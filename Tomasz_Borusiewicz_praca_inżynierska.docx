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A12691" w14:textId="77777777" w:rsidR="00123DAB" w:rsidRDefault="00123DAB" w:rsidP="00123DAB">
      <w:pPr>
        <w:ind w:left="708" w:firstLine="708"/>
        <w:rPr>
          <w:rFonts w:ascii="Garamond" w:hAnsi="Garamond"/>
          <w:sz w:val="44"/>
        </w:rPr>
      </w:pPr>
      <w:r>
        <w:rPr>
          <w:rFonts w:ascii="Garamond" w:hAnsi="Garamond"/>
          <w:sz w:val="48"/>
        </w:rPr>
        <w:t>P</w:t>
      </w:r>
      <w:r>
        <w:rPr>
          <w:rFonts w:ascii="Garamond" w:hAnsi="Garamond"/>
          <w:sz w:val="44"/>
        </w:rPr>
        <w:t xml:space="preserve">OLITECHNIKA </w:t>
      </w:r>
      <w:r>
        <w:rPr>
          <w:rFonts w:ascii="Garamond" w:hAnsi="Garamond"/>
          <w:sz w:val="48"/>
        </w:rPr>
        <w:t>W</w:t>
      </w:r>
      <w:r>
        <w:rPr>
          <w:rFonts w:ascii="Garamond" w:hAnsi="Garamond"/>
          <w:sz w:val="44"/>
        </w:rPr>
        <w:t>ROCŁAWSKA</w:t>
      </w:r>
    </w:p>
    <w:p w14:paraId="455164B0" w14:textId="77777777" w:rsidR="00123DAB" w:rsidRDefault="00123DAB" w:rsidP="00123DAB">
      <w:pPr>
        <w:pBdr>
          <w:bottom w:val="single" w:sz="4" w:space="1" w:color="000000"/>
        </w:pBdr>
        <w:jc w:val="center"/>
        <w:rPr>
          <w:rFonts w:ascii="Garamond" w:hAnsi="Garamond"/>
          <w:sz w:val="40"/>
        </w:rPr>
      </w:pPr>
      <w:r>
        <w:rPr>
          <w:rFonts w:ascii="Garamond" w:hAnsi="Garamond"/>
          <w:sz w:val="44"/>
        </w:rPr>
        <w:t>W</w:t>
      </w:r>
      <w:r>
        <w:rPr>
          <w:rFonts w:ascii="Garamond" w:hAnsi="Garamond"/>
          <w:sz w:val="40"/>
        </w:rPr>
        <w:t xml:space="preserve">YDZIAŁ </w:t>
      </w:r>
      <w:r>
        <w:rPr>
          <w:rFonts w:ascii="Garamond" w:hAnsi="Garamond"/>
          <w:sz w:val="44"/>
        </w:rPr>
        <w:t>E</w:t>
      </w:r>
      <w:r>
        <w:rPr>
          <w:rFonts w:ascii="Garamond" w:hAnsi="Garamond"/>
          <w:sz w:val="40"/>
        </w:rPr>
        <w:t>LEKTRONIKI</w:t>
      </w:r>
    </w:p>
    <w:p w14:paraId="5E908FDF" w14:textId="77777777" w:rsidR="00123DAB" w:rsidRPr="00A135A0" w:rsidRDefault="00123DAB" w:rsidP="00123DAB">
      <w:pPr>
        <w:jc w:val="center"/>
        <w:rPr>
          <w:sz w:val="40"/>
        </w:rPr>
      </w:pPr>
    </w:p>
    <w:p w14:paraId="6AEC5957" w14:textId="77777777" w:rsidR="00123DAB" w:rsidRPr="00A135A0" w:rsidRDefault="00123DAB" w:rsidP="00123DAB">
      <w:pPr>
        <w:rPr>
          <w:sz w:val="28"/>
          <w:szCs w:val="28"/>
        </w:rPr>
      </w:pPr>
      <w:r w:rsidRPr="00A135A0">
        <w:rPr>
          <w:sz w:val="32"/>
          <w:szCs w:val="28"/>
        </w:rPr>
        <w:t>K</w:t>
      </w:r>
      <w:r w:rsidRPr="00A135A0">
        <w:rPr>
          <w:sz w:val="28"/>
          <w:szCs w:val="28"/>
        </w:rPr>
        <w:t xml:space="preserve">IERUNEK:  </w:t>
      </w:r>
      <w:r w:rsidRPr="00A135A0">
        <w:rPr>
          <w:smallCaps/>
          <w:sz w:val="28"/>
          <w:szCs w:val="28"/>
        </w:rPr>
        <w:t>Teleinformatyka</w:t>
      </w:r>
      <w:r w:rsidRPr="00A135A0">
        <w:rPr>
          <w:sz w:val="28"/>
          <w:szCs w:val="28"/>
        </w:rPr>
        <w:t xml:space="preserve"> (TIN)</w:t>
      </w:r>
    </w:p>
    <w:p w14:paraId="082C5E10" w14:textId="77777777" w:rsidR="00123DAB" w:rsidRPr="00A135A0" w:rsidRDefault="00123DAB" w:rsidP="00123DAB">
      <w:pPr>
        <w:rPr>
          <w:sz w:val="28"/>
          <w:szCs w:val="28"/>
        </w:rPr>
      </w:pPr>
      <w:r w:rsidRPr="00A135A0">
        <w:rPr>
          <w:sz w:val="32"/>
          <w:szCs w:val="28"/>
        </w:rPr>
        <w:t>S</w:t>
      </w:r>
      <w:r w:rsidRPr="00A135A0">
        <w:rPr>
          <w:sz w:val="28"/>
          <w:szCs w:val="28"/>
        </w:rPr>
        <w:t xml:space="preserve">PECJALNOŚĆ:  </w:t>
      </w:r>
      <w:r w:rsidRPr="00A135A0">
        <w:rPr>
          <w:smallCaps/>
          <w:sz w:val="28"/>
          <w:szCs w:val="28"/>
        </w:rPr>
        <w:t>Utrzymanie Sieci Teleinformatycznych</w:t>
      </w:r>
      <w:r w:rsidRPr="00A135A0">
        <w:rPr>
          <w:sz w:val="28"/>
          <w:szCs w:val="28"/>
        </w:rPr>
        <w:t xml:space="preserve"> (TIU)</w:t>
      </w:r>
    </w:p>
    <w:p w14:paraId="29213E3E" w14:textId="77777777" w:rsidR="00123DAB" w:rsidRPr="00A135A0" w:rsidRDefault="00123DAB" w:rsidP="00123DAB">
      <w:pPr>
        <w:rPr>
          <w:sz w:val="28"/>
          <w:szCs w:val="28"/>
        </w:rPr>
      </w:pPr>
    </w:p>
    <w:p w14:paraId="7B5D8D5D" w14:textId="77777777" w:rsidR="00123DAB" w:rsidRPr="00A135A0" w:rsidRDefault="00123DAB" w:rsidP="00123DAB">
      <w:pPr>
        <w:rPr>
          <w:sz w:val="28"/>
          <w:szCs w:val="28"/>
        </w:rPr>
      </w:pPr>
    </w:p>
    <w:p w14:paraId="4F051581" w14:textId="77777777" w:rsidR="00123DAB" w:rsidRPr="00A135A0" w:rsidRDefault="00123DAB" w:rsidP="00123DAB">
      <w:pPr>
        <w:ind w:left="2127" w:firstLine="709"/>
        <w:rPr>
          <w:sz w:val="48"/>
          <w:szCs w:val="48"/>
        </w:rPr>
      </w:pPr>
    </w:p>
    <w:p w14:paraId="1116E549" w14:textId="77777777" w:rsidR="00123DAB" w:rsidRPr="00A135A0" w:rsidRDefault="00123DAB" w:rsidP="00123DAB">
      <w:pPr>
        <w:ind w:left="2127" w:firstLine="709"/>
        <w:rPr>
          <w:sz w:val="48"/>
          <w:szCs w:val="48"/>
        </w:rPr>
      </w:pPr>
    </w:p>
    <w:p w14:paraId="3666D8D1" w14:textId="77777777" w:rsidR="00123DAB" w:rsidRPr="00A135A0" w:rsidRDefault="00123DAB" w:rsidP="00A356DD">
      <w:pPr>
        <w:ind w:left="3545"/>
        <w:rPr>
          <w:sz w:val="48"/>
          <w:szCs w:val="48"/>
        </w:rPr>
      </w:pPr>
      <w:r w:rsidRPr="00A135A0">
        <w:rPr>
          <w:sz w:val="48"/>
          <w:szCs w:val="48"/>
        </w:rPr>
        <w:t>PRACA DYPLOMOWA</w:t>
      </w:r>
      <w:r w:rsidR="00A356DD" w:rsidRPr="00A135A0">
        <w:rPr>
          <w:sz w:val="48"/>
          <w:szCs w:val="48"/>
        </w:rPr>
        <w:br/>
        <w:t>INŻYNIERSKA</w:t>
      </w:r>
    </w:p>
    <w:p w14:paraId="2298A5B7" w14:textId="77777777" w:rsidR="00123DAB" w:rsidRPr="00A135A0" w:rsidRDefault="00123DAB" w:rsidP="00123DAB"/>
    <w:p w14:paraId="551A2483" w14:textId="77777777" w:rsidR="00123DAB" w:rsidRPr="00A135A0" w:rsidRDefault="00123DAB" w:rsidP="00123DAB">
      <w:r w:rsidRPr="00A135A0">
        <w:rPr>
          <w:noProof/>
        </w:rPr>
        <mc:AlternateContent>
          <mc:Choice Requires="wps">
            <w:drawing>
              <wp:anchor distT="0" distB="0" distL="114935" distR="114935" simplePos="0" relativeHeight="251659264" behindDoc="1" locked="0" layoutInCell="1" allowOverlap="1" wp14:anchorId="3FA66F8B" wp14:editId="6F120D65">
                <wp:simplePos x="0" y="0"/>
                <wp:positionH relativeFrom="column">
                  <wp:posOffset>2009140</wp:posOffset>
                </wp:positionH>
                <wp:positionV relativeFrom="paragraph">
                  <wp:posOffset>198755</wp:posOffset>
                </wp:positionV>
                <wp:extent cx="3844290" cy="2591435"/>
                <wp:effectExtent l="0" t="0" r="0" b="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4290" cy="25914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20C129" w14:textId="77777777" w:rsidR="00A22ECC" w:rsidRDefault="00A22ECC" w:rsidP="00123DA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99EFA9E" w14:textId="77777777" w:rsidR="00A22ECC" w:rsidRPr="00A135A0" w:rsidRDefault="00A22ECC" w:rsidP="00AF0A78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A135A0">
                              <w:rPr>
                                <w:sz w:val="32"/>
                                <w:szCs w:val="32"/>
                              </w:rPr>
                              <w:t>Bezprzewodowa sieć sensorowa do pomiaru jakości powietrza w budynku mieszkalnym.</w:t>
                            </w:r>
                          </w:p>
                          <w:p w14:paraId="23014622" w14:textId="77777777" w:rsidR="00A22ECC" w:rsidRPr="00A135A0" w:rsidRDefault="00A22ECC" w:rsidP="00123D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2EC4BD0" w14:textId="77777777" w:rsidR="00A22ECC" w:rsidRPr="00A135A0" w:rsidRDefault="00A22ECC" w:rsidP="00AF0A78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135A0">
                              <w:rPr>
                                <w:sz w:val="32"/>
                                <w:szCs w:val="32"/>
                                <w:lang w:val="en-US"/>
                              </w:rPr>
                              <w:t>A wireless sensor network for measuring the air quality in a building.</w:t>
                            </w:r>
                          </w:p>
                          <w:p w14:paraId="3E252CA6" w14:textId="77777777" w:rsidR="00A22ECC" w:rsidRPr="00A135A0" w:rsidRDefault="00A22ECC" w:rsidP="00123DAB">
                            <w:pPr>
                              <w:jc w:val="center"/>
                              <w:rPr>
                                <w:sz w:val="36"/>
                                <w:lang w:val="en-US"/>
                              </w:rPr>
                            </w:pPr>
                          </w:p>
                          <w:p w14:paraId="332EBE17" w14:textId="77777777" w:rsidR="00A22ECC" w:rsidRPr="00A135A0" w:rsidRDefault="00A22ECC" w:rsidP="00123DAB">
                            <w:pPr>
                              <w:jc w:val="center"/>
                              <w:rPr>
                                <w:sz w:val="36"/>
                                <w:lang w:val="en-US"/>
                              </w:rPr>
                            </w:pPr>
                          </w:p>
                          <w:p w14:paraId="233F4469" w14:textId="77777777" w:rsidR="00A22ECC" w:rsidRPr="00A135A0" w:rsidRDefault="00A22ECC" w:rsidP="00123DAB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 w:rsidRPr="00A135A0">
                              <w:rPr>
                                <w:sz w:val="36"/>
                                <w:lang w:val="en-US"/>
                              </w:rPr>
                              <w:t>A</w:t>
                            </w:r>
                            <w:r w:rsidRPr="00A135A0">
                              <w:rPr>
                                <w:sz w:val="32"/>
                                <w:lang w:val="en-US"/>
                              </w:rPr>
                              <w:t>UTOR:</w:t>
                            </w:r>
                          </w:p>
                          <w:p w14:paraId="4D3031A2" w14:textId="77777777" w:rsidR="00A22ECC" w:rsidRPr="00A135A0" w:rsidRDefault="00A22ECC" w:rsidP="00123DAB">
                            <w:pPr>
                              <w:jc w:val="center"/>
                              <w:rPr>
                                <w:sz w:val="28"/>
                                <w:lang w:val="en-US"/>
                              </w:rPr>
                            </w:pPr>
                            <w:r w:rsidRPr="00A135A0">
                              <w:rPr>
                                <w:sz w:val="28"/>
                                <w:lang w:val="en-US"/>
                              </w:rPr>
                              <w:t>Tomasz Borusiewicz</w:t>
                            </w:r>
                          </w:p>
                          <w:p w14:paraId="4CECE440" w14:textId="77777777" w:rsidR="00A22ECC" w:rsidRPr="00B048E9" w:rsidRDefault="00A22ECC" w:rsidP="00123DA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A66F8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8.2pt;margin-top:15.65pt;width:302.7pt;height:204.05pt;z-index:-25165721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" stroked="f">
                <v:fill opacity="0"/>
                <v:textbox inset="0,0,0,0">
                  <w:txbxContent>
                    <w:p w14:paraId="2E20C129" w14:textId="77777777" w:rsidR="00A22ECC" w:rsidRDefault="00A22ECC" w:rsidP="00123DA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</w:p>
                    <w:p w14:paraId="399EFA9E" w14:textId="77777777" w:rsidR="00A22ECC" w:rsidRPr="00A135A0" w:rsidRDefault="00A22ECC" w:rsidP="00AF0A78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A135A0">
                        <w:rPr>
                          <w:sz w:val="32"/>
                          <w:szCs w:val="32"/>
                        </w:rPr>
                        <w:t>Bezprzewodowa sieć sensorowa do pomiaru jakości powietrza w budynku mieszkalnym.</w:t>
                      </w:r>
                    </w:p>
                    <w:p w14:paraId="23014622" w14:textId="77777777" w:rsidR="00A22ECC" w:rsidRPr="00A135A0" w:rsidRDefault="00A22ECC" w:rsidP="00123D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02EC4BD0" w14:textId="77777777" w:rsidR="00A22ECC" w:rsidRPr="00A135A0" w:rsidRDefault="00A22ECC" w:rsidP="00AF0A78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A135A0">
                        <w:rPr>
                          <w:sz w:val="32"/>
                          <w:szCs w:val="32"/>
                          <w:lang w:val="en-US"/>
                        </w:rPr>
                        <w:t>A wireless sensor network for measuring the air quality in a building.</w:t>
                      </w:r>
                    </w:p>
                    <w:p w14:paraId="3E252CA6" w14:textId="77777777" w:rsidR="00A22ECC" w:rsidRPr="00A135A0" w:rsidRDefault="00A22ECC" w:rsidP="00123DAB">
                      <w:pPr>
                        <w:jc w:val="center"/>
                        <w:rPr>
                          <w:sz w:val="36"/>
                          <w:lang w:val="en-US"/>
                        </w:rPr>
                      </w:pPr>
                    </w:p>
                    <w:p w14:paraId="332EBE17" w14:textId="77777777" w:rsidR="00A22ECC" w:rsidRPr="00A135A0" w:rsidRDefault="00A22ECC" w:rsidP="00123DAB">
                      <w:pPr>
                        <w:jc w:val="center"/>
                        <w:rPr>
                          <w:sz w:val="36"/>
                          <w:lang w:val="en-US"/>
                        </w:rPr>
                      </w:pPr>
                    </w:p>
                    <w:p w14:paraId="233F4469" w14:textId="77777777" w:rsidR="00A22ECC" w:rsidRPr="00A135A0" w:rsidRDefault="00A22ECC" w:rsidP="00123DAB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 w:rsidRPr="00A135A0">
                        <w:rPr>
                          <w:sz w:val="36"/>
                          <w:lang w:val="en-US"/>
                        </w:rPr>
                        <w:t>A</w:t>
                      </w:r>
                      <w:r w:rsidRPr="00A135A0">
                        <w:rPr>
                          <w:sz w:val="32"/>
                          <w:lang w:val="en-US"/>
                        </w:rPr>
                        <w:t>UTOR:</w:t>
                      </w:r>
                    </w:p>
                    <w:p w14:paraId="4D3031A2" w14:textId="77777777" w:rsidR="00A22ECC" w:rsidRPr="00A135A0" w:rsidRDefault="00A22ECC" w:rsidP="00123DAB">
                      <w:pPr>
                        <w:jc w:val="center"/>
                        <w:rPr>
                          <w:sz w:val="28"/>
                          <w:lang w:val="en-US"/>
                        </w:rPr>
                      </w:pPr>
                      <w:r w:rsidRPr="00A135A0">
                        <w:rPr>
                          <w:sz w:val="28"/>
                          <w:lang w:val="en-US"/>
                        </w:rPr>
                        <w:t>Tomasz Borusiewicz</w:t>
                      </w:r>
                    </w:p>
                    <w:p w14:paraId="4CECE440" w14:textId="77777777" w:rsidR="00A22ECC" w:rsidRPr="00B048E9" w:rsidRDefault="00A22ECC" w:rsidP="00123DA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6F796EB" w14:textId="77777777" w:rsidR="00123DAB" w:rsidRPr="00A135A0" w:rsidRDefault="00123DAB" w:rsidP="00123DAB">
      <w:r w:rsidRPr="00A135A0">
        <w:t xml:space="preserve"> </w:t>
      </w:r>
    </w:p>
    <w:p w14:paraId="4365B3B3" w14:textId="77777777" w:rsidR="00123DAB" w:rsidRPr="00A135A0" w:rsidRDefault="00123DAB" w:rsidP="00123DAB"/>
    <w:p w14:paraId="2FABBD4F" w14:textId="77777777" w:rsidR="00123DAB" w:rsidRPr="00A135A0" w:rsidRDefault="00123DAB" w:rsidP="00123DAB">
      <w:r w:rsidRPr="00A135A0">
        <w:t xml:space="preserve">   </w:t>
      </w:r>
    </w:p>
    <w:p w14:paraId="6A8A4D06" w14:textId="77777777" w:rsidR="00123DAB" w:rsidRPr="00A135A0" w:rsidRDefault="00123DAB" w:rsidP="00123DAB"/>
    <w:p w14:paraId="56B9CA67" w14:textId="77777777" w:rsidR="00123DAB" w:rsidRPr="00A135A0" w:rsidRDefault="00123DAB" w:rsidP="00123DAB"/>
    <w:p w14:paraId="3096A87C" w14:textId="77777777" w:rsidR="00123DAB" w:rsidRPr="00A135A0" w:rsidRDefault="00123DAB" w:rsidP="00123DAB"/>
    <w:p w14:paraId="1ECA7970" w14:textId="77777777" w:rsidR="00123DAB" w:rsidRPr="00A135A0" w:rsidRDefault="00123DAB" w:rsidP="00123DAB"/>
    <w:p w14:paraId="58A16FBD" w14:textId="77777777" w:rsidR="00123DAB" w:rsidRPr="00A135A0" w:rsidRDefault="00123DAB" w:rsidP="00123DAB"/>
    <w:p w14:paraId="44488C63" w14:textId="77777777" w:rsidR="00123DAB" w:rsidRPr="00A135A0" w:rsidRDefault="00123DAB" w:rsidP="00123DAB"/>
    <w:p w14:paraId="2E3E8CEE" w14:textId="77777777" w:rsidR="00123DAB" w:rsidRPr="00A135A0" w:rsidRDefault="00123DAB" w:rsidP="00123DAB"/>
    <w:p w14:paraId="30B14D92" w14:textId="77777777" w:rsidR="00123DAB" w:rsidRPr="00A135A0" w:rsidRDefault="00123DAB" w:rsidP="00123DAB">
      <w:pPr>
        <w:rPr>
          <w:sz w:val="36"/>
          <w:szCs w:val="36"/>
        </w:rPr>
      </w:pPr>
      <w:r w:rsidRPr="00A135A0">
        <w:tab/>
      </w:r>
      <w:r w:rsidRPr="00A135A0">
        <w:rPr>
          <w:sz w:val="36"/>
          <w:szCs w:val="36"/>
        </w:rPr>
        <w:tab/>
      </w:r>
      <w:r w:rsidRPr="00A135A0">
        <w:rPr>
          <w:sz w:val="36"/>
          <w:szCs w:val="36"/>
        </w:rPr>
        <w:tab/>
      </w:r>
      <w:r w:rsidRPr="00A135A0">
        <w:rPr>
          <w:sz w:val="36"/>
          <w:szCs w:val="36"/>
        </w:rPr>
        <w:tab/>
      </w:r>
      <w:r w:rsidRPr="00A135A0">
        <w:rPr>
          <w:sz w:val="36"/>
          <w:szCs w:val="36"/>
        </w:rPr>
        <w:tab/>
      </w:r>
      <w:r w:rsidRPr="00A135A0">
        <w:rPr>
          <w:sz w:val="36"/>
          <w:szCs w:val="36"/>
        </w:rPr>
        <w:tab/>
      </w:r>
      <w:r w:rsidRPr="00A135A0">
        <w:rPr>
          <w:sz w:val="36"/>
          <w:szCs w:val="36"/>
        </w:rPr>
        <w:tab/>
      </w:r>
    </w:p>
    <w:p w14:paraId="1CF99BFA" w14:textId="77777777" w:rsidR="00123DAB" w:rsidRPr="00A135A0" w:rsidRDefault="00123DAB" w:rsidP="00123DAB">
      <w:pPr>
        <w:rPr>
          <w:sz w:val="36"/>
          <w:szCs w:val="36"/>
        </w:rPr>
      </w:pPr>
    </w:p>
    <w:p w14:paraId="2EE199AB" w14:textId="77777777" w:rsidR="00123DAB" w:rsidRPr="00A135A0" w:rsidRDefault="00123DAB" w:rsidP="00123DAB">
      <w:pPr>
        <w:rPr>
          <w:sz w:val="36"/>
          <w:szCs w:val="36"/>
        </w:rPr>
      </w:pPr>
    </w:p>
    <w:p w14:paraId="1FD0F26A" w14:textId="77777777" w:rsidR="00123DAB" w:rsidRPr="00A135A0" w:rsidRDefault="00123DAB" w:rsidP="00123DAB">
      <w:pPr>
        <w:rPr>
          <w:sz w:val="36"/>
          <w:szCs w:val="36"/>
        </w:rPr>
      </w:pPr>
    </w:p>
    <w:p w14:paraId="2DF09650" w14:textId="77777777" w:rsidR="00123DAB" w:rsidRPr="00A135A0" w:rsidRDefault="00123DAB" w:rsidP="00123DAB">
      <w:pPr>
        <w:rPr>
          <w:sz w:val="36"/>
          <w:szCs w:val="36"/>
        </w:rPr>
      </w:pPr>
    </w:p>
    <w:p w14:paraId="01C351AF" w14:textId="77777777" w:rsidR="00123DAB" w:rsidRPr="00A135A0" w:rsidRDefault="00123DAB" w:rsidP="00123DAB">
      <w:pPr>
        <w:rPr>
          <w:sz w:val="36"/>
          <w:szCs w:val="36"/>
        </w:rPr>
      </w:pPr>
    </w:p>
    <w:p w14:paraId="3D215927" w14:textId="77777777" w:rsidR="00123DAB" w:rsidRPr="00A135A0" w:rsidRDefault="00123DAB" w:rsidP="00123DAB">
      <w:pPr>
        <w:rPr>
          <w:sz w:val="36"/>
          <w:szCs w:val="36"/>
        </w:rPr>
      </w:pPr>
    </w:p>
    <w:p w14:paraId="4365F7F3" w14:textId="77777777" w:rsidR="00123DAB" w:rsidRPr="00A135A0" w:rsidRDefault="00123DAB" w:rsidP="00123DAB">
      <w:pPr>
        <w:ind w:left="4254" w:hanging="1"/>
        <w:rPr>
          <w:sz w:val="32"/>
          <w:szCs w:val="32"/>
        </w:rPr>
      </w:pPr>
      <w:r w:rsidRPr="00A135A0">
        <w:rPr>
          <w:sz w:val="36"/>
          <w:szCs w:val="32"/>
        </w:rPr>
        <w:t>P</w:t>
      </w:r>
      <w:r w:rsidRPr="00A135A0">
        <w:rPr>
          <w:sz w:val="32"/>
          <w:szCs w:val="32"/>
        </w:rPr>
        <w:t>ROWADZĄCY PRACĘ:</w:t>
      </w:r>
    </w:p>
    <w:p w14:paraId="39E5FA66" w14:textId="77777777" w:rsidR="00123DAB" w:rsidRPr="00A135A0" w:rsidRDefault="00123DAB" w:rsidP="00123DAB">
      <w:pPr>
        <w:ind w:hanging="143"/>
      </w:pP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rPr>
          <w:sz w:val="28"/>
        </w:rPr>
        <w:t>Dr hab. inż. Kamil Staniec, prof. PWr</w:t>
      </w:r>
    </w:p>
    <w:p w14:paraId="46C3DBB8" w14:textId="77777777" w:rsidR="00123DAB" w:rsidRPr="00A135A0" w:rsidRDefault="00123DAB" w:rsidP="00123DAB">
      <w:pPr>
        <w:rPr>
          <w:sz w:val="28"/>
          <w:szCs w:val="28"/>
        </w:rPr>
      </w:pPr>
    </w:p>
    <w:p w14:paraId="62D0F251" w14:textId="77777777" w:rsidR="00123DAB" w:rsidRPr="00A135A0" w:rsidRDefault="00123DAB" w:rsidP="00123DAB">
      <w:pPr>
        <w:rPr>
          <w:sz w:val="28"/>
          <w:szCs w:val="28"/>
        </w:rPr>
      </w:pPr>
      <w:r w:rsidRPr="00A135A0">
        <w:rPr>
          <w:sz w:val="28"/>
          <w:szCs w:val="28"/>
        </w:rPr>
        <w:tab/>
      </w:r>
      <w:r w:rsidRPr="00A135A0">
        <w:rPr>
          <w:sz w:val="28"/>
          <w:szCs w:val="28"/>
        </w:rPr>
        <w:tab/>
      </w:r>
      <w:r w:rsidRPr="00A135A0">
        <w:rPr>
          <w:sz w:val="28"/>
          <w:szCs w:val="28"/>
        </w:rPr>
        <w:tab/>
      </w:r>
      <w:r w:rsidRPr="00A135A0">
        <w:rPr>
          <w:sz w:val="28"/>
          <w:szCs w:val="28"/>
        </w:rPr>
        <w:tab/>
      </w:r>
      <w:r w:rsidRPr="00A135A0">
        <w:rPr>
          <w:sz w:val="28"/>
          <w:szCs w:val="28"/>
        </w:rPr>
        <w:tab/>
      </w:r>
    </w:p>
    <w:p w14:paraId="04ECEA6A" w14:textId="77777777" w:rsidR="00123DAB" w:rsidRPr="00A135A0" w:rsidRDefault="00123DAB" w:rsidP="00123DAB">
      <w:pPr>
        <w:rPr>
          <w:sz w:val="28"/>
          <w:szCs w:val="28"/>
        </w:rPr>
      </w:pPr>
    </w:p>
    <w:p w14:paraId="0FE9A7F2" w14:textId="77777777" w:rsidR="00123DAB" w:rsidRPr="00A135A0" w:rsidRDefault="00123DAB" w:rsidP="00123DAB"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tab/>
      </w:r>
      <w:r w:rsidRPr="00A135A0">
        <w:rPr>
          <w:sz w:val="36"/>
        </w:rPr>
        <w:t>O</w:t>
      </w:r>
      <w:r w:rsidRPr="00A135A0">
        <w:rPr>
          <w:sz w:val="32"/>
        </w:rPr>
        <w:t>CENA PRACY:</w:t>
      </w:r>
    </w:p>
    <w:p w14:paraId="11DCB4AD" w14:textId="77777777" w:rsidR="00123DAB" w:rsidRPr="00A135A0" w:rsidRDefault="00123DAB" w:rsidP="00123DAB"/>
    <w:p w14:paraId="5B0C0871" w14:textId="77777777" w:rsidR="00123DAB" w:rsidRPr="00A135A0" w:rsidRDefault="00123DAB" w:rsidP="00123DAB"/>
    <w:p w14:paraId="77ACCEB5" w14:textId="77777777" w:rsidR="00123DAB" w:rsidRPr="00A135A0" w:rsidRDefault="00123DAB" w:rsidP="00123DAB"/>
    <w:p w14:paraId="3B82F907" w14:textId="77777777" w:rsidR="00123DAB" w:rsidRPr="00A135A0" w:rsidRDefault="00123DAB" w:rsidP="00123DAB">
      <w:r w:rsidRPr="00A135A0">
        <w:t>__________________________________________________________________________________________</w:t>
      </w:r>
    </w:p>
    <w:p w14:paraId="2A986460" w14:textId="77777777" w:rsidR="00123DAB" w:rsidRPr="00A135A0" w:rsidRDefault="00123DAB" w:rsidP="00123DAB">
      <w:pPr>
        <w:jc w:val="center"/>
        <w:rPr>
          <w:sz w:val="28"/>
        </w:rPr>
      </w:pPr>
      <w:r w:rsidRPr="00A135A0">
        <w:rPr>
          <w:sz w:val="28"/>
        </w:rPr>
        <w:t>WROCŁAW 201</w:t>
      </w:r>
      <w:r w:rsidR="00AF0A78" w:rsidRPr="00A135A0">
        <w:rPr>
          <w:sz w:val="28"/>
        </w:rPr>
        <w:t>8</w:t>
      </w:r>
    </w:p>
    <w:p w14:paraId="334F80C1" w14:textId="77777777" w:rsidR="003D01A8" w:rsidRPr="00BF18B7" w:rsidRDefault="00123DAB" w:rsidP="001E6A1E">
      <w:pPr>
        <w:pStyle w:val="TEXT"/>
      </w:pPr>
      <w:r>
        <w:br w:type="page"/>
      </w:r>
      <w:r w:rsidR="003D01A8" w:rsidRPr="00BF18B7">
        <w:lastRenderedPageBreak/>
        <w:t>SPIS TREŚCI</w:t>
      </w:r>
    </w:p>
    <w:p w14:paraId="0C0B49B4" w14:textId="77777777" w:rsidR="003D01A8" w:rsidRPr="003D01A8" w:rsidRDefault="003D01A8" w:rsidP="003D01A8"/>
    <w:p w14:paraId="1159A0FB" w14:textId="52554E5D" w:rsidR="00DE421F" w:rsidRDefault="003D01A8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532299330" w:history="1">
        <w:r w:rsidR="00DE421F" w:rsidRPr="00D80ACB">
          <w:rPr>
            <w:rStyle w:val="Hyperlink"/>
            <w:noProof/>
          </w:rPr>
          <w:t>INDEKS SYMBOLI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_Toc532299330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</w:t>
        </w:r>
        <w:r w:rsidR="00DE421F">
          <w:rPr>
            <w:noProof/>
            <w:webHidden/>
          </w:rPr>
          <w:fldChar w:fldCharType="end"/>
        </w:r>
      </w:hyperlink>
    </w:p>
    <w:p w14:paraId="36816E90" w14:textId="35EAB580" w:rsidR="00DE421F" w:rsidRDefault="00284E7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1" w:history="1">
        <w:r w:rsidR="00DE421F" w:rsidRPr="00D80ACB">
          <w:rPr>
            <w:rStyle w:val="Hyperlink"/>
            <w:noProof/>
          </w:rPr>
          <w:t>INDEKS SKRÓTOWCÓW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_Toc532299331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3</w:t>
        </w:r>
        <w:r w:rsidR="00DE421F">
          <w:rPr>
            <w:noProof/>
            <w:webHidden/>
          </w:rPr>
          <w:fldChar w:fldCharType="end"/>
        </w:r>
      </w:hyperlink>
    </w:p>
    <w:p w14:paraId="1E7B58B1" w14:textId="5F8DD800" w:rsidR="00DE421F" w:rsidRDefault="00284E73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2" w:history="1">
        <w:r w:rsidR="00DE421F" w:rsidRPr="00D80ACB">
          <w:rPr>
            <w:rStyle w:val="Hyperlink"/>
            <w:iCs/>
            <w:noProof/>
          </w:rPr>
          <w:t>1.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CZĘŚĆ TEORETYCZNA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_Toc532299332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4</w:t>
        </w:r>
        <w:r w:rsidR="00DE421F">
          <w:rPr>
            <w:noProof/>
            <w:webHidden/>
          </w:rPr>
          <w:fldChar w:fldCharType="end"/>
        </w:r>
      </w:hyperlink>
    </w:p>
    <w:p w14:paraId="7D0631A0" w14:textId="3E8B2F47" w:rsidR="00DE421F" w:rsidRDefault="00284E73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3" w:history="1">
        <w:r w:rsidR="00DE421F" w:rsidRPr="00D80ACB">
          <w:rPr>
            <w:rStyle w:val="Hyperlink"/>
            <w:noProof/>
          </w:rPr>
          <w:t>1.1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Wprowadzenie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_Toc532299333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4</w:t>
        </w:r>
        <w:r w:rsidR="00DE421F">
          <w:rPr>
            <w:noProof/>
            <w:webHidden/>
          </w:rPr>
          <w:fldChar w:fldCharType="end"/>
        </w:r>
      </w:hyperlink>
    </w:p>
    <w:p w14:paraId="71AAB139" w14:textId="5BD1F88F" w:rsidR="00DE421F" w:rsidRDefault="00284E73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4" w:history="1">
        <w:r w:rsidR="00DE421F" w:rsidRPr="00D80ACB">
          <w:rPr>
            <w:rStyle w:val="Hyperlink"/>
            <w:noProof/>
          </w:rPr>
          <w:t>1.2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Cel i zakres pracy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_Toc532299334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5</w:t>
        </w:r>
        <w:r w:rsidR="00DE421F">
          <w:rPr>
            <w:noProof/>
            <w:webHidden/>
          </w:rPr>
          <w:fldChar w:fldCharType="end"/>
        </w:r>
      </w:hyperlink>
    </w:p>
    <w:p w14:paraId="3C5DB957" w14:textId="32E8855D" w:rsidR="00DE421F" w:rsidRDefault="00284E73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5" w:history="1">
        <w:r w:rsidR="00DE421F" w:rsidRPr="00D80ACB">
          <w:rPr>
            <w:rStyle w:val="Hyperlink"/>
            <w:noProof/>
          </w:rPr>
          <w:t>1.3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parametrów powietrza oraz czujników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_Toc532299335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5</w:t>
        </w:r>
        <w:r w:rsidR="00DE421F">
          <w:rPr>
            <w:noProof/>
            <w:webHidden/>
          </w:rPr>
          <w:fldChar w:fldCharType="end"/>
        </w:r>
      </w:hyperlink>
    </w:p>
    <w:p w14:paraId="729C0C27" w14:textId="4A520AFD" w:rsidR="00DE421F" w:rsidRDefault="00284E73">
      <w:pPr>
        <w:pStyle w:val="TOC3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6" w:history="1">
        <w:r w:rsidR="00DE421F" w:rsidRPr="00D80ACB">
          <w:rPr>
            <w:rStyle w:val="Hyperlink"/>
            <w:noProof/>
          </w:rPr>
          <w:t>1.3.1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Temperatura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_Toc532299336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5</w:t>
        </w:r>
        <w:r w:rsidR="00DE421F">
          <w:rPr>
            <w:noProof/>
            <w:webHidden/>
          </w:rPr>
          <w:fldChar w:fldCharType="end"/>
        </w:r>
      </w:hyperlink>
    </w:p>
    <w:p w14:paraId="678B344B" w14:textId="6707CC0A" w:rsidR="00DE421F" w:rsidRDefault="00284E73">
      <w:pPr>
        <w:pStyle w:val="TOC3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7" w:history="1">
        <w:r w:rsidR="00DE421F" w:rsidRPr="00D80ACB">
          <w:rPr>
            <w:rStyle w:val="Hyperlink"/>
            <w:noProof/>
          </w:rPr>
          <w:t>1.3.2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Wilgotność powietrza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_Toc532299337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7</w:t>
        </w:r>
        <w:r w:rsidR="00DE421F">
          <w:rPr>
            <w:noProof/>
            <w:webHidden/>
          </w:rPr>
          <w:fldChar w:fldCharType="end"/>
        </w:r>
      </w:hyperlink>
    </w:p>
    <w:p w14:paraId="62621276" w14:textId="710072AC" w:rsidR="00DE421F" w:rsidRDefault="00284E73">
      <w:pPr>
        <w:pStyle w:val="TOC3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8" w:history="1">
        <w:r w:rsidR="00DE421F" w:rsidRPr="00D80ACB">
          <w:rPr>
            <w:rStyle w:val="Hyperlink"/>
            <w:noProof/>
          </w:rPr>
          <w:t>1.3.3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Stężenie dwutlenku węgla w powietrzu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_Toc532299338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8</w:t>
        </w:r>
        <w:r w:rsidR="00DE421F">
          <w:rPr>
            <w:noProof/>
            <w:webHidden/>
          </w:rPr>
          <w:fldChar w:fldCharType="end"/>
        </w:r>
      </w:hyperlink>
    </w:p>
    <w:p w14:paraId="676B2450" w14:textId="508FD673" w:rsidR="00DE421F" w:rsidRDefault="00284E73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39" w:history="1">
        <w:r w:rsidR="00DE421F" w:rsidRPr="00D80ACB">
          <w:rPr>
            <w:rStyle w:val="Hyperlink"/>
            <w:noProof/>
          </w:rPr>
          <w:t>1.4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mikrokontrolerów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_Toc532299339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8</w:t>
        </w:r>
        <w:r w:rsidR="00DE421F">
          <w:rPr>
            <w:noProof/>
            <w:webHidden/>
          </w:rPr>
          <w:fldChar w:fldCharType="end"/>
        </w:r>
      </w:hyperlink>
    </w:p>
    <w:p w14:paraId="145CFD0A" w14:textId="081A4634" w:rsidR="00DE421F" w:rsidRDefault="00284E73">
      <w:pPr>
        <w:pStyle w:val="TOC3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0" w:history="1">
        <w:r w:rsidR="00DE421F" w:rsidRPr="00D80ACB">
          <w:rPr>
            <w:rStyle w:val="Hyperlink"/>
            <w:noProof/>
          </w:rPr>
          <w:t>1.4.1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Raspberry pi zero 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_Toc532299340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9</w:t>
        </w:r>
        <w:r w:rsidR="00DE421F">
          <w:rPr>
            <w:noProof/>
            <w:webHidden/>
          </w:rPr>
          <w:fldChar w:fldCharType="end"/>
        </w:r>
      </w:hyperlink>
    </w:p>
    <w:p w14:paraId="4E64124B" w14:textId="791C7D7B" w:rsidR="00DE421F" w:rsidRDefault="00284E73">
      <w:pPr>
        <w:pStyle w:val="TOC3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1" w:history="1">
        <w:r w:rsidR="00DE421F" w:rsidRPr="00D80ACB">
          <w:rPr>
            <w:rStyle w:val="Hyperlink"/>
            <w:noProof/>
          </w:rPr>
          <w:t>1.4.2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Arduino uno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_Toc532299341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10</w:t>
        </w:r>
        <w:r w:rsidR="00DE421F">
          <w:rPr>
            <w:noProof/>
            <w:webHidden/>
          </w:rPr>
          <w:fldChar w:fldCharType="end"/>
        </w:r>
      </w:hyperlink>
    </w:p>
    <w:p w14:paraId="701EA0C8" w14:textId="01028352" w:rsidR="00DE421F" w:rsidRDefault="00284E73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2" w:history="1">
        <w:r w:rsidR="00DE421F" w:rsidRPr="00D80ACB">
          <w:rPr>
            <w:rStyle w:val="Hyperlink"/>
            <w:noProof/>
          </w:rPr>
          <w:t>1.5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bazy danych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_Toc532299342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11</w:t>
        </w:r>
        <w:r w:rsidR="00DE421F">
          <w:rPr>
            <w:noProof/>
            <w:webHidden/>
          </w:rPr>
          <w:fldChar w:fldCharType="end"/>
        </w:r>
      </w:hyperlink>
    </w:p>
    <w:p w14:paraId="620B1B2E" w14:textId="0C9C588B" w:rsidR="00DE421F" w:rsidRDefault="00284E73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3" w:history="1">
        <w:r w:rsidR="00DE421F" w:rsidRPr="00D80ACB">
          <w:rPr>
            <w:rStyle w:val="Hyperlink"/>
            <w:noProof/>
          </w:rPr>
          <w:t>1.6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programu do wizualizacji danych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_Toc532299343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11</w:t>
        </w:r>
        <w:r w:rsidR="00DE421F">
          <w:rPr>
            <w:noProof/>
            <w:webHidden/>
          </w:rPr>
          <w:fldChar w:fldCharType="end"/>
        </w:r>
      </w:hyperlink>
    </w:p>
    <w:p w14:paraId="5F1E9DBC" w14:textId="6AF292D6" w:rsidR="00DE421F" w:rsidRDefault="00284E73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4" w:history="1">
        <w:r w:rsidR="00DE421F" w:rsidRPr="00D80ACB">
          <w:rPr>
            <w:rStyle w:val="Hyperlink"/>
            <w:noProof/>
          </w:rPr>
          <w:t>1.7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standardu bezprzewodowej transmisji danych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_Toc532299344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11</w:t>
        </w:r>
        <w:r w:rsidR="00DE421F">
          <w:rPr>
            <w:noProof/>
            <w:webHidden/>
          </w:rPr>
          <w:fldChar w:fldCharType="end"/>
        </w:r>
      </w:hyperlink>
    </w:p>
    <w:p w14:paraId="34960FF6" w14:textId="23BD0E0C" w:rsidR="00DE421F" w:rsidRDefault="00284E73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5" w:history="1">
        <w:r w:rsidR="00DE421F" w:rsidRPr="00D80ACB">
          <w:rPr>
            <w:rStyle w:val="Hyperlink"/>
            <w:noProof/>
          </w:rPr>
          <w:t>1.8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Dobór modemu obsługującego bezprzewodową transmisję danych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_Toc532299345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12</w:t>
        </w:r>
        <w:r w:rsidR="00DE421F">
          <w:rPr>
            <w:noProof/>
            <w:webHidden/>
          </w:rPr>
          <w:fldChar w:fldCharType="end"/>
        </w:r>
      </w:hyperlink>
    </w:p>
    <w:p w14:paraId="7BEF21F6" w14:textId="2E35E034" w:rsidR="00DE421F" w:rsidRDefault="00284E73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6" w:history="1">
        <w:r w:rsidR="00DE421F" w:rsidRPr="00D80ACB">
          <w:rPr>
            <w:rStyle w:val="Hyperlink"/>
            <w:noProof/>
          </w:rPr>
          <w:t>2.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CZĘŚĆ PRAKTYCZNA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_Toc532299346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13</w:t>
        </w:r>
        <w:r w:rsidR="00DE421F">
          <w:rPr>
            <w:noProof/>
            <w:webHidden/>
          </w:rPr>
          <w:fldChar w:fldCharType="end"/>
        </w:r>
      </w:hyperlink>
    </w:p>
    <w:p w14:paraId="1FF6D327" w14:textId="3029118E" w:rsidR="00DE421F" w:rsidRDefault="00284E73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7" w:history="1">
        <w:r w:rsidR="00DE421F" w:rsidRPr="00D80ACB">
          <w:rPr>
            <w:rStyle w:val="Hyperlink"/>
            <w:noProof/>
          </w:rPr>
          <w:t>2.1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Konstrukcja prototypu układu pomiarowego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_Toc532299347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13</w:t>
        </w:r>
        <w:r w:rsidR="00DE421F">
          <w:rPr>
            <w:noProof/>
            <w:webHidden/>
          </w:rPr>
          <w:fldChar w:fldCharType="end"/>
        </w:r>
      </w:hyperlink>
    </w:p>
    <w:p w14:paraId="5B0F5183" w14:textId="57CD01ED" w:rsidR="00DE421F" w:rsidRDefault="00284E73">
      <w:pPr>
        <w:pStyle w:val="TOC2"/>
        <w:tabs>
          <w:tab w:val="left" w:pos="88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8" w:history="1">
        <w:r w:rsidR="00DE421F" w:rsidRPr="00D80ACB">
          <w:rPr>
            <w:rStyle w:val="Hyperlink"/>
            <w:noProof/>
          </w:rPr>
          <w:t>2.2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Przeprowadzenie pomiarów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_Toc532299348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18</w:t>
        </w:r>
        <w:r w:rsidR="00DE421F">
          <w:rPr>
            <w:noProof/>
            <w:webHidden/>
          </w:rPr>
          <w:fldChar w:fldCharType="end"/>
        </w:r>
      </w:hyperlink>
    </w:p>
    <w:p w14:paraId="75B70054" w14:textId="316EA46E" w:rsidR="00DE421F" w:rsidRDefault="00284E73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49" w:history="1">
        <w:r w:rsidR="00DE421F" w:rsidRPr="00D80ACB">
          <w:rPr>
            <w:rStyle w:val="Hyperlink"/>
            <w:noProof/>
          </w:rPr>
          <w:t>3.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PODSUMOWANIE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_Toc532299349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21</w:t>
        </w:r>
        <w:r w:rsidR="00DE421F">
          <w:rPr>
            <w:noProof/>
            <w:webHidden/>
          </w:rPr>
          <w:fldChar w:fldCharType="end"/>
        </w:r>
      </w:hyperlink>
    </w:p>
    <w:p w14:paraId="08948C62" w14:textId="2A083349" w:rsidR="00DE421F" w:rsidRDefault="00284E73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50" w:history="1">
        <w:r w:rsidR="00DE421F" w:rsidRPr="00D80ACB">
          <w:rPr>
            <w:rStyle w:val="Hyperlink"/>
            <w:noProof/>
          </w:rPr>
          <w:t>4.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BIBLIOGRAFIA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_Toc532299350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22</w:t>
        </w:r>
        <w:r w:rsidR="00DE421F">
          <w:rPr>
            <w:noProof/>
            <w:webHidden/>
          </w:rPr>
          <w:fldChar w:fldCharType="end"/>
        </w:r>
      </w:hyperlink>
    </w:p>
    <w:p w14:paraId="45DA3470" w14:textId="128AADDC" w:rsidR="00DE421F" w:rsidRDefault="00284E73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51" w:history="1">
        <w:r w:rsidR="00DE421F" w:rsidRPr="00D80ACB">
          <w:rPr>
            <w:rStyle w:val="Hyperlink"/>
            <w:noProof/>
          </w:rPr>
          <w:t>5.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SPIS RYSUNKÓW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_Toc532299351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23</w:t>
        </w:r>
        <w:r w:rsidR="00DE421F">
          <w:rPr>
            <w:noProof/>
            <w:webHidden/>
          </w:rPr>
          <w:fldChar w:fldCharType="end"/>
        </w:r>
      </w:hyperlink>
    </w:p>
    <w:p w14:paraId="5F1A864D" w14:textId="47BB3730" w:rsidR="00DE421F" w:rsidRDefault="00284E73">
      <w:pPr>
        <w:pStyle w:val="TOC1"/>
        <w:tabs>
          <w:tab w:val="left" w:pos="4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52" w:history="1">
        <w:r w:rsidR="00DE421F" w:rsidRPr="00D80ACB">
          <w:rPr>
            <w:rStyle w:val="Hyperlink"/>
            <w:noProof/>
          </w:rPr>
          <w:t>6.</w:t>
        </w:r>
        <w:r w:rsidR="00DE421F"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/>
          </w:rPr>
          <w:tab/>
        </w:r>
        <w:r w:rsidR="00DE421F" w:rsidRPr="00D80ACB">
          <w:rPr>
            <w:rStyle w:val="Hyperlink"/>
            <w:noProof/>
          </w:rPr>
          <w:t>SPIS TABEL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_Toc532299352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24</w:t>
        </w:r>
        <w:r w:rsidR="00DE421F">
          <w:rPr>
            <w:noProof/>
            <w:webHidden/>
          </w:rPr>
          <w:fldChar w:fldCharType="end"/>
        </w:r>
      </w:hyperlink>
    </w:p>
    <w:p w14:paraId="179F1B1B" w14:textId="001E8680" w:rsidR="00DE421F" w:rsidRDefault="00284E73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353" w:history="1">
        <w:r w:rsidR="00DE421F" w:rsidRPr="00D80ACB">
          <w:rPr>
            <w:rStyle w:val="Hyperlink"/>
            <w:noProof/>
          </w:rPr>
          <w:t>Dodatek A. Kod źródłowy urządzeń Arduino i Raspberry pi</w:t>
        </w:r>
        <w:r w:rsidR="00DE421F">
          <w:rPr>
            <w:noProof/>
            <w:webHidden/>
          </w:rPr>
          <w:tab/>
        </w:r>
        <w:r w:rsidR="00DE421F">
          <w:rPr>
            <w:noProof/>
            <w:webHidden/>
          </w:rPr>
          <w:fldChar w:fldCharType="begin"/>
        </w:r>
        <w:r w:rsidR="00DE421F">
          <w:rPr>
            <w:noProof/>
            <w:webHidden/>
          </w:rPr>
          <w:instrText xml:space="preserve"> PAGEREF _Toc532299353 \h </w:instrText>
        </w:r>
        <w:r w:rsidR="00DE421F">
          <w:rPr>
            <w:noProof/>
            <w:webHidden/>
          </w:rPr>
        </w:r>
        <w:r w:rsidR="00DE421F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25</w:t>
        </w:r>
        <w:r w:rsidR="00DE421F">
          <w:rPr>
            <w:noProof/>
            <w:webHidden/>
          </w:rPr>
          <w:fldChar w:fldCharType="end"/>
        </w:r>
      </w:hyperlink>
    </w:p>
    <w:p w14:paraId="0882FCA8" w14:textId="7E6C071B" w:rsidR="003D01A8" w:rsidRDefault="003D01A8" w:rsidP="00BF18B7">
      <w:pPr>
        <w:sectPr w:rsidR="003D01A8" w:rsidSect="00123DA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7" w:h="16840" w:code="9"/>
          <w:pgMar w:top="1134" w:right="1418" w:bottom="1134" w:left="1418" w:header="720" w:footer="720" w:gutter="0"/>
          <w:pgNumType w:start="0"/>
          <w:cols w:space="454"/>
          <w:titlePg/>
          <w:docGrid w:linePitch="272"/>
        </w:sectPr>
      </w:pPr>
      <w:r>
        <w:fldChar w:fldCharType="end"/>
      </w:r>
    </w:p>
    <w:p w14:paraId="242364A4" w14:textId="77777777" w:rsidR="003D01A8" w:rsidRDefault="003D01A8" w:rsidP="00BF18B7">
      <w:pPr>
        <w:sectPr w:rsidR="003D01A8" w:rsidSect="002441CB">
          <w:type w:val="continuous"/>
          <w:pgSz w:w="11907" w:h="16840" w:code="9"/>
          <w:pgMar w:top="1134" w:right="1418" w:bottom="1134" w:left="1418" w:header="720" w:footer="720" w:gutter="0"/>
          <w:cols w:space="454"/>
        </w:sectPr>
      </w:pPr>
    </w:p>
    <w:p w14:paraId="5287DFD5" w14:textId="54BB3957" w:rsidR="004B0A57" w:rsidRPr="00A2561B" w:rsidRDefault="00910D17" w:rsidP="004B0A57">
      <w:pPr>
        <w:pStyle w:val="Heading1"/>
        <w:numPr>
          <w:ilvl w:val="0"/>
          <w:numId w:val="0"/>
        </w:numPr>
        <w:rPr>
          <w:lang w:val="pl-PL"/>
        </w:rPr>
      </w:pPr>
      <w:bookmarkStart w:id="0" w:name="_Toc532299330"/>
      <w:r w:rsidRPr="00A2561B">
        <w:rPr>
          <w:lang w:val="pl-PL"/>
        </w:rPr>
        <w:lastRenderedPageBreak/>
        <w:t>INDEKS SYMBOLI</w:t>
      </w:r>
      <w:bookmarkEnd w:id="0"/>
    </w:p>
    <w:p w14:paraId="42D67614" w14:textId="5426E033" w:rsidR="004B0A57" w:rsidRDefault="004B0A57" w:rsidP="00C65BEC">
      <w:pPr>
        <w:pStyle w:val="BodyText"/>
        <w:tabs>
          <w:tab w:val="clear" w:pos="425"/>
          <w:tab w:val="left" w:pos="284"/>
          <w:tab w:val="center" w:pos="851"/>
          <w:tab w:val="left" w:pos="1276"/>
        </w:tabs>
      </w:pPr>
      <w:r>
        <w:tab/>
        <w:t>V</w:t>
      </w:r>
      <w:r>
        <w:tab/>
        <w:t>-</w:t>
      </w:r>
      <w:r>
        <w:tab/>
        <w:t>Napięcie</w:t>
      </w:r>
    </w:p>
    <w:p w14:paraId="7273EBED" w14:textId="6DE8F05C" w:rsidR="00A135A0" w:rsidRDefault="00A135A0" w:rsidP="00C65BEC">
      <w:pPr>
        <w:pStyle w:val="BodyText"/>
        <w:tabs>
          <w:tab w:val="clear" w:pos="425"/>
          <w:tab w:val="left" w:pos="284"/>
          <w:tab w:val="center" w:pos="851"/>
          <w:tab w:val="left" w:pos="1276"/>
        </w:tabs>
        <w:rPr>
          <w:rFonts w:ascii="Cambria Math" w:hAnsi="Cambria Math" w:cs="Cambria Math"/>
        </w:rPr>
      </w:pPr>
      <w:r>
        <w:tab/>
      </w:r>
      <w:r>
        <w:rPr>
          <w:rFonts w:ascii="Cambria Math" w:hAnsi="Cambria Math" w:cs="Cambria Math"/>
        </w:rPr>
        <w:t>℃</w:t>
      </w:r>
      <w:r>
        <w:rPr>
          <w:rFonts w:ascii="Cambria Math" w:hAnsi="Cambria Math" w:cs="Cambria Math"/>
        </w:rPr>
        <w:tab/>
        <w:t>-</w:t>
      </w:r>
      <w:r>
        <w:rPr>
          <w:rFonts w:ascii="Cambria Math" w:hAnsi="Cambria Math" w:cs="Cambria Math"/>
        </w:rPr>
        <w:tab/>
        <w:t>Stopnie Celsjusza</w:t>
      </w:r>
    </w:p>
    <w:p w14:paraId="1C59E64C" w14:textId="6437062D" w:rsidR="00A135A0" w:rsidRDefault="00A135A0" w:rsidP="00C65BEC">
      <w:pPr>
        <w:pStyle w:val="BodyText"/>
        <w:tabs>
          <w:tab w:val="clear" w:pos="425"/>
          <w:tab w:val="left" w:pos="284"/>
          <w:tab w:val="center" w:pos="851"/>
          <w:tab w:val="left" w:pos="1276"/>
        </w:tabs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ab/>
        <w:t>mA</w:t>
      </w:r>
      <w:r>
        <w:rPr>
          <w:rFonts w:ascii="Cambria Math" w:hAnsi="Cambria Math" w:cs="Cambria Math"/>
        </w:rPr>
        <w:tab/>
        <w:t>-</w:t>
      </w:r>
      <w:r>
        <w:rPr>
          <w:rFonts w:ascii="Cambria Math" w:hAnsi="Cambria Math" w:cs="Cambria Math"/>
        </w:rPr>
        <w:tab/>
        <w:t>miliamper</w:t>
      </w:r>
    </w:p>
    <w:p w14:paraId="2DF4DAB8" w14:textId="43D2AFB1" w:rsidR="00A135A0" w:rsidRDefault="00A135A0" w:rsidP="00C65BEC">
      <w:pPr>
        <w:pStyle w:val="BodyText"/>
        <w:tabs>
          <w:tab w:val="clear" w:pos="425"/>
          <w:tab w:val="left" w:pos="284"/>
          <w:tab w:val="center" w:pos="851"/>
          <w:tab w:val="left" w:pos="1276"/>
        </w:tabs>
        <w:rPr>
          <w:i/>
          <w:iCs/>
        </w:rPr>
      </w:pPr>
      <w:r>
        <w:rPr>
          <w:rFonts w:ascii="Cambria Math" w:hAnsi="Cambria Math" w:cs="Cambria Math"/>
        </w:rPr>
        <w:tab/>
      </w:r>
      <w:r>
        <w:rPr>
          <w:i/>
          <w:iCs/>
        </w:rPr>
        <w:t>KΩ</w:t>
      </w:r>
      <w:r>
        <w:rPr>
          <w:i/>
          <w:iCs/>
        </w:rPr>
        <w:tab/>
        <w:t>-</w:t>
      </w:r>
      <w:r>
        <w:rPr>
          <w:i/>
          <w:iCs/>
        </w:rPr>
        <w:tab/>
        <w:t>Kilo ohm</w:t>
      </w:r>
    </w:p>
    <w:p w14:paraId="04AAFF35" w14:textId="1D5A4DA4" w:rsidR="00A135A0" w:rsidRPr="00ED579E" w:rsidRDefault="00A135A0" w:rsidP="00C65BEC">
      <w:pPr>
        <w:pStyle w:val="BodyText"/>
        <w:tabs>
          <w:tab w:val="clear" w:pos="425"/>
          <w:tab w:val="left" w:pos="284"/>
          <w:tab w:val="center" w:pos="851"/>
          <w:tab w:val="left" w:pos="1276"/>
        </w:tabs>
      </w:pPr>
      <w:r>
        <w:rPr>
          <w:i/>
          <w:iCs/>
        </w:rPr>
        <w:tab/>
        <w:t>Mb/s</w:t>
      </w:r>
      <w:r>
        <w:rPr>
          <w:i/>
          <w:iCs/>
        </w:rPr>
        <w:tab/>
        <w:t>-</w:t>
      </w:r>
      <w:r>
        <w:rPr>
          <w:i/>
          <w:iCs/>
        </w:rPr>
        <w:tab/>
        <w:t>Mega bit na sekundę</w:t>
      </w:r>
    </w:p>
    <w:p w14:paraId="46500B64" w14:textId="77777777" w:rsidR="00A711D9" w:rsidRPr="00A2561B" w:rsidRDefault="00A711D9" w:rsidP="004E3D5D">
      <w:pPr>
        <w:pStyle w:val="Heading1"/>
        <w:numPr>
          <w:ilvl w:val="0"/>
          <w:numId w:val="0"/>
        </w:numPr>
        <w:rPr>
          <w:lang w:val="pl-PL"/>
        </w:rPr>
      </w:pPr>
      <w:r w:rsidRPr="00A2561B">
        <w:rPr>
          <w:lang w:val="pl-PL"/>
        </w:rPr>
        <w:br w:type="page"/>
      </w:r>
      <w:bookmarkStart w:id="1" w:name="_Toc532299331"/>
      <w:r w:rsidRPr="00A2561B">
        <w:rPr>
          <w:lang w:val="pl-PL"/>
        </w:rPr>
        <w:lastRenderedPageBreak/>
        <w:t>INDEKS SKRÓTOWCÓW</w:t>
      </w:r>
      <w:bookmarkEnd w:id="1"/>
    </w:p>
    <w:p w14:paraId="5C9D5B11" w14:textId="711F5209" w:rsidR="00AA67C4" w:rsidRPr="00A135A0" w:rsidRDefault="00C46787" w:rsidP="00A135A0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</w:rPr>
      </w:pPr>
      <w:r>
        <w:rPr>
          <w:i/>
          <w:iCs/>
        </w:rPr>
        <w:t>p</w:t>
      </w:r>
      <w:r w:rsidR="00AA67C4">
        <w:rPr>
          <w:i/>
          <w:iCs/>
        </w:rPr>
        <w:t>pm</w:t>
      </w:r>
      <w:r w:rsidR="00AA67C4">
        <w:rPr>
          <w:i/>
          <w:iCs/>
        </w:rPr>
        <w:tab/>
        <w:t>-</w:t>
      </w:r>
      <w:r w:rsidR="00AA67C4">
        <w:rPr>
          <w:i/>
          <w:iCs/>
        </w:rPr>
        <w:tab/>
      </w:r>
      <w:r w:rsidR="00AA67C4">
        <w:rPr>
          <w:iCs/>
        </w:rPr>
        <w:t>L</w:t>
      </w:r>
      <w:r w:rsidR="00AA67C4" w:rsidRPr="00AA67C4">
        <w:rPr>
          <w:iCs/>
        </w:rPr>
        <w:t>iczba cząstek na milion</w:t>
      </w:r>
      <w:r w:rsidR="00A135A0">
        <w:rPr>
          <w:i/>
          <w:iCs/>
        </w:rPr>
        <w:t xml:space="preserve"> (ang. p</w:t>
      </w:r>
      <w:r w:rsidR="00AA67C4">
        <w:rPr>
          <w:i/>
          <w:iCs/>
        </w:rPr>
        <w:t>arts per milion)</w:t>
      </w:r>
    </w:p>
    <w:p w14:paraId="465FC36B" w14:textId="39764D2A" w:rsidR="003B0ADD" w:rsidRPr="00B97841" w:rsidRDefault="00A135A0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  <w:lang w:val="en-GB"/>
        </w:rPr>
      </w:pPr>
      <w:r>
        <w:rPr>
          <w:i/>
          <w:iCs/>
        </w:rPr>
        <w:t>API</w:t>
      </w:r>
      <w:r>
        <w:rPr>
          <w:i/>
          <w:iCs/>
        </w:rPr>
        <w:tab/>
        <w:t>-</w:t>
      </w:r>
      <w:r>
        <w:rPr>
          <w:i/>
          <w:iCs/>
        </w:rPr>
        <w:tab/>
        <w:t xml:space="preserve">Interfejs Programowania Aplikacji (ang. </w:t>
      </w:r>
      <w:r w:rsidRPr="00B97841">
        <w:rPr>
          <w:i/>
          <w:iCs/>
          <w:lang w:val="en-GB"/>
        </w:rPr>
        <w:t>Application Programming I</w:t>
      </w:r>
      <w:r w:rsidR="00814D87" w:rsidRPr="00B97841">
        <w:rPr>
          <w:i/>
          <w:iCs/>
          <w:lang w:val="en-GB"/>
        </w:rPr>
        <w:t>nterface)</w:t>
      </w:r>
    </w:p>
    <w:p w14:paraId="328F14DE" w14:textId="6F21D857" w:rsidR="004B0A57" w:rsidRPr="00A22ECC" w:rsidRDefault="00A135A0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  <w:lang w:val="en-GB"/>
        </w:rPr>
      </w:pPr>
      <w:r w:rsidRPr="00A22ECC">
        <w:rPr>
          <w:i/>
          <w:iCs/>
          <w:lang w:val="en-GB"/>
        </w:rPr>
        <w:t>CO</w:t>
      </w:r>
      <w:r w:rsidR="00B97841" w:rsidRPr="00A22ECC">
        <w:rPr>
          <w:i/>
          <w:iCs/>
          <w:vertAlign w:val="subscript"/>
          <w:lang w:val="en-GB"/>
        </w:rPr>
        <w:t>2</w:t>
      </w:r>
      <w:r w:rsidR="004B0A57" w:rsidRPr="00A22ECC">
        <w:rPr>
          <w:i/>
          <w:iCs/>
          <w:lang w:val="en-GB"/>
        </w:rPr>
        <w:tab/>
        <w:t>-</w:t>
      </w:r>
      <w:r w:rsidR="004B0A57" w:rsidRPr="00A22ECC">
        <w:rPr>
          <w:i/>
          <w:iCs/>
          <w:lang w:val="en-GB"/>
        </w:rPr>
        <w:tab/>
        <w:t>Dwutlenek węgla</w:t>
      </w:r>
    </w:p>
    <w:p w14:paraId="79342FA8" w14:textId="599B043A" w:rsidR="00A135A0" w:rsidRPr="00A22ECC" w:rsidRDefault="00A135A0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  <w:lang w:val="en-GB"/>
        </w:rPr>
      </w:pPr>
      <w:r w:rsidRPr="00A22ECC">
        <w:rPr>
          <w:i/>
          <w:iCs/>
          <w:lang w:val="en-GB"/>
        </w:rPr>
        <w:t>IoT</w:t>
      </w:r>
      <w:r w:rsidRPr="00A22ECC">
        <w:rPr>
          <w:i/>
          <w:iCs/>
          <w:lang w:val="en-GB"/>
        </w:rPr>
        <w:tab/>
        <w:t>-</w:t>
      </w:r>
      <w:r w:rsidRPr="00A22ECC">
        <w:rPr>
          <w:i/>
          <w:iCs/>
          <w:lang w:val="en-GB"/>
        </w:rPr>
        <w:tab/>
        <w:t>Internet rzeczy (ang. Internet of Things)</w:t>
      </w:r>
    </w:p>
    <w:p w14:paraId="2AFE00B6" w14:textId="02292406" w:rsidR="00A135A0" w:rsidRDefault="00F806E0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</w:rPr>
      </w:pPr>
      <w:r>
        <w:rPr>
          <w:i/>
          <w:iCs/>
        </w:rPr>
        <w:t>ADC</w:t>
      </w:r>
      <w:r>
        <w:rPr>
          <w:i/>
          <w:iCs/>
        </w:rPr>
        <w:tab/>
        <w:t>-</w:t>
      </w:r>
      <w:r>
        <w:rPr>
          <w:i/>
          <w:iCs/>
        </w:rPr>
        <w:tab/>
        <w:t>Przetwornik analogowo-c</w:t>
      </w:r>
      <w:r w:rsidR="00A135A0">
        <w:rPr>
          <w:i/>
          <w:iCs/>
        </w:rPr>
        <w:t>yfrowy (a</w:t>
      </w:r>
      <w:r w:rsidR="00302CFD">
        <w:rPr>
          <w:i/>
          <w:iCs/>
        </w:rPr>
        <w:t>ng. Analog to Digital Converter</w:t>
      </w:r>
      <w:r w:rsidR="00A135A0">
        <w:rPr>
          <w:i/>
          <w:iCs/>
        </w:rPr>
        <w:t>)</w:t>
      </w:r>
    </w:p>
    <w:p w14:paraId="20A9D519" w14:textId="671611E7" w:rsidR="00302CFD" w:rsidRPr="00A22ECC" w:rsidRDefault="00302CFD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  <w:lang w:val="en-GB"/>
        </w:rPr>
      </w:pPr>
      <w:r>
        <w:rPr>
          <w:i/>
          <w:iCs/>
        </w:rPr>
        <w:t>MIMO</w:t>
      </w:r>
      <w:r>
        <w:rPr>
          <w:i/>
          <w:iCs/>
        </w:rPr>
        <w:tab/>
        <w:t>-</w:t>
      </w:r>
      <w:r>
        <w:rPr>
          <w:i/>
          <w:iCs/>
        </w:rPr>
        <w:tab/>
        <w:t xml:space="preserve">Wykorzystanie wielu anten do nadania i odbioru sygnału (ang. </w:t>
      </w:r>
      <w:r w:rsidRPr="00A22ECC">
        <w:rPr>
          <w:i/>
          <w:iCs/>
          <w:lang w:val="en-GB"/>
        </w:rPr>
        <w:t>Multiple Input, Multiple Output)</w:t>
      </w:r>
    </w:p>
    <w:p w14:paraId="54B9CA98" w14:textId="4053B5AA" w:rsidR="00F806E0" w:rsidRPr="00A2561B" w:rsidRDefault="00C3388B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rPr>
          <w:i/>
          <w:iCs/>
          <w:lang w:val="en-GB"/>
        </w:rPr>
      </w:pPr>
      <w:r w:rsidRPr="00A22ECC">
        <w:rPr>
          <w:i/>
          <w:iCs/>
          <w:lang w:val="en-GB"/>
        </w:rPr>
        <w:tab/>
      </w:r>
      <w:r w:rsidR="00F806E0" w:rsidRPr="00A22ECC">
        <w:rPr>
          <w:i/>
          <w:iCs/>
          <w:lang w:val="en-GB"/>
        </w:rPr>
        <w:t>IEEE</w:t>
      </w:r>
      <w:r w:rsidR="00F806E0" w:rsidRPr="00A22ECC">
        <w:rPr>
          <w:i/>
          <w:iCs/>
          <w:lang w:val="en-GB"/>
        </w:rPr>
        <w:tab/>
        <w:t>-</w:t>
      </w:r>
      <w:r w:rsidR="00F806E0" w:rsidRPr="00A22ECC">
        <w:rPr>
          <w:i/>
          <w:iCs/>
          <w:lang w:val="en-GB"/>
        </w:rPr>
        <w:tab/>
        <w:t xml:space="preserve">Instytut inżynierów elektryków i elektroników (ang. </w:t>
      </w:r>
      <w:r w:rsidR="00F806E0" w:rsidRPr="00A2561B">
        <w:rPr>
          <w:i/>
          <w:iCs/>
          <w:lang w:val="en-GB"/>
        </w:rPr>
        <w:t>Institute of Electrical and Electronics Engineers)</w:t>
      </w:r>
    </w:p>
    <w:p w14:paraId="08ED7FB4" w14:textId="666D2108" w:rsidR="0058456E" w:rsidRDefault="00C3388B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rPr>
          <w:i/>
          <w:iCs/>
        </w:rPr>
      </w:pPr>
      <w:r w:rsidRPr="00A2561B">
        <w:rPr>
          <w:i/>
          <w:iCs/>
          <w:lang w:val="en-GB"/>
        </w:rPr>
        <w:tab/>
      </w:r>
      <w:r>
        <w:rPr>
          <w:i/>
          <w:iCs/>
        </w:rPr>
        <w:t>WLAN</w:t>
      </w:r>
      <w:r>
        <w:rPr>
          <w:i/>
          <w:iCs/>
        </w:rPr>
        <w:tab/>
        <w:t>-</w:t>
      </w:r>
      <w:r>
        <w:rPr>
          <w:i/>
          <w:iCs/>
        </w:rPr>
        <w:tab/>
      </w:r>
      <w:r w:rsidR="00F806E0">
        <w:rPr>
          <w:i/>
          <w:iCs/>
        </w:rPr>
        <w:t>Lokalna sieć bezprzewodowa (ang. Wireless Local Area Network)</w:t>
      </w:r>
    </w:p>
    <w:p w14:paraId="043BD511" w14:textId="77777777" w:rsidR="00216689" w:rsidRDefault="00C3388B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4" w:hanging="284"/>
        <w:rPr>
          <w:i/>
          <w:iCs/>
        </w:rPr>
      </w:pPr>
      <w:r>
        <w:rPr>
          <w:i/>
          <w:iCs/>
        </w:rPr>
        <w:tab/>
      </w:r>
      <w:r w:rsidR="0058456E">
        <w:rPr>
          <w:i/>
          <w:iCs/>
        </w:rPr>
        <w:t>UART</w:t>
      </w:r>
      <w:r w:rsidR="0058456E">
        <w:rPr>
          <w:i/>
          <w:iCs/>
        </w:rPr>
        <w:tab/>
        <w:t>-</w:t>
      </w:r>
      <w:r w:rsidR="0058456E">
        <w:rPr>
          <w:i/>
          <w:iCs/>
        </w:rPr>
        <w:tab/>
      </w:r>
      <w:r>
        <w:rPr>
          <w:i/>
          <w:iCs/>
        </w:rPr>
        <w:t xml:space="preserve">Układ umożliwiający asynchroniczne przesyłanie i odbieranie danych przez port szeregowy(ang.                   </w:t>
      </w:r>
    </w:p>
    <w:p w14:paraId="5E4FB8D9" w14:textId="0B7356E5" w:rsidR="0058456E" w:rsidRDefault="00216689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4" w:hanging="284"/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 w:rsidR="00C3388B">
        <w:rPr>
          <w:i/>
          <w:iCs/>
        </w:rPr>
        <w:t>Universal Asynchronous Receiver-Transmitter)</w:t>
      </w:r>
    </w:p>
    <w:p w14:paraId="3F74655B" w14:textId="0AD7534D" w:rsidR="0058456E" w:rsidRDefault="00C3388B" w:rsidP="003B0ADD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</w:rPr>
      </w:pPr>
      <w:r>
        <w:rPr>
          <w:i/>
          <w:iCs/>
        </w:rPr>
        <w:t>SPI</w:t>
      </w:r>
      <w:r>
        <w:rPr>
          <w:i/>
          <w:iCs/>
        </w:rPr>
        <w:tab/>
        <w:t>-</w:t>
      </w:r>
      <w:r>
        <w:rPr>
          <w:i/>
          <w:iCs/>
        </w:rPr>
        <w:tab/>
        <w:t>Szeregowy interfejs do komunikacji z urządzeniami peryferyjnymi(ang. Serial Peripheral Interface)</w:t>
      </w:r>
    </w:p>
    <w:p w14:paraId="0F0701B5" w14:textId="617ECC5C" w:rsidR="00B616D3" w:rsidRDefault="0058456E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</w:rPr>
      </w:pPr>
      <w:r>
        <w:rPr>
          <w:i/>
          <w:iCs/>
        </w:rPr>
        <w:t>I2C</w:t>
      </w:r>
      <w:r>
        <w:rPr>
          <w:i/>
          <w:iCs/>
        </w:rPr>
        <w:tab/>
        <w:t>-</w:t>
      </w:r>
      <w:r>
        <w:rPr>
          <w:i/>
          <w:iCs/>
        </w:rPr>
        <w:tab/>
      </w:r>
      <w:r w:rsidR="00C3388B">
        <w:rPr>
          <w:i/>
          <w:iCs/>
        </w:rPr>
        <w:t>Dwukierunkowa</w:t>
      </w:r>
      <w:r w:rsidR="00BA074E">
        <w:rPr>
          <w:i/>
          <w:iCs/>
        </w:rPr>
        <w:t xml:space="preserve"> szeregowa</w:t>
      </w:r>
      <w:r w:rsidR="00C3388B">
        <w:rPr>
          <w:i/>
          <w:iCs/>
        </w:rPr>
        <w:t xml:space="preserve"> magistrala </w:t>
      </w:r>
      <w:r w:rsidR="00BA074E">
        <w:rPr>
          <w:i/>
          <w:iCs/>
        </w:rPr>
        <w:t>za pomocą</w:t>
      </w:r>
      <w:r w:rsidR="00DE421F">
        <w:rPr>
          <w:i/>
          <w:iCs/>
        </w:rPr>
        <w:t>,</w:t>
      </w:r>
      <w:r w:rsidR="00BA074E">
        <w:rPr>
          <w:i/>
          <w:iCs/>
        </w:rPr>
        <w:t xml:space="preserve"> której m</w:t>
      </w:r>
      <w:r w:rsidR="00DE421F">
        <w:rPr>
          <w:i/>
          <w:iCs/>
        </w:rPr>
        <w:t>ożliwe jest przesyłanie danych pomiędzy</w:t>
      </w:r>
      <w:r w:rsidR="00BA074E">
        <w:rPr>
          <w:i/>
          <w:iCs/>
        </w:rPr>
        <w:t xml:space="preserve"> </w:t>
      </w:r>
    </w:p>
    <w:p w14:paraId="77E00DB7" w14:textId="0016EA5B" w:rsidR="00C3388B" w:rsidRDefault="00B616D3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 w:rsidR="00DE421F">
        <w:rPr>
          <w:i/>
          <w:iCs/>
        </w:rPr>
        <w:t>urządzeniami elektronicznymi</w:t>
      </w:r>
      <w:r w:rsidR="00BA074E">
        <w:rPr>
          <w:i/>
          <w:iCs/>
        </w:rPr>
        <w:t xml:space="preserve"> (ang. Inter-Integrated Circuit)</w:t>
      </w:r>
    </w:p>
    <w:p w14:paraId="2CFAD496" w14:textId="1725F99E" w:rsidR="00C45197" w:rsidRPr="00E201D0" w:rsidRDefault="00C45197" w:rsidP="00C3388B">
      <w:pPr>
        <w:pStyle w:val="BodyText"/>
        <w:tabs>
          <w:tab w:val="clear" w:pos="425"/>
          <w:tab w:val="left" w:pos="284"/>
          <w:tab w:val="center" w:pos="1134"/>
          <w:tab w:val="left" w:pos="1560"/>
        </w:tabs>
        <w:ind w:left="285"/>
        <w:rPr>
          <w:i/>
          <w:iCs/>
          <w:lang w:val="en-GB"/>
        </w:rPr>
      </w:pPr>
      <w:r w:rsidRPr="00E201D0">
        <w:rPr>
          <w:i/>
          <w:iCs/>
        </w:rPr>
        <w:t>HTTP</w:t>
      </w:r>
      <w:r w:rsidRPr="00E201D0">
        <w:rPr>
          <w:i/>
          <w:iCs/>
        </w:rPr>
        <w:tab/>
        <w:t>-</w:t>
      </w:r>
      <w:r w:rsidRPr="00E201D0">
        <w:rPr>
          <w:i/>
          <w:iCs/>
        </w:rPr>
        <w:tab/>
      </w:r>
      <w:r w:rsidR="00E201D0" w:rsidRPr="00E201D0">
        <w:rPr>
          <w:i/>
          <w:iCs/>
        </w:rPr>
        <w:t xml:space="preserve">Protokół do przesyłania dokumentów hipertekstowych (ang. </w:t>
      </w:r>
      <w:r w:rsidR="00E201D0" w:rsidRPr="00E201D0">
        <w:rPr>
          <w:i/>
          <w:iCs/>
          <w:lang w:val="en-GB"/>
        </w:rPr>
        <w:t>Hypertext Transfer Protocol)</w:t>
      </w:r>
    </w:p>
    <w:p w14:paraId="6AD348A0" w14:textId="4EE30FC0" w:rsidR="00FA5DCF" w:rsidRPr="00C3388B" w:rsidRDefault="00A711D9" w:rsidP="00DB4571">
      <w:pPr>
        <w:pStyle w:val="Heading1"/>
        <w:rPr>
          <w:i/>
          <w:iCs/>
        </w:rPr>
      </w:pPr>
      <w:r w:rsidRPr="00E201D0">
        <w:br w:type="page"/>
      </w:r>
      <w:bookmarkStart w:id="2" w:name="_Toc532299332"/>
      <w:r w:rsidR="00AF0A78">
        <w:lastRenderedPageBreak/>
        <w:t>C</w:t>
      </w:r>
      <w:r w:rsidR="00FA5DCF">
        <w:t>ZĘŚĆ TEORETYCZNA</w:t>
      </w:r>
      <w:bookmarkEnd w:id="2"/>
    </w:p>
    <w:p w14:paraId="14D89C38" w14:textId="2C6B428E" w:rsidR="003A59EF" w:rsidRDefault="003C6A44" w:rsidP="007279E3">
      <w:pPr>
        <w:pStyle w:val="Heading2"/>
      </w:pPr>
      <w:bookmarkStart w:id="3" w:name="_Toc532299333"/>
      <w:r>
        <w:t>W</w:t>
      </w:r>
      <w:r w:rsidR="00AF0A78">
        <w:t>prowadzenie</w:t>
      </w:r>
      <w:bookmarkEnd w:id="3"/>
    </w:p>
    <w:p w14:paraId="72586F4B" w14:textId="77777777" w:rsidR="00486006" w:rsidRPr="00486006" w:rsidRDefault="00486006" w:rsidP="00486006">
      <w:pPr>
        <w:pStyle w:val="TEXT"/>
      </w:pPr>
    </w:p>
    <w:p w14:paraId="6C393C1F" w14:textId="44C8BAC5" w:rsidR="00661D5F" w:rsidRDefault="00C45F4F" w:rsidP="00EC7E79">
      <w:pPr>
        <w:pStyle w:val="TEXT"/>
      </w:pPr>
      <w:r>
        <w:t xml:space="preserve">W obecnych czasach przeważająca </w:t>
      </w:r>
      <w:r w:rsidR="00A97809">
        <w:t>część</w:t>
      </w:r>
      <w:r>
        <w:t xml:space="preserve"> społeczeństwa większość swojego czasu spędz</w:t>
      </w:r>
      <w:r w:rsidR="0058456E">
        <w:t>a w pomieszczeniach zamkniętych</w:t>
      </w:r>
      <w:r>
        <w:t xml:space="preserve"> tj. w budynkach mieszkalnych, w których </w:t>
      </w:r>
      <w:r w:rsidR="00A97809">
        <w:t>wykonują</w:t>
      </w:r>
      <w:r>
        <w:t xml:space="preserve"> swoje codzienne czynności takie jak nauka, praca, </w:t>
      </w:r>
      <w:r w:rsidR="005B1BF4">
        <w:t>od</w:t>
      </w:r>
      <w:r w:rsidR="0058456E">
        <w:t>poczynek czy robienie</w:t>
      </w:r>
      <w:r w:rsidR="00845BC3">
        <w:t xml:space="preserve"> zakupów. Jedną z głównych zalet pomieszczeń zamkniętych jest ochrona przed bezpośrednim wpływem zewnętrznych warunków atmosferycznych takich jak deszcz, śnieg, niska bądź wysoka temperatura czy zanieczyszczenia występujące w powietrzu.</w:t>
      </w:r>
      <w:r w:rsidR="005B1BF4">
        <w:t xml:space="preserve"> </w:t>
      </w:r>
      <w:r w:rsidR="00845BC3">
        <w:t>Jednak należy pamiętać, że powietrze w pomieszczaniach zamkniętych również może ulec zanieczyszczeniu</w:t>
      </w:r>
      <w:r w:rsidR="00AC54EF">
        <w:t>,</w:t>
      </w:r>
      <w:r w:rsidR="00845BC3">
        <w:t xml:space="preserve"> dlatego należy badać oraz stosować odpowiednie kroki</w:t>
      </w:r>
      <w:r w:rsidR="00A97809">
        <w:t>,</w:t>
      </w:r>
      <w:r w:rsidR="00A2561B">
        <w:t xml:space="preserve"> aby osoby przebywające w nim</w:t>
      </w:r>
      <w:r w:rsidR="00845BC3">
        <w:t xml:space="preserve"> miały</w:t>
      </w:r>
      <w:r w:rsidR="005B1BF4">
        <w:t xml:space="preserve"> zapewnione odpowiednie warunki mikroklimatyczne. Odpowiedni klimat w pomieszczeniach sprawia, że użytkownik ma dobre samopoczucie, a co ważniejsze pozytywnie oddziałuje na zdrowie osoby</w:t>
      </w:r>
      <w:r w:rsidR="00A2561B">
        <w:t xml:space="preserve"> w nim przebywającej</w:t>
      </w:r>
      <w:r w:rsidR="005B1BF4">
        <w:t>.</w:t>
      </w:r>
      <w:r w:rsidR="00A2561B">
        <w:t xml:space="preserve"> Ciało ludzkie wytwarza między innymi zbędne ciepło, wilgoć czy dwutlenek węgla, dlatego uważa się, że to osoby przebywające w danym pomieszczeniu są głównym źródłem zanieczyszczeń.</w:t>
      </w:r>
      <w:r w:rsidR="00CD0941">
        <w:t xml:space="preserve"> Wpływ na</w:t>
      </w:r>
      <w:r w:rsidR="00A2561B">
        <w:t xml:space="preserve"> </w:t>
      </w:r>
      <w:r w:rsidR="00CD0941">
        <w:t>jakość powietrza mają również zanieczyszczeni</w:t>
      </w:r>
      <w:r w:rsidR="00A97809">
        <w:t>a</w:t>
      </w:r>
      <w:r w:rsidR="00CD0941">
        <w:t xml:space="preserve"> nie pochodzące od ludzi</w:t>
      </w:r>
      <w:r w:rsidR="00A97809">
        <w:t>.</w:t>
      </w:r>
      <w:r w:rsidR="00EA533F">
        <w:t xml:space="preserve"> </w:t>
      </w:r>
      <w:r w:rsidR="00A97809">
        <w:t>W</w:t>
      </w:r>
      <w:r w:rsidR="00A22ECC">
        <w:t xml:space="preserve"> budynkach znajduje</w:t>
      </w:r>
      <w:r w:rsidR="00EA533F">
        <w:t xml:space="preserve"> się wiele czynników m.in. dym papierosowy, nieszczelna instalacja gazowa itp., które mogą w negatywny sposób wpływać na warunki klimatyczne</w:t>
      </w:r>
      <w:r w:rsidR="00A2561B">
        <w:t xml:space="preserve"> pomieszczenia</w:t>
      </w:r>
      <w:r w:rsidR="00EA533F">
        <w:t xml:space="preserve">. </w:t>
      </w:r>
      <w:r w:rsidR="002273F3">
        <w:t xml:space="preserve">Poza zanieczyszczeniami wytwarzanymi wewnątrz </w:t>
      </w:r>
      <w:r w:rsidR="00EF74E9">
        <w:t xml:space="preserve">budynku wyróżnia się jeszcze te, </w:t>
      </w:r>
      <w:r w:rsidR="002273F3">
        <w:t>które dostają się do p</w:t>
      </w:r>
      <w:r w:rsidR="00266EC6">
        <w:t>omieszczenia wraz z powietrzem z</w:t>
      </w:r>
      <w:r w:rsidR="002273F3">
        <w:t>ewnętrznym, przy czym</w:t>
      </w:r>
      <w:r w:rsidR="00A2561B">
        <w:t xml:space="preserve"> takim</w:t>
      </w:r>
      <w:r w:rsidR="002273F3">
        <w:t xml:space="preserve"> zanieczyszczeniem może być każdy składnik powietrza</w:t>
      </w:r>
      <w:r w:rsidR="00EF74E9">
        <w:t>,</w:t>
      </w:r>
      <w:r w:rsidR="002273F3">
        <w:t xml:space="preserve"> powoduj</w:t>
      </w:r>
      <w:r w:rsidR="00A22ECC">
        <w:t>ący</w:t>
      </w:r>
      <w:r w:rsidR="0052307E">
        <w:t xml:space="preserve"> odstępstwa od klasycznego składu powietrza atmosferycznego</w:t>
      </w:r>
      <w:r w:rsidR="00A97809">
        <w:t>.</w:t>
      </w:r>
      <w:r w:rsidR="0052307E">
        <w:t xml:space="preserve"> </w:t>
      </w:r>
      <w:r w:rsidR="00A97809">
        <w:t>O</w:t>
      </w:r>
      <w:r w:rsidR="0052307E">
        <w:t>dpowiednie proporcje oraz składniki powietrza atmosferycznego z</w:t>
      </w:r>
      <w:r w:rsidR="00661D5F">
        <w:t>ostały przedstawione w</w:t>
      </w:r>
      <w:r w:rsidR="006937B2">
        <w:t xml:space="preserve"> tabeli</w:t>
      </w:r>
      <w:r w:rsidR="00661D5F">
        <w:t xml:space="preserve"> </w:t>
      </w:r>
      <w:r w:rsidR="006937B2">
        <w:t>(T</w:t>
      </w:r>
      <w:r w:rsidR="00661D5F">
        <w:t>ab</w:t>
      </w:r>
      <w:r w:rsidR="00D25B9F">
        <w:t>.</w:t>
      </w:r>
      <w:r w:rsidR="00661D5F">
        <w:t xml:space="preserve"> 1.1</w:t>
      </w:r>
      <w:r w:rsidR="006937B2">
        <w:t>)</w:t>
      </w:r>
      <w:r w:rsidR="0052307E">
        <w:t>.</w:t>
      </w:r>
    </w:p>
    <w:p w14:paraId="3FDEEF09" w14:textId="77777777" w:rsidR="006937B2" w:rsidRPr="00EC7E79" w:rsidRDefault="006937B2" w:rsidP="00EC7E79">
      <w:pPr>
        <w:pStyle w:val="TEXT"/>
      </w:pPr>
    </w:p>
    <w:p w14:paraId="1232CA32" w14:textId="27C32823" w:rsidR="00EC7E79" w:rsidRPr="00EC7E79" w:rsidRDefault="00EC7E79" w:rsidP="00EC7E79">
      <w:pPr>
        <w:pStyle w:val="Caption"/>
        <w:keepNext/>
        <w:jc w:val="center"/>
        <w:rPr>
          <w:b w:val="0"/>
          <w:i/>
          <w:sz w:val="24"/>
          <w:szCs w:val="24"/>
        </w:rPr>
      </w:pPr>
      <w:bookmarkStart w:id="4" w:name="_Toc532313148"/>
      <w:r w:rsidRPr="00EC7E79">
        <w:rPr>
          <w:b w:val="0"/>
          <w:i/>
          <w:sz w:val="24"/>
          <w:szCs w:val="24"/>
        </w:rPr>
        <w:t xml:space="preserve">Tab. 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STYLEREF 1 \s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Pr="00EC7E79">
        <w:rPr>
          <w:b w:val="0"/>
          <w:i/>
          <w:sz w:val="24"/>
          <w:szCs w:val="24"/>
        </w:rPr>
        <w:fldChar w:fldCharType="end"/>
      </w:r>
      <w:r w:rsidRPr="00EC7E79">
        <w:rPr>
          <w:b w:val="0"/>
          <w:i/>
          <w:sz w:val="24"/>
          <w:szCs w:val="24"/>
        </w:rPr>
        <w:t>.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SEQ Tab. \* ARABIC \s 1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Pr="00EC7E79">
        <w:rPr>
          <w:b w:val="0"/>
          <w:i/>
          <w:sz w:val="24"/>
          <w:szCs w:val="24"/>
        </w:rPr>
        <w:fldChar w:fldCharType="end"/>
      </w:r>
      <w:r w:rsidR="00A135A0">
        <w:rPr>
          <w:b w:val="0"/>
          <w:i/>
          <w:sz w:val="24"/>
          <w:szCs w:val="24"/>
        </w:rPr>
        <w:t xml:space="preserve"> Objętościowy skład powietrza [1</w:t>
      </w:r>
      <w:r w:rsidRPr="00EC7E79">
        <w:rPr>
          <w:b w:val="0"/>
          <w:i/>
          <w:sz w:val="24"/>
          <w:szCs w:val="24"/>
        </w:rPr>
        <w:t>]</w:t>
      </w:r>
      <w:r w:rsidR="000739FD">
        <w:rPr>
          <w:b w:val="0"/>
          <w:i/>
          <w:sz w:val="24"/>
          <w:szCs w:val="24"/>
        </w:rPr>
        <w:t>.</w:t>
      </w:r>
      <w:bookmarkEnd w:id="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03"/>
        <w:gridCol w:w="1116"/>
        <w:gridCol w:w="936"/>
      </w:tblGrid>
      <w:tr w:rsidR="00661D5F" w14:paraId="78131D61" w14:textId="77777777" w:rsidTr="00661D5F">
        <w:trPr>
          <w:jc w:val="center"/>
        </w:trPr>
        <w:tc>
          <w:tcPr>
            <w:tcW w:w="0" w:type="auto"/>
          </w:tcPr>
          <w:p w14:paraId="02438D6C" w14:textId="6EAC4A83" w:rsidR="00661D5F" w:rsidRPr="00661D5F" w:rsidRDefault="00661D5F" w:rsidP="00661D5F">
            <w:pPr>
              <w:pStyle w:val="TEXT"/>
              <w:ind w:firstLine="0"/>
              <w:jc w:val="center"/>
              <w:rPr>
                <w:b/>
              </w:rPr>
            </w:pPr>
            <w:r w:rsidRPr="00661D5F">
              <w:rPr>
                <w:b/>
              </w:rPr>
              <w:t>Składnik</w:t>
            </w:r>
          </w:p>
        </w:tc>
        <w:tc>
          <w:tcPr>
            <w:tcW w:w="0" w:type="auto"/>
          </w:tcPr>
          <w:p w14:paraId="7495193C" w14:textId="5F1B2861" w:rsidR="00661D5F" w:rsidRPr="00661D5F" w:rsidRDefault="00661D5F" w:rsidP="00661D5F">
            <w:pPr>
              <w:pStyle w:val="TEXT"/>
              <w:ind w:firstLine="0"/>
              <w:jc w:val="center"/>
              <w:rPr>
                <w:b/>
              </w:rPr>
            </w:pPr>
            <w:r w:rsidRPr="00661D5F">
              <w:rPr>
                <w:b/>
              </w:rPr>
              <w:t>%</w:t>
            </w:r>
          </w:p>
        </w:tc>
        <w:tc>
          <w:tcPr>
            <w:tcW w:w="0" w:type="auto"/>
          </w:tcPr>
          <w:p w14:paraId="16F60B10" w14:textId="0C445BB0" w:rsidR="00661D5F" w:rsidRPr="00661D5F" w:rsidRDefault="00C46787" w:rsidP="00661D5F">
            <w:pPr>
              <w:pStyle w:val="TEXT"/>
              <w:ind w:firstLine="0"/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="00661D5F" w:rsidRPr="00661D5F">
              <w:rPr>
                <w:b/>
              </w:rPr>
              <w:t>pm</w:t>
            </w:r>
          </w:p>
        </w:tc>
      </w:tr>
      <w:tr w:rsidR="00661D5F" w14:paraId="1436F1FD" w14:textId="77777777" w:rsidTr="00661D5F">
        <w:trPr>
          <w:jc w:val="center"/>
        </w:trPr>
        <w:tc>
          <w:tcPr>
            <w:tcW w:w="0" w:type="auto"/>
          </w:tcPr>
          <w:p w14:paraId="105B17C4" w14:textId="639CB63E" w:rsidR="00661D5F" w:rsidRDefault="00661D5F" w:rsidP="00AF0A78">
            <w:pPr>
              <w:pStyle w:val="TEXT"/>
              <w:ind w:firstLine="0"/>
            </w:pPr>
            <w:r>
              <w:t>Azot</w:t>
            </w:r>
          </w:p>
        </w:tc>
        <w:tc>
          <w:tcPr>
            <w:tcW w:w="0" w:type="auto"/>
          </w:tcPr>
          <w:p w14:paraId="11AB61B2" w14:textId="34161952" w:rsidR="00661D5F" w:rsidRDefault="00661D5F" w:rsidP="00AF0A78">
            <w:pPr>
              <w:pStyle w:val="TEXT"/>
              <w:ind w:firstLine="0"/>
            </w:pPr>
            <w:r>
              <w:t>78,084</w:t>
            </w:r>
          </w:p>
        </w:tc>
        <w:tc>
          <w:tcPr>
            <w:tcW w:w="0" w:type="auto"/>
          </w:tcPr>
          <w:p w14:paraId="76CF9292" w14:textId="7E1A43E5" w:rsidR="00661D5F" w:rsidRDefault="00661D5F" w:rsidP="00AF0A78">
            <w:pPr>
              <w:pStyle w:val="TEXT"/>
              <w:ind w:firstLine="0"/>
            </w:pPr>
            <w:r>
              <w:t>780840</w:t>
            </w:r>
          </w:p>
        </w:tc>
      </w:tr>
      <w:tr w:rsidR="00661D5F" w14:paraId="686855BA" w14:textId="77777777" w:rsidTr="00661D5F">
        <w:trPr>
          <w:jc w:val="center"/>
        </w:trPr>
        <w:tc>
          <w:tcPr>
            <w:tcW w:w="0" w:type="auto"/>
          </w:tcPr>
          <w:p w14:paraId="1AEE2FA2" w14:textId="7849E40A" w:rsidR="00661D5F" w:rsidRDefault="00661D5F" w:rsidP="00AF0A78">
            <w:pPr>
              <w:pStyle w:val="TEXT"/>
              <w:ind w:firstLine="0"/>
            </w:pPr>
            <w:r>
              <w:t>Tlen</w:t>
            </w:r>
          </w:p>
        </w:tc>
        <w:tc>
          <w:tcPr>
            <w:tcW w:w="0" w:type="auto"/>
          </w:tcPr>
          <w:p w14:paraId="3EA62096" w14:textId="7E2CE6B5" w:rsidR="00661D5F" w:rsidRDefault="00661D5F" w:rsidP="00AF0A78">
            <w:pPr>
              <w:pStyle w:val="TEXT"/>
              <w:ind w:firstLine="0"/>
            </w:pPr>
            <w:r>
              <w:t>20,946</w:t>
            </w:r>
          </w:p>
        </w:tc>
        <w:tc>
          <w:tcPr>
            <w:tcW w:w="0" w:type="auto"/>
          </w:tcPr>
          <w:p w14:paraId="063CDFF4" w14:textId="304F591F" w:rsidR="00661D5F" w:rsidRDefault="00661D5F" w:rsidP="00AF0A78">
            <w:pPr>
              <w:pStyle w:val="TEXT"/>
              <w:ind w:firstLine="0"/>
            </w:pPr>
            <w:r>
              <w:t>209460</w:t>
            </w:r>
          </w:p>
        </w:tc>
      </w:tr>
      <w:tr w:rsidR="00661D5F" w14:paraId="21577D39" w14:textId="77777777" w:rsidTr="00661D5F">
        <w:trPr>
          <w:jc w:val="center"/>
        </w:trPr>
        <w:tc>
          <w:tcPr>
            <w:tcW w:w="0" w:type="auto"/>
          </w:tcPr>
          <w:p w14:paraId="05ADA25B" w14:textId="7413FD8C" w:rsidR="00661D5F" w:rsidRDefault="00661D5F" w:rsidP="00AF0A78">
            <w:pPr>
              <w:pStyle w:val="TEXT"/>
              <w:ind w:firstLine="0"/>
            </w:pPr>
            <w:r>
              <w:t>Argon</w:t>
            </w:r>
          </w:p>
        </w:tc>
        <w:tc>
          <w:tcPr>
            <w:tcW w:w="0" w:type="auto"/>
          </w:tcPr>
          <w:p w14:paraId="713A321B" w14:textId="7EB931F2" w:rsidR="00661D5F" w:rsidRDefault="00661D5F" w:rsidP="00AF0A78">
            <w:pPr>
              <w:pStyle w:val="TEXT"/>
              <w:ind w:firstLine="0"/>
            </w:pPr>
            <w:r>
              <w:t>0,934</w:t>
            </w:r>
          </w:p>
        </w:tc>
        <w:tc>
          <w:tcPr>
            <w:tcW w:w="0" w:type="auto"/>
          </w:tcPr>
          <w:p w14:paraId="60A126B9" w14:textId="3426373E" w:rsidR="00661D5F" w:rsidRDefault="00661D5F" w:rsidP="00AF0A78">
            <w:pPr>
              <w:pStyle w:val="TEXT"/>
              <w:ind w:firstLine="0"/>
            </w:pPr>
            <w:r>
              <w:t>9340</w:t>
            </w:r>
          </w:p>
        </w:tc>
      </w:tr>
      <w:tr w:rsidR="00661D5F" w14:paraId="0472B03E" w14:textId="77777777" w:rsidTr="00661D5F">
        <w:trPr>
          <w:jc w:val="center"/>
        </w:trPr>
        <w:tc>
          <w:tcPr>
            <w:tcW w:w="0" w:type="auto"/>
          </w:tcPr>
          <w:p w14:paraId="346BAA68" w14:textId="1FA80919" w:rsidR="00661D5F" w:rsidRDefault="00661D5F" w:rsidP="00AF0A78">
            <w:pPr>
              <w:pStyle w:val="TEXT"/>
              <w:ind w:firstLine="0"/>
            </w:pPr>
            <w:r>
              <w:t>Dwutlenek węgla</w:t>
            </w:r>
          </w:p>
        </w:tc>
        <w:tc>
          <w:tcPr>
            <w:tcW w:w="0" w:type="auto"/>
          </w:tcPr>
          <w:p w14:paraId="21752230" w14:textId="34FD5A3F" w:rsidR="00661D5F" w:rsidRDefault="00661D5F" w:rsidP="00AF0A78">
            <w:pPr>
              <w:pStyle w:val="TEXT"/>
              <w:ind w:firstLine="0"/>
            </w:pPr>
            <w:r>
              <w:t>0,0360</w:t>
            </w:r>
          </w:p>
        </w:tc>
        <w:tc>
          <w:tcPr>
            <w:tcW w:w="0" w:type="auto"/>
          </w:tcPr>
          <w:p w14:paraId="25AD4D14" w14:textId="66496FD1" w:rsidR="00661D5F" w:rsidRDefault="00661D5F" w:rsidP="00AF0A78">
            <w:pPr>
              <w:pStyle w:val="TEXT"/>
              <w:ind w:firstLine="0"/>
            </w:pPr>
            <w:r>
              <w:t>360</w:t>
            </w:r>
          </w:p>
        </w:tc>
      </w:tr>
      <w:tr w:rsidR="00661D5F" w14:paraId="197E70F5" w14:textId="77777777" w:rsidTr="00661D5F">
        <w:trPr>
          <w:jc w:val="center"/>
        </w:trPr>
        <w:tc>
          <w:tcPr>
            <w:tcW w:w="0" w:type="auto"/>
          </w:tcPr>
          <w:p w14:paraId="3EDFE1F0" w14:textId="72B0D007" w:rsidR="00661D5F" w:rsidRDefault="00661D5F" w:rsidP="00AF0A78">
            <w:pPr>
              <w:pStyle w:val="TEXT"/>
              <w:ind w:firstLine="0"/>
            </w:pPr>
            <w:r>
              <w:t>Neon</w:t>
            </w:r>
          </w:p>
        </w:tc>
        <w:tc>
          <w:tcPr>
            <w:tcW w:w="0" w:type="auto"/>
          </w:tcPr>
          <w:p w14:paraId="2DEB7C7F" w14:textId="33FCDC4B" w:rsidR="00661D5F" w:rsidRDefault="00661D5F" w:rsidP="00AF0A78">
            <w:pPr>
              <w:pStyle w:val="TEXT"/>
              <w:ind w:firstLine="0"/>
            </w:pPr>
            <w:r>
              <w:t>0,00181</w:t>
            </w:r>
          </w:p>
        </w:tc>
        <w:tc>
          <w:tcPr>
            <w:tcW w:w="0" w:type="auto"/>
          </w:tcPr>
          <w:p w14:paraId="3E13D27A" w14:textId="00F5D9CA" w:rsidR="00661D5F" w:rsidRDefault="00661D5F" w:rsidP="00AF0A78">
            <w:pPr>
              <w:pStyle w:val="TEXT"/>
              <w:ind w:firstLine="0"/>
            </w:pPr>
            <w:r>
              <w:t>18,18</w:t>
            </w:r>
          </w:p>
        </w:tc>
      </w:tr>
      <w:tr w:rsidR="00661D5F" w14:paraId="67E4F2C9" w14:textId="77777777" w:rsidTr="00661D5F">
        <w:trPr>
          <w:jc w:val="center"/>
        </w:trPr>
        <w:tc>
          <w:tcPr>
            <w:tcW w:w="0" w:type="auto"/>
          </w:tcPr>
          <w:p w14:paraId="22C02A4B" w14:textId="5C8A3D64" w:rsidR="00661D5F" w:rsidRDefault="00661D5F" w:rsidP="00AF0A78">
            <w:pPr>
              <w:pStyle w:val="TEXT"/>
              <w:ind w:firstLine="0"/>
            </w:pPr>
            <w:r>
              <w:t>Hel</w:t>
            </w:r>
          </w:p>
        </w:tc>
        <w:tc>
          <w:tcPr>
            <w:tcW w:w="0" w:type="auto"/>
          </w:tcPr>
          <w:p w14:paraId="41233711" w14:textId="117580CB" w:rsidR="00661D5F" w:rsidRDefault="00661D5F" w:rsidP="00AF0A78">
            <w:pPr>
              <w:pStyle w:val="TEXT"/>
              <w:ind w:firstLine="0"/>
            </w:pPr>
            <w:r>
              <w:t>0,00052</w:t>
            </w:r>
          </w:p>
        </w:tc>
        <w:tc>
          <w:tcPr>
            <w:tcW w:w="0" w:type="auto"/>
          </w:tcPr>
          <w:p w14:paraId="7F046D60" w14:textId="4EAED3A4" w:rsidR="00661D5F" w:rsidRDefault="00661D5F" w:rsidP="00AF0A78">
            <w:pPr>
              <w:pStyle w:val="TEXT"/>
              <w:ind w:firstLine="0"/>
            </w:pPr>
            <w:r>
              <w:t>5,24</w:t>
            </w:r>
          </w:p>
        </w:tc>
      </w:tr>
      <w:tr w:rsidR="00661D5F" w14:paraId="4D962579" w14:textId="77777777" w:rsidTr="00661D5F">
        <w:trPr>
          <w:jc w:val="center"/>
        </w:trPr>
        <w:tc>
          <w:tcPr>
            <w:tcW w:w="0" w:type="auto"/>
          </w:tcPr>
          <w:p w14:paraId="5542ED0C" w14:textId="4A8EE492" w:rsidR="00661D5F" w:rsidRDefault="00661D5F" w:rsidP="00AF0A78">
            <w:pPr>
              <w:pStyle w:val="TEXT"/>
              <w:ind w:firstLine="0"/>
            </w:pPr>
            <w:r>
              <w:t>Metan</w:t>
            </w:r>
          </w:p>
        </w:tc>
        <w:tc>
          <w:tcPr>
            <w:tcW w:w="0" w:type="auto"/>
          </w:tcPr>
          <w:p w14:paraId="038CD202" w14:textId="62DE8631" w:rsidR="00661D5F" w:rsidRDefault="00661D5F" w:rsidP="00AF0A78">
            <w:pPr>
              <w:pStyle w:val="TEXT"/>
              <w:ind w:firstLine="0"/>
            </w:pPr>
            <w:r>
              <w:t>0,00017</w:t>
            </w:r>
          </w:p>
        </w:tc>
        <w:tc>
          <w:tcPr>
            <w:tcW w:w="0" w:type="auto"/>
          </w:tcPr>
          <w:p w14:paraId="4C6158BD" w14:textId="4AF6894A" w:rsidR="00661D5F" w:rsidRDefault="00661D5F" w:rsidP="00AF0A78">
            <w:pPr>
              <w:pStyle w:val="TEXT"/>
              <w:ind w:firstLine="0"/>
            </w:pPr>
            <w:r>
              <w:t>1,70</w:t>
            </w:r>
          </w:p>
        </w:tc>
      </w:tr>
      <w:tr w:rsidR="00661D5F" w14:paraId="06C28B13" w14:textId="77777777" w:rsidTr="00661D5F">
        <w:trPr>
          <w:jc w:val="center"/>
        </w:trPr>
        <w:tc>
          <w:tcPr>
            <w:tcW w:w="0" w:type="auto"/>
          </w:tcPr>
          <w:p w14:paraId="1428727E" w14:textId="1FE594FE" w:rsidR="00661D5F" w:rsidRDefault="00661D5F" w:rsidP="00AF0A78">
            <w:pPr>
              <w:pStyle w:val="TEXT"/>
              <w:ind w:firstLine="0"/>
            </w:pPr>
            <w:r>
              <w:t>Krypton</w:t>
            </w:r>
          </w:p>
        </w:tc>
        <w:tc>
          <w:tcPr>
            <w:tcW w:w="0" w:type="auto"/>
          </w:tcPr>
          <w:p w14:paraId="6EBD15F3" w14:textId="669DE18A" w:rsidR="00661D5F" w:rsidRDefault="00661D5F" w:rsidP="00AF0A78">
            <w:pPr>
              <w:pStyle w:val="TEXT"/>
              <w:ind w:firstLine="0"/>
            </w:pPr>
            <w:r>
              <w:t>0,00011</w:t>
            </w:r>
          </w:p>
        </w:tc>
        <w:tc>
          <w:tcPr>
            <w:tcW w:w="0" w:type="auto"/>
          </w:tcPr>
          <w:p w14:paraId="670004BC" w14:textId="23E9B1B4" w:rsidR="00661D5F" w:rsidRDefault="00661D5F" w:rsidP="00AF0A78">
            <w:pPr>
              <w:pStyle w:val="TEXT"/>
              <w:ind w:firstLine="0"/>
            </w:pPr>
            <w:r>
              <w:t>1,14</w:t>
            </w:r>
          </w:p>
        </w:tc>
      </w:tr>
      <w:tr w:rsidR="00661D5F" w14:paraId="5C1F1B89" w14:textId="77777777" w:rsidTr="00661D5F">
        <w:trPr>
          <w:jc w:val="center"/>
        </w:trPr>
        <w:tc>
          <w:tcPr>
            <w:tcW w:w="0" w:type="auto"/>
          </w:tcPr>
          <w:p w14:paraId="705E0528" w14:textId="6027D227" w:rsidR="00661D5F" w:rsidRDefault="00661D5F" w:rsidP="00AF0A78">
            <w:pPr>
              <w:pStyle w:val="TEXT"/>
              <w:ind w:firstLine="0"/>
            </w:pPr>
            <w:r>
              <w:t>Wodór</w:t>
            </w:r>
          </w:p>
        </w:tc>
        <w:tc>
          <w:tcPr>
            <w:tcW w:w="0" w:type="auto"/>
          </w:tcPr>
          <w:p w14:paraId="61F8C4A4" w14:textId="6947D748" w:rsidR="00661D5F" w:rsidRDefault="00661D5F" w:rsidP="00AF0A78">
            <w:pPr>
              <w:pStyle w:val="TEXT"/>
              <w:ind w:firstLine="0"/>
            </w:pPr>
            <w:r>
              <w:t>0,00005</w:t>
            </w:r>
          </w:p>
        </w:tc>
        <w:tc>
          <w:tcPr>
            <w:tcW w:w="0" w:type="auto"/>
          </w:tcPr>
          <w:p w14:paraId="1F9CC430" w14:textId="4D3B41AD" w:rsidR="00661D5F" w:rsidRDefault="00661D5F" w:rsidP="00AF0A78">
            <w:pPr>
              <w:pStyle w:val="TEXT"/>
              <w:ind w:firstLine="0"/>
            </w:pPr>
            <w:r>
              <w:t>0,50</w:t>
            </w:r>
          </w:p>
        </w:tc>
      </w:tr>
      <w:tr w:rsidR="00661D5F" w14:paraId="4D566B67" w14:textId="77777777" w:rsidTr="00661D5F">
        <w:trPr>
          <w:jc w:val="center"/>
        </w:trPr>
        <w:tc>
          <w:tcPr>
            <w:tcW w:w="0" w:type="auto"/>
          </w:tcPr>
          <w:p w14:paraId="3B1F5DA2" w14:textId="7D14217C" w:rsidR="00661D5F" w:rsidRDefault="00661D5F" w:rsidP="00AF0A78">
            <w:pPr>
              <w:pStyle w:val="TEXT"/>
              <w:ind w:firstLine="0"/>
            </w:pPr>
            <w:r>
              <w:t>Ksenon</w:t>
            </w:r>
          </w:p>
        </w:tc>
        <w:tc>
          <w:tcPr>
            <w:tcW w:w="0" w:type="auto"/>
          </w:tcPr>
          <w:p w14:paraId="3D57E066" w14:textId="45013B1D" w:rsidR="00661D5F" w:rsidRDefault="00661D5F" w:rsidP="00AF0A78">
            <w:pPr>
              <w:pStyle w:val="TEXT"/>
              <w:ind w:firstLine="0"/>
            </w:pPr>
            <w:r>
              <w:t>0,000008</w:t>
            </w:r>
          </w:p>
        </w:tc>
        <w:tc>
          <w:tcPr>
            <w:tcW w:w="0" w:type="auto"/>
          </w:tcPr>
          <w:p w14:paraId="6F488D02" w14:textId="312E2F74" w:rsidR="00661D5F" w:rsidRDefault="00661D5F" w:rsidP="00AF0A78">
            <w:pPr>
              <w:pStyle w:val="TEXT"/>
              <w:ind w:firstLine="0"/>
            </w:pPr>
            <w:r>
              <w:t>0,087</w:t>
            </w:r>
          </w:p>
        </w:tc>
      </w:tr>
    </w:tbl>
    <w:p w14:paraId="19F6F0B0" w14:textId="31333DDA" w:rsidR="0052307E" w:rsidRDefault="0052307E" w:rsidP="008936AF">
      <w:pPr>
        <w:pStyle w:val="TEXT"/>
        <w:ind w:firstLine="0"/>
      </w:pPr>
    </w:p>
    <w:p w14:paraId="42C2C6D6" w14:textId="09AAB47D" w:rsidR="003C6A44" w:rsidRDefault="00AF0A78" w:rsidP="00AF0A78">
      <w:pPr>
        <w:pStyle w:val="Heading2"/>
      </w:pPr>
      <w:bookmarkStart w:id="5" w:name="_Toc532299334"/>
      <w:r>
        <w:t>Cel i zakres pracy</w:t>
      </w:r>
      <w:bookmarkEnd w:id="5"/>
    </w:p>
    <w:p w14:paraId="526CB504" w14:textId="77777777" w:rsidR="00486006" w:rsidRPr="00486006" w:rsidRDefault="00486006" w:rsidP="00486006">
      <w:pPr>
        <w:pStyle w:val="TEXT"/>
      </w:pPr>
    </w:p>
    <w:p w14:paraId="4552E4AC" w14:textId="28839F64" w:rsidR="00AF0A78" w:rsidRDefault="00AF0A78" w:rsidP="00AF0A78">
      <w:pPr>
        <w:pStyle w:val="TEXT"/>
      </w:pPr>
      <w:r>
        <w:t>Celem niniejszej pracy jest opracowanie inteligentnego systemu monitorowani</w:t>
      </w:r>
      <w:r w:rsidR="00A97809">
        <w:t>a</w:t>
      </w:r>
      <w:r>
        <w:t xml:space="preserve"> stanu jakości powietrza za pomocą układu pomiarowego oraz czujników</w:t>
      </w:r>
      <w:r w:rsidR="00A97809">
        <w:t>,</w:t>
      </w:r>
      <w:r>
        <w:t xml:space="preserve"> poprzez pomiar najistotniejszych parametrów potrzebnych do prawidłowego określenia stanu powietrza w budynku mieszkalnym. Zakres pracy:</w:t>
      </w:r>
    </w:p>
    <w:p w14:paraId="181B67AA" w14:textId="77777777" w:rsidR="00AF0A78" w:rsidRDefault="00AF0A78" w:rsidP="00AF0A78">
      <w:pPr>
        <w:pStyle w:val="TEXT"/>
      </w:pPr>
      <w:r>
        <w:t>- Dobór parametrów powietrza w celu reprezentatywnego określenia jego stanu</w:t>
      </w:r>
    </w:p>
    <w:p w14:paraId="6E649BAE" w14:textId="77777777" w:rsidR="00AF0A78" w:rsidRDefault="00AF0A78" w:rsidP="00AF0A78">
      <w:pPr>
        <w:pStyle w:val="TEXT"/>
        <w:ind w:left="425" w:firstLine="0"/>
      </w:pPr>
      <w:r>
        <w:t>- Wybór czujników oraz platformy mikrokontrolera do prawidłowego pomiaru wybranych parametrów powietrza</w:t>
      </w:r>
    </w:p>
    <w:p w14:paraId="24B54186" w14:textId="77777777" w:rsidR="00AF0A78" w:rsidRDefault="00AF0A78" w:rsidP="00AF0A78">
      <w:pPr>
        <w:pStyle w:val="TEXT"/>
        <w:ind w:left="425" w:firstLine="0"/>
      </w:pPr>
      <w:r>
        <w:t>- Konstrukcja prototypu układu pomiarowego</w:t>
      </w:r>
    </w:p>
    <w:p w14:paraId="589F66F4" w14:textId="77777777" w:rsidR="00AF0A78" w:rsidRDefault="00AF0A78" w:rsidP="00AF0A78">
      <w:pPr>
        <w:pStyle w:val="TEXT"/>
        <w:ind w:left="425" w:firstLine="0"/>
      </w:pPr>
      <w:r>
        <w:t>- Dobór optymalnego standardu bezprzewodowej transmisji danych</w:t>
      </w:r>
    </w:p>
    <w:p w14:paraId="763D7E19" w14:textId="77777777" w:rsidR="00AF0A78" w:rsidRDefault="00AF0A78" w:rsidP="00AF0A78">
      <w:pPr>
        <w:pStyle w:val="TEXT"/>
        <w:ind w:left="425" w:firstLine="0"/>
      </w:pPr>
      <w:r>
        <w:t>- Integracja modemu pracującego w wybranym standardzie bezprzewodowej transmisji danych z prototypem układu pomiarowego</w:t>
      </w:r>
    </w:p>
    <w:p w14:paraId="301B6EA8" w14:textId="7E2A0D3B" w:rsidR="00AF0A78" w:rsidRDefault="00AF0A78" w:rsidP="00AF0A78">
      <w:pPr>
        <w:pStyle w:val="TEXT"/>
        <w:ind w:left="425" w:firstLine="0"/>
      </w:pPr>
      <w:r>
        <w:t>- Dobór bazy danych oraz programu do wizualizacji danych w celu ich przetwarzania</w:t>
      </w:r>
      <w:r w:rsidR="00A97809">
        <w:t>,</w:t>
      </w:r>
      <w:r w:rsidR="009E53FA">
        <w:t xml:space="preserve"> archiwizacji i</w:t>
      </w:r>
      <w:r>
        <w:t xml:space="preserve"> wizualizacji</w:t>
      </w:r>
      <w:r w:rsidR="009E53FA">
        <w:t>.</w:t>
      </w:r>
    </w:p>
    <w:p w14:paraId="2770FA53" w14:textId="2E4A8925" w:rsidR="00AF0A78" w:rsidRDefault="00AF0A78" w:rsidP="00AF0A78">
      <w:pPr>
        <w:pStyle w:val="TEXT"/>
        <w:ind w:left="425" w:firstLine="0"/>
      </w:pPr>
      <w:r>
        <w:t xml:space="preserve">- Przeprowadzenie pomiarów mających na celu walidację wyżej wymienionych założeń tj. </w:t>
      </w:r>
      <w:r w:rsidR="000F2F38">
        <w:t>zgodność</w:t>
      </w:r>
      <w:r>
        <w:t xml:space="preserve"> wartości mierzonych parametrów</w:t>
      </w:r>
      <w:r w:rsidR="000F2F38">
        <w:t xml:space="preserve"> z</w:t>
      </w:r>
      <w:r w:rsidR="00BB2C75">
        <w:t xml:space="preserve"> przyjętymi</w:t>
      </w:r>
      <w:r w:rsidR="000F2F38">
        <w:t xml:space="preserve"> normami</w:t>
      </w:r>
      <w:r>
        <w:t xml:space="preserve"> oraz poprawn</w:t>
      </w:r>
      <w:r w:rsidR="000F2F38">
        <w:t>ość</w:t>
      </w:r>
      <w:r>
        <w:t xml:space="preserve"> działani</w:t>
      </w:r>
      <w:r w:rsidR="000F2F38">
        <w:t>a</w:t>
      </w:r>
      <w:r>
        <w:t xml:space="preserve"> prototypu układu pomiarowego</w:t>
      </w:r>
    </w:p>
    <w:p w14:paraId="374811D6" w14:textId="77777777" w:rsidR="006937B2" w:rsidRDefault="006937B2" w:rsidP="00AF0A78">
      <w:pPr>
        <w:pStyle w:val="TEXT"/>
        <w:ind w:left="425" w:firstLine="0"/>
      </w:pPr>
    </w:p>
    <w:p w14:paraId="6D0E1D7F" w14:textId="26616CF8" w:rsidR="000739C6" w:rsidRDefault="000739C6" w:rsidP="000739C6">
      <w:pPr>
        <w:pStyle w:val="Heading2"/>
      </w:pPr>
      <w:bookmarkStart w:id="6" w:name="_Toc532299335"/>
      <w:r>
        <w:t>Dobór parametrów powietrza</w:t>
      </w:r>
      <w:r w:rsidR="00C05839">
        <w:t xml:space="preserve"> oraz czujników</w:t>
      </w:r>
      <w:bookmarkEnd w:id="6"/>
    </w:p>
    <w:p w14:paraId="27BE488A" w14:textId="77777777" w:rsidR="00486006" w:rsidRPr="00486006" w:rsidRDefault="00486006" w:rsidP="00486006">
      <w:pPr>
        <w:pStyle w:val="TEXT"/>
      </w:pPr>
    </w:p>
    <w:p w14:paraId="168AEC37" w14:textId="0A4462CE" w:rsidR="000739C6" w:rsidRDefault="00F84339" w:rsidP="000739C6">
      <w:pPr>
        <w:pStyle w:val="TEXT"/>
      </w:pPr>
      <w:r>
        <w:t>Do poprawnego określenia sta</w:t>
      </w:r>
      <w:r w:rsidR="00A060A6">
        <w:t xml:space="preserve">nu powietrza potrzebny będzie odpowiedni </w:t>
      </w:r>
      <w:r w:rsidR="000F2F38">
        <w:t>d</w:t>
      </w:r>
      <w:r w:rsidR="00A060A6">
        <w:t>obór jego parametrów oraz ich pomiar. W niniejs</w:t>
      </w:r>
      <w:r w:rsidR="0058456E">
        <w:t>zej pracy zbadane zostały</w:t>
      </w:r>
      <w:r w:rsidR="002A0521">
        <w:t xml:space="preserve"> trzy</w:t>
      </w:r>
      <w:r w:rsidR="00A060A6">
        <w:t xml:space="preserve"> parametry</w:t>
      </w:r>
      <w:r w:rsidR="00BB2C75">
        <w:t xml:space="preserve"> - </w:t>
      </w:r>
      <w:r w:rsidR="002A0521">
        <w:t>temperatura, wilgotność oraz</w:t>
      </w:r>
      <w:r w:rsidR="00A060A6">
        <w:t xml:space="preserve"> stężenie cząste</w:t>
      </w:r>
      <w:r w:rsidR="002A0521">
        <w:t>k dwutlenku węgla</w:t>
      </w:r>
      <w:r w:rsidR="00A060A6">
        <w:t>. Wymienione parametry maj</w:t>
      </w:r>
      <w:r w:rsidR="00E201D0">
        <w:t>ą</w:t>
      </w:r>
      <w:r w:rsidR="00A060A6">
        <w:t xml:space="preserve"> duży wpływ na jakość </w:t>
      </w:r>
      <w:r w:rsidR="00331A4E">
        <w:t>powietrza</w:t>
      </w:r>
      <w:r w:rsidR="00A060A6">
        <w:t xml:space="preserve"> w budynku mieszkalnym. Ich optymalne wartości powodują odczuwanie przez użytkownika czystości („świeżości”)</w:t>
      </w:r>
      <w:r w:rsidR="001A1905">
        <w:t xml:space="preserve"> powietrza.</w:t>
      </w:r>
    </w:p>
    <w:p w14:paraId="61DEB7BB" w14:textId="77777777" w:rsidR="006937B2" w:rsidRPr="000739C6" w:rsidRDefault="006937B2" w:rsidP="000739C6">
      <w:pPr>
        <w:pStyle w:val="TEXT"/>
      </w:pPr>
    </w:p>
    <w:p w14:paraId="62B02E7A" w14:textId="2408BCE5" w:rsidR="000739C6" w:rsidRDefault="000739C6" w:rsidP="000739C6">
      <w:pPr>
        <w:pStyle w:val="Heading3"/>
      </w:pPr>
      <w:bookmarkStart w:id="7" w:name="_Toc532299336"/>
      <w:r>
        <w:t>Temperatura</w:t>
      </w:r>
      <w:bookmarkEnd w:id="7"/>
    </w:p>
    <w:p w14:paraId="19EA17C8" w14:textId="77777777" w:rsidR="00486006" w:rsidRPr="00486006" w:rsidRDefault="00486006" w:rsidP="00486006">
      <w:pPr>
        <w:pStyle w:val="TEXT"/>
      </w:pPr>
    </w:p>
    <w:p w14:paraId="349ABC16" w14:textId="1E5D35EE" w:rsidR="007B0655" w:rsidRPr="00EC7E79" w:rsidRDefault="001A1905" w:rsidP="008936AF">
      <w:pPr>
        <w:pStyle w:val="TEXT"/>
      </w:pPr>
      <w:r>
        <w:t xml:space="preserve">Odpowiednia wartość temperatury w budynku mieszkalnym wpływa na </w:t>
      </w:r>
      <w:r w:rsidR="003B09C1">
        <w:t xml:space="preserve">komfort cieplny użytkownika. </w:t>
      </w:r>
      <w:r w:rsidR="00A135A0">
        <w:t>Według raportu CEN CR 1752 [2</w:t>
      </w:r>
      <w:r w:rsidR="00533FCD">
        <w:t>] zakres komfortu cieplnego podzielony jest na 3 kategorie A, B oraz C</w:t>
      </w:r>
      <w:r w:rsidR="00E201D0">
        <w:t xml:space="preserve"> </w:t>
      </w:r>
      <w:r w:rsidR="00331A4E">
        <w:t>(</w:t>
      </w:r>
      <w:r w:rsidR="00533FCD">
        <w:t xml:space="preserve">na podstawie ilości niezadowolonych ludzi </w:t>
      </w:r>
      <w:r w:rsidR="00A87038">
        <w:t>z odczuwalnych wrażeń cieplnych</w:t>
      </w:r>
      <w:r w:rsidR="00331A4E">
        <w:t>)</w:t>
      </w:r>
      <w:r w:rsidR="00A87038">
        <w:t>. Dane z tego raportu zostały włączone do e</w:t>
      </w:r>
      <w:r w:rsidR="008E497F">
        <w:t>uropejskich norm prEN 15251</w:t>
      </w:r>
      <w:r w:rsidR="00A135A0">
        <w:t xml:space="preserve"> [3</w:t>
      </w:r>
      <w:r w:rsidR="00A87038">
        <w:t xml:space="preserve">] oraz PN-EN </w:t>
      </w:r>
      <w:r w:rsidR="008E497F">
        <w:lastRenderedPageBreak/>
        <w:t>12831</w:t>
      </w:r>
      <w:r w:rsidR="00A135A0">
        <w:t xml:space="preserve"> [4</w:t>
      </w:r>
      <w:r w:rsidR="00A87038">
        <w:t>]</w:t>
      </w:r>
      <w:r w:rsidR="008E497F">
        <w:t>.</w:t>
      </w:r>
      <w:r w:rsidR="002A0521">
        <w:t xml:space="preserve"> </w:t>
      </w:r>
      <w:r w:rsidR="008E497F">
        <w:t xml:space="preserve">Optymalne wartości temperatury dla budynków mieszkalnych zostały zawarte w </w:t>
      </w:r>
      <w:r w:rsidR="006466DF">
        <w:t>(T</w:t>
      </w:r>
      <w:r w:rsidR="008E497F">
        <w:t>ab</w:t>
      </w:r>
      <w:r w:rsidR="007B0655">
        <w:t>.</w:t>
      </w:r>
      <w:r w:rsidR="006466DF">
        <w:t xml:space="preserve"> 1.2)</w:t>
      </w:r>
    </w:p>
    <w:p w14:paraId="39487371" w14:textId="2A0858B2" w:rsidR="00EC7E79" w:rsidRPr="00EC7E79" w:rsidRDefault="00EC7E79" w:rsidP="00EC7E79">
      <w:pPr>
        <w:pStyle w:val="Caption"/>
        <w:keepNext/>
        <w:rPr>
          <w:b w:val="0"/>
          <w:i/>
          <w:sz w:val="24"/>
          <w:szCs w:val="24"/>
        </w:rPr>
      </w:pPr>
      <w:bookmarkStart w:id="8" w:name="_Toc532313149"/>
      <w:r w:rsidRPr="00EC7E79">
        <w:rPr>
          <w:b w:val="0"/>
          <w:i/>
          <w:sz w:val="24"/>
          <w:szCs w:val="24"/>
        </w:rPr>
        <w:t xml:space="preserve">Tab. 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STYLEREF 1 \s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Pr="00EC7E79">
        <w:rPr>
          <w:b w:val="0"/>
          <w:i/>
          <w:sz w:val="24"/>
          <w:szCs w:val="24"/>
        </w:rPr>
        <w:fldChar w:fldCharType="end"/>
      </w:r>
      <w:r w:rsidRPr="00EC7E79">
        <w:rPr>
          <w:b w:val="0"/>
          <w:i/>
          <w:sz w:val="24"/>
          <w:szCs w:val="24"/>
        </w:rPr>
        <w:t>.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SEQ Tab. \* ARABIC \s 1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2</w:t>
      </w:r>
      <w:r w:rsidRPr="00EC7E79">
        <w:rPr>
          <w:b w:val="0"/>
          <w:i/>
          <w:sz w:val="24"/>
          <w:szCs w:val="24"/>
        </w:rPr>
        <w:fldChar w:fldCharType="end"/>
      </w:r>
      <w:r>
        <w:rPr>
          <w:b w:val="0"/>
          <w:i/>
          <w:sz w:val="24"/>
          <w:szCs w:val="24"/>
        </w:rPr>
        <w:t xml:space="preserve"> </w:t>
      </w:r>
      <w:r w:rsidRPr="007B0655">
        <w:rPr>
          <w:b w:val="0"/>
          <w:i/>
          <w:sz w:val="24"/>
          <w:szCs w:val="24"/>
        </w:rPr>
        <w:t>Optymalne wartości temperatury d</w:t>
      </w:r>
      <w:r w:rsidR="00306AF1">
        <w:rPr>
          <w:b w:val="0"/>
          <w:i/>
          <w:sz w:val="24"/>
          <w:szCs w:val="24"/>
        </w:rPr>
        <w:t>la budynku mieszkalnego wg norm</w:t>
      </w:r>
      <w:r w:rsidRPr="007B0655">
        <w:rPr>
          <w:b w:val="0"/>
          <w:i/>
          <w:sz w:val="24"/>
          <w:szCs w:val="24"/>
        </w:rPr>
        <w:t xml:space="preserve"> PN</w:t>
      </w:r>
      <w:r w:rsidR="00306AF1">
        <w:rPr>
          <w:b w:val="0"/>
          <w:i/>
          <w:sz w:val="24"/>
          <w:szCs w:val="24"/>
        </w:rPr>
        <w:t>-EN 12831 [4] i</w:t>
      </w:r>
      <w:r w:rsidR="00A135A0">
        <w:rPr>
          <w:b w:val="0"/>
          <w:i/>
          <w:sz w:val="24"/>
          <w:szCs w:val="24"/>
        </w:rPr>
        <w:t xml:space="preserve"> prEN 15251 [3</w:t>
      </w:r>
      <w:r w:rsidRPr="007B0655">
        <w:rPr>
          <w:b w:val="0"/>
          <w:i/>
          <w:sz w:val="24"/>
          <w:szCs w:val="24"/>
        </w:rPr>
        <w:t>]</w:t>
      </w:r>
      <w:r w:rsidR="000739FD">
        <w:rPr>
          <w:b w:val="0"/>
          <w:i/>
          <w:sz w:val="24"/>
          <w:szCs w:val="24"/>
        </w:rPr>
        <w:t>.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1805"/>
        <w:gridCol w:w="2173"/>
        <w:gridCol w:w="1908"/>
        <w:gridCol w:w="1458"/>
      </w:tblGrid>
      <w:tr w:rsidR="006466DF" w14:paraId="2B6A3DF2" w14:textId="392F2136" w:rsidTr="00FD5210">
        <w:tc>
          <w:tcPr>
            <w:tcW w:w="2284" w:type="dxa"/>
            <w:vMerge w:val="restart"/>
          </w:tcPr>
          <w:p w14:paraId="4F2931F5" w14:textId="459B7525" w:rsidR="006466DF" w:rsidRDefault="006466DF" w:rsidP="006466DF">
            <w:pPr>
              <w:pStyle w:val="TEXT"/>
              <w:ind w:firstLine="0"/>
              <w:jc w:val="center"/>
            </w:pPr>
            <w:r>
              <w:t>Typ pomieszczenia</w:t>
            </w:r>
          </w:p>
        </w:tc>
        <w:tc>
          <w:tcPr>
            <w:tcW w:w="1805" w:type="dxa"/>
            <w:vMerge w:val="restart"/>
          </w:tcPr>
          <w:p w14:paraId="2BBAE5DC" w14:textId="53376927" w:rsidR="006466DF" w:rsidRDefault="006466DF" w:rsidP="006466DF">
            <w:pPr>
              <w:pStyle w:val="TEXT"/>
              <w:ind w:firstLine="0"/>
              <w:jc w:val="center"/>
            </w:pPr>
            <w:r>
              <w:t>Kategoria</w:t>
            </w:r>
          </w:p>
        </w:tc>
        <w:tc>
          <w:tcPr>
            <w:tcW w:w="2173" w:type="dxa"/>
          </w:tcPr>
          <w:p w14:paraId="7A6E737E" w14:textId="04394D51" w:rsidR="006466DF" w:rsidRDefault="006466DF" w:rsidP="006466DF">
            <w:pPr>
              <w:pStyle w:val="TEXT"/>
              <w:ind w:firstLine="0"/>
              <w:jc w:val="center"/>
            </w:pPr>
            <w:r>
              <w:t>Temperatura wg PN-EN 12831</w:t>
            </w:r>
          </w:p>
        </w:tc>
        <w:tc>
          <w:tcPr>
            <w:tcW w:w="3366" w:type="dxa"/>
            <w:gridSpan w:val="2"/>
          </w:tcPr>
          <w:p w14:paraId="6019D474" w14:textId="093612D7" w:rsidR="006466DF" w:rsidRDefault="006466DF" w:rsidP="006466DF">
            <w:pPr>
              <w:pStyle w:val="TEXT"/>
              <w:ind w:firstLine="0"/>
              <w:jc w:val="center"/>
            </w:pPr>
            <w:r>
              <w:t>Temperatura wg prEN 15251</w:t>
            </w:r>
          </w:p>
        </w:tc>
      </w:tr>
      <w:tr w:rsidR="006466DF" w14:paraId="25473E7F" w14:textId="59F85D0D" w:rsidTr="007B0655">
        <w:tc>
          <w:tcPr>
            <w:tcW w:w="2284" w:type="dxa"/>
            <w:vMerge/>
          </w:tcPr>
          <w:p w14:paraId="68C82609" w14:textId="77777777" w:rsidR="006466DF" w:rsidRDefault="006466DF" w:rsidP="006466DF">
            <w:pPr>
              <w:pStyle w:val="TEXT"/>
              <w:ind w:firstLine="0"/>
              <w:jc w:val="center"/>
            </w:pPr>
          </w:p>
        </w:tc>
        <w:tc>
          <w:tcPr>
            <w:tcW w:w="1805" w:type="dxa"/>
            <w:vMerge/>
          </w:tcPr>
          <w:p w14:paraId="61682393" w14:textId="77777777" w:rsidR="006466DF" w:rsidRDefault="006466DF" w:rsidP="006466DF">
            <w:pPr>
              <w:pStyle w:val="TEXT"/>
              <w:ind w:firstLine="0"/>
              <w:jc w:val="center"/>
            </w:pPr>
          </w:p>
        </w:tc>
        <w:tc>
          <w:tcPr>
            <w:tcW w:w="2173" w:type="dxa"/>
          </w:tcPr>
          <w:p w14:paraId="7329A55A" w14:textId="609B78B3" w:rsidR="006466DF" w:rsidRDefault="006466DF" w:rsidP="006466DF">
            <w:pPr>
              <w:pStyle w:val="TEXT"/>
              <w:ind w:firstLine="0"/>
              <w:jc w:val="center"/>
            </w:pPr>
            <w:r>
              <w:t>zima</w:t>
            </w:r>
          </w:p>
        </w:tc>
        <w:tc>
          <w:tcPr>
            <w:tcW w:w="1908" w:type="dxa"/>
          </w:tcPr>
          <w:p w14:paraId="1FB95D91" w14:textId="2F7C5424" w:rsidR="006466DF" w:rsidRDefault="006466DF" w:rsidP="006466DF">
            <w:pPr>
              <w:pStyle w:val="TEXT"/>
              <w:ind w:firstLine="0"/>
              <w:jc w:val="center"/>
            </w:pPr>
            <w:r>
              <w:t>zima</w:t>
            </w:r>
          </w:p>
        </w:tc>
        <w:tc>
          <w:tcPr>
            <w:tcW w:w="1458" w:type="dxa"/>
          </w:tcPr>
          <w:p w14:paraId="28169FAE" w14:textId="608A45E7" w:rsidR="006466DF" w:rsidRDefault="006466DF" w:rsidP="006466DF">
            <w:pPr>
              <w:pStyle w:val="TEXT"/>
              <w:ind w:firstLine="0"/>
              <w:jc w:val="center"/>
            </w:pPr>
            <w:r>
              <w:t>lato</w:t>
            </w:r>
          </w:p>
        </w:tc>
      </w:tr>
      <w:tr w:rsidR="006466DF" w14:paraId="2A6BC68D" w14:textId="06F89587" w:rsidTr="007B0655">
        <w:tc>
          <w:tcPr>
            <w:tcW w:w="2284" w:type="dxa"/>
            <w:vMerge/>
          </w:tcPr>
          <w:p w14:paraId="25D73B5E" w14:textId="4536320F" w:rsidR="006466DF" w:rsidRDefault="006466DF" w:rsidP="006466DF">
            <w:pPr>
              <w:pStyle w:val="TEXT"/>
              <w:ind w:firstLine="0"/>
              <w:jc w:val="center"/>
            </w:pPr>
          </w:p>
        </w:tc>
        <w:tc>
          <w:tcPr>
            <w:tcW w:w="1805" w:type="dxa"/>
            <w:vMerge/>
          </w:tcPr>
          <w:p w14:paraId="7278D1F5" w14:textId="3750991E" w:rsidR="006466DF" w:rsidRDefault="006466DF" w:rsidP="006466DF">
            <w:pPr>
              <w:pStyle w:val="TEXT"/>
              <w:ind w:firstLine="0"/>
              <w:jc w:val="center"/>
            </w:pPr>
          </w:p>
        </w:tc>
        <w:tc>
          <w:tcPr>
            <w:tcW w:w="2173" w:type="dxa"/>
          </w:tcPr>
          <w:p w14:paraId="4D0D3F71" w14:textId="02805D5E" w:rsidR="006466DF" w:rsidRDefault="006466DF" w:rsidP="006466DF">
            <w:pPr>
              <w:pStyle w:val="TEXT"/>
              <w:ind w:firstLine="0"/>
              <w:jc w:val="center"/>
            </w:pPr>
            <w:r>
              <w:rPr>
                <w:rFonts w:ascii="Cambria Math" w:hAnsi="Cambria Math" w:cs="Cambria Math"/>
              </w:rPr>
              <w:t>℃</w:t>
            </w:r>
          </w:p>
        </w:tc>
        <w:tc>
          <w:tcPr>
            <w:tcW w:w="1908" w:type="dxa"/>
          </w:tcPr>
          <w:p w14:paraId="1047B808" w14:textId="170FD575" w:rsidR="006466DF" w:rsidRDefault="006466DF" w:rsidP="006466DF">
            <w:pPr>
              <w:pStyle w:val="TEXT"/>
              <w:ind w:firstLine="0"/>
              <w:jc w:val="center"/>
            </w:pPr>
            <w:r>
              <w:rPr>
                <w:rFonts w:ascii="Cambria Math" w:hAnsi="Cambria Math" w:cs="Cambria Math"/>
              </w:rPr>
              <w:t>℃</w:t>
            </w:r>
          </w:p>
        </w:tc>
        <w:tc>
          <w:tcPr>
            <w:tcW w:w="1458" w:type="dxa"/>
          </w:tcPr>
          <w:p w14:paraId="098D222E" w14:textId="3256495E" w:rsidR="006466DF" w:rsidRDefault="006466DF" w:rsidP="006466DF">
            <w:pPr>
              <w:pStyle w:val="TEXT"/>
              <w:ind w:firstLine="0"/>
              <w:jc w:val="center"/>
            </w:pPr>
            <w:r>
              <w:rPr>
                <w:rFonts w:ascii="Cambria Math" w:hAnsi="Cambria Math" w:cs="Cambria Math"/>
              </w:rPr>
              <w:t>℃</w:t>
            </w:r>
          </w:p>
        </w:tc>
      </w:tr>
      <w:tr w:rsidR="006466DF" w14:paraId="5C6F59E4" w14:textId="77777777" w:rsidTr="007B0655">
        <w:tc>
          <w:tcPr>
            <w:tcW w:w="2284" w:type="dxa"/>
          </w:tcPr>
          <w:p w14:paraId="3BC3BE58" w14:textId="1503964E" w:rsidR="006466DF" w:rsidRDefault="006466DF" w:rsidP="006466DF">
            <w:pPr>
              <w:pStyle w:val="TEXT"/>
              <w:ind w:firstLine="0"/>
              <w:jc w:val="center"/>
            </w:pPr>
            <w:r>
              <w:t>Budynek mieszkalny</w:t>
            </w:r>
          </w:p>
        </w:tc>
        <w:tc>
          <w:tcPr>
            <w:tcW w:w="1805" w:type="dxa"/>
          </w:tcPr>
          <w:p w14:paraId="45A9EEC6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A</w:t>
            </w:r>
          </w:p>
          <w:p w14:paraId="233A03DD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B</w:t>
            </w:r>
          </w:p>
          <w:p w14:paraId="5F69F6DB" w14:textId="03B2F846" w:rsidR="006466DF" w:rsidRDefault="006466DF" w:rsidP="006466DF">
            <w:pPr>
              <w:pStyle w:val="TEXT"/>
              <w:ind w:firstLine="0"/>
              <w:jc w:val="center"/>
            </w:pPr>
            <w:r>
              <w:t>C</w:t>
            </w:r>
          </w:p>
        </w:tc>
        <w:tc>
          <w:tcPr>
            <w:tcW w:w="2173" w:type="dxa"/>
          </w:tcPr>
          <w:p w14:paraId="03EB57BF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21,0 – 23,0</w:t>
            </w:r>
          </w:p>
          <w:p w14:paraId="7691E458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20,0 – 24,0</w:t>
            </w:r>
          </w:p>
          <w:p w14:paraId="7F3014EF" w14:textId="2557DC31" w:rsidR="006466DF" w:rsidRDefault="006466DF" w:rsidP="006466DF">
            <w:pPr>
              <w:pStyle w:val="TEXT"/>
              <w:ind w:firstLine="0"/>
              <w:jc w:val="center"/>
            </w:pPr>
            <w:r>
              <w:t>19,0 – 25,0</w:t>
            </w:r>
          </w:p>
        </w:tc>
        <w:tc>
          <w:tcPr>
            <w:tcW w:w="1908" w:type="dxa"/>
          </w:tcPr>
          <w:p w14:paraId="3EF8F05B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25,5</w:t>
            </w:r>
          </w:p>
          <w:p w14:paraId="6F299F09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26,0</w:t>
            </w:r>
          </w:p>
          <w:p w14:paraId="72A00BCF" w14:textId="2AC6FD27" w:rsidR="006466DF" w:rsidRDefault="006466DF" w:rsidP="006466DF">
            <w:pPr>
              <w:pStyle w:val="TEXT"/>
              <w:ind w:firstLine="0"/>
              <w:jc w:val="center"/>
            </w:pPr>
            <w:r>
              <w:t>27,0</w:t>
            </w:r>
          </w:p>
        </w:tc>
        <w:tc>
          <w:tcPr>
            <w:tcW w:w="1458" w:type="dxa"/>
          </w:tcPr>
          <w:p w14:paraId="2EEA95C3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21,0</w:t>
            </w:r>
          </w:p>
          <w:p w14:paraId="78803673" w14:textId="77777777" w:rsidR="006466DF" w:rsidRDefault="006466DF" w:rsidP="006466DF">
            <w:pPr>
              <w:pStyle w:val="TEXT"/>
              <w:ind w:firstLine="0"/>
              <w:jc w:val="center"/>
            </w:pPr>
            <w:r>
              <w:t>20,0</w:t>
            </w:r>
          </w:p>
          <w:p w14:paraId="00F1EF20" w14:textId="69B5C718" w:rsidR="006466DF" w:rsidRDefault="006466DF" w:rsidP="006466DF">
            <w:pPr>
              <w:pStyle w:val="TEXT"/>
              <w:ind w:firstLine="0"/>
              <w:jc w:val="center"/>
            </w:pPr>
            <w:r>
              <w:t>18,0</w:t>
            </w:r>
          </w:p>
        </w:tc>
      </w:tr>
    </w:tbl>
    <w:p w14:paraId="6BE377D0" w14:textId="36A70D62" w:rsidR="007B0655" w:rsidRDefault="007B0655" w:rsidP="007B0655">
      <w:pPr>
        <w:pStyle w:val="TEXT"/>
        <w:ind w:firstLine="0"/>
      </w:pPr>
    </w:p>
    <w:p w14:paraId="41B92A50" w14:textId="60BDA0AD" w:rsidR="006466DF" w:rsidRDefault="006466DF" w:rsidP="007B0655">
      <w:pPr>
        <w:pStyle w:val="TEXT"/>
        <w:ind w:firstLine="0"/>
      </w:pPr>
      <w:r>
        <w:t>Z tabeli (Tab. 1.2) wynika że normy europejskie nie są jak dotąd całkowicie zharmonizowane, dlatego w niniejszej pracy</w:t>
      </w:r>
      <w:r w:rsidR="00331A4E">
        <w:t xml:space="preserve"> jako optymalny</w:t>
      </w:r>
      <w:r>
        <w:t xml:space="preserve"> został przyjęty</w:t>
      </w:r>
      <w:r w:rsidR="00331A4E">
        <w:t xml:space="preserve"> zakres</w:t>
      </w:r>
      <w:r>
        <w:t xml:space="preserve"> od 19,0 </w:t>
      </w:r>
      <w:r>
        <w:rPr>
          <w:rFonts w:ascii="Cambria Math" w:hAnsi="Cambria Math" w:cs="Cambria Math"/>
        </w:rPr>
        <w:t>℃</w:t>
      </w:r>
      <w:r>
        <w:t xml:space="preserve"> do 25 </w:t>
      </w:r>
      <w:r w:rsidRPr="006466DF">
        <w:rPr>
          <w:rFonts w:ascii="Cambria Math" w:hAnsi="Cambria Math" w:cs="Cambria Math"/>
        </w:rPr>
        <w:t>℃</w:t>
      </w:r>
      <w:r>
        <w:rPr>
          <w:rFonts w:ascii="Cambria Math" w:hAnsi="Cambria Math" w:cs="Cambria Math"/>
        </w:rPr>
        <w:t xml:space="preserve"> </w:t>
      </w:r>
      <w:r>
        <w:t>.</w:t>
      </w:r>
    </w:p>
    <w:p w14:paraId="07458B00" w14:textId="77777777" w:rsidR="00FD5210" w:rsidRPr="006466DF" w:rsidRDefault="00FD5210" w:rsidP="007B0655">
      <w:pPr>
        <w:pStyle w:val="TEXT"/>
        <w:ind w:firstLine="0"/>
      </w:pPr>
    </w:p>
    <w:p w14:paraId="303D1780" w14:textId="57D4447F" w:rsidR="00FD5210" w:rsidRDefault="00BC4987" w:rsidP="0058456E">
      <w:pPr>
        <w:pStyle w:val="TEXT"/>
        <w:jc w:val="left"/>
      </w:pPr>
      <w:r>
        <w:t>Do pomiaru temperatury powietrza posłuży</w:t>
      </w:r>
      <w:r w:rsidR="0058456E">
        <w:t>ł</w:t>
      </w:r>
      <w:r>
        <w:t xml:space="preserve"> czujnik DHT22 firmy Aosong electronics Co. </w:t>
      </w:r>
    </w:p>
    <w:p w14:paraId="6D5BEA51" w14:textId="2C55A219" w:rsidR="00FD5210" w:rsidRDefault="00FD5210" w:rsidP="00FD5210">
      <w:pPr>
        <w:pStyle w:val="TEXT"/>
        <w:ind w:firstLine="0"/>
      </w:pPr>
      <w:r>
        <w:t>Posiada on prostą konstrukcj</w:t>
      </w:r>
      <w:r w:rsidR="000F2F38">
        <w:t>ę</w:t>
      </w:r>
      <w:r>
        <w:t xml:space="preserve">, jest łatwy do zamontowania oraz niewiele kosztuje. </w:t>
      </w:r>
    </w:p>
    <w:p w14:paraId="7936A371" w14:textId="07A206C0" w:rsidR="00FD5210" w:rsidRDefault="00FD5210" w:rsidP="00FD5210">
      <w:pPr>
        <w:pStyle w:val="TEXT"/>
        <w:ind w:firstLine="0"/>
      </w:pPr>
      <w:r>
        <w:t>Specyfikacja:</w:t>
      </w:r>
    </w:p>
    <w:p w14:paraId="6DE9AC05" w14:textId="221BF538" w:rsidR="00FD5210" w:rsidRDefault="00FD5210" w:rsidP="00FD5210">
      <w:pPr>
        <w:pStyle w:val="TEXT"/>
        <w:numPr>
          <w:ilvl w:val="0"/>
          <w:numId w:val="25"/>
        </w:numPr>
      </w:pPr>
      <w:r>
        <w:t>Napięcie zasilania: od 3,3V do 6V</w:t>
      </w:r>
    </w:p>
    <w:p w14:paraId="259B2A5B" w14:textId="4C15D5BF" w:rsidR="00FD5210" w:rsidRPr="00FD5210" w:rsidRDefault="00FD5210" w:rsidP="00FD5210">
      <w:pPr>
        <w:pStyle w:val="TEXT"/>
        <w:numPr>
          <w:ilvl w:val="0"/>
          <w:numId w:val="25"/>
        </w:numPr>
      </w:pPr>
      <w:r>
        <w:t>Zakres pomiarowy: od -40</w:t>
      </w:r>
      <w:r>
        <w:rPr>
          <w:rFonts w:ascii="Cambria Math" w:hAnsi="Cambria Math" w:cs="Cambria Math"/>
        </w:rPr>
        <w:t>℃ do 80℃</w:t>
      </w:r>
    </w:p>
    <w:p w14:paraId="7CB5E0F7" w14:textId="1B99EA3E" w:rsidR="00FD5210" w:rsidRPr="00FD5210" w:rsidRDefault="00FD5210" w:rsidP="00FD5210">
      <w:pPr>
        <w:pStyle w:val="TEXT"/>
        <w:numPr>
          <w:ilvl w:val="0"/>
          <w:numId w:val="25"/>
        </w:numPr>
      </w:pPr>
      <w:r>
        <w:rPr>
          <w:rFonts w:ascii="Cambria Math" w:hAnsi="Cambria Math" w:cs="Cambria Math"/>
        </w:rPr>
        <w:t xml:space="preserve">Dokładność pomiaru: </w:t>
      </w:r>
      <w:r>
        <w:t>±0,5</w:t>
      </w:r>
      <w:r>
        <w:rPr>
          <w:rFonts w:ascii="Cambria Math" w:hAnsi="Cambria Math" w:cs="Cambria Math"/>
        </w:rPr>
        <w:t>℃</w:t>
      </w:r>
    </w:p>
    <w:p w14:paraId="7ABC0730" w14:textId="0BC2126B" w:rsidR="00FD5210" w:rsidRPr="00FD5210" w:rsidRDefault="00FD5210" w:rsidP="00FD5210">
      <w:pPr>
        <w:pStyle w:val="TEXT"/>
        <w:numPr>
          <w:ilvl w:val="0"/>
          <w:numId w:val="25"/>
        </w:numPr>
      </w:pPr>
      <w:r>
        <w:rPr>
          <w:rFonts w:ascii="Cambria Math" w:hAnsi="Cambria Math" w:cs="Cambria Math"/>
        </w:rPr>
        <w:t>Rozdzielczość: 8 bitów</w:t>
      </w:r>
    </w:p>
    <w:p w14:paraId="7B6EAA4E" w14:textId="7908C3DE" w:rsidR="000739C6" w:rsidRDefault="00FD5210" w:rsidP="00FD5210">
      <w:pPr>
        <w:pStyle w:val="TEXT"/>
        <w:numPr>
          <w:ilvl w:val="0"/>
          <w:numId w:val="25"/>
        </w:numPr>
      </w:pPr>
      <w:r>
        <w:rPr>
          <w:rFonts w:ascii="Cambria Math" w:hAnsi="Cambria Math" w:cs="Cambria Math"/>
        </w:rPr>
        <w:t>Średni pobór prądu: 0,2mA</w:t>
      </w:r>
      <w:r w:rsidR="000816E4">
        <w:t xml:space="preserve"> </w:t>
      </w:r>
    </w:p>
    <w:p w14:paraId="604F0AFE" w14:textId="5598FE58" w:rsidR="00FD5210" w:rsidRDefault="00FD5210" w:rsidP="00FD5210">
      <w:pPr>
        <w:pStyle w:val="TEXT"/>
        <w:numPr>
          <w:ilvl w:val="0"/>
          <w:numId w:val="25"/>
        </w:numPr>
      </w:pPr>
      <w:r>
        <w:t>Interfejs komunikacyjny: One-wire</w:t>
      </w:r>
    </w:p>
    <w:p w14:paraId="6962483D" w14:textId="77777777" w:rsidR="004F0424" w:rsidRDefault="004F0424" w:rsidP="004F0424">
      <w:pPr>
        <w:pStyle w:val="TEXT"/>
        <w:ind w:left="720" w:firstLine="0"/>
      </w:pPr>
    </w:p>
    <w:p w14:paraId="4A5BE4FB" w14:textId="77777777" w:rsidR="00FD5210" w:rsidRDefault="00FB3BD6" w:rsidP="00FD5210">
      <w:pPr>
        <w:pStyle w:val="TEXT"/>
        <w:keepNext/>
        <w:jc w:val="center"/>
      </w:pPr>
      <w:r>
        <w:rPr>
          <w:noProof/>
        </w:rPr>
        <w:drawing>
          <wp:inline distT="0" distB="0" distL="0" distR="0" wp14:anchorId="1F243DF5" wp14:editId="1D104F6E">
            <wp:extent cx="1155862" cy="2381250"/>
            <wp:effectExtent l="0" t="0" r="635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0771" cy="23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8AC9" w14:textId="51B19CE5" w:rsidR="00FC4E6B" w:rsidRPr="00E201D0" w:rsidRDefault="00FD5210" w:rsidP="00E201D0">
      <w:pPr>
        <w:pStyle w:val="Caption"/>
        <w:jc w:val="center"/>
        <w:rPr>
          <w:b w:val="0"/>
          <w:i/>
          <w:sz w:val="24"/>
          <w:szCs w:val="24"/>
        </w:rPr>
      </w:pPr>
      <w:bookmarkStart w:id="9" w:name="_Toc532299430"/>
      <w:r w:rsidRPr="00FD5210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Pr="00FD5210">
        <w:rPr>
          <w:b w:val="0"/>
          <w:i/>
          <w:sz w:val="24"/>
          <w:szCs w:val="24"/>
        </w:rPr>
        <w:t xml:space="preserve"> Czujnik temperatury ora</w:t>
      </w:r>
      <w:r w:rsidR="00A135A0">
        <w:rPr>
          <w:b w:val="0"/>
          <w:i/>
          <w:sz w:val="24"/>
          <w:szCs w:val="24"/>
        </w:rPr>
        <w:t>z wilgotności powietrza DHT22 [5</w:t>
      </w:r>
      <w:r w:rsidRPr="00FD5210">
        <w:rPr>
          <w:b w:val="0"/>
          <w:i/>
          <w:sz w:val="24"/>
          <w:szCs w:val="24"/>
        </w:rPr>
        <w:t>]</w:t>
      </w:r>
      <w:r w:rsidR="000739FD">
        <w:rPr>
          <w:b w:val="0"/>
          <w:i/>
          <w:sz w:val="24"/>
          <w:szCs w:val="24"/>
        </w:rPr>
        <w:t>.</w:t>
      </w:r>
      <w:bookmarkEnd w:id="9"/>
    </w:p>
    <w:p w14:paraId="15157F47" w14:textId="79EE2996" w:rsidR="00FC4E6B" w:rsidRDefault="00FC4E6B" w:rsidP="00FC4E6B">
      <w:pPr>
        <w:pStyle w:val="Heading3"/>
      </w:pPr>
      <w:bookmarkStart w:id="10" w:name="_Toc532299337"/>
      <w:r>
        <w:lastRenderedPageBreak/>
        <w:t>Wilgotność powietrza</w:t>
      </w:r>
      <w:bookmarkEnd w:id="10"/>
    </w:p>
    <w:p w14:paraId="40BE58A7" w14:textId="77777777" w:rsidR="00486006" w:rsidRPr="00486006" w:rsidRDefault="00486006" w:rsidP="00486006">
      <w:pPr>
        <w:pStyle w:val="TEXT"/>
      </w:pPr>
    </w:p>
    <w:p w14:paraId="7E75694C" w14:textId="1FD31EA2" w:rsidR="00EC7E79" w:rsidRDefault="005A0BC5" w:rsidP="00EC7E79">
      <w:pPr>
        <w:pStyle w:val="TEXT"/>
      </w:pPr>
      <w:r>
        <w:t xml:space="preserve">W książce </w:t>
      </w:r>
      <w:r w:rsidR="00CE558F">
        <w:t>„R</w:t>
      </w:r>
      <w:r>
        <w:t>egulacja mikroklimatu pomieszczenia</w:t>
      </w:r>
      <w:r w:rsidR="00CE558F">
        <w:t>” [6</w:t>
      </w:r>
      <w:r>
        <w:t>] autorzy podają optymalne wartości wilgotności w pomieszczeniach mieszkalnych</w:t>
      </w:r>
      <w:r w:rsidR="000F2F38">
        <w:t>.</w:t>
      </w:r>
      <w:r>
        <w:t xml:space="preserve"> </w:t>
      </w:r>
      <w:r w:rsidR="000F2F38">
        <w:t xml:space="preserve"> Zostały one za</w:t>
      </w:r>
      <w:r>
        <w:t>mieszczone</w:t>
      </w:r>
      <w:r w:rsidR="00BB2C75">
        <w:t xml:space="preserve"> </w:t>
      </w:r>
      <w:r>
        <w:t xml:space="preserve">w (Tab. 1.3). </w:t>
      </w:r>
      <w:r w:rsidR="00665B42">
        <w:t>Odpowiednia wilgotność powietrza w budynk</w:t>
      </w:r>
      <w:r w:rsidR="00331A4E">
        <w:t>u</w:t>
      </w:r>
      <w:r w:rsidR="00665B42">
        <w:t xml:space="preserve"> mieszkalny</w:t>
      </w:r>
      <w:r w:rsidR="00331A4E">
        <w:t>m</w:t>
      </w:r>
      <w:r w:rsidR="00665B42">
        <w:t xml:space="preserve"> jest niezbędna do komfortowego przebywania w ni</w:t>
      </w:r>
      <w:r w:rsidR="00331A4E">
        <w:t>m</w:t>
      </w:r>
      <w:r w:rsidR="00665B42">
        <w:t>. Zbyt niska wilgotność (poniżej 30%) powoduje schorzenia oczu, wysychanie skóry czy niewydolność oddech</w:t>
      </w:r>
      <w:r w:rsidR="000F2F38">
        <w:t>ową</w:t>
      </w:r>
      <w:r w:rsidR="00CE558F">
        <w:t xml:space="preserve"> [6</w:t>
      </w:r>
      <w:r w:rsidR="00D40820">
        <w:t>]</w:t>
      </w:r>
      <w:r w:rsidR="00331A4E">
        <w:t>, z drugiej strony</w:t>
      </w:r>
      <w:r w:rsidR="00665B42">
        <w:t xml:space="preserve"> </w:t>
      </w:r>
      <w:r w:rsidR="00331A4E">
        <w:t>z</w:t>
      </w:r>
      <w:r w:rsidR="00665B42">
        <w:t>byt wysok</w:t>
      </w:r>
      <w:r w:rsidR="00331A4E">
        <w:t>a</w:t>
      </w:r>
      <w:r w:rsidR="00665B42">
        <w:t xml:space="preserve"> prowadzi do wzmożonej duszności, uczucia wszechobecnego chłodu oraz większej podatności na infekcje dróg oddechowych</w:t>
      </w:r>
      <w:r w:rsidR="00CE558F">
        <w:t xml:space="preserve"> [6</w:t>
      </w:r>
      <w:r w:rsidR="00D40820">
        <w:t>]</w:t>
      </w:r>
      <w:r w:rsidR="00665B42">
        <w:t>.</w:t>
      </w:r>
    </w:p>
    <w:p w14:paraId="14A7BE73" w14:textId="77777777" w:rsidR="006937B2" w:rsidRDefault="006937B2" w:rsidP="00EC7E79">
      <w:pPr>
        <w:pStyle w:val="TEXT"/>
      </w:pPr>
    </w:p>
    <w:p w14:paraId="215324EE" w14:textId="6B903C7B" w:rsidR="00EC7E79" w:rsidRPr="00EC7E79" w:rsidRDefault="00EC7E79" w:rsidP="00EC7E79">
      <w:pPr>
        <w:pStyle w:val="Caption"/>
        <w:keepNext/>
        <w:rPr>
          <w:b w:val="0"/>
          <w:i/>
          <w:sz w:val="24"/>
          <w:szCs w:val="24"/>
        </w:rPr>
      </w:pPr>
      <w:bookmarkStart w:id="11" w:name="_Toc532313150"/>
      <w:r w:rsidRPr="00EC7E79">
        <w:rPr>
          <w:b w:val="0"/>
          <w:i/>
          <w:sz w:val="24"/>
          <w:szCs w:val="24"/>
        </w:rPr>
        <w:t xml:space="preserve">Tab. 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STYLEREF 1 \s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Pr="00EC7E79">
        <w:rPr>
          <w:b w:val="0"/>
          <w:i/>
          <w:sz w:val="24"/>
          <w:szCs w:val="24"/>
        </w:rPr>
        <w:fldChar w:fldCharType="end"/>
      </w:r>
      <w:r w:rsidRPr="00EC7E79">
        <w:rPr>
          <w:b w:val="0"/>
          <w:i/>
          <w:sz w:val="24"/>
          <w:szCs w:val="24"/>
        </w:rPr>
        <w:t>.</w:t>
      </w:r>
      <w:r w:rsidRPr="00EC7E79">
        <w:rPr>
          <w:b w:val="0"/>
          <w:i/>
          <w:sz w:val="24"/>
          <w:szCs w:val="24"/>
        </w:rPr>
        <w:fldChar w:fldCharType="begin"/>
      </w:r>
      <w:r w:rsidRPr="00EC7E79">
        <w:rPr>
          <w:b w:val="0"/>
          <w:i/>
          <w:sz w:val="24"/>
          <w:szCs w:val="24"/>
        </w:rPr>
        <w:instrText xml:space="preserve"> SEQ Tab. \* ARABIC \s 1 </w:instrText>
      </w:r>
      <w:r w:rsidRPr="00EC7E79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3</w:t>
      </w:r>
      <w:r w:rsidRPr="00EC7E79">
        <w:rPr>
          <w:b w:val="0"/>
          <w:i/>
          <w:sz w:val="24"/>
          <w:szCs w:val="24"/>
        </w:rPr>
        <w:fldChar w:fldCharType="end"/>
      </w:r>
      <w:r>
        <w:rPr>
          <w:b w:val="0"/>
          <w:i/>
          <w:sz w:val="24"/>
          <w:szCs w:val="24"/>
        </w:rPr>
        <w:t xml:space="preserve"> Optymalne wartości wilgotności powietrza</w:t>
      </w:r>
      <w:r w:rsidR="00CE558F">
        <w:rPr>
          <w:b w:val="0"/>
          <w:i/>
          <w:sz w:val="24"/>
          <w:szCs w:val="24"/>
        </w:rPr>
        <w:t xml:space="preserve"> dla budynków mieszkalnych [6</w:t>
      </w:r>
      <w:r>
        <w:rPr>
          <w:b w:val="0"/>
          <w:i/>
          <w:sz w:val="24"/>
          <w:szCs w:val="24"/>
        </w:rPr>
        <w:t>]</w:t>
      </w:r>
      <w:r w:rsidR="000739FD">
        <w:rPr>
          <w:b w:val="0"/>
          <w:i/>
          <w:sz w:val="24"/>
          <w:szCs w:val="24"/>
        </w:rPr>
        <w:t>.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A0BC5" w14:paraId="469E7BD1" w14:textId="77777777" w:rsidTr="00FD5210">
        <w:tc>
          <w:tcPr>
            <w:tcW w:w="9628" w:type="dxa"/>
            <w:gridSpan w:val="3"/>
          </w:tcPr>
          <w:p w14:paraId="7AA27CE6" w14:textId="27312375" w:rsidR="005A0BC5" w:rsidRDefault="005A0BC5" w:rsidP="00EC7E79">
            <w:pPr>
              <w:pStyle w:val="TEXT"/>
              <w:ind w:firstLine="0"/>
              <w:jc w:val="center"/>
            </w:pPr>
            <w:r>
              <w:t>Wilgotność powietrza</w:t>
            </w:r>
          </w:p>
        </w:tc>
      </w:tr>
      <w:tr w:rsidR="005A0BC5" w14:paraId="5CB4112B" w14:textId="77777777" w:rsidTr="005A0BC5">
        <w:tc>
          <w:tcPr>
            <w:tcW w:w="3209" w:type="dxa"/>
          </w:tcPr>
          <w:p w14:paraId="4900C8EF" w14:textId="14B3C2FB" w:rsidR="005A0BC5" w:rsidRDefault="005A0BC5" w:rsidP="00EC7E79">
            <w:pPr>
              <w:pStyle w:val="TEXT"/>
              <w:ind w:firstLine="0"/>
              <w:jc w:val="center"/>
            </w:pPr>
            <w:r>
              <w:t>Dopuszczalna minimalna</w:t>
            </w:r>
          </w:p>
        </w:tc>
        <w:tc>
          <w:tcPr>
            <w:tcW w:w="3209" w:type="dxa"/>
          </w:tcPr>
          <w:p w14:paraId="3E2941A8" w14:textId="46B26739" w:rsidR="005A0BC5" w:rsidRDefault="005A0BC5" w:rsidP="00EC7E79">
            <w:pPr>
              <w:pStyle w:val="TEXT"/>
              <w:ind w:firstLine="0"/>
              <w:jc w:val="center"/>
            </w:pPr>
            <w:r>
              <w:t>Optymalna</w:t>
            </w:r>
          </w:p>
        </w:tc>
        <w:tc>
          <w:tcPr>
            <w:tcW w:w="3210" w:type="dxa"/>
          </w:tcPr>
          <w:p w14:paraId="4FC892C9" w14:textId="444C6CC5" w:rsidR="005A0BC5" w:rsidRDefault="005A0BC5" w:rsidP="00EC7E79">
            <w:pPr>
              <w:pStyle w:val="TEXT"/>
              <w:ind w:firstLine="0"/>
              <w:jc w:val="center"/>
            </w:pPr>
            <w:r>
              <w:t>Dopuszczalna maksymalnie</w:t>
            </w:r>
          </w:p>
        </w:tc>
      </w:tr>
      <w:tr w:rsidR="005A0BC5" w14:paraId="17F1EECB" w14:textId="77777777" w:rsidTr="005A0BC5">
        <w:tc>
          <w:tcPr>
            <w:tcW w:w="3209" w:type="dxa"/>
          </w:tcPr>
          <w:p w14:paraId="03038AE6" w14:textId="42F5AC44" w:rsidR="005A0BC5" w:rsidRDefault="005A0BC5" w:rsidP="00EC7E79">
            <w:pPr>
              <w:pStyle w:val="TEXT"/>
              <w:ind w:firstLine="0"/>
              <w:jc w:val="center"/>
            </w:pPr>
            <w:r>
              <w:t>%</w:t>
            </w:r>
          </w:p>
        </w:tc>
        <w:tc>
          <w:tcPr>
            <w:tcW w:w="3209" w:type="dxa"/>
          </w:tcPr>
          <w:p w14:paraId="39F438BA" w14:textId="65DE795A" w:rsidR="005A0BC5" w:rsidRDefault="005A0BC5" w:rsidP="00EC7E79">
            <w:pPr>
              <w:pStyle w:val="TEXT"/>
              <w:ind w:firstLine="0"/>
              <w:jc w:val="center"/>
            </w:pPr>
            <w:r>
              <w:t>%</w:t>
            </w:r>
          </w:p>
        </w:tc>
        <w:tc>
          <w:tcPr>
            <w:tcW w:w="3210" w:type="dxa"/>
          </w:tcPr>
          <w:p w14:paraId="693100A0" w14:textId="22E26AEE" w:rsidR="005A0BC5" w:rsidRDefault="005A0BC5" w:rsidP="00EC7E79">
            <w:pPr>
              <w:pStyle w:val="TEXT"/>
              <w:ind w:firstLine="0"/>
              <w:jc w:val="center"/>
            </w:pPr>
            <w:r>
              <w:t>%</w:t>
            </w:r>
          </w:p>
        </w:tc>
      </w:tr>
      <w:tr w:rsidR="005A0BC5" w14:paraId="6057EA73" w14:textId="77777777" w:rsidTr="005A0BC5">
        <w:tc>
          <w:tcPr>
            <w:tcW w:w="3209" w:type="dxa"/>
          </w:tcPr>
          <w:p w14:paraId="37628E1B" w14:textId="2593D2A2" w:rsidR="005A0BC5" w:rsidRDefault="005A0BC5" w:rsidP="00EC7E79">
            <w:pPr>
              <w:pStyle w:val="TEXT"/>
              <w:ind w:firstLine="0"/>
              <w:jc w:val="center"/>
            </w:pPr>
            <w:r>
              <w:t>30</w:t>
            </w:r>
          </w:p>
        </w:tc>
        <w:tc>
          <w:tcPr>
            <w:tcW w:w="3209" w:type="dxa"/>
          </w:tcPr>
          <w:p w14:paraId="5AF269AA" w14:textId="08C5AC2A" w:rsidR="005A0BC5" w:rsidRDefault="005A0BC5" w:rsidP="00EC7E79">
            <w:pPr>
              <w:pStyle w:val="TEXT"/>
              <w:ind w:firstLine="0"/>
              <w:jc w:val="center"/>
            </w:pPr>
            <w:r>
              <w:t>40 – 60</w:t>
            </w:r>
          </w:p>
        </w:tc>
        <w:tc>
          <w:tcPr>
            <w:tcW w:w="3210" w:type="dxa"/>
          </w:tcPr>
          <w:p w14:paraId="20CC8004" w14:textId="680D85D3" w:rsidR="005A0BC5" w:rsidRDefault="005A0BC5" w:rsidP="00EC7E79">
            <w:pPr>
              <w:pStyle w:val="TEXT"/>
              <w:ind w:firstLine="0"/>
              <w:jc w:val="center"/>
            </w:pPr>
            <w:r>
              <w:t>70</w:t>
            </w:r>
          </w:p>
        </w:tc>
      </w:tr>
    </w:tbl>
    <w:p w14:paraId="1CC188AF" w14:textId="77777777" w:rsidR="005A0BC5" w:rsidRDefault="005A0BC5" w:rsidP="00FC4E6B">
      <w:pPr>
        <w:pStyle w:val="TEXT"/>
      </w:pPr>
    </w:p>
    <w:p w14:paraId="0A46A3EE" w14:textId="10F16556" w:rsidR="00FD5210" w:rsidRDefault="00F40E57" w:rsidP="00FB3BD6">
      <w:pPr>
        <w:pStyle w:val="TEXT"/>
      </w:pPr>
      <w:r>
        <w:t>Pomiar wilgotności powietrza zrealizowany zosta</w:t>
      </w:r>
      <w:r w:rsidR="00331A4E">
        <w:t>ł</w:t>
      </w:r>
      <w:r>
        <w:t xml:space="preserve"> za pomocą</w:t>
      </w:r>
      <w:r w:rsidR="00331A4E">
        <w:t xml:space="preserve"> czujnika DHT22, </w:t>
      </w:r>
      <w:r>
        <w:t>tego samego</w:t>
      </w:r>
      <w:r w:rsidR="00E12906">
        <w:t>,</w:t>
      </w:r>
      <w:r w:rsidR="00331A4E">
        <w:t xml:space="preserve"> którym mierzona była temperatura</w:t>
      </w:r>
      <w:r>
        <w:t xml:space="preserve"> </w:t>
      </w:r>
      <w:r w:rsidR="002A0521">
        <w:t>(Rys. 1.1)</w:t>
      </w:r>
      <w:r>
        <w:t xml:space="preserve">. </w:t>
      </w:r>
    </w:p>
    <w:p w14:paraId="01124DB2" w14:textId="60B2766E" w:rsidR="00FD5210" w:rsidRDefault="00FD5210" w:rsidP="00FD5210">
      <w:pPr>
        <w:pStyle w:val="TEXT"/>
        <w:ind w:firstLine="0"/>
      </w:pPr>
      <w:r>
        <w:t>Specyfikacja:</w:t>
      </w:r>
    </w:p>
    <w:p w14:paraId="397634A0" w14:textId="47459D91" w:rsidR="00FD5210" w:rsidRDefault="00FD5210" w:rsidP="00FD5210">
      <w:pPr>
        <w:pStyle w:val="TEXT"/>
        <w:numPr>
          <w:ilvl w:val="0"/>
          <w:numId w:val="26"/>
        </w:numPr>
      </w:pPr>
      <w:r>
        <w:t>Napięcie zasilania: od 3,3V do 6V</w:t>
      </w:r>
    </w:p>
    <w:p w14:paraId="54BAB185" w14:textId="2EB5E949" w:rsidR="00FD5210" w:rsidRDefault="00FD5210" w:rsidP="00FD5210">
      <w:pPr>
        <w:pStyle w:val="TEXT"/>
        <w:numPr>
          <w:ilvl w:val="0"/>
          <w:numId w:val="26"/>
        </w:numPr>
      </w:pPr>
      <w:r>
        <w:t>Zakres pomiarowy: od 0% do 100%</w:t>
      </w:r>
    </w:p>
    <w:p w14:paraId="13C35074" w14:textId="564B3E06" w:rsidR="00FD5210" w:rsidRDefault="00FD5210" w:rsidP="00FD5210">
      <w:pPr>
        <w:pStyle w:val="TEXT"/>
        <w:numPr>
          <w:ilvl w:val="0"/>
          <w:numId w:val="26"/>
        </w:numPr>
      </w:pPr>
      <w:r>
        <w:t>Dokładność pomiarowa: ±2%</w:t>
      </w:r>
    </w:p>
    <w:p w14:paraId="1F975096" w14:textId="0005C6A9" w:rsidR="00FD5210" w:rsidRDefault="00FB29B6" w:rsidP="00FD5210">
      <w:pPr>
        <w:pStyle w:val="TEXT"/>
        <w:numPr>
          <w:ilvl w:val="0"/>
          <w:numId w:val="26"/>
        </w:numPr>
      </w:pPr>
      <w:r>
        <w:t>Rozdzielczość: 8 bitów</w:t>
      </w:r>
    </w:p>
    <w:p w14:paraId="78A30401" w14:textId="129A47E2" w:rsidR="00FB29B6" w:rsidRDefault="00FB29B6" w:rsidP="00FD5210">
      <w:pPr>
        <w:pStyle w:val="TEXT"/>
        <w:numPr>
          <w:ilvl w:val="0"/>
          <w:numId w:val="26"/>
        </w:numPr>
      </w:pPr>
      <w:r>
        <w:t>Pobór prądu: 0,2 mA</w:t>
      </w:r>
    </w:p>
    <w:p w14:paraId="08B17E89" w14:textId="072266CF" w:rsidR="00F40E57" w:rsidRDefault="00FB29B6" w:rsidP="00FB29B6">
      <w:pPr>
        <w:pStyle w:val="TEXT"/>
        <w:numPr>
          <w:ilvl w:val="0"/>
          <w:numId w:val="26"/>
        </w:numPr>
      </w:pPr>
      <w:r>
        <w:t>Interfejs komunikacyjny: One-wire</w:t>
      </w:r>
    </w:p>
    <w:p w14:paraId="56D1F889" w14:textId="61F3DE29" w:rsidR="004F0424" w:rsidRDefault="004F0424">
      <w:pPr>
        <w:rPr>
          <w:sz w:val="24"/>
          <w:szCs w:val="24"/>
        </w:rPr>
      </w:pPr>
      <w:r>
        <w:br w:type="page"/>
      </w:r>
    </w:p>
    <w:p w14:paraId="639EC76C" w14:textId="77777777" w:rsidR="00FB3BD6" w:rsidRDefault="00FB3BD6" w:rsidP="00FB3BD6">
      <w:pPr>
        <w:pStyle w:val="TEXT"/>
      </w:pPr>
    </w:p>
    <w:p w14:paraId="0FBC2C1C" w14:textId="68A96E6B" w:rsidR="00F40E57" w:rsidRDefault="00F40E57" w:rsidP="00F40E57">
      <w:pPr>
        <w:pStyle w:val="Heading3"/>
      </w:pPr>
      <w:bookmarkStart w:id="12" w:name="_Toc532299338"/>
      <w:r>
        <w:t>Stężenie dwutlenku węgla w powietrzu</w:t>
      </w:r>
      <w:bookmarkEnd w:id="12"/>
    </w:p>
    <w:p w14:paraId="36AF30C1" w14:textId="77777777" w:rsidR="00486006" w:rsidRPr="00486006" w:rsidRDefault="00486006" w:rsidP="00486006">
      <w:pPr>
        <w:pStyle w:val="TEXT"/>
      </w:pPr>
    </w:p>
    <w:p w14:paraId="261F0DC0" w14:textId="3737D173" w:rsidR="008B253B" w:rsidRDefault="00AF214E" w:rsidP="00AF214E">
      <w:pPr>
        <w:pStyle w:val="TEXT"/>
      </w:pPr>
      <w:r>
        <w:t>Według badań opublikowanyc</w:t>
      </w:r>
      <w:r w:rsidR="00CE558F">
        <w:t>h w 2002r. [7</w:t>
      </w:r>
      <w:r>
        <w:t>]</w:t>
      </w:r>
      <w:r w:rsidR="00885C8D">
        <w:t xml:space="preserve"> stężenie dwutlenku węgla w powietrzu atmosfe</w:t>
      </w:r>
      <w:r w:rsidR="00AC1AF0">
        <w:t>ryczny</w:t>
      </w:r>
      <w:r w:rsidR="000F2F38">
        <w:t>m</w:t>
      </w:r>
      <w:r w:rsidR="00AC1AF0">
        <w:t xml:space="preserve"> wynosi od 350ppm do 450</w:t>
      </w:r>
      <w:r w:rsidR="00885C8D">
        <w:t>ppm</w:t>
      </w:r>
      <w:r w:rsidR="00CE558F">
        <w:t xml:space="preserve"> [7</w:t>
      </w:r>
      <w:r w:rsidR="002F4235">
        <w:t>]</w:t>
      </w:r>
      <w:r w:rsidR="00885C8D">
        <w:t>,</w:t>
      </w:r>
      <w:r w:rsidR="002F4235">
        <w:t xml:space="preserve"> w pomieszczeniach zamkniętych stężenie powinno być jak najbardziej zbliżone do tych wartości</w:t>
      </w:r>
      <w:r w:rsidR="009C640D">
        <w:t xml:space="preserve">. </w:t>
      </w:r>
      <w:r w:rsidR="00885C8D">
        <w:t>Zaleca się</w:t>
      </w:r>
      <w:r w:rsidR="00C36DC3">
        <w:t>,</w:t>
      </w:r>
      <w:r w:rsidR="00885C8D">
        <w:t xml:space="preserve"> aby</w:t>
      </w:r>
      <w:r w:rsidR="008B253B">
        <w:t xml:space="preserve"> stężenie</w:t>
      </w:r>
      <w:r w:rsidR="000C49BB">
        <w:t xml:space="preserve"> dwutlenku węgla w pomieszczeniu</w:t>
      </w:r>
      <w:r w:rsidR="00C36DC3">
        <w:t>,</w:t>
      </w:r>
      <w:r w:rsidR="000C49BB">
        <w:t xml:space="preserve"> w którym przebywają ludzie</w:t>
      </w:r>
      <w:r w:rsidR="00885C8D">
        <w:t xml:space="preserve"> nie przekraczało</w:t>
      </w:r>
      <w:r w:rsidR="00CE558F">
        <w:t xml:space="preserve"> 0,15% (1500ppm) [8</w:t>
      </w:r>
      <w:r w:rsidR="008B253B">
        <w:t>]</w:t>
      </w:r>
      <w:r w:rsidR="006937B2">
        <w:t>, ponieważ powyżej tej wartości</w:t>
      </w:r>
      <w:r w:rsidR="00E12906">
        <w:t xml:space="preserve"> </w:t>
      </w:r>
      <w:r w:rsidR="002F4235">
        <w:t>nasilają</w:t>
      </w:r>
      <w:r>
        <w:t xml:space="preserve"> się</w:t>
      </w:r>
      <w:r w:rsidR="002F4235">
        <w:t xml:space="preserve"> takie objawy jak</w:t>
      </w:r>
      <w:r>
        <w:t xml:space="preserve"> poczucie zmęczenia, duszności</w:t>
      </w:r>
      <w:r w:rsidR="00505EE2">
        <w:t xml:space="preserve"> lub</w:t>
      </w:r>
      <w:r w:rsidR="00E12906">
        <w:t xml:space="preserve"> </w:t>
      </w:r>
      <w:r>
        <w:t xml:space="preserve">ogólne poczucie </w:t>
      </w:r>
      <w:r w:rsidR="006937B2">
        <w:t>dyskomfortu</w:t>
      </w:r>
      <w:r>
        <w:t xml:space="preserve"> [6]</w:t>
      </w:r>
      <w:r w:rsidR="008B253B">
        <w:t>.</w:t>
      </w:r>
    </w:p>
    <w:p w14:paraId="1F2FC5F5" w14:textId="11D6286A" w:rsidR="006D61DC" w:rsidRDefault="00F40E57" w:rsidP="00F40E57">
      <w:pPr>
        <w:pStyle w:val="TEXT"/>
      </w:pPr>
      <w:r>
        <w:t>Do pomiarów stężenia dwutlenku węgla w bu</w:t>
      </w:r>
      <w:r w:rsidR="00A22ECC">
        <w:t>dynku mieszkalnym użyty został</w:t>
      </w:r>
      <w:r>
        <w:t xml:space="preserve"> czujnik </w:t>
      </w:r>
      <w:r w:rsidR="00AA67C4">
        <w:t>DFRobot Gravity</w:t>
      </w:r>
      <w:r w:rsidR="006D61DC">
        <w:t xml:space="preserve"> SEN0159 oparty na module MG811</w:t>
      </w:r>
      <w:r w:rsidR="00CE558F">
        <w:t xml:space="preserve"> [9]</w:t>
      </w:r>
      <w:r w:rsidR="006D61DC">
        <w:t>.</w:t>
      </w:r>
    </w:p>
    <w:p w14:paraId="67D7D609" w14:textId="749A4D9B" w:rsidR="006D61DC" w:rsidRDefault="006D61DC" w:rsidP="006A1775">
      <w:pPr>
        <w:pStyle w:val="TEXT"/>
        <w:ind w:firstLine="0"/>
      </w:pPr>
    </w:p>
    <w:p w14:paraId="181ADB82" w14:textId="565C4666" w:rsidR="006D61DC" w:rsidRDefault="006D61DC" w:rsidP="006D61DC">
      <w:pPr>
        <w:pStyle w:val="TEXT"/>
        <w:ind w:firstLine="0"/>
      </w:pPr>
      <w:r>
        <w:t>Specyfikacja:</w:t>
      </w:r>
    </w:p>
    <w:p w14:paraId="2D05ACD8" w14:textId="0CAAD492" w:rsidR="006D61DC" w:rsidRDefault="006D61DC" w:rsidP="006D61DC">
      <w:pPr>
        <w:pStyle w:val="TEXT"/>
        <w:numPr>
          <w:ilvl w:val="0"/>
          <w:numId w:val="27"/>
        </w:numPr>
      </w:pPr>
      <w:r>
        <w:t>Napięcie zasilania: 5V</w:t>
      </w:r>
    </w:p>
    <w:p w14:paraId="10A99166" w14:textId="4AA33A80" w:rsidR="006D61DC" w:rsidRDefault="006D61DC" w:rsidP="006D61DC">
      <w:pPr>
        <w:pStyle w:val="TEXT"/>
        <w:numPr>
          <w:ilvl w:val="0"/>
          <w:numId w:val="27"/>
        </w:numPr>
      </w:pPr>
      <w:r>
        <w:t>Zakres pomiarowy: od 350ppm do 10000ppm</w:t>
      </w:r>
    </w:p>
    <w:p w14:paraId="0824AC4F" w14:textId="47C1A03E" w:rsidR="006D61DC" w:rsidRDefault="006D61DC" w:rsidP="006D61DC">
      <w:pPr>
        <w:pStyle w:val="TEXT"/>
        <w:numPr>
          <w:ilvl w:val="0"/>
          <w:numId w:val="27"/>
        </w:numPr>
      </w:pPr>
      <w:r>
        <w:t xml:space="preserve">Dokładność pomiarowa: </w:t>
      </w:r>
      <w:r w:rsidR="004F0424">
        <w:t>± 50ppm</w:t>
      </w:r>
    </w:p>
    <w:p w14:paraId="6A2D4C27" w14:textId="666F7247" w:rsidR="004F0424" w:rsidRDefault="004F0424" w:rsidP="006D61DC">
      <w:pPr>
        <w:pStyle w:val="TEXT"/>
        <w:numPr>
          <w:ilvl w:val="0"/>
          <w:numId w:val="27"/>
        </w:numPr>
      </w:pPr>
      <w:r>
        <w:t>Czas nagrzewania: 48 godzin</w:t>
      </w:r>
    </w:p>
    <w:p w14:paraId="7A660F89" w14:textId="6FA418A8" w:rsidR="00F40E57" w:rsidRDefault="004F0424" w:rsidP="004F0424">
      <w:pPr>
        <w:pStyle w:val="TEXT"/>
        <w:numPr>
          <w:ilvl w:val="0"/>
          <w:numId w:val="27"/>
        </w:numPr>
      </w:pPr>
      <w:r>
        <w:t>Interfejs komunikacyjny: ADC oraz DC</w:t>
      </w:r>
    </w:p>
    <w:p w14:paraId="0552D3EE" w14:textId="77777777" w:rsidR="004F0424" w:rsidRDefault="004F0424" w:rsidP="004F0424">
      <w:pPr>
        <w:pStyle w:val="TEXT"/>
        <w:ind w:left="720" w:firstLine="0"/>
      </w:pPr>
    </w:p>
    <w:p w14:paraId="6A3148C5" w14:textId="77777777" w:rsidR="00FB3BD6" w:rsidRDefault="00FB3BD6" w:rsidP="00FB3BD6">
      <w:pPr>
        <w:pStyle w:val="TEXT"/>
        <w:keepNext/>
        <w:jc w:val="center"/>
      </w:pPr>
      <w:r>
        <w:rPr>
          <w:noProof/>
        </w:rPr>
        <w:drawing>
          <wp:inline distT="0" distB="0" distL="0" distR="0" wp14:anchorId="4E96DDD7" wp14:editId="2495DD5F">
            <wp:extent cx="1943371" cy="181000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2459" w14:textId="4860D807" w:rsidR="00AF214E" w:rsidRDefault="00FB3BD6" w:rsidP="00FB3BD6">
      <w:pPr>
        <w:pStyle w:val="Caption"/>
        <w:jc w:val="center"/>
        <w:rPr>
          <w:b w:val="0"/>
          <w:i/>
          <w:sz w:val="24"/>
          <w:szCs w:val="24"/>
        </w:rPr>
      </w:pPr>
      <w:bookmarkStart w:id="13" w:name="_Toc532299431"/>
      <w:r w:rsidRPr="00FB3BD6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2</w:t>
      </w:r>
      <w:r w:rsidR="00814AF2">
        <w:rPr>
          <w:b w:val="0"/>
          <w:i/>
          <w:sz w:val="24"/>
          <w:szCs w:val="24"/>
        </w:rPr>
        <w:fldChar w:fldCharType="end"/>
      </w:r>
      <w:r w:rsidR="00B97841">
        <w:rPr>
          <w:b w:val="0"/>
          <w:i/>
          <w:sz w:val="24"/>
          <w:szCs w:val="24"/>
        </w:rPr>
        <w:t xml:space="preserve"> Czujnik stężenia CO</w:t>
      </w:r>
      <w:r w:rsidR="00B97841">
        <w:rPr>
          <w:b w:val="0"/>
          <w:i/>
          <w:sz w:val="24"/>
          <w:szCs w:val="24"/>
          <w:vertAlign w:val="subscript"/>
        </w:rPr>
        <w:t>2</w:t>
      </w:r>
      <w:r w:rsidRPr="00FB3BD6">
        <w:rPr>
          <w:b w:val="0"/>
          <w:i/>
          <w:sz w:val="24"/>
          <w:szCs w:val="24"/>
        </w:rPr>
        <w:t xml:space="preserve"> w powietrzu</w:t>
      </w:r>
      <w:r>
        <w:rPr>
          <w:b w:val="0"/>
          <w:i/>
          <w:sz w:val="24"/>
          <w:szCs w:val="24"/>
        </w:rPr>
        <w:t xml:space="preserve"> DFRobot Gravity SEN0159</w:t>
      </w:r>
      <w:r w:rsidRPr="00FB3BD6">
        <w:rPr>
          <w:b w:val="0"/>
          <w:i/>
          <w:sz w:val="24"/>
          <w:szCs w:val="24"/>
        </w:rPr>
        <w:t>.</w:t>
      </w:r>
      <w:bookmarkEnd w:id="13"/>
    </w:p>
    <w:p w14:paraId="78C6085A" w14:textId="237DB40B" w:rsidR="00B238C1" w:rsidRDefault="00B238C1"/>
    <w:p w14:paraId="2DF827E6" w14:textId="77777777" w:rsidR="00FB3BD6" w:rsidRDefault="00FB3BD6" w:rsidP="00FB3BD6"/>
    <w:p w14:paraId="054C72BF" w14:textId="5B0F2092" w:rsidR="00FB3BD6" w:rsidRDefault="00C05839" w:rsidP="00FB3BD6">
      <w:pPr>
        <w:pStyle w:val="Heading2"/>
      </w:pPr>
      <w:bookmarkStart w:id="14" w:name="_Toc532299339"/>
      <w:r>
        <w:t>Dobór mikrokontrolerów</w:t>
      </w:r>
      <w:bookmarkEnd w:id="14"/>
    </w:p>
    <w:p w14:paraId="6E615ABA" w14:textId="77777777" w:rsidR="00486006" w:rsidRPr="00486006" w:rsidRDefault="00486006" w:rsidP="00486006">
      <w:pPr>
        <w:pStyle w:val="TEXT"/>
      </w:pPr>
    </w:p>
    <w:p w14:paraId="0113D617" w14:textId="55AA8E45" w:rsidR="00253381" w:rsidRDefault="00433247" w:rsidP="00C05839">
      <w:pPr>
        <w:pStyle w:val="TEXT"/>
      </w:pPr>
      <w:r>
        <w:t>Na przestrzeni ostatnich lat bardzo dużą popularnoś</w:t>
      </w:r>
      <w:r w:rsidR="000F2F38">
        <w:t>cią</w:t>
      </w:r>
      <w:r>
        <w:t xml:space="preserve"> cieszy</w:t>
      </w:r>
      <w:r w:rsidR="000F2F38">
        <w:t>ła</w:t>
      </w:r>
      <w:r>
        <w:t xml:space="preserve"> si</w:t>
      </w:r>
      <w:r w:rsidR="00CE558F">
        <w:t>ę idea Internetu rzeczy (ang. Io</w:t>
      </w:r>
      <w:r>
        <w:t xml:space="preserve">T). Jest </w:t>
      </w:r>
      <w:r w:rsidR="00505EE2">
        <w:t>t</w:t>
      </w:r>
      <w:r>
        <w:t>o koncepcja</w:t>
      </w:r>
      <w:r w:rsidR="00505EE2">
        <w:t>,</w:t>
      </w:r>
      <w:r>
        <w:t xml:space="preserve"> według której urządzenia potrafią gromadzić, przetwarzać oraz wymieniać dane pomiędzy sobą</w:t>
      </w:r>
      <w:r w:rsidR="0058456E">
        <w:t xml:space="preserve"> za pomocą Internetu</w:t>
      </w:r>
      <w:r>
        <w:t>. Szacuje się, że do 2020</w:t>
      </w:r>
      <w:r w:rsidR="000F2F38">
        <w:t xml:space="preserve"> </w:t>
      </w:r>
      <w:r>
        <w:t>r. ilość urządzeń podłączonych do sieci Internet będzie wy</w:t>
      </w:r>
      <w:r w:rsidR="00412F2C">
        <w:t>nosić pomiędzy 25mld a 50mld [10</w:t>
      </w:r>
      <w:r>
        <w:t>].</w:t>
      </w:r>
      <w:r w:rsidR="0017678A">
        <w:t xml:space="preserve"> J</w:t>
      </w:r>
      <w:r w:rsidR="00CE558F">
        <w:t>ednym z przykładów urządzenia Io</w:t>
      </w:r>
      <w:r w:rsidR="0017678A">
        <w:t xml:space="preserve">T jest mikrokontroler. </w:t>
      </w:r>
      <w:r w:rsidR="000F2F38">
        <w:t xml:space="preserve"> W celu</w:t>
      </w:r>
      <w:r w:rsidR="007A0C05">
        <w:t xml:space="preserve"> odczytani</w:t>
      </w:r>
      <w:r w:rsidR="000F2F38">
        <w:t>a</w:t>
      </w:r>
      <w:r w:rsidR="007A0C05">
        <w:t xml:space="preserve"> wartości temperatury, wilgotności oraz stężenia dwutlenku z </w:t>
      </w:r>
      <w:r w:rsidR="007A0C05">
        <w:lastRenderedPageBreak/>
        <w:t>czujników potrzebny jest odpowiedni mikrokontroler</w:t>
      </w:r>
      <w:r w:rsidR="000F2F38">
        <w:t>,</w:t>
      </w:r>
      <w:r w:rsidR="007A0C05">
        <w:t xml:space="preserve"> który potrafi pob</w:t>
      </w:r>
      <w:r w:rsidR="0017678A">
        <w:t xml:space="preserve">rać </w:t>
      </w:r>
      <w:r w:rsidR="007A0C05">
        <w:t xml:space="preserve">dane z </w:t>
      </w:r>
      <w:r w:rsidR="00505EE2">
        <w:t xml:space="preserve">podłączonych do niego </w:t>
      </w:r>
      <w:r w:rsidR="007A0C05">
        <w:t xml:space="preserve">sensorów. </w:t>
      </w:r>
      <w:r>
        <w:t>Na rynku  można</w:t>
      </w:r>
      <w:r w:rsidR="00505EE2">
        <w:t xml:space="preserve"> znaleźć wiele</w:t>
      </w:r>
      <w:r>
        <w:t xml:space="preserve"> </w:t>
      </w:r>
      <w:r w:rsidR="0017678A">
        <w:t xml:space="preserve"> mikrokontrolerów </w:t>
      </w:r>
      <w:r>
        <w:t xml:space="preserve">zdolnych odczytywać i przetwarzać dane z </w:t>
      </w:r>
      <w:r w:rsidR="0017678A">
        <w:t>czujników. W niniejszej pracy do odczytów parametrów powietrza z czujników wykorzysta</w:t>
      </w:r>
      <w:r w:rsidR="006937B2">
        <w:t>ne zostały</w:t>
      </w:r>
      <w:r w:rsidR="0017678A">
        <w:t xml:space="preserve"> dwa mikrokontrolery renomowanych firm Raspberry pi fundation </w:t>
      </w:r>
      <w:r w:rsidR="006A1775">
        <w:t xml:space="preserve">oraz Arduino. </w:t>
      </w:r>
    </w:p>
    <w:p w14:paraId="12593AE9" w14:textId="77777777" w:rsidR="00253381" w:rsidRDefault="00253381" w:rsidP="00C05839">
      <w:pPr>
        <w:pStyle w:val="TEXT"/>
      </w:pPr>
    </w:p>
    <w:p w14:paraId="4503AF23" w14:textId="0C2DEA43" w:rsidR="00253381" w:rsidRDefault="00253381" w:rsidP="00253381">
      <w:pPr>
        <w:pStyle w:val="Heading3"/>
      </w:pPr>
      <w:bookmarkStart w:id="15" w:name="_Toc532299340"/>
      <w:r>
        <w:t>Raspberry pi zero w</w:t>
      </w:r>
      <w:bookmarkEnd w:id="15"/>
    </w:p>
    <w:p w14:paraId="371FD3DA" w14:textId="77777777" w:rsidR="00486006" w:rsidRPr="00486006" w:rsidRDefault="00486006" w:rsidP="00486006">
      <w:pPr>
        <w:pStyle w:val="TEXT"/>
      </w:pPr>
    </w:p>
    <w:p w14:paraId="74561A3F" w14:textId="5568105C" w:rsidR="004F0424" w:rsidRDefault="006A1775" w:rsidP="00C05839">
      <w:pPr>
        <w:pStyle w:val="TEXT"/>
      </w:pPr>
      <w:r>
        <w:t xml:space="preserve">Pierwsze urządzenie to </w:t>
      </w:r>
      <w:r w:rsidR="0058456E">
        <w:t xml:space="preserve"> R</w:t>
      </w:r>
      <w:r w:rsidR="0017678A">
        <w:t>aspberry pi zero w, p</w:t>
      </w:r>
      <w:r w:rsidR="004F0424">
        <w:t>opularny</w:t>
      </w:r>
      <w:r w:rsidR="007D5A86">
        <w:t xml:space="preserve"> mikroko</w:t>
      </w:r>
      <w:r w:rsidR="004F0424">
        <w:t>ntrol</w:t>
      </w:r>
      <w:r>
        <w:t>er</w:t>
      </w:r>
      <w:r w:rsidR="0058456E">
        <w:t>,</w:t>
      </w:r>
      <w:r w:rsidR="007D5A86">
        <w:t xml:space="preserve"> który </w:t>
      </w:r>
      <w:r w:rsidR="00A22ECC">
        <w:t xml:space="preserve"> posłużył</w:t>
      </w:r>
      <w:r w:rsidR="0017678A">
        <w:t xml:space="preserve"> do odczytu wartości temperatury oraz wilgotności z czujnika DHT22.</w:t>
      </w:r>
    </w:p>
    <w:p w14:paraId="1681B2D4" w14:textId="44CAD0ED" w:rsidR="004F0424" w:rsidRDefault="004F0424" w:rsidP="004F0424">
      <w:pPr>
        <w:pStyle w:val="TEXT"/>
        <w:ind w:firstLine="0"/>
      </w:pPr>
      <w:r>
        <w:t>Specyfikacja:</w:t>
      </w:r>
    </w:p>
    <w:p w14:paraId="33BDE386" w14:textId="66FA66A2" w:rsidR="00594CCD" w:rsidRDefault="00594CCD" w:rsidP="00594CCD">
      <w:pPr>
        <w:pStyle w:val="TEXT"/>
        <w:numPr>
          <w:ilvl w:val="0"/>
          <w:numId w:val="29"/>
        </w:numPr>
      </w:pPr>
      <w:r>
        <w:t>Napięcie zasilania: 5V</w:t>
      </w:r>
    </w:p>
    <w:p w14:paraId="4BC09967" w14:textId="1C1B7130" w:rsidR="004F0424" w:rsidRDefault="00594CCD" w:rsidP="004F0424">
      <w:pPr>
        <w:pStyle w:val="TEXT"/>
        <w:numPr>
          <w:ilvl w:val="0"/>
          <w:numId w:val="28"/>
        </w:numPr>
      </w:pPr>
      <w:r>
        <w:t>Oparty na procesorze Broadcom BCM2835 ARM 11 o częstotliwości</w:t>
      </w:r>
      <w:r w:rsidR="000E1DC2">
        <w:t xml:space="preserve"> zegara</w:t>
      </w:r>
      <w:r>
        <w:t xml:space="preserve"> 1GHz</w:t>
      </w:r>
    </w:p>
    <w:p w14:paraId="449D3553" w14:textId="5696510E" w:rsidR="00594CCD" w:rsidRDefault="00594CCD" w:rsidP="004F0424">
      <w:pPr>
        <w:pStyle w:val="TEXT"/>
        <w:numPr>
          <w:ilvl w:val="0"/>
          <w:numId w:val="28"/>
        </w:numPr>
      </w:pPr>
      <w:r>
        <w:t>512 MB pamięci RAM</w:t>
      </w:r>
    </w:p>
    <w:p w14:paraId="086AFDA2" w14:textId="3029F6BA" w:rsidR="00594CCD" w:rsidRDefault="00594CCD" w:rsidP="004F0424">
      <w:pPr>
        <w:pStyle w:val="TEXT"/>
        <w:numPr>
          <w:ilvl w:val="0"/>
          <w:numId w:val="28"/>
        </w:numPr>
      </w:pPr>
      <w:r>
        <w:t>Moduł wifi 150 Mbps 802.11 b/g/n</w:t>
      </w:r>
    </w:p>
    <w:p w14:paraId="54EB032E" w14:textId="537C57B1" w:rsidR="00594CCD" w:rsidRPr="00EF74E9" w:rsidRDefault="00594CCD" w:rsidP="004F0424">
      <w:pPr>
        <w:pStyle w:val="TEXT"/>
        <w:numPr>
          <w:ilvl w:val="0"/>
          <w:numId w:val="28"/>
        </w:numPr>
        <w:rPr>
          <w:lang w:val="en-GB"/>
        </w:rPr>
      </w:pPr>
      <w:r w:rsidRPr="00EF74E9">
        <w:rPr>
          <w:lang w:val="en-GB"/>
        </w:rPr>
        <w:t>Układ Bluetooth Low Energy  BLE 4.1</w:t>
      </w:r>
    </w:p>
    <w:p w14:paraId="643CF7EA" w14:textId="54C5B5AD" w:rsidR="000E1DC2" w:rsidRDefault="000E1DC2" w:rsidP="004F0424">
      <w:pPr>
        <w:pStyle w:val="TEXT"/>
        <w:numPr>
          <w:ilvl w:val="0"/>
          <w:numId w:val="28"/>
        </w:numPr>
      </w:pPr>
      <w:r>
        <w:t>40 wejść/wyjść ogólnego przeznaczenia</w:t>
      </w:r>
    </w:p>
    <w:p w14:paraId="3FD78C8F" w14:textId="09205CDD" w:rsidR="006A1775" w:rsidRDefault="006A1775" w:rsidP="006A1775">
      <w:pPr>
        <w:pStyle w:val="TEXT"/>
        <w:numPr>
          <w:ilvl w:val="0"/>
          <w:numId w:val="28"/>
        </w:numPr>
      </w:pPr>
      <w:r>
        <w:t>Interfejsy szeregowe: UART, SPI, I2C</w:t>
      </w:r>
    </w:p>
    <w:p w14:paraId="5AE7300A" w14:textId="0BD1442B" w:rsidR="000E1DC2" w:rsidRDefault="000E1DC2" w:rsidP="004F0424">
      <w:pPr>
        <w:pStyle w:val="TEXT"/>
        <w:numPr>
          <w:ilvl w:val="0"/>
          <w:numId w:val="28"/>
        </w:numPr>
      </w:pPr>
      <w:r>
        <w:t>Z</w:t>
      </w:r>
      <w:r w:rsidR="00C3388B">
        <w:t>łącze microusb</w:t>
      </w:r>
    </w:p>
    <w:p w14:paraId="1E873A0D" w14:textId="6CE75D9B" w:rsidR="00594CCD" w:rsidRDefault="00594CCD" w:rsidP="00594CCD">
      <w:pPr>
        <w:pStyle w:val="TEXT"/>
        <w:ind w:firstLine="0"/>
      </w:pPr>
    </w:p>
    <w:p w14:paraId="22D9C89B" w14:textId="77777777" w:rsidR="000E1DC2" w:rsidRDefault="000E1DC2" w:rsidP="000E1DC2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580732F2" wp14:editId="00273637">
            <wp:extent cx="2117521" cy="221932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521" cy="22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F0A2" w14:textId="61EC0526" w:rsidR="000E1DC2" w:rsidRDefault="000E1DC2" w:rsidP="000E1DC2">
      <w:pPr>
        <w:pStyle w:val="Caption"/>
        <w:jc w:val="center"/>
        <w:rPr>
          <w:b w:val="0"/>
          <w:i/>
          <w:sz w:val="24"/>
          <w:szCs w:val="24"/>
        </w:rPr>
      </w:pPr>
      <w:bookmarkStart w:id="16" w:name="_Toc532299432"/>
      <w:r w:rsidRPr="000E1DC2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3</w:t>
      </w:r>
      <w:r w:rsidR="00814AF2">
        <w:rPr>
          <w:b w:val="0"/>
          <w:i/>
          <w:sz w:val="24"/>
          <w:szCs w:val="24"/>
        </w:rPr>
        <w:fldChar w:fldCharType="end"/>
      </w:r>
      <w:r w:rsidRPr="000E1DC2">
        <w:rPr>
          <w:b w:val="0"/>
          <w:i/>
          <w:sz w:val="24"/>
          <w:szCs w:val="24"/>
        </w:rPr>
        <w:t xml:space="preserve"> </w:t>
      </w:r>
      <w:r w:rsidR="006A1775">
        <w:rPr>
          <w:b w:val="0"/>
          <w:i/>
          <w:sz w:val="24"/>
          <w:szCs w:val="24"/>
        </w:rPr>
        <w:t>Urządzenie</w:t>
      </w:r>
      <w:r w:rsidRPr="000E1DC2">
        <w:rPr>
          <w:b w:val="0"/>
          <w:i/>
          <w:sz w:val="24"/>
          <w:szCs w:val="24"/>
        </w:rPr>
        <w:t xml:space="preserve"> Rasberry pi zero w</w:t>
      </w:r>
      <w:r w:rsidR="000739FD">
        <w:rPr>
          <w:b w:val="0"/>
          <w:i/>
          <w:sz w:val="24"/>
          <w:szCs w:val="24"/>
        </w:rPr>
        <w:t>.</w:t>
      </w:r>
      <w:bookmarkEnd w:id="16"/>
    </w:p>
    <w:p w14:paraId="4A1CF04F" w14:textId="0617FE43" w:rsidR="00C46787" w:rsidRPr="00C46787" w:rsidRDefault="00C46787" w:rsidP="00C46787"/>
    <w:p w14:paraId="66BAAF91" w14:textId="356DFDA4" w:rsidR="000E1DC2" w:rsidRDefault="008936AF" w:rsidP="000E1DC2">
      <w:r>
        <w:br w:type="page"/>
      </w:r>
    </w:p>
    <w:p w14:paraId="7A3C43BB" w14:textId="3EA36A34" w:rsidR="00253381" w:rsidRDefault="00253381" w:rsidP="00253381">
      <w:pPr>
        <w:pStyle w:val="Heading3"/>
      </w:pPr>
      <w:bookmarkStart w:id="17" w:name="_Toc532299341"/>
      <w:r>
        <w:lastRenderedPageBreak/>
        <w:t>Arduino uno</w:t>
      </w:r>
      <w:bookmarkEnd w:id="17"/>
    </w:p>
    <w:p w14:paraId="1E2E1F17" w14:textId="77777777" w:rsidR="00486006" w:rsidRPr="00486006" w:rsidRDefault="00486006" w:rsidP="00486006">
      <w:pPr>
        <w:pStyle w:val="TEXT"/>
      </w:pPr>
    </w:p>
    <w:p w14:paraId="1C48EE2D" w14:textId="3855537E" w:rsidR="000E1DC2" w:rsidRDefault="00253381" w:rsidP="00253381">
      <w:pPr>
        <w:pStyle w:val="TEXT"/>
      </w:pPr>
      <w:r>
        <w:t xml:space="preserve">Drugie urządzenie to Arduino uno, najlepiej sprzedający się </w:t>
      </w:r>
      <w:r w:rsidR="000F2F38">
        <w:t xml:space="preserve">mikrokontroler </w:t>
      </w:r>
      <w:r>
        <w:t xml:space="preserve">ze wszystkich urządzeń firmy Arduino, </w:t>
      </w:r>
      <w:r w:rsidR="000E323A">
        <w:t>który</w:t>
      </w:r>
      <w:r w:rsidR="007D5A86">
        <w:t xml:space="preserve"> posiada interfejs ADC (analog to digital converter) za pomocą</w:t>
      </w:r>
      <w:r w:rsidR="000F2F38">
        <w:t>,</w:t>
      </w:r>
      <w:r w:rsidR="007D5A86">
        <w:t xml:space="preserve"> którego możliwe jest</w:t>
      </w:r>
      <w:r w:rsidR="000E1DC2">
        <w:t xml:space="preserve"> odczytanie sygnału z</w:t>
      </w:r>
      <w:r w:rsidR="000E323A">
        <w:t xml:space="preserve"> czujnika</w:t>
      </w:r>
      <w:r w:rsidR="007D5A86">
        <w:t xml:space="preserve"> stężenia dwutlenku węgla w powietrzu</w:t>
      </w:r>
      <w:r w:rsidR="000E1DC2">
        <w:t xml:space="preserve"> DFRobot Gravity.</w:t>
      </w:r>
    </w:p>
    <w:p w14:paraId="768D7232" w14:textId="191E5E89" w:rsidR="000E1DC2" w:rsidRDefault="000E1DC2" w:rsidP="000E1DC2">
      <w:pPr>
        <w:pStyle w:val="TEXT"/>
        <w:ind w:firstLine="0"/>
      </w:pPr>
      <w:r>
        <w:t>Specyfikacja:</w:t>
      </w:r>
    </w:p>
    <w:p w14:paraId="3D1D6810" w14:textId="408D122F" w:rsidR="000E1DC2" w:rsidRDefault="000E1DC2" w:rsidP="000E1DC2">
      <w:pPr>
        <w:pStyle w:val="TEXT"/>
        <w:numPr>
          <w:ilvl w:val="0"/>
          <w:numId w:val="30"/>
        </w:numPr>
      </w:pPr>
      <w:r>
        <w:t>Napięcie zasilania: od 7V do 12V</w:t>
      </w:r>
    </w:p>
    <w:p w14:paraId="4281EB29" w14:textId="77777777" w:rsidR="006A1775" w:rsidRDefault="006A1775" w:rsidP="000E1DC2">
      <w:pPr>
        <w:pStyle w:val="TEXT"/>
        <w:numPr>
          <w:ilvl w:val="0"/>
          <w:numId w:val="30"/>
        </w:numPr>
      </w:pPr>
      <w:r>
        <w:t>Oparty na mikrokontrolerze</w:t>
      </w:r>
      <w:r w:rsidR="000E1DC2">
        <w:t xml:space="preserve"> ATmega328</w:t>
      </w:r>
      <w:r>
        <w:t>:</w:t>
      </w:r>
    </w:p>
    <w:p w14:paraId="7EFF7BDF" w14:textId="2F60C147" w:rsidR="000E1DC2" w:rsidRDefault="006A1775" w:rsidP="006A1775">
      <w:pPr>
        <w:pStyle w:val="TEXT"/>
        <w:numPr>
          <w:ilvl w:val="1"/>
          <w:numId w:val="30"/>
        </w:numPr>
      </w:pPr>
      <w:r>
        <w:t>Maksymalna częstotliwość</w:t>
      </w:r>
      <w:r w:rsidR="000E1DC2">
        <w:t xml:space="preserve"> zegara 16MHz</w:t>
      </w:r>
    </w:p>
    <w:p w14:paraId="71026F32" w14:textId="362BC219" w:rsidR="006A1775" w:rsidRDefault="006A1775" w:rsidP="006A1775">
      <w:pPr>
        <w:pStyle w:val="TEXT"/>
        <w:numPr>
          <w:ilvl w:val="1"/>
          <w:numId w:val="30"/>
        </w:numPr>
      </w:pPr>
      <w:r>
        <w:t>Pamięć SRAM: 2KB</w:t>
      </w:r>
    </w:p>
    <w:p w14:paraId="7BDA7BE4" w14:textId="402DAD34" w:rsidR="006A1775" w:rsidRDefault="006A1775" w:rsidP="006A1775">
      <w:pPr>
        <w:pStyle w:val="TEXT"/>
        <w:numPr>
          <w:ilvl w:val="1"/>
          <w:numId w:val="30"/>
        </w:numPr>
      </w:pPr>
      <w:r>
        <w:t>Pamięć FLASH: 32KB</w:t>
      </w:r>
    </w:p>
    <w:p w14:paraId="335A7E7B" w14:textId="230791E5" w:rsidR="006A1775" w:rsidRDefault="006A1775" w:rsidP="006A1775">
      <w:pPr>
        <w:pStyle w:val="TEXT"/>
        <w:numPr>
          <w:ilvl w:val="1"/>
          <w:numId w:val="30"/>
        </w:numPr>
      </w:pPr>
      <w:r>
        <w:t>Pamięć EEPROM: 2KB</w:t>
      </w:r>
    </w:p>
    <w:p w14:paraId="7474C73E" w14:textId="2241FCE6" w:rsidR="006A1775" w:rsidRDefault="006A1775" w:rsidP="006A1775">
      <w:pPr>
        <w:pStyle w:val="TEXT"/>
        <w:numPr>
          <w:ilvl w:val="0"/>
          <w:numId w:val="30"/>
        </w:numPr>
      </w:pPr>
      <w:r>
        <w:t>16 wejść/wyjść ogólnego przeznaczenia</w:t>
      </w:r>
    </w:p>
    <w:p w14:paraId="588FBF7F" w14:textId="2796DBB3" w:rsidR="006A1775" w:rsidRDefault="006A1775" w:rsidP="006A1775">
      <w:pPr>
        <w:pStyle w:val="TEXT"/>
        <w:numPr>
          <w:ilvl w:val="0"/>
          <w:numId w:val="30"/>
        </w:numPr>
      </w:pPr>
      <w:r>
        <w:t>6 wejść analogowych (ADC) o rozdzielczości 10 bitów</w:t>
      </w:r>
    </w:p>
    <w:p w14:paraId="617721F1" w14:textId="399750B8" w:rsidR="006A1775" w:rsidRDefault="006A1775" w:rsidP="006A1775">
      <w:pPr>
        <w:pStyle w:val="TEXT"/>
        <w:numPr>
          <w:ilvl w:val="0"/>
          <w:numId w:val="30"/>
        </w:numPr>
      </w:pPr>
      <w:r>
        <w:t>Interfejsy szeregowe: UART, SPI, I2C</w:t>
      </w:r>
    </w:p>
    <w:p w14:paraId="6C860BDB" w14:textId="26E249CB" w:rsidR="006A1775" w:rsidRDefault="006A1775" w:rsidP="006A1775">
      <w:pPr>
        <w:pStyle w:val="TEXT"/>
        <w:ind w:left="360" w:firstLine="0"/>
      </w:pPr>
    </w:p>
    <w:p w14:paraId="0C53A10E" w14:textId="77777777" w:rsidR="006A1775" w:rsidRDefault="006A1775" w:rsidP="006A1775">
      <w:pPr>
        <w:pStyle w:val="TEX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534D87E" wp14:editId="046773EF">
            <wp:extent cx="2916190" cy="235267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548" cy="235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C796" w14:textId="13018057" w:rsidR="006A1775" w:rsidRDefault="006A1775" w:rsidP="006A1775">
      <w:pPr>
        <w:pStyle w:val="Caption"/>
        <w:jc w:val="center"/>
        <w:rPr>
          <w:b w:val="0"/>
          <w:i/>
          <w:sz w:val="24"/>
          <w:szCs w:val="24"/>
        </w:rPr>
      </w:pPr>
      <w:bookmarkStart w:id="18" w:name="_Toc532299433"/>
      <w:r w:rsidRPr="006A1775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4</w:t>
      </w:r>
      <w:r w:rsidR="00814AF2">
        <w:rPr>
          <w:b w:val="0"/>
          <w:i/>
          <w:sz w:val="24"/>
          <w:szCs w:val="24"/>
        </w:rPr>
        <w:fldChar w:fldCharType="end"/>
      </w:r>
      <w:r w:rsidRPr="006A1775">
        <w:rPr>
          <w:b w:val="0"/>
          <w:i/>
          <w:sz w:val="24"/>
          <w:szCs w:val="24"/>
        </w:rPr>
        <w:t xml:space="preserve"> Urządzenie Arduino uno.</w:t>
      </w:r>
      <w:bookmarkEnd w:id="18"/>
    </w:p>
    <w:p w14:paraId="0F4A860D" w14:textId="77777777" w:rsidR="006A1775" w:rsidRPr="006A1775" w:rsidRDefault="006A1775" w:rsidP="006A1775"/>
    <w:p w14:paraId="417C83EA" w14:textId="09BA6A93" w:rsidR="007D5A86" w:rsidRDefault="000E323A" w:rsidP="008936AF">
      <w:pPr>
        <w:pStyle w:val="TEXT"/>
        <w:ind w:firstLine="0"/>
      </w:pPr>
      <w:r>
        <w:t>Więcej na tem</w:t>
      </w:r>
      <w:r w:rsidR="006A1775">
        <w:t>at urządzeń</w:t>
      </w:r>
      <w:r>
        <w:t xml:space="preserve"> raspberry pi zero w oraz arduino uno można przeczytać na oficjalnych stronach producentów</w:t>
      </w:r>
      <w:r w:rsidR="00FC4EF4">
        <w:t xml:space="preserve"> (raspberry pi [11], arduino [12</w:t>
      </w:r>
      <w:r>
        <w:t>]).</w:t>
      </w:r>
    </w:p>
    <w:p w14:paraId="5973A557" w14:textId="2895E1B8" w:rsidR="008936AF" w:rsidRPr="008936AF" w:rsidRDefault="008936AF" w:rsidP="008936AF">
      <w:pPr>
        <w:rPr>
          <w:sz w:val="24"/>
          <w:szCs w:val="24"/>
        </w:rPr>
      </w:pPr>
      <w:r>
        <w:br w:type="page"/>
      </w:r>
    </w:p>
    <w:p w14:paraId="2712B97E" w14:textId="10F4562F" w:rsidR="0039325A" w:rsidRDefault="0039325A" w:rsidP="0039325A">
      <w:pPr>
        <w:pStyle w:val="Heading2"/>
      </w:pPr>
      <w:bookmarkStart w:id="19" w:name="_Toc532299342"/>
      <w:r>
        <w:lastRenderedPageBreak/>
        <w:t>Dobór bazy danych</w:t>
      </w:r>
      <w:bookmarkEnd w:id="19"/>
    </w:p>
    <w:p w14:paraId="089B088B" w14:textId="77777777" w:rsidR="00486006" w:rsidRPr="00486006" w:rsidRDefault="00486006" w:rsidP="00486006">
      <w:pPr>
        <w:pStyle w:val="TEXT"/>
      </w:pPr>
    </w:p>
    <w:p w14:paraId="1E94420A" w14:textId="2BCBFC00" w:rsidR="008F03BC" w:rsidRDefault="0090343B" w:rsidP="008F03BC">
      <w:pPr>
        <w:pStyle w:val="TEXT"/>
      </w:pPr>
      <w:r>
        <w:t>W celu arch</w:t>
      </w:r>
      <w:r w:rsidR="009124A1">
        <w:t>iwizacji danych niezbędne było</w:t>
      </w:r>
      <w:r>
        <w:t xml:space="preserve"> skorzystanie z baz danych.</w:t>
      </w:r>
      <w:r w:rsidR="008F03BC">
        <w:t xml:space="preserve"> W projekcie wykorzystano bazy</w:t>
      </w:r>
      <w:r w:rsidR="000976C2">
        <w:t xml:space="preserve"> o nazwie InfluxDB</w:t>
      </w:r>
      <w:r w:rsidR="00CC0BF6">
        <w:t xml:space="preserve">. </w:t>
      </w:r>
      <w:r w:rsidR="008F03BC">
        <w:t>Zostały one</w:t>
      </w:r>
      <w:r w:rsidR="00635F20">
        <w:t xml:space="preserve"> stworzon</w:t>
      </w:r>
      <w:r w:rsidR="009E53FA">
        <w:t>e</w:t>
      </w:r>
      <w:r w:rsidR="00505EE2">
        <w:t>,</w:t>
      </w:r>
      <w:r w:rsidR="0003764A">
        <w:t xml:space="preserve"> oraz </w:t>
      </w:r>
      <w:r w:rsidR="009E53FA">
        <w:t>są</w:t>
      </w:r>
      <w:r w:rsidR="0003764A">
        <w:t xml:space="preserve"> rozwijan</w:t>
      </w:r>
      <w:r w:rsidR="009E53FA">
        <w:t>e</w:t>
      </w:r>
      <w:r w:rsidR="0003764A">
        <w:t xml:space="preserve"> przez firmę Influxdata na licencji MIT [14]</w:t>
      </w:r>
      <w:r w:rsidR="00CC0BF6">
        <w:t>.</w:t>
      </w:r>
      <w:r w:rsidR="008F03BC">
        <w:t xml:space="preserve"> </w:t>
      </w:r>
      <w:r w:rsidR="00505EE2">
        <w:t>Zostały</w:t>
      </w:r>
      <w:r w:rsidR="008F03BC">
        <w:t xml:space="preserve"> one</w:t>
      </w:r>
      <w:r w:rsidR="000976C2">
        <w:t xml:space="preserve"> zaprojektowane specjalnie dla danych zbieranych w czasie, dlatego dobrze nadają się do archiwizacji danych zbieranych w niniejszym projek</w:t>
      </w:r>
      <w:r w:rsidR="008F03BC">
        <w:t>cie. InfluxDB potrafi</w:t>
      </w:r>
      <w:r w:rsidR="00C45197">
        <w:t>ą</w:t>
      </w:r>
      <w:r w:rsidR="008F03BC">
        <w:t xml:space="preserve"> obsłużyć bardzo dużą ilość danych</w:t>
      </w:r>
      <w:r w:rsidR="009E53FA">
        <w:t>,</w:t>
      </w:r>
      <w:r w:rsidR="008F03BC">
        <w:t xml:space="preserve"> co  wpływa na szybkie wyczerpanie się miejsca na dysku pamięci, gdzie  przechowywane</w:t>
      </w:r>
      <w:r w:rsidR="00505EE2">
        <w:t xml:space="preserve"> są dane</w:t>
      </w:r>
      <w:r w:rsidR="008F03BC">
        <w:t xml:space="preserve">, dlatego zastosowano </w:t>
      </w:r>
      <w:r w:rsidR="00C45197">
        <w:t>w nich</w:t>
      </w:r>
      <w:r w:rsidR="008F03BC">
        <w:t xml:space="preserve"> proces automatycznej kompresji w celu zmniejszenia ich rozmiaru. </w:t>
      </w:r>
    </w:p>
    <w:p w14:paraId="07080F8A" w14:textId="12BD6B0E" w:rsidR="008F03BC" w:rsidRPr="006937B2" w:rsidRDefault="008F03BC" w:rsidP="006937B2">
      <w:pPr>
        <w:rPr>
          <w:sz w:val="24"/>
          <w:szCs w:val="24"/>
        </w:rPr>
      </w:pPr>
    </w:p>
    <w:p w14:paraId="01AB317E" w14:textId="3DA190E4" w:rsidR="00B00AA2" w:rsidRDefault="00B00AA2" w:rsidP="00B00AA2">
      <w:pPr>
        <w:pStyle w:val="Heading2"/>
      </w:pPr>
      <w:bookmarkStart w:id="20" w:name="_Toc532299343"/>
      <w:r>
        <w:t>Dobór programu do wizualizacji danych</w:t>
      </w:r>
      <w:bookmarkEnd w:id="20"/>
    </w:p>
    <w:p w14:paraId="7A405470" w14:textId="77777777" w:rsidR="00486006" w:rsidRPr="00486006" w:rsidRDefault="00486006" w:rsidP="00486006">
      <w:pPr>
        <w:pStyle w:val="TEXT"/>
      </w:pPr>
    </w:p>
    <w:p w14:paraId="0B7B8A29" w14:textId="7E279F39" w:rsidR="00B00AA2" w:rsidRDefault="003B0ADD" w:rsidP="00277046">
      <w:pPr>
        <w:pStyle w:val="TEXT"/>
      </w:pPr>
      <w:r>
        <w:t>Do analizy i wizualizacji danych opisujących parametry powietrze wybrano program Grafana. Jest to rozwiązanie oparte na licencji wolnego o</w:t>
      </w:r>
      <w:r w:rsidR="00277046">
        <w:t>programowania (ang. Open source). Grafana w łatwy sposób może pobierać dane z licznych baz (m.in. Elasticsearch, MySQL, PostgreSQL czy wykorzyst</w:t>
      </w:r>
      <w:r w:rsidR="00BB2C75">
        <w:t>ywane</w:t>
      </w:r>
      <w:r w:rsidR="00277046">
        <w:t xml:space="preserve"> w tym projekcie baz</w:t>
      </w:r>
      <w:r w:rsidR="00BB2C75">
        <w:t>y</w:t>
      </w:r>
      <w:r w:rsidR="00277046">
        <w:t xml:space="preserve"> InfluxDB). Dzięki temu rozwiązaniu analizowane dane mogły zostać pokazane</w:t>
      </w:r>
      <w:r w:rsidR="000976C2">
        <w:t xml:space="preserve"> na wykresach graficznych</w:t>
      </w:r>
      <w:r w:rsidR="009E53FA">
        <w:t>,</w:t>
      </w:r>
      <w:r w:rsidR="000976C2">
        <w:t xml:space="preserve"> które w bardziej przystępny sposób opisują badane parametry powietrza.</w:t>
      </w:r>
    </w:p>
    <w:p w14:paraId="540A03E4" w14:textId="77777777" w:rsidR="00277046" w:rsidRPr="00B00AA2" w:rsidRDefault="00277046" w:rsidP="00277046">
      <w:pPr>
        <w:pStyle w:val="TEXT"/>
      </w:pPr>
    </w:p>
    <w:p w14:paraId="355B3FCB" w14:textId="7A328012" w:rsidR="00EF74E9" w:rsidRDefault="00EF74E9" w:rsidP="00EF74E9">
      <w:pPr>
        <w:pStyle w:val="Heading2"/>
      </w:pPr>
      <w:bookmarkStart w:id="21" w:name="_Toc532299344"/>
      <w:r>
        <w:t xml:space="preserve">Dobór standardu </w:t>
      </w:r>
      <w:r w:rsidR="009124A1">
        <w:t>bezprzewodowej transmisji danych</w:t>
      </w:r>
      <w:bookmarkEnd w:id="21"/>
    </w:p>
    <w:p w14:paraId="23242B65" w14:textId="77777777" w:rsidR="00486006" w:rsidRPr="00486006" w:rsidRDefault="00486006" w:rsidP="00486006">
      <w:pPr>
        <w:pStyle w:val="TEXT"/>
      </w:pPr>
    </w:p>
    <w:p w14:paraId="6CF79D74" w14:textId="35E86D85" w:rsidR="00AC54EF" w:rsidRDefault="009124A1" w:rsidP="00277046">
      <w:pPr>
        <w:pStyle w:val="TEXT"/>
      </w:pPr>
      <w:r>
        <w:t>W projekcie zastosowano bezprzewodow</w:t>
      </w:r>
      <w:r w:rsidR="009E53FA">
        <w:t>ą</w:t>
      </w:r>
      <w:r w:rsidR="00EF74E9">
        <w:t xml:space="preserve"> transmisj</w:t>
      </w:r>
      <w:r w:rsidR="009E53FA">
        <w:t>ę</w:t>
      </w:r>
      <w:r w:rsidR="00EF74E9">
        <w:t xml:space="preserve"> danych w stand</w:t>
      </w:r>
      <w:r w:rsidR="00727874">
        <w:t>ardzie 802.11n</w:t>
      </w:r>
      <w:r w:rsidR="00FC4EF4">
        <w:t xml:space="preserve"> [13]</w:t>
      </w:r>
      <w:r w:rsidR="00113C2B">
        <w:t>. W 2009r. zakończono pracę nad tym standardem i został on oficjalnie zatwierdzony przez organizację IEEE. Standardowo technologia ta wykorzystuję kanały w pa</w:t>
      </w:r>
      <w:r w:rsidR="00C65BEC">
        <w:t>śmie 2.4GHz o szerokości 20MHz lub 40MHz, lecz możliwa jest także praca na kanałach w przedziale częstotliwości 5GHz. Standard 802.11n wykorzystuj</w:t>
      </w:r>
      <w:r w:rsidR="009E53FA">
        <w:t>e</w:t>
      </w:r>
      <w:r w:rsidR="00C65BEC">
        <w:t xml:space="preserve"> technologię MIMO (Multiple Input Multiple Output), która polega na wysyłaniu i odbieraniu sygnału wieloma antenami. Dzięki takiemu rozwiązaniu </w:t>
      </w:r>
      <w:r w:rsidR="00CE558F">
        <w:t>możliwe jest osiąganie przepustowości</w:t>
      </w:r>
      <w:r w:rsidR="00302CFD">
        <w:t xml:space="preserve"> łącza</w:t>
      </w:r>
      <w:r w:rsidR="00C65BEC">
        <w:t xml:space="preserve"> do 600 Mb/s.</w:t>
      </w:r>
    </w:p>
    <w:p w14:paraId="39751DE5" w14:textId="337EF69A" w:rsidR="00C65BEC" w:rsidRPr="00302CFD" w:rsidRDefault="00302CFD" w:rsidP="00302CFD">
      <w:pPr>
        <w:rPr>
          <w:sz w:val="24"/>
          <w:szCs w:val="24"/>
        </w:rPr>
      </w:pPr>
      <w:r>
        <w:br w:type="page"/>
      </w:r>
    </w:p>
    <w:p w14:paraId="6DD37E94" w14:textId="2ABC395B" w:rsidR="00C65BEC" w:rsidRDefault="00C65BEC" w:rsidP="00C65BEC">
      <w:pPr>
        <w:pStyle w:val="Heading2"/>
      </w:pPr>
      <w:bookmarkStart w:id="22" w:name="_Toc532299345"/>
      <w:r>
        <w:lastRenderedPageBreak/>
        <w:t>Dobór modemu</w:t>
      </w:r>
      <w:r w:rsidR="009124A1">
        <w:t xml:space="preserve"> obsługującego bezprzewodową transmisję danych</w:t>
      </w:r>
      <w:bookmarkEnd w:id="22"/>
    </w:p>
    <w:p w14:paraId="11F12A68" w14:textId="77777777" w:rsidR="00486006" w:rsidRPr="00486006" w:rsidRDefault="00486006" w:rsidP="00486006">
      <w:pPr>
        <w:pStyle w:val="TEXT"/>
      </w:pPr>
    </w:p>
    <w:p w14:paraId="12D510B1" w14:textId="02724CE4" w:rsidR="004E3D5D" w:rsidRDefault="009C4BB7" w:rsidP="00C65BEC">
      <w:pPr>
        <w:pStyle w:val="TEXT"/>
      </w:pPr>
      <w:r>
        <w:t xml:space="preserve">Bezprzewodowe przesyłanie danych z układu pomiarowego do bazy danych znajdującej się na serwerze wymaga zbudowania lokalnej sieci pomiędzy urządzeniami. W tym celu skorzystano z modemu firmy Tenda (Rys. </w:t>
      </w:r>
      <w:r w:rsidR="004E3D5D">
        <w:t>1.5</w:t>
      </w:r>
      <w:r>
        <w:t>), pr</w:t>
      </w:r>
      <w:r w:rsidR="004E3D5D">
        <w:t>acującego w standardzie 802.11n, i stworzono lokaln</w:t>
      </w:r>
      <w:r w:rsidR="009E53FA">
        <w:t>ą</w:t>
      </w:r>
      <w:r w:rsidR="004E3D5D">
        <w:t xml:space="preserve"> si</w:t>
      </w:r>
      <w:r w:rsidR="00F806E0">
        <w:t>eć WLAN</w:t>
      </w:r>
      <w:r w:rsidR="009E53FA">
        <w:t>,</w:t>
      </w:r>
      <w:r w:rsidR="004E3D5D">
        <w:t xml:space="preserve"> do której został podłączony układ pomiarowy oraz serwer</w:t>
      </w:r>
      <w:r w:rsidR="009E53FA">
        <w:t>,</w:t>
      </w:r>
      <w:r w:rsidR="004E3D5D">
        <w:t xml:space="preserve"> na który</w:t>
      </w:r>
      <w:r w:rsidR="00C45197">
        <w:t>m</w:t>
      </w:r>
      <w:r w:rsidR="004E3D5D">
        <w:t xml:space="preserve"> znajduj</w:t>
      </w:r>
      <w:r w:rsidR="00C45197">
        <w:t>ę</w:t>
      </w:r>
      <w:r w:rsidR="004E3D5D">
        <w:t xml:space="preserve"> się baza danych.</w:t>
      </w:r>
    </w:p>
    <w:p w14:paraId="57AB11B1" w14:textId="77777777" w:rsidR="004E3D5D" w:rsidRDefault="004E3D5D" w:rsidP="004E3D5D">
      <w:pPr>
        <w:pStyle w:val="TEXT"/>
        <w:keepNext/>
        <w:jc w:val="center"/>
      </w:pPr>
      <w:r>
        <w:rPr>
          <w:noProof/>
        </w:rPr>
        <w:drawing>
          <wp:inline distT="0" distB="0" distL="0" distR="0" wp14:anchorId="5A8A2C88" wp14:editId="01DB40EA">
            <wp:extent cx="3028950" cy="2886075"/>
            <wp:effectExtent l="0" t="0" r="0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6F06" w14:textId="1AD60E0C" w:rsidR="00C65BEC" w:rsidRDefault="004E3D5D" w:rsidP="004E3D5D">
      <w:pPr>
        <w:pStyle w:val="Caption"/>
        <w:jc w:val="center"/>
        <w:rPr>
          <w:b w:val="0"/>
          <w:i/>
          <w:sz w:val="24"/>
        </w:rPr>
      </w:pPr>
      <w:bookmarkStart w:id="23" w:name="_Toc532299434"/>
      <w:r w:rsidRPr="004E3D5D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1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5</w:t>
      </w:r>
      <w:r w:rsidR="00814AF2">
        <w:rPr>
          <w:b w:val="0"/>
          <w:i/>
          <w:sz w:val="24"/>
        </w:rPr>
        <w:fldChar w:fldCharType="end"/>
      </w:r>
      <w:r w:rsidRPr="004E3D5D">
        <w:rPr>
          <w:b w:val="0"/>
          <w:i/>
          <w:sz w:val="24"/>
        </w:rPr>
        <w:t xml:space="preserve"> Modem firmy Tenda, model F3.</w:t>
      </w:r>
      <w:bookmarkEnd w:id="23"/>
    </w:p>
    <w:p w14:paraId="79865F53" w14:textId="77777777" w:rsidR="004E3D5D" w:rsidRPr="004E3D5D" w:rsidRDefault="004E3D5D" w:rsidP="004E3D5D"/>
    <w:p w14:paraId="3A75DA54" w14:textId="0BA903F3" w:rsidR="00486006" w:rsidRPr="00302CFD" w:rsidRDefault="00302CFD" w:rsidP="00302CFD">
      <w:pPr>
        <w:rPr>
          <w:sz w:val="24"/>
          <w:szCs w:val="24"/>
        </w:rPr>
      </w:pPr>
      <w:r>
        <w:br w:type="page"/>
      </w:r>
    </w:p>
    <w:p w14:paraId="0FDD54DF" w14:textId="51C4F0BB" w:rsidR="00F134DC" w:rsidRDefault="00F134DC" w:rsidP="004E3D5D">
      <w:pPr>
        <w:pStyle w:val="Heading1"/>
      </w:pPr>
      <w:bookmarkStart w:id="24" w:name="_Toc532299346"/>
      <w:r>
        <w:lastRenderedPageBreak/>
        <w:t>C</w:t>
      </w:r>
      <w:r w:rsidR="00FA5DCF">
        <w:t>ZĘŚĆ PRAKTYCZNA</w:t>
      </w:r>
      <w:bookmarkEnd w:id="24"/>
    </w:p>
    <w:p w14:paraId="0B541D57" w14:textId="77777777" w:rsidR="00486006" w:rsidRPr="00486006" w:rsidRDefault="00486006" w:rsidP="00486006">
      <w:pPr>
        <w:pStyle w:val="TEXT"/>
        <w:rPr>
          <w:lang w:val="en-GB"/>
        </w:rPr>
      </w:pPr>
    </w:p>
    <w:p w14:paraId="2C26CF3B" w14:textId="105A898D" w:rsidR="000E28F2" w:rsidRDefault="00F134DC" w:rsidP="00015E79">
      <w:pPr>
        <w:pStyle w:val="TEXT"/>
      </w:pPr>
      <w:r>
        <w:t>W tej części niniejszej pracy opisane zo</w:t>
      </w:r>
      <w:r w:rsidR="000E28F2">
        <w:t>staną poszczególne kroki</w:t>
      </w:r>
      <w:r w:rsidR="009E53FA">
        <w:t xml:space="preserve"> wykonane</w:t>
      </w:r>
      <w:r w:rsidR="000E28F2">
        <w:t xml:space="preserve"> podczas </w:t>
      </w:r>
      <w:r>
        <w:t>budowania prototypu układu pomiarowego</w:t>
      </w:r>
      <w:r w:rsidR="00E179BC">
        <w:t>, walidacj</w:t>
      </w:r>
      <w:r w:rsidR="009E53FA">
        <w:t>i</w:t>
      </w:r>
      <w:r w:rsidR="00E179BC">
        <w:t xml:space="preserve"> poprawności jego działania</w:t>
      </w:r>
      <w:r>
        <w:t>, przeprowadz</w:t>
      </w:r>
      <w:r w:rsidR="009E53FA">
        <w:t>a</w:t>
      </w:r>
      <w:r>
        <w:t>nia pomiarów wcześniej zdefiniowanych parametrów</w:t>
      </w:r>
      <w:r w:rsidR="00E179BC">
        <w:t xml:space="preserve"> </w:t>
      </w:r>
      <w:r w:rsidR="00B14DB0">
        <w:t xml:space="preserve">oraz </w:t>
      </w:r>
      <w:r w:rsidR="00015E79">
        <w:t>walidację ich</w:t>
      </w:r>
      <w:r w:rsidR="00481975">
        <w:t xml:space="preserve"> wartości</w:t>
      </w:r>
      <w:r w:rsidR="00015E79">
        <w:t xml:space="preserve">. </w:t>
      </w:r>
    </w:p>
    <w:p w14:paraId="02A97E9F" w14:textId="77777777" w:rsidR="00015E79" w:rsidRPr="00F134DC" w:rsidRDefault="00015E79" w:rsidP="00015E79">
      <w:pPr>
        <w:pStyle w:val="TEXT"/>
      </w:pPr>
    </w:p>
    <w:p w14:paraId="10F4D41E" w14:textId="55EC6DE2" w:rsidR="00EF74E9" w:rsidRDefault="00EF74E9" w:rsidP="00EF74E9">
      <w:pPr>
        <w:pStyle w:val="Heading2"/>
      </w:pPr>
      <w:bookmarkStart w:id="25" w:name="_Toc532299347"/>
      <w:r>
        <w:t>Konstrukcja prototypu układu pomiarowego</w:t>
      </w:r>
      <w:bookmarkEnd w:id="25"/>
    </w:p>
    <w:p w14:paraId="29D7AAEC" w14:textId="77777777" w:rsidR="00486006" w:rsidRPr="00486006" w:rsidRDefault="00486006" w:rsidP="00486006">
      <w:pPr>
        <w:pStyle w:val="TEXT"/>
      </w:pPr>
    </w:p>
    <w:p w14:paraId="30637F72" w14:textId="725C3D0F" w:rsidR="00EF74E9" w:rsidRDefault="00EF74E9" w:rsidP="00EF74E9">
      <w:pPr>
        <w:pStyle w:val="TEXT"/>
      </w:pPr>
      <w:r>
        <w:t xml:space="preserve">Prototyp układu pomiarowego do pomiarów </w:t>
      </w:r>
      <w:r w:rsidR="0015446B">
        <w:t>temperatury, wilgotności oraz stężenia dwutlenku węgl</w:t>
      </w:r>
      <w:r w:rsidR="00A22ECC">
        <w:t>a w budynku mieszkalnym</w:t>
      </w:r>
      <w:r w:rsidR="0015446B">
        <w:t xml:space="preserve"> składał się z dwóch czujników, dwóch mikrokontrolerów, modemu bezprzewodowej sieci wifi w standardzie 802.11n, serwera, bazy danych oraz programu do wizualizacji danych. Blokowy schemat działania prototypu z</w:t>
      </w:r>
      <w:r w:rsidR="002871F6">
        <w:t>najduję się na rysunku (rys. 2.1</w:t>
      </w:r>
      <w:r w:rsidR="0015446B">
        <w:t>)</w:t>
      </w:r>
      <w:r w:rsidR="00B66535">
        <w:t>.</w:t>
      </w:r>
    </w:p>
    <w:p w14:paraId="6CF771B1" w14:textId="727A2C40" w:rsidR="0015446B" w:rsidRDefault="0015446B" w:rsidP="00AC54EF">
      <w:pPr>
        <w:pStyle w:val="TEXT"/>
        <w:ind w:firstLine="0"/>
      </w:pPr>
    </w:p>
    <w:p w14:paraId="62B39AA5" w14:textId="091298BE" w:rsidR="002871F6" w:rsidRDefault="002871F6" w:rsidP="002871F6">
      <w:pPr>
        <w:pStyle w:val="TEXT"/>
        <w:keepNext/>
        <w:jc w:val="center"/>
      </w:pPr>
      <w:r>
        <w:rPr>
          <w:noProof/>
        </w:rPr>
        <w:drawing>
          <wp:inline distT="0" distB="0" distL="0" distR="0" wp14:anchorId="297A5D28" wp14:editId="565E7E3A">
            <wp:extent cx="2905530" cy="5039428"/>
            <wp:effectExtent l="0" t="0" r="9525" b="889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ysunek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ACB" w14:textId="704E2EBD" w:rsidR="00015E79" w:rsidRPr="002871F6" w:rsidRDefault="002871F6" w:rsidP="002871F6">
      <w:pPr>
        <w:pStyle w:val="Caption"/>
        <w:jc w:val="center"/>
        <w:rPr>
          <w:b w:val="0"/>
          <w:i/>
          <w:sz w:val="24"/>
          <w:szCs w:val="24"/>
        </w:rPr>
      </w:pPr>
      <w:bookmarkStart w:id="26" w:name="_Toc532299435"/>
      <w:r w:rsidRPr="002871F6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2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1</w:t>
      </w:r>
      <w:r w:rsidR="00814AF2">
        <w:rPr>
          <w:b w:val="0"/>
          <w:i/>
          <w:sz w:val="24"/>
          <w:szCs w:val="24"/>
        </w:rPr>
        <w:fldChar w:fldCharType="end"/>
      </w:r>
      <w:r w:rsidRPr="002871F6">
        <w:rPr>
          <w:b w:val="0"/>
          <w:i/>
          <w:sz w:val="24"/>
          <w:szCs w:val="24"/>
        </w:rPr>
        <w:t xml:space="preserve"> Schemat blokowy przepływu danych.</w:t>
      </w:r>
      <w:bookmarkEnd w:id="26"/>
    </w:p>
    <w:p w14:paraId="1F216812" w14:textId="77777777" w:rsidR="004240F4" w:rsidRPr="00EF74E9" w:rsidRDefault="004240F4" w:rsidP="00015E79">
      <w:pPr>
        <w:pStyle w:val="TEXT"/>
        <w:jc w:val="center"/>
      </w:pPr>
    </w:p>
    <w:p w14:paraId="6A9A80E1" w14:textId="671921FC" w:rsidR="003A5E25" w:rsidRDefault="00015E79" w:rsidP="00AC54EF">
      <w:pPr>
        <w:pStyle w:val="TEXT"/>
        <w:ind w:firstLine="0"/>
      </w:pPr>
      <w:r>
        <w:lastRenderedPageBreak/>
        <w:t xml:space="preserve">Pierwszym etapem </w:t>
      </w:r>
      <w:r w:rsidR="00BB2C75">
        <w:t>było</w:t>
      </w:r>
      <w:r>
        <w:t xml:space="preserve"> odpowiednie podłączenie czujników do mikrokontrolerów. Sensor DHT22 p</w:t>
      </w:r>
      <w:r w:rsidR="004240F4">
        <w:t>odłączony został</w:t>
      </w:r>
      <w:r>
        <w:t xml:space="preserve"> do urządzeni</w:t>
      </w:r>
      <w:r w:rsidR="00F806E0">
        <w:t>a R</w:t>
      </w:r>
      <w:r w:rsidR="003A5E25">
        <w:t>aspberry pi zero w. Pin</w:t>
      </w:r>
      <w:r w:rsidR="004240F4">
        <w:t>y podłączono</w:t>
      </w:r>
      <w:r w:rsidR="00263F10">
        <w:t xml:space="preserve"> w sposób pokazany na rysunku (R</w:t>
      </w:r>
      <w:r w:rsidR="003A5E25">
        <w:t>ys.</w:t>
      </w:r>
      <w:r w:rsidR="002871F6">
        <w:t xml:space="preserve"> 2.2</w:t>
      </w:r>
      <w:r w:rsidR="000B414C">
        <w:t>)</w:t>
      </w:r>
      <w:r w:rsidR="008148E7">
        <w:t xml:space="preserve">. </w:t>
      </w:r>
      <w:r w:rsidR="004240F4">
        <w:t>Dodatkowo</w:t>
      </w:r>
      <w:r w:rsidR="00C45197">
        <w:t xml:space="preserve"> pomiędzy pinami nr 1 i 2</w:t>
      </w:r>
      <w:r w:rsidR="004240F4">
        <w:t xml:space="preserve">  został</w:t>
      </w:r>
      <w:r w:rsidR="00C45197">
        <w:t xml:space="preserve"> umieszczony</w:t>
      </w:r>
      <w:r w:rsidR="004240F4">
        <w:t xml:space="preserve"> rezystor 1</w:t>
      </w:r>
      <w:r w:rsidR="00253381">
        <w:t>0 K</w:t>
      </w:r>
      <w:r w:rsidR="004240F4">
        <w:t>Ω.</w:t>
      </w:r>
    </w:p>
    <w:p w14:paraId="78C20533" w14:textId="464E73C8" w:rsidR="003A5E25" w:rsidRDefault="003A5E25" w:rsidP="00AC54EF">
      <w:pPr>
        <w:pStyle w:val="TEXT"/>
        <w:ind w:firstLine="0"/>
      </w:pPr>
    </w:p>
    <w:p w14:paraId="4AEEB970" w14:textId="61412F19" w:rsidR="000B414C" w:rsidRDefault="00926043" w:rsidP="000B414C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1CB8C9E5" wp14:editId="16DA4865">
            <wp:extent cx="6120130" cy="196469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mat dht rp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E4DF" w14:textId="44E975E5" w:rsidR="003A5E25" w:rsidRPr="000B414C" w:rsidRDefault="000B414C" w:rsidP="000B414C">
      <w:pPr>
        <w:pStyle w:val="Caption"/>
        <w:jc w:val="center"/>
        <w:rPr>
          <w:b w:val="0"/>
          <w:i/>
          <w:sz w:val="24"/>
          <w:szCs w:val="24"/>
        </w:rPr>
      </w:pPr>
      <w:bookmarkStart w:id="27" w:name="_Toc532299436"/>
      <w:r w:rsidRPr="000B414C">
        <w:rPr>
          <w:b w:val="0"/>
          <w:i/>
          <w:sz w:val="24"/>
          <w:szCs w:val="24"/>
        </w:rPr>
        <w:t xml:space="preserve">Rys. 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STYLEREF 1 \s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2</w:t>
      </w:r>
      <w:r w:rsidR="00814AF2">
        <w:rPr>
          <w:b w:val="0"/>
          <w:i/>
          <w:sz w:val="24"/>
          <w:szCs w:val="24"/>
        </w:rPr>
        <w:fldChar w:fldCharType="end"/>
      </w:r>
      <w:r w:rsidR="00814AF2">
        <w:rPr>
          <w:b w:val="0"/>
          <w:i/>
          <w:sz w:val="24"/>
          <w:szCs w:val="24"/>
        </w:rPr>
        <w:t>.</w:t>
      </w:r>
      <w:r w:rsidR="00814AF2">
        <w:rPr>
          <w:b w:val="0"/>
          <w:i/>
          <w:sz w:val="24"/>
          <w:szCs w:val="24"/>
        </w:rPr>
        <w:fldChar w:fldCharType="begin"/>
      </w:r>
      <w:r w:rsidR="00814AF2">
        <w:rPr>
          <w:b w:val="0"/>
          <w:i/>
          <w:sz w:val="24"/>
          <w:szCs w:val="24"/>
        </w:rPr>
        <w:instrText xml:space="preserve"> SEQ Rys. \* ARABIC \s 1 </w:instrText>
      </w:r>
      <w:r w:rsidR="00814AF2">
        <w:rPr>
          <w:b w:val="0"/>
          <w:i/>
          <w:sz w:val="24"/>
          <w:szCs w:val="24"/>
        </w:rPr>
        <w:fldChar w:fldCharType="separate"/>
      </w:r>
      <w:r w:rsidR="00794831">
        <w:rPr>
          <w:b w:val="0"/>
          <w:i/>
          <w:noProof/>
          <w:sz w:val="24"/>
          <w:szCs w:val="24"/>
        </w:rPr>
        <w:t>2</w:t>
      </w:r>
      <w:r w:rsidR="00814AF2">
        <w:rPr>
          <w:b w:val="0"/>
          <w:i/>
          <w:sz w:val="24"/>
          <w:szCs w:val="24"/>
        </w:rPr>
        <w:fldChar w:fldCharType="end"/>
      </w:r>
      <w:r w:rsidR="00926043">
        <w:rPr>
          <w:b w:val="0"/>
          <w:i/>
          <w:sz w:val="24"/>
          <w:szCs w:val="24"/>
        </w:rPr>
        <w:t xml:space="preserve"> Schemat pod</w:t>
      </w:r>
      <w:r w:rsidRPr="000B414C">
        <w:rPr>
          <w:b w:val="0"/>
          <w:i/>
          <w:sz w:val="24"/>
          <w:szCs w:val="24"/>
        </w:rPr>
        <w:t>łączenia czujnika DHT22 do urządzenia Raspberry pi zero w</w:t>
      </w:r>
      <w:r w:rsidR="000739FD">
        <w:rPr>
          <w:b w:val="0"/>
          <w:i/>
          <w:sz w:val="24"/>
          <w:szCs w:val="24"/>
        </w:rPr>
        <w:t>.</w:t>
      </w:r>
      <w:bookmarkEnd w:id="27"/>
    </w:p>
    <w:p w14:paraId="50FFCD26" w14:textId="77777777" w:rsidR="000B414C" w:rsidRDefault="000B414C" w:rsidP="00AC54EF">
      <w:pPr>
        <w:pStyle w:val="TEXT"/>
        <w:ind w:firstLine="0"/>
      </w:pPr>
    </w:p>
    <w:p w14:paraId="483EB09A" w14:textId="027653DD" w:rsidR="004240F4" w:rsidRDefault="004240F4" w:rsidP="00AC54EF">
      <w:pPr>
        <w:pStyle w:val="TEXT"/>
        <w:ind w:firstLine="0"/>
      </w:pPr>
      <w:r>
        <w:t xml:space="preserve">Czujnik DFRobot Gravity podłączony </w:t>
      </w:r>
      <w:r w:rsidR="00BB2C75">
        <w:t>został</w:t>
      </w:r>
      <w:r>
        <w:t xml:space="preserve"> do urządzenia Arduino uno. Piny  podłącz</w:t>
      </w:r>
      <w:r w:rsidR="00DB4571">
        <w:t>ono</w:t>
      </w:r>
      <w:r>
        <w:t xml:space="preserve"> w n</w:t>
      </w:r>
      <w:r w:rsidR="00926043">
        <w:t>astępujący sposób (rys. 2.3</w:t>
      </w:r>
      <w:r w:rsidR="00BA5DF6">
        <w:t>).</w:t>
      </w:r>
      <w:r>
        <w:t xml:space="preserve"> Dzięki zastosowanej nakładce DFRobot IO Expansion Shield nie było potrzeby stosowania dodatkowych rezystorów w celu </w:t>
      </w:r>
      <w:r w:rsidR="00BA5DF6">
        <w:t>poprawnego odczytywania danych.</w:t>
      </w:r>
    </w:p>
    <w:p w14:paraId="591AB79E" w14:textId="29890A6C" w:rsidR="004240F4" w:rsidRDefault="004240F4" w:rsidP="00AC54EF">
      <w:pPr>
        <w:pStyle w:val="TEXT"/>
        <w:ind w:firstLine="0"/>
      </w:pPr>
    </w:p>
    <w:p w14:paraId="7CBDCFB0" w14:textId="09619041" w:rsidR="004240F4" w:rsidRDefault="004240F4" w:rsidP="00AC54EF">
      <w:pPr>
        <w:pStyle w:val="TEXT"/>
        <w:ind w:firstLine="0"/>
      </w:pPr>
    </w:p>
    <w:p w14:paraId="465B1767" w14:textId="77777777" w:rsidR="00926043" w:rsidRDefault="00926043" w:rsidP="00926043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3AE02047" wp14:editId="3D06A53B">
            <wp:extent cx="6120130" cy="142875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hemat dfrobot arduin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B7DF" w14:textId="10CD5F60" w:rsidR="000B414C" w:rsidRPr="00926043" w:rsidRDefault="00926043" w:rsidP="00926043">
      <w:pPr>
        <w:pStyle w:val="Caption"/>
        <w:jc w:val="center"/>
        <w:rPr>
          <w:b w:val="0"/>
          <w:i/>
          <w:sz w:val="24"/>
        </w:rPr>
      </w:pPr>
      <w:bookmarkStart w:id="28" w:name="_Toc532299437"/>
      <w:r w:rsidRPr="00926043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3</w:t>
      </w:r>
      <w:r w:rsidR="00814AF2">
        <w:rPr>
          <w:b w:val="0"/>
          <w:i/>
          <w:sz w:val="24"/>
        </w:rPr>
        <w:fldChar w:fldCharType="end"/>
      </w:r>
      <w:r w:rsidRPr="00926043">
        <w:rPr>
          <w:b w:val="0"/>
          <w:i/>
          <w:sz w:val="24"/>
        </w:rPr>
        <w:t xml:space="preserve"> Schemat po</w:t>
      </w:r>
      <w:r>
        <w:rPr>
          <w:b w:val="0"/>
          <w:i/>
          <w:sz w:val="24"/>
        </w:rPr>
        <w:t>d</w:t>
      </w:r>
      <w:r w:rsidRPr="00926043">
        <w:rPr>
          <w:b w:val="0"/>
          <w:i/>
          <w:sz w:val="24"/>
        </w:rPr>
        <w:t>łączenia czujnika DFRobot Gracity do urządzenia Arduino uno.</w:t>
      </w:r>
      <w:bookmarkEnd w:id="28"/>
    </w:p>
    <w:p w14:paraId="1AAD4275" w14:textId="77777777" w:rsidR="000B414C" w:rsidRDefault="000B414C" w:rsidP="00AC54EF">
      <w:pPr>
        <w:pStyle w:val="TEXT"/>
        <w:ind w:firstLine="0"/>
      </w:pPr>
    </w:p>
    <w:p w14:paraId="55F8EC8C" w14:textId="3464D095" w:rsidR="004240F4" w:rsidRDefault="00253381" w:rsidP="00AC54EF">
      <w:pPr>
        <w:pStyle w:val="TEXT"/>
        <w:ind w:firstLine="0"/>
      </w:pPr>
      <w:r>
        <w:t>Następnie urządzenia zostały połączone ze sobą</w:t>
      </w:r>
      <w:r w:rsidR="00926043">
        <w:t xml:space="preserve"> za pomocą kabla z końcówkami usb typ b (arduino) i micro usb (raspberry pi)</w:t>
      </w:r>
      <w:r>
        <w:t xml:space="preserve"> w celu prze</w:t>
      </w:r>
      <w:r w:rsidR="008A7C02">
        <w:t>słania danych stężenia dwutlen</w:t>
      </w:r>
      <w:r>
        <w:t xml:space="preserve">ku węgla </w:t>
      </w:r>
      <w:r w:rsidR="00E12906">
        <w:t>z Arduino uno do R</w:t>
      </w:r>
      <w:r>
        <w:t>aspb</w:t>
      </w:r>
      <w:r w:rsidR="008A7C02">
        <w:t>erry pi zero (r</w:t>
      </w:r>
      <w:r w:rsidR="00452CA4">
        <w:t>ys. 2.4</w:t>
      </w:r>
      <w:r w:rsidR="008A7C02">
        <w:t>)</w:t>
      </w:r>
      <w:r w:rsidR="000F1564">
        <w:t xml:space="preserve">. </w:t>
      </w:r>
    </w:p>
    <w:p w14:paraId="6FA73184" w14:textId="7C237F33" w:rsidR="000F1564" w:rsidRDefault="000F1564" w:rsidP="00AC54EF">
      <w:pPr>
        <w:pStyle w:val="TEXT"/>
        <w:ind w:firstLine="0"/>
      </w:pPr>
    </w:p>
    <w:p w14:paraId="5E963E79" w14:textId="77777777" w:rsidR="00452CA4" w:rsidRDefault="00926043" w:rsidP="00452CA4">
      <w:pPr>
        <w:pStyle w:val="TEXT"/>
        <w:keepNext/>
        <w:ind w:firstLine="0"/>
        <w:jc w:val="center"/>
      </w:pPr>
      <w:r>
        <w:rPr>
          <w:noProof/>
          <w:sz w:val="16"/>
          <w:szCs w:val="16"/>
        </w:rPr>
        <w:lastRenderedPageBreak/>
        <w:drawing>
          <wp:inline distT="0" distB="0" distL="0" distR="0" wp14:anchorId="0D602929" wp14:editId="3C600CE1">
            <wp:extent cx="6120130" cy="142875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hemat rpi arduin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7E0D" w14:textId="1D0464F4" w:rsidR="00452CA4" w:rsidRPr="00452CA4" w:rsidRDefault="00452CA4" w:rsidP="00452CA4">
      <w:pPr>
        <w:pStyle w:val="Caption"/>
        <w:jc w:val="center"/>
        <w:rPr>
          <w:b w:val="0"/>
          <w:i/>
          <w:sz w:val="24"/>
        </w:rPr>
      </w:pPr>
      <w:bookmarkStart w:id="29" w:name="_Toc532299438"/>
      <w:r w:rsidRPr="00452CA4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4</w:t>
      </w:r>
      <w:r w:rsidR="00814AF2">
        <w:rPr>
          <w:b w:val="0"/>
          <w:i/>
          <w:sz w:val="24"/>
        </w:rPr>
        <w:fldChar w:fldCharType="end"/>
      </w:r>
      <w:r w:rsidRPr="00452CA4">
        <w:rPr>
          <w:b w:val="0"/>
          <w:i/>
          <w:sz w:val="24"/>
        </w:rPr>
        <w:t xml:space="preserve"> Schemat podłączenia urządzeń Raspberry pi oraz Arduino.</w:t>
      </w:r>
      <w:bookmarkEnd w:id="29"/>
    </w:p>
    <w:p w14:paraId="78D3B73E" w14:textId="5169B01E" w:rsidR="000F1564" w:rsidRDefault="000F1564" w:rsidP="00AC54EF">
      <w:pPr>
        <w:pStyle w:val="TEXT"/>
        <w:ind w:firstLine="0"/>
      </w:pPr>
    </w:p>
    <w:p w14:paraId="2FCB99D6" w14:textId="420D9325" w:rsidR="000F1564" w:rsidRDefault="000F1564" w:rsidP="00AC54EF">
      <w:pPr>
        <w:pStyle w:val="TEXT"/>
        <w:ind w:firstLine="0"/>
      </w:pPr>
    </w:p>
    <w:p w14:paraId="1DD2CD68" w14:textId="4A399BA9" w:rsidR="000F1564" w:rsidRDefault="009C640D" w:rsidP="00AC54EF">
      <w:pPr>
        <w:pStyle w:val="TEXT"/>
        <w:ind w:firstLine="0"/>
      </w:pPr>
      <w:r>
        <w:t xml:space="preserve">Po podłączeniu czujników oraz </w:t>
      </w:r>
      <w:r w:rsidR="0014154C">
        <w:t>mikrokontrolerów na urządzenie A</w:t>
      </w:r>
      <w:r>
        <w:t xml:space="preserve">rduino został wgrany kod, który </w:t>
      </w:r>
      <w:r w:rsidR="0014154C">
        <w:t xml:space="preserve">za pomocą interfejsu ADC </w:t>
      </w:r>
      <w:r>
        <w:t>pobiera wartość natężenia dwutlenku węgla z czujnika oraz wysyła go na interfejs s</w:t>
      </w:r>
      <w:r w:rsidR="00B06C35">
        <w:t xml:space="preserve">erialowy urządzenia </w:t>
      </w:r>
      <w:r>
        <w:t>(</w:t>
      </w:r>
      <w:r w:rsidR="00B06C35">
        <w:t>Listing 1)</w:t>
      </w:r>
      <w:r>
        <w:t>.</w:t>
      </w:r>
    </w:p>
    <w:p w14:paraId="392D2EB8" w14:textId="30DB58AA" w:rsidR="009C640D" w:rsidRDefault="009C640D" w:rsidP="00AC54EF">
      <w:pPr>
        <w:pStyle w:val="TEXT"/>
        <w:ind w:firstLine="0"/>
      </w:pPr>
    </w:p>
    <w:p w14:paraId="799A6578" w14:textId="05C4E590" w:rsidR="00CE312E" w:rsidRPr="00B06C35" w:rsidRDefault="00B06C35" w:rsidP="00B06C35">
      <w:pPr>
        <w:pStyle w:val="TEXT"/>
        <w:ind w:firstLine="0"/>
        <w:rPr>
          <w:b/>
        </w:rPr>
      </w:pPr>
      <w:r>
        <w:rPr>
          <w:b/>
        </w:rPr>
        <w:t>Listing 1: Funkcja odbierająca dane z czujnika DFRobot i wysyłająca je na port serialowy.</w:t>
      </w:r>
    </w:p>
    <w:p w14:paraId="3333B0D8" w14:textId="77777777" w:rsidR="00CE312E" w:rsidRPr="00B06C35" w:rsidRDefault="00CE312E" w:rsidP="00CE312E">
      <w:pPr>
        <w:pStyle w:val="TEXT"/>
        <w:rPr>
          <w:lang w:val="en-GB"/>
        </w:rPr>
      </w:pPr>
      <w:r w:rsidRPr="00B06C35">
        <w:rPr>
          <w:lang w:val="en-GB"/>
        </w:rPr>
        <w:t>void loop() {</w:t>
      </w:r>
    </w:p>
    <w:p w14:paraId="611418DF" w14:textId="77777777" w:rsidR="00CE312E" w:rsidRPr="00B06C35" w:rsidRDefault="00CE312E" w:rsidP="00CE312E">
      <w:pPr>
        <w:pStyle w:val="TEXT"/>
        <w:rPr>
          <w:lang w:val="en-GB"/>
        </w:rPr>
      </w:pPr>
      <w:r w:rsidRPr="00B06C35">
        <w:rPr>
          <w:lang w:val="en-GB"/>
        </w:rPr>
        <w:t xml:space="preserve">  int sensorValue = analogRead(A0);</w:t>
      </w:r>
    </w:p>
    <w:p w14:paraId="5B0B0B03" w14:textId="77777777" w:rsidR="00CE312E" w:rsidRPr="00A2561B" w:rsidRDefault="00CE312E" w:rsidP="00CE312E">
      <w:pPr>
        <w:pStyle w:val="TEXT"/>
      </w:pPr>
      <w:r w:rsidRPr="00B06C35">
        <w:rPr>
          <w:lang w:val="en-GB"/>
        </w:rPr>
        <w:t xml:space="preserve">  </w:t>
      </w:r>
      <w:r w:rsidRPr="00A2561B">
        <w:t>Serial.println(sensorValue);</w:t>
      </w:r>
    </w:p>
    <w:p w14:paraId="51B2506C" w14:textId="77777777" w:rsidR="00CE312E" w:rsidRDefault="00CE312E" w:rsidP="00CE312E">
      <w:pPr>
        <w:pStyle w:val="TEXT"/>
      </w:pPr>
      <w:r w:rsidRPr="00A2561B">
        <w:t xml:space="preserve">  </w:t>
      </w:r>
      <w:r>
        <w:t>delay(9000);</w:t>
      </w:r>
    </w:p>
    <w:p w14:paraId="3458BDE6" w14:textId="40C43360" w:rsidR="009C640D" w:rsidRDefault="00CE312E" w:rsidP="00CE312E">
      <w:pPr>
        <w:pStyle w:val="TEXT"/>
        <w:ind w:firstLine="0"/>
      </w:pPr>
      <w:r>
        <w:t>}</w:t>
      </w:r>
    </w:p>
    <w:p w14:paraId="49D3ECA8" w14:textId="6A2864F3" w:rsidR="009C640D" w:rsidRDefault="009C640D" w:rsidP="00AC54EF">
      <w:pPr>
        <w:pStyle w:val="TEXT"/>
        <w:ind w:firstLine="0"/>
      </w:pPr>
    </w:p>
    <w:p w14:paraId="2AB5B125" w14:textId="6C34280F" w:rsidR="00B06C35" w:rsidRDefault="00B06C35" w:rsidP="00AC54EF">
      <w:pPr>
        <w:pStyle w:val="TEXT"/>
        <w:ind w:firstLine="0"/>
      </w:pPr>
      <w:r>
        <w:t>Następnie urządzenie Raspberry pi odczytuje dane wysłane przez arduino na porcie serialowym (Listing 2).</w:t>
      </w:r>
    </w:p>
    <w:p w14:paraId="5F5DEB15" w14:textId="77777777" w:rsidR="00B06C35" w:rsidRDefault="00B06C35" w:rsidP="00AC54EF">
      <w:pPr>
        <w:pStyle w:val="TEXT"/>
        <w:ind w:firstLine="0"/>
        <w:rPr>
          <w:b/>
        </w:rPr>
      </w:pPr>
    </w:p>
    <w:p w14:paraId="27F1BF69" w14:textId="25A64D5E" w:rsidR="00B06C35" w:rsidRDefault="00B06C35" w:rsidP="00AC54EF">
      <w:pPr>
        <w:pStyle w:val="TEXT"/>
        <w:ind w:firstLine="0"/>
        <w:rPr>
          <w:b/>
        </w:rPr>
      </w:pPr>
      <w:r>
        <w:rPr>
          <w:b/>
        </w:rPr>
        <w:t>Listing 2: Funkcja pobierająca dane z Arduino.</w:t>
      </w:r>
    </w:p>
    <w:p w14:paraId="416EB5A7" w14:textId="77777777" w:rsidR="00B06C35" w:rsidRPr="00B06C35" w:rsidRDefault="00B06C35" w:rsidP="00B06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 w:eastAsia="en-GB"/>
        </w:rPr>
      </w:pPr>
      <w:r w:rsidRPr="00B06C35">
        <w:rPr>
          <w:rFonts w:ascii="Courier New" w:hAnsi="Courier New" w:cs="Courier New"/>
          <w:lang w:val="en-GB" w:eastAsia="en-GB"/>
        </w:rPr>
        <w:t>def read_data_from_serial():</w:t>
      </w:r>
    </w:p>
    <w:p w14:paraId="4F3BA09B" w14:textId="77777777" w:rsidR="00B06C35" w:rsidRPr="00B06C35" w:rsidRDefault="00B06C35" w:rsidP="00B06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 w:eastAsia="en-GB"/>
        </w:rPr>
      </w:pPr>
      <w:r w:rsidRPr="00B06C35">
        <w:rPr>
          <w:rFonts w:ascii="Courier New" w:hAnsi="Courier New" w:cs="Courier New"/>
          <w:lang w:val="en-GB" w:eastAsia="en-GB"/>
        </w:rPr>
        <w:t xml:space="preserve">    serial_read = serial.Serial('/dev/ttyACM0', 9600)</w:t>
      </w:r>
    </w:p>
    <w:p w14:paraId="3D8D4B73" w14:textId="77777777" w:rsidR="00B06C35" w:rsidRPr="00B06C35" w:rsidRDefault="00B06C35" w:rsidP="00B06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 w:eastAsia="en-GB"/>
        </w:rPr>
      </w:pPr>
      <w:r w:rsidRPr="00B06C35">
        <w:rPr>
          <w:rFonts w:ascii="Courier New" w:hAnsi="Courier New" w:cs="Courier New"/>
          <w:lang w:val="en-GB" w:eastAsia="en-GB"/>
        </w:rPr>
        <w:t xml:space="preserve">    co2_density = serial_read.readline()</w:t>
      </w:r>
    </w:p>
    <w:p w14:paraId="70945F41" w14:textId="77777777" w:rsidR="00B06C35" w:rsidRPr="00A2561B" w:rsidRDefault="00B06C35" w:rsidP="00B06C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eastAsia="en-GB"/>
        </w:rPr>
      </w:pPr>
      <w:r w:rsidRPr="00B06C35">
        <w:rPr>
          <w:rFonts w:ascii="Courier New" w:hAnsi="Courier New" w:cs="Courier New"/>
          <w:lang w:val="en-GB" w:eastAsia="en-GB"/>
        </w:rPr>
        <w:t xml:space="preserve">    </w:t>
      </w:r>
      <w:r w:rsidRPr="00A2561B">
        <w:rPr>
          <w:rFonts w:ascii="Courier New" w:hAnsi="Courier New" w:cs="Courier New"/>
          <w:lang w:eastAsia="en-GB"/>
        </w:rPr>
        <w:t>return float(co2_density)</w:t>
      </w:r>
    </w:p>
    <w:p w14:paraId="77F2D0A2" w14:textId="4EEF6FFE" w:rsidR="00B06C35" w:rsidRDefault="00B06C35" w:rsidP="00AC54EF">
      <w:pPr>
        <w:pStyle w:val="TEXT"/>
        <w:ind w:firstLine="0"/>
        <w:rPr>
          <w:b/>
        </w:rPr>
      </w:pPr>
    </w:p>
    <w:p w14:paraId="711578C9" w14:textId="1908B2CF" w:rsidR="00BC1770" w:rsidRDefault="00BC1770" w:rsidP="00AC54EF">
      <w:pPr>
        <w:pStyle w:val="TEXT"/>
        <w:ind w:firstLine="0"/>
      </w:pPr>
      <w:r>
        <w:t>Po odbiorze danych z Ar</w:t>
      </w:r>
      <w:r w:rsidR="0014154C">
        <w:t>duino, Raspberry pi pobiera wartości</w:t>
      </w:r>
      <w:r>
        <w:t xml:space="preserve"> temper</w:t>
      </w:r>
      <w:r w:rsidR="0014154C">
        <w:t>atury oraz wilgotności powietrza</w:t>
      </w:r>
      <w:r>
        <w:t xml:space="preserve"> z czujnika DHT22</w:t>
      </w:r>
      <w:r w:rsidR="0014154C">
        <w:t xml:space="preserve"> poprzez interfejs One-wire</w:t>
      </w:r>
      <w:r>
        <w:t xml:space="preserve"> (Listing 3).</w:t>
      </w:r>
    </w:p>
    <w:p w14:paraId="66A238E7" w14:textId="77777777" w:rsidR="00B23B0B" w:rsidRDefault="00B23B0B" w:rsidP="00AC54EF">
      <w:pPr>
        <w:pStyle w:val="TEXT"/>
        <w:ind w:firstLine="0"/>
      </w:pPr>
    </w:p>
    <w:p w14:paraId="0C2033A2" w14:textId="18FFA439" w:rsidR="00BC1770" w:rsidRDefault="00BC1770" w:rsidP="00AC54EF">
      <w:pPr>
        <w:pStyle w:val="TEXT"/>
        <w:ind w:firstLine="0"/>
        <w:rPr>
          <w:b/>
        </w:rPr>
      </w:pPr>
      <w:r>
        <w:rPr>
          <w:b/>
        </w:rPr>
        <w:t>Listing 3: Funkcja pobierająca dane z czujnika DHT22:</w:t>
      </w:r>
    </w:p>
    <w:p w14:paraId="055E0BF4" w14:textId="77777777" w:rsidR="00BC1770" w:rsidRDefault="00BC1770" w:rsidP="00BC1770">
      <w:pPr>
        <w:pStyle w:val="HTMLPreformatted"/>
      </w:pPr>
      <w:r>
        <w:t>def read_temperature_and_huminidity():</w:t>
      </w:r>
    </w:p>
    <w:p w14:paraId="03FD5122" w14:textId="77777777" w:rsidR="00BC1770" w:rsidRDefault="00BC1770" w:rsidP="00BC1770">
      <w:pPr>
        <w:pStyle w:val="HTMLPreformatted"/>
      </w:pPr>
      <w:r>
        <w:t xml:space="preserve">    sensor = dht.DHT22</w:t>
      </w:r>
    </w:p>
    <w:p w14:paraId="281E2F63" w14:textId="77777777" w:rsidR="00BC1770" w:rsidRDefault="00BC1770" w:rsidP="00BC1770">
      <w:pPr>
        <w:pStyle w:val="HTMLPreformatted"/>
      </w:pPr>
      <w:r>
        <w:t xml:space="preserve">    dht_pin = 4</w:t>
      </w:r>
    </w:p>
    <w:p w14:paraId="290CBEFC" w14:textId="77777777" w:rsidR="00BC1770" w:rsidRDefault="00BC1770" w:rsidP="00BC1770">
      <w:pPr>
        <w:pStyle w:val="HTMLPreformatted"/>
      </w:pPr>
      <w:r>
        <w:t xml:space="preserve">    humidity, temperature = dht.read_retry(sensor, dht_pin)</w:t>
      </w:r>
    </w:p>
    <w:p w14:paraId="6907911A" w14:textId="77777777" w:rsidR="00BC1770" w:rsidRDefault="00BC1770" w:rsidP="00BC1770">
      <w:pPr>
        <w:pStyle w:val="HTMLPreformatted"/>
      </w:pPr>
      <w:r>
        <w:t xml:space="preserve">    humidity = round(humidity, 2)</w:t>
      </w:r>
    </w:p>
    <w:p w14:paraId="62567E31" w14:textId="77777777" w:rsidR="00BC1770" w:rsidRDefault="00BC1770" w:rsidP="00BC1770">
      <w:pPr>
        <w:pStyle w:val="HTMLPreformatted"/>
      </w:pPr>
      <w:r>
        <w:t xml:space="preserve">    temperature = round(temperature, 2)</w:t>
      </w:r>
    </w:p>
    <w:p w14:paraId="2B33FF49" w14:textId="0D254459" w:rsidR="00BC1770" w:rsidRPr="00BC1770" w:rsidRDefault="00BC1770" w:rsidP="00BC1770">
      <w:pPr>
        <w:pStyle w:val="HTMLPreformatted"/>
        <w:rPr>
          <w:lang w:val="pl-PL"/>
        </w:rPr>
      </w:pPr>
      <w:r w:rsidRPr="00A2561B">
        <w:t xml:space="preserve">    </w:t>
      </w:r>
      <w:r w:rsidRPr="00BC1770">
        <w:rPr>
          <w:lang w:val="pl-PL"/>
        </w:rPr>
        <w:t>return humidity, temperature</w:t>
      </w:r>
    </w:p>
    <w:p w14:paraId="3A888A4D" w14:textId="06794BAD" w:rsidR="00BC1770" w:rsidRDefault="00BC1770" w:rsidP="00AC54EF">
      <w:pPr>
        <w:pStyle w:val="TEXT"/>
        <w:ind w:firstLine="0"/>
        <w:rPr>
          <w:b/>
        </w:rPr>
      </w:pPr>
    </w:p>
    <w:p w14:paraId="17BD4782" w14:textId="07D8303F" w:rsidR="00BC1770" w:rsidRDefault="00302CFD" w:rsidP="00AC54EF">
      <w:pPr>
        <w:pStyle w:val="TEXT"/>
        <w:ind w:firstLine="0"/>
      </w:pPr>
      <w:r>
        <w:lastRenderedPageBreak/>
        <w:t>W kolejnym etapie Raspberry pi wysyła</w:t>
      </w:r>
      <w:r w:rsidR="00BC1770">
        <w:t xml:space="preserve"> wartości temperatury, wilgotności powietrza oraz st</w:t>
      </w:r>
      <w:r>
        <w:t>ężenia dwutlenku węgla</w:t>
      </w:r>
      <w:r w:rsidR="00BC1770">
        <w:t xml:space="preserve"> do bazy danych</w:t>
      </w:r>
      <w:r>
        <w:t xml:space="preserve"> - </w:t>
      </w:r>
      <w:r w:rsidR="00BC1770">
        <w:t>zainstalowanej na serwerze</w:t>
      </w:r>
      <w:r>
        <w:t xml:space="preserve"> - poprzez zapytanie POST protokołu HTTP</w:t>
      </w:r>
      <w:r w:rsidR="00BC1770">
        <w:t xml:space="preserve"> (Listing 4).</w:t>
      </w:r>
    </w:p>
    <w:p w14:paraId="00421931" w14:textId="02CD1CE9" w:rsidR="00BC1770" w:rsidRDefault="00BC1770" w:rsidP="00AC54EF">
      <w:pPr>
        <w:pStyle w:val="TEXT"/>
        <w:ind w:firstLine="0"/>
      </w:pPr>
    </w:p>
    <w:p w14:paraId="11DABB4A" w14:textId="3B2A1E4F" w:rsidR="00BC1770" w:rsidRDefault="00BC1770" w:rsidP="00AC54EF">
      <w:pPr>
        <w:pStyle w:val="TEXT"/>
        <w:ind w:firstLine="0"/>
        <w:rPr>
          <w:b/>
        </w:rPr>
      </w:pPr>
      <w:r>
        <w:rPr>
          <w:b/>
        </w:rPr>
        <w:t>Listing 4: Funkcja wysyłająca dane do bazy danych zainstalowanej na serwerze za po</w:t>
      </w:r>
      <w:r w:rsidR="00302CFD">
        <w:rPr>
          <w:b/>
        </w:rPr>
        <w:t>mocą metody POST protokołu HTTP</w:t>
      </w:r>
      <w:r>
        <w:rPr>
          <w:b/>
        </w:rPr>
        <w:t xml:space="preserve"> zaimplementowanej w bibliotece curl:</w:t>
      </w:r>
    </w:p>
    <w:p w14:paraId="74AA1AEF" w14:textId="1F175F5A" w:rsidR="00BC1770" w:rsidRDefault="00BC1770" w:rsidP="00BC1770">
      <w:pPr>
        <w:pStyle w:val="HTMLPreformatted"/>
      </w:pPr>
      <w:r>
        <w:t>cmd.getoutput("curl -i -XPOST 'http://192.168.43.10:8086/write?db=data_from_sensors' --data-binary "</w:t>
      </w:r>
    </w:p>
    <w:p w14:paraId="3CD8462D" w14:textId="0648273D" w:rsidR="00BC1770" w:rsidRDefault="00BC1770" w:rsidP="00BC1770">
      <w:pPr>
        <w:pStyle w:val="HTMLPreformatted"/>
      </w:pPr>
      <w:r>
        <w:t>"'temperature,host=server01,region=pl value={}'".format(temperature))</w:t>
      </w:r>
    </w:p>
    <w:p w14:paraId="5008EFDB" w14:textId="1B5266F2" w:rsidR="00BC1770" w:rsidRDefault="00BC1770" w:rsidP="00BC1770">
      <w:pPr>
        <w:pStyle w:val="HTMLPreformatted"/>
      </w:pPr>
    </w:p>
    <w:p w14:paraId="4F9034CE" w14:textId="77777777" w:rsidR="00814D87" w:rsidRDefault="00814D87" w:rsidP="00BC1770">
      <w:pPr>
        <w:pStyle w:val="HTMLPreformatted"/>
      </w:pPr>
    </w:p>
    <w:p w14:paraId="01E697A7" w14:textId="5EC891DA" w:rsidR="00BC1770" w:rsidRDefault="00BC1770" w:rsidP="00BC1770">
      <w:pPr>
        <w:pStyle w:val="HTMLPreformatted"/>
      </w:pPr>
      <w:r>
        <w:t>cmd.getoutput("curl -i -XPOST 'http://192.168.43.10:8086/write?db=data_from_sensors' --data-binary "</w:t>
      </w:r>
    </w:p>
    <w:p w14:paraId="06549526" w14:textId="379EB035" w:rsidR="00BC1770" w:rsidRDefault="00BC1770" w:rsidP="00BC1770">
      <w:pPr>
        <w:pStyle w:val="HTMLPreformatted"/>
      </w:pPr>
      <w:r>
        <w:t>"'humidity,host=server01,region=pl value={}'".format(humidity))</w:t>
      </w:r>
    </w:p>
    <w:p w14:paraId="75EA7E1D" w14:textId="37320BF3" w:rsidR="00BC1770" w:rsidRDefault="00BC1770" w:rsidP="00BC1770">
      <w:pPr>
        <w:pStyle w:val="HTMLPreformatted"/>
      </w:pPr>
    </w:p>
    <w:p w14:paraId="22101A2A" w14:textId="77777777" w:rsidR="00814D87" w:rsidRDefault="00814D87" w:rsidP="00BC1770">
      <w:pPr>
        <w:pStyle w:val="HTMLPreformatted"/>
      </w:pPr>
    </w:p>
    <w:p w14:paraId="3FF50EEB" w14:textId="51FAEAD7" w:rsidR="00BC1770" w:rsidRDefault="00BC1770" w:rsidP="00BC1770">
      <w:pPr>
        <w:pStyle w:val="HTMLPreformatted"/>
      </w:pPr>
      <w:r>
        <w:t>cmd.getoutput("curl -i -XPOST 'http://192.168.43.10:8086/write?db=data_from_sensors' --data-binary "</w:t>
      </w:r>
    </w:p>
    <w:p w14:paraId="374A29C2" w14:textId="6FC74B99" w:rsidR="00BC1770" w:rsidRDefault="00BC1770" w:rsidP="00BC1770">
      <w:pPr>
        <w:pStyle w:val="HTMLPreformatted"/>
      </w:pPr>
      <w:r>
        <w:t>"'co2_density,host=server01,region=pl value={}'".format(co2_density))</w:t>
      </w:r>
    </w:p>
    <w:p w14:paraId="7D0259A7" w14:textId="77777777" w:rsidR="00BC1770" w:rsidRPr="00BC1770" w:rsidRDefault="00BC1770" w:rsidP="00AC54EF">
      <w:pPr>
        <w:pStyle w:val="TEXT"/>
        <w:ind w:firstLine="0"/>
        <w:rPr>
          <w:b/>
          <w:lang w:val="en-GB"/>
        </w:rPr>
      </w:pPr>
    </w:p>
    <w:p w14:paraId="05A05B35" w14:textId="5701DF08" w:rsidR="00814D87" w:rsidRDefault="00814D87" w:rsidP="00AC54EF">
      <w:pPr>
        <w:pStyle w:val="TEXT"/>
        <w:ind w:firstLine="0"/>
      </w:pPr>
      <w:r w:rsidRPr="00814D87">
        <w:t>Dane zostają odebrane przez bazę danych, gdzie następuję ich archiwizacja.</w:t>
      </w:r>
      <w:r w:rsidR="00C45197">
        <w:t xml:space="preserve"> W ostatnim kroku program do wizualizacji pobiera wartości parametrów powietrza z bazy danych za pomocą zapytania GET protokołu HTTP</w:t>
      </w:r>
      <w:r w:rsidR="00E201D0">
        <w:t xml:space="preserve"> oraz wyświetla je na graficznych wykresach (Rys. 2.5)</w:t>
      </w:r>
    </w:p>
    <w:p w14:paraId="3EEFA842" w14:textId="0B16BB41" w:rsidR="00814D87" w:rsidRDefault="00814D87" w:rsidP="00AC54EF">
      <w:pPr>
        <w:pStyle w:val="TEXT"/>
        <w:ind w:firstLine="0"/>
      </w:pPr>
    </w:p>
    <w:p w14:paraId="2A3895D7" w14:textId="77777777" w:rsidR="0068467E" w:rsidRDefault="0068467E" w:rsidP="0068467E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1E645EF2" wp14:editId="5A38C6EB">
            <wp:extent cx="5906324" cy="3096057"/>
            <wp:effectExtent l="0" t="0" r="0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66D6" w14:textId="4F214CB3" w:rsidR="00814D87" w:rsidRPr="0068467E" w:rsidRDefault="0068467E" w:rsidP="0068467E">
      <w:pPr>
        <w:pStyle w:val="Caption"/>
        <w:jc w:val="center"/>
        <w:rPr>
          <w:b w:val="0"/>
          <w:i/>
          <w:sz w:val="24"/>
        </w:rPr>
      </w:pPr>
      <w:bookmarkStart w:id="30" w:name="_Toc532299439"/>
      <w:r w:rsidRPr="0068467E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5</w:t>
      </w:r>
      <w:r w:rsidR="00814AF2">
        <w:rPr>
          <w:b w:val="0"/>
          <w:i/>
          <w:sz w:val="24"/>
        </w:rPr>
        <w:fldChar w:fldCharType="end"/>
      </w:r>
      <w:r w:rsidRPr="0068467E">
        <w:rPr>
          <w:b w:val="0"/>
          <w:i/>
          <w:sz w:val="24"/>
        </w:rPr>
        <w:t xml:space="preserve"> Przykładowy wykres przedstawiający dane pomiarowe w programie Grafana.</w:t>
      </w:r>
      <w:bookmarkEnd w:id="30"/>
    </w:p>
    <w:p w14:paraId="7A36897F" w14:textId="51072FA1" w:rsidR="001E6C90" w:rsidRDefault="001E6C90" w:rsidP="00AC54EF">
      <w:pPr>
        <w:pStyle w:val="TEXT"/>
        <w:ind w:firstLine="0"/>
      </w:pPr>
    </w:p>
    <w:p w14:paraId="1BBB2635" w14:textId="77777777" w:rsidR="002D7618" w:rsidRPr="00814D87" w:rsidRDefault="002D7618" w:rsidP="00AC54EF">
      <w:pPr>
        <w:pStyle w:val="TEXT"/>
        <w:ind w:firstLine="0"/>
      </w:pPr>
    </w:p>
    <w:p w14:paraId="2561FA40" w14:textId="4E96B3B7" w:rsidR="001E6C90" w:rsidRDefault="00082404" w:rsidP="00AC54EF">
      <w:pPr>
        <w:pStyle w:val="TEXT"/>
        <w:ind w:firstLine="0"/>
      </w:pPr>
      <w:r>
        <w:t>Cały proces przepływu danych w sieci s</w:t>
      </w:r>
      <w:r w:rsidR="00BC1770">
        <w:t xml:space="preserve">ensorowej do pomiaru </w:t>
      </w:r>
      <w:r>
        <w:t xml:space="preserve">jakości powietrza w budynku mieszkalnych obrazuje </w:t>
      </w:r>
      <w:r w:rsidR="004A738C">
        <w:t xml:space="preserve">schemat funkcjonalny (rys. </w:t>
      </w:r>
      <w:r w:rsidR="000A3326">
        <w:t>2.5</w:t>
      </w:r>
      <w:r w:rsidR="004A738C">
        <w:t>)</w:t>
      </w:r>
    </w:p>
    <w:p w14:paraId="1CDCA93A" w14:textId="4ADE2DD6" w:rsidR="004A738C" w:rsidRDefault="004A738C" w:rsidP="00AC54EF">
      <w:pPr>
        <w:pStyle w:val="TEXT"/>
        <w:ind w:firstLine="0"/>
      </w:pPr>
    </w:p>
    <w:p w14:paraId="1EC67022" w14:textId="77777777" w:rsidR="000A3326" w:rsidRDefault="000A3326" w:rsidP="000A3326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4225BAD2" wp14:editId="6CA0F435">
            <wp:extent cx="6120130" cy="3136265"/>
            <wp:effectExtent l="0" t="0" r="0" b="698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mat funkcjonalny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519E" w14:textId="1E75E04F" w:rsidR="004A738C" w:rsidRPr="000A3326" w:rsidRDefault="000A3326" w:rsidP="000A3326">
      <w:pPr>
        <w:pStyle w:val="Caption"/>
        <w:jc w:val="center"/>
        <w:rPr>
          <w:b w:val="0"/>
          <w:i/>
          <w:sz w:val="24"/>
        </w:rPr>
      </w:pPr>
      <w:bookmarkStart w:id="31" w:name="_Toc532299440"/>
      <w:r w:rsidRPr="000A3326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6</w:t>
      </w:r>
      <w:r w:rsidR="00814AF2">
        <w:rPr>
          <w:b w:val="0"/>
          <w:i/>
          <w:sz w:val="24"/>
        </w:rPr>
        <w:fldChar w:fldCharType="end"/>
      </w:r>
      <w:r w:rsidRPr="000A3326">
        <w:rPr>
          <w:b w:val="0"/>
          <w:i/>
          <w:sz w:val="24"/>
        </w:rPr>
        <w:t xml:space="preserve"> Schemat funkcjonalny przepływu danych</w:t>
      </w:r>
      <w:r w:rsidR="000739FD">
        <w:rPr>
          <w:b w:val="0"/>
          <w:i/>
          <w:sz w:val="24"/>
        </w:rPr>
        <w:t>.</w:t>
      </w:r>
      <w:bookmarkEnd w:id="31"/>
    </w:p>
    <w:p w14:paraId="49EB8CDE" w14:textId="3556F977" w:rsidR="000A3326" w:rsidRPr="008936AF" w:rsidRDefault="008936AF" w:rsidP="008936AF">
      <w:pPr>
        <w:rPr>
          <w:sz w:val="24"/>
          <w:szCs w:val="24"/>
        </w:rPr>
      </w:pPr>
      <w:r>
        <w:br w:type="page"/>
      </w:r>
    </w:p>
    <w:p w14:paraId="58914087" w14:textId="29B6C9B0" w:rsidR="000A3326" w:rsidRDefault="000A3326" w:rsidP="000A3326">
      <w:pPr>
        <w:pStyle w:val="Heading2"/>
      </w:pPr>
      <w:bookmarkStart w:id="32" w:name="_Toc532299348"/>
      <w:r>
        <w:lastRenderedPageBreak/>
        <w:t>Przeprowadzenie pomiarów</w:t>
      </w:r>
      <w:bookmarkEnd w:id="32"/>
    </w:p>
    <w:p w14:paraId="6464284C" w14:textId="77777777" w:rsidR="00486006" w:rsidRPr="00486006" w:rsidRDefault="00486006" w:rsidP="00486006">
      <w:pPr>
        <w:pStyle w:val="TEXT"/>
      </w:pPr>
    </w:p>
    <w:p w14:paraId="7D79C4E8" w14:textId="517E0E67" w:rsidR="000A3326" w:rsidRDefault="003A3132" w:rsidP="000A3326">
      <w:pPr>
        <w:pStyle w:val="TEXT"/>
      </w:pPr>
      <w:r>
        <w:t>Po podłączeniu czujników parametrów powietrza do mikrokontrolerów, odczytaniu z nich serii danych testowych, wysłaniu</w:t>
      </w:r>
      <w:r w:rsidR="00DB1FC4">
        <w:t xml:space="preserve"> ich</w:t>
      </w:r>
      <w:r>
        <w:t xml:space="preserve"> do bazy danych, następnie do pro</w:t>
      </w:r>
      <w:r w:rsidR="00DB1FC4">
        <w:t>gramu wiz</w:t>
      </w:r>
      <w:r w:rsidR="00A22ECC">
        <w:t>ualizującego dane przystąpiono d</w:t>
      </w:r>
      <w:r w:rsidR="00DB1FC4">
        <w:t>o wykonani</w:t>
      </w:r>
      <w:r w:rsidR="007C7FC3">
        <w:t>a</w:t>
      </w:r>
      <w:r w:rsidR="00DB1FC4">
        <w:t xml:space="preserve"> serii pomiarów mających na celu  walidację poprawności działania układu pomiarowe</w:t>
      </w:r>
      <w:r w:rsidR="00B23B0B">
        <w:t xml:space="preserve">go oraz otrzymanych </w:t>
      </w:r>
      <w:r w:rsidR="00DB1FC4">
        <w:t>danych parametrów powietrza w budynku mieszkalnym. Pierwszym krokiem</w:t>
      </w:r>
      <w:r w:rsidR="00E201D0">
        <w:t xml:space="preserve"> - </w:t>
      </w:r>
      <w:r w:rsidR="00DB1FC4">
        <w:t>według zaleceń producenta</w:t>
      </w:r>
      <w:r w:rsidR="00E201D0">
        <w:t xml:space="preserve"> - było</w:t>
      </w:r>
      <w:r w:rsidR="00DB1FC4">
        <w:t xml:space="preserve"> zasilanie czujnika DFRobot Gravity napięciem o wysokości 5V i pozostawieniem go na okres 48 godzin w celu nagrzania się układu odczytującego wartość stężenia dwutlenku węgla. Następnie czujnik ten został skalibrowany</w:t>
      </w:r>
      <w:r w:rsidR="009536C4">
        <w:t>, w celu określenia poziomu wartości napięcia</w:t>
      </w:r>
      <w:r w:rsidR="00E201D0">
        <w:t>,</w:t>
      </w:r>
      <w:r w:rsidR="009536C4">
        <w:t xml:space="preserve"> jaką podaje w warunkach</w:t>
      </w:r>
      <w:r w:rsidR="00B00E39">
        <w:t xml:space="preserve"> stężenia dwutlenku węgla na poziomie od 350ppm do 450ppm</w:t>
      </w:r>
      <w:r w:rsidR="00DB1FC4">
        <w:t xml:space="preserve"> poprzez </w:t>
      </w:r>
      <w:r w:rsidR="00E201D0">
        <w:t>umieszczenie</w:t>
      </w:r>
      <w:r w:rsidR="00DB1FC4">
        <w:t xml:space="preserve"> go </w:t>
      </w:r>
      <w:r w:rsidR="00E201D0">
        <w:t>w otoczeniu</w:t>
      </w:r>
      <w:r w:rsidR="00C36DC3">
        <w:t xml:space="preserve"> powietrza atmosferycznego</w:t>
      </w:r>
      <w:r w:rsidR="007C7FC3">
        <w:t>,</w:t>
      </w:r>
      <w:r w:rsidR="00C36DC3">
        <w:t xml:space="preserve"> w którym</w:t>
      </w:r>
      <w:r w:rsidR="00B00E39">
        <w:t xml:space="preserve"> takie wartości występują.</w:t>
      </w:r>
      <w:r w:rsidR="00B23B0B">
        <w:t xml:space="preserve"> Po kalibracji sensora cały układ został podłączony do zasilania i </w:t>
      </w:r>
      <w:r w:rsidR="004647BD">
        <w:t>zostawiony na okres około 3</w:t>
      </w:r>
      <w:r w:rsidR="006F177D">
        <w:t xml:space="preserve"> godzin w nie</w:t>
      </w:r>
      <w:r w:rsidR="008B7FDE">
        <w:t>wentylowanym pomieszczeniu</w:t>
      </w:r>
      <w:r w:rsidR="00E201D0">
        <w:t>,</w:t>
      </w:r>
      <w:r w:rsidR="006F177D">
        <w:t xml:space="preserve"> w którym przebywała jedna</w:t>
      </w:r>
      <w:r w:rsidR="008B7FDE">
        <w:t xml:space="preserve"> osoba. Wyniki tych pomiarów zostały zarchiwizowane w bazie danych i pokazane na wykresach (Rys. 2.7</w:t>
      </w:r>
      <w:r w:rsidR="00C12439">
        <w:t>, Rys. 2.8, Rys. 2.9</w:t>
      </w:r>
      <w:r w:rsidR="008B7FDE">
        <w:t>).</w:t>
      </w:r>
    </w:p>
    <w:p w14:paraId="69EBC1DA" w14:textId="77777777" w:rsidR="008B7FDE" w:rsidRDefault="008B7FDE" w:rsidP="000A3326">
      <w:pPr>
        <w:pStyle w:val="TEXT"/>
      </w:pPr>
    </w:p>
    <w:p w14:paraId="7CDE2D16" w14:textId="77777777" w:rsidR="004647BD" w:rsidRDefault="004647BD" w:rsidP="004647BD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746D61D2" wp14:editId="7090D484">
            <wp:extent cx="6120130" cy="2167255"/>
            <wp:effectExtent l="0" t="0" r="0" b="44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285F" w14:textId="04C2190C" w:rsidR="008B7FDE" w:rsidRPr="004647BD" w:rsidRDefault="004647BD" w:rsidP="004647BD">
      <w:pPr>
        <w:pStyle w:val="Caption"/>
        <w:jc w:val="center"/>
        <w:rPr>
          <w:b w:val="0"/>
          <w:i/>
          <w:sz w:val="24"/>
        </w:rPr>
      </w:pPr>
      <w:bookmarkStart w:id="33" w:name="_Toc532299441"/>
      <w:r w:rsidRPr="004647BD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7</w:t>
      </w:r>
      <w:r w:rsidR="00814AF2">
        <w:rPr>
          <w:b w:val="0"/>
          <w:i/>
          <w:sz w:val="24"/>
        </w:rPr>
        <w:fldChar w:fldCharType="end"/>
      </w:r>
      <w:r w:rsidRPr="004647BD">
        <w:rPr>
          <w:b w:val="0"/>
          <w:i/>
          <w:sz w:val="24"/>
        </w:rPr>
        <w:t xml:space="preserve"> Wykres wartości temperatury powietrza w pomieszczeniu zamkniętym.</w:t>
      </w:r>
      <w:bookmarkEnd w:id="33"/>
    </w:p>
    <w:p w14:paraId="57C734D2" w14:textId="75ACC63F" w:rsidR="008B7FDE" w:rsidRDefault="008B7FDE" w:rsidP="008B7FDE">
      <w:pPr>
        <w:pStyle w:val="TEXT"/>
        <w:ind w:firstLine="0"/>
      </w:pPr>
    </w:p>
    <w:p w14:paraId="003E5A73" w14:textId="27036752" w:rsidR="004647BD" w:rsidRDefault="004647BD" w:rsidP="008B7FDE">
      <w:pPr>
        <w:pStyle w:val="TEXT"/>
        <w:ind w:firstLine="0"/>
      </w:pPr>
      <w:r>
        <w:t>Wykres (Rys. 2.7) przedstawia rozkład wartości temperatur powi</w:t>
      </w:r>
      <w:r w:rsidR="00B97841">
        <w:t>etrza w zamkniętym pomieszczeniu</w:t>
      </w:r>
      <w:r>
        <w:t xml:space="preserve"> zmierzon</w:t>
      </w:r>
      <w:r w:rsidR="007C7FC3">
        <w:t>ych</w:t>
      </w:r>
      <w:r>
        <w:t xml:space="preserve"> za</w:t>
      </w:r>
      <w:r w:rsidR="00454A59">
        <w:t xml:space="preserve"> pomocą czujnika DHT22 w </w:t>
      </w:r>
      <w:r w:rsidR="00E12906">
        <w:t>przeciągu 3 godzin i 30 minut. W godzinach</w:t>
      </w:r>
      <w:r w:rsidR="00454A59">
        <w:t xml:space="preserve"> 20:00</w:t>
      </w:r>
      <w:r w:rsidR="00E12906">
        <w:t xml:space="preserve"> – 20:10</w:t>
      </w:r>
      <w:r w:rsidR="00454A59">
        <w:t xml:space="preserve"> do pomie</w:t>
      </w:r>
      <w:r w:rsidR="00E12906">
        <w:t>szczenia</w:t>
      </w:r>
      <w:r w:rsidR="00454A59">
        <w:t xml:space="preserve"> dostarcz</w:t>
      </w:r>
      <w:r w:rsidR="00E12906">
        <w:t>ono</w:t>
      </w:r>
      <w:r w:rsidR="00B97841">
        <w:t xml:space="preserve"> chłodne</w:t>
      </w:r>
      <w:r w:rsidR="00A22ECC">
        <w:t>,</w:t>
      </w:r>
      <w:r w:rsidR="00B97841">
        <w:t xml:space="preserve"> zewnętrzne powietrze</w:t>
      </w:r>
      <w:r w:rsidR="00454A59">
        <w:t>, czego skutkiem był spadek temperatury do około 17,5 stopnia Celsjusza</w:t>
      </w:r>
      <w:r w:rsidR="00E12906">
        <w:t>.</w:t>
      </w:r>
      <w:r w:rsidR="00454A59">
        <w:t xml:space="preserve"> Po tej czynności wartości temperatury powietrza w pokoju uległy wzrostowi. O godz</w:t>
      </w:r>
      <w:r w:rsidR="00A51D22">
        <w:t>inie 22:30 temperatura osiągnęła</w:t>
      </w:r>
      <w:r w:rsidR="00454A59">
        <w:t xml:space="preserve"> wartość około 22 stopni Celsjusza </w:t>
      </w:r>
      <w:r w:rsidR="00A51D22">
        <w:t>i utrzymywała</w:t>
      </w:r>
      <w:r w:rsidR="00E12906">
        <w:t xml:space="preserve"> się na stałym poziomie. Zakres</w:t>
      </w:r>
      <w:r w:rsidR="007C7FC3">
        <w:t xml:space="preserve"> danych</w:t>
      </w:r>
      <w:r w:rsidR="00A51D22">
        <w:t xml:space="preserve"> zmierzonych za pomocą sensora DHT22 mieści</w:t>
      </w:r>
      <w:r w:rsidR="00A22ECC">
        <w:t>ł</w:t>
      </w:r>
      <w:r w:rsidR="00A51D22">
        <w:t xml:space="preserve"> się w zakresie opt</w:t>
      </w:r>
      <w:r w:rsidR="00E12906">
        <w:t>ymalnych temperatur podanych w normie</w:t>
      </w:r>
      <w:r w:rsidR="00A51D22">
        <w:t xml:space="preserve"> PN-EN [5]</w:t>
      </w:r>
      <w:r w:rsidR="00B97841">
        <w:t>,</w:t>
      </w:r>
      <w:r w:rsidR="00A51D22">
        <w:t xml:space="preserve"> zatem śmiało można stwierdzić, że </w:t>
      </w:r>
      <w:r w:rsidR="00B97841">
        <w:t xml:space="preserve">zmierzone wartości mieszczą się w wartościach podanych w przytoczonej wcześniej </w:t>
      </w:r>
      <w:r w:rsidR="00B97841">
        <w:lastRenderedPageBreak/>
        <w:t>dokumentacji</w:t>
      </w:r>
      <w:r w:rsidR="00A51D22">
        <w:t>.</w:t>
      </w:r>
      <w:r w:rsidR="00A40E46">
        <w:t xml:space="preserve"> Użytkownicy tego pomieszczenia nie powinni </w:t>
      </w:r>
      <w:r w:rsidR="007C7FC3">
        <w:t xml:space="preserve">odczuwać dyskomfortu związanego z temperaturą. </w:t>
      </w:r>
    </w:p>
    <w:p w14:paraId="17325BF3" w14:textId="01FE367F" w:rsidR="00A51D22" w:rsidRDefault="00A51D22" w:rsidP="008B7FDE">
      <w:pPr>
        <w:pStyle w:val="TEXT"/>
        <w:ind w:firstLine="0"/>
      </w:pPr>
    </w:p>
    <w:p w14:paraId="38B44845" w14:textId="77777777" w:rsidR="00A51D22" w:rsidRDefault="00A51D22" w:rsidP="00A51D22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76985587" wp14:editId="32D619B1">
            <wp:extent cx="6120130" cy="2189480"/>
            <wp:effectExtent l="0" t="0" r="0" b="127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68FA" w14:textId="24076795" w:rsidR="00A51D22" w:rsidRPr="00A51D22" w:rsidRDefault="00A51D22" w:rsidP="00A51D22">
      <w:pPr>
        <w:pStyle w:val="Caption"/>
        <w:jc w:val="center"/>
        <w:rPr>
          <w:b w:val="0"/>
          <w:i/>
          <w:sz w:val="24"/>
        </w:rPr>
      </w:pPr>
      <w:bookmarkStart w:id="34" w:name="_Toc532299442"/>
      <w:r w:rsidRPr="00A51D22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8</w:t>
      </w:r>
      <w:r w:rsidR="00814AF2">
        <w:rPr>
          <w:b w:val="0"/>
          <w:i/>
          <w:sz w:val="24"/>
        </w:rPr>
        <w:fldChar w:fldCharType="end"/>
      </w:r>
      <w:r w:rsidRPr="00A51D22">
        <w:rPr>
          <w:b w:val="0"/>
          <w:i/>
          <w:sz w:val="24"/>
        </w:rPr>
        <w:t xml:space="preserve"> Wykres wartości wilgotności powietrza w pomieszczeniu zamkniętym.</w:t>
      </w:r>
      <w:bookmarkEnd w:id="34"/>
    </w:p>
    <w:p w14:paraId="0BAD7CAC" w14:textId="1994940D" w:rsidR="004E3D5D" w:rsidRDefault="004E3D5D" w:rsidP="008B7FDE">
      <w:pPr>
        <w:pStyle w:val="TEXT"/>
        <w:ind w:firstLine="0"/>
      </w:pPr>
    </w:p>
    <w:p w14:paraId="740067B9" w14:textId="1C6DC53F" w:rsidR="004E3D5D" w:rsidRDefault="00A51D22" w:rsidP="008B7FDE">
      <w:pPr>
        <w:pStyle w:val="TEXT"/>
        <w:ind w:firstLine="0"/>
      </w:pPr>
      <w:r>
        <w:t xml:space="preserve">Na wykresie (Rys. 2.8) znajdują się zmierzone wartości wilgotności powietrza </w:t>
      </w:r>
      <w:r w:rsidR="00A97219">
        <w:t>za pomocą czujnika DHT22 w okresie pomiędzy godziną 20:00 oraz 23:30. O godzinie 20:00 war</w:t>
      </w:r>
      <w:r w:rsidR="00B97841">
        <w:t>tość wynosiła około 38 procent. D</w:t>
      </w:r>
      <w:r w:rsidR="00A97219">
        <w:t>uży</w:t>
      </w:r>
      <w:r w:rsidR="00B97841">
        <w:t>m</w:t>
      </w:r>
      <w:r w:rsidR="00A97219">
        <w:t xml:space="preserve"> wpływem na tą wartość </w:t>
      </w:r>
      <w:r w:rsidR="007C7FC3">
        <w:t>miało</w:t>
      </w:r>
      <w:r w:rsidR="00A97219">
        <w:t xml:space="preserve"> dostarczenie do pomieszczenia powietrza zewnętrznego, które osuszyło powietrze wewnątrz budynku. Po odcięciu dopływu powietrza z zewnątrz wartość wilgotności ulegała wzrostowi. Podobnie jak w przypadku temperatury, wartości wilgotności powietrza są poprawne, ponieważ</w:t>
      </w:r>
      <w:r w:rsidR="00E12906">
        <w:t xml:space="preserve"> zawierają się w przedziałach podanych w książce</w:t>
      </w:r>
      <w:r w:rsidR="00A97219">
        <w:t xml:space="preserve"> „Zagrożenia biologiczne w budynku”</w:t>
      </w:r>
      <w:r w:rsidR="004B0A57">
        <w:t xml:space="preserve">. </w:t>
      </w:r>
      <w:r w:rsidR="00B97841">
        <w:t>Powietrze znajdujące się w badanym pokoju nie było zbyt suche lub zbyt wilgotne, dlatego osoba przebywająca w nim powinna czuć się komfortowo.</w:t>
      </w:r>
    </w:p>
    <w:p w14:paraId="658AA135" w14:textId="12575369" w:rsidR="00A97219" w:rsidRDefault="00A97219" w:rsidP="008B7FDE">
      <w:pPr>
        <w:pStyle w:val="TEXT"/>
        <w:ind w:firstLine="0"/>
      </w:pPr>
    </w:p>
    <w:p w14:paraId="2D7D92CD" w14:textId="77777777" w:rsidR="004B0A57" w:rsidRDefault="004B0A57" w:rsidP="004B0A57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6FE1EDAA" wp14:editId="4FF04B0A">
            <wp:extent cx="6120130" cy="219837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9EDD" w14:textId="103D0918" w:rsidR="00A97219" w:rsidRPr="004B0A57" w:rsidRDefault="004B0A57" w:rsidP="004B0A57">
      <w:pPr>
        <w:pStyle w:val="Caption"/>
        <w:jc w:val="center"/>
        <w:rPr>
          <w:b w:val="0"/>
          <w:i/>
          <w:sz w:val="24"/>
        </w:rPr>
      </w:pPr>
      <w:bookmarkStart w:id="35" w:name="_Toc532299443"/>
      <w:r w:rsidRPr="004B0A57">
        <w:rPr>
          <w:b w:val="0"/>
          <w:i/>
          <w:sz w:val="24"/>
        </w:rPr>
        <w:t xml:space="preserve">Rys. 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STYLEREF 1 \s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="00814AF2">
        <w:rPr>
          <w:b w:val="0"/>
          <w:i/>
          <w:sz w:val="24"/>
        </w:rPr>
        <w:fldChar w:fldCharType="end"/>
      </w:r>
      <w:r w:rsidR="00814AF2">
        <w:rPr>
          <w:b w:val="0"/>
          <w:i/>
          <w:sz w:val="24"/>
        </w:rPr>
        <w:t>.</w:t>
      </w:r>
      <w:r w:rsidR="00814AF2">
        <w:rPr>
          <w:b w:val="0"/>
          <w:i/>
          <w:sz w:val="24"/>
        </w:rPr>
        <w:fldChar w:fldCharType="begin"/>
      </w:r>
      <w:r w:rsidR="00814AF2">
        <w:rPr>
          <w:b w:val="0"/>
          <w:i/>
          <w:sz w:val="24"/>
        </w:rPr>
        <w:instrText xml:space="preserve"> SEQ Rys. \* ARABIC \s 1 </w:instrText>
      </w:r>
      <w:r w:rsid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9</w:t>
      </w:r>
      <w:r w:rsidR="00814AF2">
        <w:rPr>
          <w:b w:val="0"/>
          <w:i/>
          <w:sz w:val="24"/>
        </w:rPr>
        <w:fldChar w:fldCharType="end"/>
      </w:r>
      <w:r w:rsidRPr="004B0A57">
        <w:rPr>
          <w:b w:val="0"/>
          <w:i/>
          <w:sz w:val="24"/>
        </w:rPr>
        <w:t xml:space="preserve"> Wykres wartości stężenia dwutlenku węgla w powietrzu w pomieszczeniu zamkniętym.</w:t>
      </w:r>
      <w:bookmarkEnd w:id="35"/>
    </w:p>
    <w:p w14:paraId="3C88EF9A" w14:textId="12C51291" w:rsidR="004E3D5D" w:rsidRDefault="004E3D5D" w:rsidP="008B7FDE">
      <w:pPr>
        <w:pStyle w:val="TEXT"/>
        <w:ind w:firstLine="0"/>
      </w:pPr>
    </w:p>
    <w:p w14:paraId="2D660112" w14:textId="7F75CA1A" w:rsidR="004B0A57" w:rsidRDefault="00A40E46" w:rsidP="008B7FDE">
      <w:pPr>
        <w:pStyle w:val="TEXT"/>
        <w:ind w:firstLine="0"/>
      </w:pPr>
      <w:r>
        <w:t xml:space="preserve">Ostatnim mierzonym parametrem było stężenie dwutlenku węgla w powietrzu. Wyniki pomiarów znajdują się na wykresie (Rys. 2.9). W godzinach 20:00 do 20:10 pokój był wentylowany powietrzem </w:t>
      </w:r>
      <w:r>
        <w:lastRenderedPageBreak/>
        <w:t>zewnętrznym</w:t>
      </w:r>
      <w:r w:rsidR="00B97841">
        <w:t>, w którym stężenie CO</w:t>
      </w:r>
      <w:r w:rsidR="00B97841">
        <w:rPr>
          <w:vertAlign w:val="subscript"/>
        </w:rPr>
        <w:t>2</w:t>
      </w:r>
      <w:r w:rsidR="00B97841">
        <w:t xml:space="preserve"> wynosi około 360 ppm [2]. C</w:t>
      </w:r>
      <w:r>
        <w:t>zujnik w tym czasie wskazywał wartości około 400 ppm</w:t>
      </w:r>
      <w:r w:rsidR="00A22ECC">
        <w:t>,</w:t>
      </w:r>
      <w:r>
        <w:t xml:space="preserve"> co wskazuje na poprawność jego pomiarów. Po zaprzestaniu wentylacji w pomieszczeniu przebywała jedna osoba, która poprzez proces oddychania produkowała dwutlenek węgla. W czasie 3 godzin przybywania użytkownik</w:t>
      </w:r>
      <w:r w:rsidR="00E24221">
        <w:t xml:space="preserve">a w pokoju wartości stężenia </w:t>
      </w:r>
      <w:r w:rsidR="00B97841">
        <w:t>CO</w:t>
      </w:r>
      <w:r w:rsidR="00B97841">
        <w:rPr>
          <w:vertAlign w:val="subscript"/>
        </w:rPr>
        <w:t>2</w:t>
      </w:r>
      <w:r>
        <w:t xml:space="preserve"> w powietrzu zwiększały się do wartości około 900 ppm. </w:t>
      </w:r>
    </w:p>
    <w:p w14:paraId="3086971D" w14:textId="366010AC" w:rsidR="00814AF2" w:rsidRDefault="00814AF2" w:rsidP="008B7FDE">
      <w:pPr>
        <w:pStyle w:val="TEXT"/>
        <w:ind w:firstLine="0"/>
      </w:pPr>
    </w:p>
    <w:p w14:paraId="1E6C67DC" w14:textId="69FCA89E" w:rsidR="00814AF2" w:rsidRDefault="00814AF2" w:rsidP="008B7FDE">
      <w:pPr>
        <w:pStyle w:val="TEXT"/>
        <w:ind w:firstLine="0"/>
      </w:pPr>
      <w:r>
        <w:t>Ostateczny wygląd układu pomiarowego został zap</w:t>
      </w:r>
      <w:r w:rsidR="00A22ECC">
        <w:t>rezentowany na poniższym zdjęciu</w:t>
      </w:r>
      <w:r>
        <w:t xml:space="preserve"> (Rys. 2.10).</w:t>
      </w:r>
    </w:p>
    <w:p w14:paraId="743A8343" w14:textId="03CAA79E" w:rsidR="00814AF2" w:rsidRDefault="00814AF2" w:rsidP="008B7FDE">
      <w:pPr>
        <w:pStyle w:val="TEXT"/>
        <w:ind w:firstLine="0"/>
      </w:pPr>
    </w:p>
    <w:p w14:paraId="2ABD5813" w14:textId="77777777" w:rsidR="00814AF2" w:rsidRDefault="00814AF2" w:rsidP="00814AF2">
      <w:pPr>
        <w:pStyle w:val="TEXT"/>
        <w:keepNext/>
        <w:ind w:firstLine="0"/>
        <w:jc w:val="center"/>
      </w:pPr>
      <w:r>
        <w:rPr>
          <w:noProof/>
        </w:rPr>
        <w:drawing>
          <wp:inline distT="0" distB="0" distL="0" distR="0" wp14:anchorId="2B0DFD4E" wp14:editId="69F52091">
            <wp:extent cx="6120130" cy="6282690"/>
            <wp:effectExtent l="0" t="0" r="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1209_1118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F8B2" w14:textId="3436A108" w:rsidR="00814AF2" w:rsidRPr="00814AF2" w:rsidRDefault="00814AF2" w:rsidP="00814AF2">
      <w:pPr>
        <w:pStyle w:val="Caption"/>
        <w:jc w:val="center"/>
        <w:rPr>
          <w:b w:val="0"/>
          <w:i/>
          <w:sz w:val="24"/>
        </w:rPr>
      </w:pPr>
      <w:bookmarkStart w:id="36" w:name="_Toc532299444"/>
      <w:r w:rsidRPr="00814AF2">
        <w:rPr>
          <w:b w:val="0"/>
          <w:i/>
          <w:sz w:val="24"/>
        </w:rPr>
        <w:t xml:space="preserve">Rys. </w:t>
      </w:r>
      <w:r w:rsidRPr="00814AF2">
        <w:rPr>
          <w:b w:val="0"/>
          <w:i/>
          <w:sz w:val="24"/>
        </w:rPr>
        <w:fldChar w:fldCharType="begin"/>
      </w:r>
      <w:r w:rsidRPr="00814AF2">
        <w:rPr>
          <w:b w:val="0"/>
          <w:i/>
          <w:sz w:val="24"/>
        </w:rPr>
        <w:instrText xml:space="preserve"> STYLEREF 1 \s </w:instrText>
      </w:r>
      <w:r w:rsidRP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2</w:t>
      </w:r>
      <w:r w:rsidRPr="00814AF2">
        <w:rPr>
          <w:b w:val="0"/>
          <w:i/>
          <w:sz w:val="24"/>
        </w:rPr>
        <w:fldChar w:fldCharType="end"/>
      </w:r>
      <w:r w:rsidRPr="00814AF2">
        <w:rPr>
          <w:b w:val="0"/>
          <w:i/>
          <w:sz w:val="24"/>
        </w:rPr>
        <w:t>.</w:t>
      </w:r>
      <w:r w:rsidRPr="00814AF2">
        <w:rPr>
          <w:b w:val="0"/>
          <w:i/>
          <w:sz w:val="24"/>
        </w:rPr>
        <w:fldChar w:fldCharType="begin"/>
      </w:r>
      <w:r w:rsidRPr="00814AF2">
        <w:rPr>
          <w:b w:val="0"/>
          <w:i/>
          <w:sz w:val="24"/>
        </w:rPr>
        <w:instrText xml:space="preserve"> SEQ Rys. \* ARABIC \s 1 </w:instrText>
      </w:r>
      <w:r w:rsidRPr="00814AF2">
        <w:rPr>
          <w:b w:val="0"/>
          <w:i/>
          <w:sz w:val="24"/>
        </w:rPr>
        <w:fldChar w:fldCharType="separate"/>
      </w:r>
      <w:r w:rsidR="00794831">
        <w:rPr>
          <w:b w:val="0"/>
          <w:i/>
          <w:noProof/>
          <w:sz w:val="24"/>
        </w:rPr>
        <w:t>10</w:t>
      </w:r>
      <w:r w:rsidRPr="00814AF2">
        <w:rPr>
          <w:b w:val="0"/>
          <w:i/>
          <w:sz w:val="24"/>
        </w:rPr>
        <w:fldChar w:fldCharType="end"/>
      </w:r>
      <w:r w:rsidRPr="00814AF2">
        <w:rPr>
          <w:b w:val="0"/>
          <w:i/>
          <w:sz w:val="24"/>
        </w:rPr>
        <w:t xml:space="preserve"> Ostateczny wygląd układu do pomiaru parametrów powietrza.</w:t>
      </w:r>
      <w:bookmarkEnd w:id="36"/>
    </w:p>
    <w:p w14:paraId="791930BF" w14:textId="566FF523" w:rsidR="00395A43" w:rsidRDefault="00395A43" w:rsidP="008B7FDE">
      <w:pPr>
        <w:pStyle w:val="TEXT"/>
        <w:ind w:firstLine="0"/>
      </w:pPr>
    </w:p>
    <w:p w14:paraId="201C3355" w14:textId="21004969" w:rsidR="00395A43" w:rsidRDefault="00395A43" w:rsidP="00395A43">
      <w:pPr>
        <w:pStyle w:val="Heading1"/>
      </w:pPr>
      <w:bookmarkStart w:id="37" w:name="_Toc532299349"/>
      <w:r>
        <w:lastRenderedPageBreak/>
        <w:t>PODSUMOWANIE</w:t>
      </w:r>
      <w:bookmarkEnd w:id="37"/>
    </w:p>
    <w:p w14:paraId="291F1D61" w14:textId="77777777" w:rsidR="00486006" w:rsidRPr="00486006" w:rsidRDefault="00486006" w:rsidP="00486006">
      <w:pPr>
        <w:pStyle w:val="TEXT"/>
        <w:rPr>
          <w:lang w:val="en-GB"/>
        </w:rPr>
      </w:pPr>
    </w:p>
    <w:p w14:paraId="76E8EC64" w14:textId="5CE03269" w:rsidR="00395A43" w:rsidRDefault="00395A43" w:rsidP="00395A43">
      <w:pPr>
        <w:pStyle w:val="TEXT"/>
      </w:pPr>
      <w:r w:rsidRPr="00395A43">
        <w:t>Celem niniejszego projektu było zaprojektowanie, skonstruowanie oraz walidacja poprawności działania prototypu be</w:t>
      </w:r>
      <w:r>
        <w:t>z</w:t>
      </w:r>
      <w:r w:rsidRPr="00395A43">
        <w:t xml:space="preserve">przewodowego układu do pomiaru parametrów powietrza w budynku mieszkalnym. </w:t>
      </w:r>
      <w:r w:rsidR="00486006">
        <w:t>Projekt składał się z</w:t>
      </w:r>
      <w:r>
        <w:t xml:space="preserve"> mikrokontrolerów </w:t>
      </w:r>
      <w:r w:rsidR="00486006">
        <w:t>Arduino oraz Raspberry pi, czujników temperatury i wilgotności powietrza DHT22 oraz stężenia dwutlenku węgla DFRobot Gravity, modemu bezprzewodowej sieci pracującego w standardzi</w:t>
      </w:r>
      <w:r w:rsidR="00EF161B">
        <w:t>e IEEE 802.11n, który posłużył do utworzenia sieci</w:t>
      </w:r>
      <w:r w:rsidR="00486006">
        <w:t xml:space="preserve"> WLAN</w:t>
      </w:r>
      <w:r w:rsidR="00E24221">
        <w:t xml:space="preserve"> potrzebnej do bezprzewodowego przesyłanie danych.</w:t>
      </w:r>
    </w:p>
    <w:p w14:paraId="72D03613" w14:textId="3DF1CEAA" w:rsidR="00486006" w:rsidRDefault="00486006" w:rsidP="00395A43">
      <w:pPr>
        <w:pStyle w:val="TEXT"/>
      </w:pPr>
      <w:r>
        <w:t>Układ pomiarowy testowany był w zamkniętym pomieszczeniu mieszkalnym</w:t>
      </w:r>
      <w:r w:rsidR="007C7FC3">
        <w:t>,</w:t>
      </w:r>
      <w:r>
        <w:t xml:space="preserve"> w którym przebywała jedna osoba. Wyniki pomiarów okazały się być zgodne z oczekiwanymi wartośc</w:t>
      </w:r>
      <w:r w:rsidR="006E30A7">
        <w:t xml:space="preserve">iami mierzonych parametrów temperatury, wilgotności oraz stężenia dwutlenku węgla w powietrzu. </w:t>
      </w:r>
    </w:p>
    <w:p w14:paraId="09AEAEC8" w14:textId="6F2CF1C9" w:rsidR="006E30A7" w:rsidRPr="00395A43" w:rsidRDefault="006E30A7" w:rsidP="00395A43">
      <w:pPr>
        <w:pStyle w:val="TEXT"/>
      </w:pPr>
      <w:r>
        <w:t>Motywami do zrealizowania niniejszego projektu inżynierskiego była rosnąca świadomość społeczeństwa na temat zagrożeń</w:t>
      </w:r>
      <w:r w:rsidR="007C7FC3">
        <w:t>,</w:t>
      </w:r>
      <w:r>
        <w:t xml:space="preserve"> które mogą pojawiać się podczas przebywania w pomieszcze</w:t>
      </w:r>
      <w:r w:rsidR="00884B6A">
        <w:t>niach zamkniętych, oraz zwiększająca się</w:t>
      </w:r>
      <w:r>
        <w:t xml:space="preserve"> popularności </w:t>
      </w:r>
      <w:r w:rsidR="00884B6A">
        <w:t>urządzeń typu IOT takich jak mikrokontrolery</w:t>
      </w:r>
      <w:r w:rsidR="00A22ECC">
        <w:t xml:space="preserve">, które umożliwiły </w:t>
      </w:r>
      <w:r w:rsidR="008936AF">
        <w:t>pomiary parametrów powietrza mogły zostać zrealizowane</w:t>
      </w:r>
      <w:r w:rsidR="00804A53">
        <w:t>.</w:t>
      </w:r>
      <w:r w:rsidR="003D63D8">
        <w:t xml:space="preserve"> </w:t>
      </w:r>
      <w:r w:rsidR="00A22ECC">
        <w:t>Sądzę, że u</w:t>
      </w:r>
      <w:r w:rsidR="003D63D8">
        <w:t>kład pomiarowy ma perspektywy rozwoju, na przykład poprzez dodanie czujników, które mierzyłyby inne parametry po</w:t>
      </w:r>
      <w:r w:rsidR="002D7618">
        <w:t>wietrza</w:t>
      </w:r>
      <w:r w:rsidR="00A22ECC">
        <w:t xml:space="preserve"> (np.</w:t>
      </w:r>
      <w:r w:rsidR="00EF161B">
        <w:t xml:space="preserve"> ciśnienie powietrza lub stężenie</w:t>
      </w:r>
      <w:r w:rsidR="00A22ECC">
        <w:t xml:space="preserve"> pyłków pm10)</w:t>
      </w:r>
      <w:r w:rsidR="002D7618">
        <w:t xml:space="preserve">, </w:t>
      </w:r>
      <w:r w:rsidR="003D63D8">
        <w:t>zainstalowanie wyświetlacza</w:t>
      </w:r>
      <w:r w:rsidR="00A22ECC">
        <w:t xml:space="preserve"> </w:t>
      </w:r>
      <w:r w:rsidR="00B97841">
        <w:t>okazującego</w:t>
      </w:r>
      <w:r w:rsidR="003D63D8">
        <w:t xml:space="preserve"> aktualne</w:t>
      </w:r>
      <w:r w:rsidR="002D7618">
        <w:t xml:space="preserve"> wartości mierzonych parametrów, lub podłączenie do układu systemu, który po przekroczeniu pewnej wartości wywoływałby pewne zdarzenie (np. po przekroczeniu akceptowalnego stężenia dwutlenku węgla w powietrzu uruchamiałaby się wentylacja mechaniczna w pomieszczeniu). </w:t>
      </w:r>
    </w:p>
    <w:p w14:paraId="36AC555F" w14:textId="372CFEDA" w:rsidR="008936AF" w:rsidRPr="00A2561B" w:rsidRDefault="008936AF">
      <w:pPr>
        <w:rPr>
          <w:sz w:val="24"/>
          <w:szCs w:val="24"/>
        </w:rPr>
      </w:pPr>
      <w:r w:rsidRPr="00A2561B">
        <w:br w:type="page"/>
      </w:r>
    </w:p>
    <w:p w14:paraId="5439CE1B" w14:textId="77777777" w:rsidR="00395A43" w:rsidRPr="00A2561B" w:rsidRDefault="00395A43" w:rsidP="00395A43">
      <w:pPr>
        <w:pStyle w:val="TEXT"/>
      </w:pPr>
    </w:p>
    <w:p w14:paraId="1842AAAF" w14:textId="1CA3B9B2" w:rsidR="003D5A6E" w:rsidRPr="00DC74A8" w:rsidRDefault="00910D17" w:rsidP="004E3D5D">
      <w:pPr>
        <w:pStyle w:val="Heading1"/>
      </w:pPr>
      <w:bookmarkStart w:id="38" w:name="_Toc532299350"/>
      <w:r w:rsidRPr="00DC74A8">
        <w:t>BIBLIOGRAFIA</w:t>
      </w:r>
      <w:bookmarkEnd w:id="38"/>
    </w:p>
    <w:p w14:paraId="624311E4" w14:textId="4678792A" w:rsidR="00CE558F" w:rsidRPr="004445C7" w:rsidRDefault="00CC30FE" w:rsidP="00CE558F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rPr>
          <w:iCs/>
          <w:sz w:val="22"/>
          <w:szCs w:val="22"/>
        </w:rPr>
        <w:t>M. Mazur</w:t>
      </w:r>
      <w:r w:rsidRPr="004445C7">
        <w:rPr>
          <w:i/>
          <w:iCs/>
          <w:sz w:val="22"/>
          <w:szCs w:val="22"/>
        </w:rPr>
        <w:t xml:space="preserve">, </w:t>
      </w:r>
      <w:r w:rsidR="00CE558F" w:rsidRPr="004445C7">
        <w:rPr>
          <w:i/>
          <w:iCs/>
          <w:sz w:val="22"/>
          <w:szCs w:val="22"/>
        </w:rPr>
        <w:t>Systemy ochrony powietrza</w:t>
      </w:r>
      <w:r w:rsidR="00CE558F" w:rsidRPr="004445C7">
        <w:rPr>
          <w:sz w:val="22"/>
          <w:szCs w:val="22"/>
        </w:rPr>
        <w:t>, Uczelniane Wydawnictwa Naukowo-Dydaktyczne, Kraków</w:t>
      </w:r>
      <w:r w:rsidRPr="004445C7">
        <w:rPr>
          <w:sz w:val="22"/>
          <w:szCs w:val="22"/>
        </w:rPr>
        <w:t>, 2004r</w:t>
      </w:r>
      <w:r w:rsidR="00CE558F" w:rsidRPr="004445C7">
        <w:rPr>
          <w:sz w:val="22"/>
          <w:szCs w:val="22"/>
        </w:rPr>
        <w:t>.</w:t>
      </w:r>
    </w:p>
    <w:p w14:paraId="0789A2AF" w14:textId="01A57B9C" w:rsidR="00CE558F" w:rsidRPr="00A2561B" w:rsidRDefault="00CE558F" w:rsidP="00CE558F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  <w:lang w:val="en-GB"/>
        </w:rPr>
      </w:pPr>
      <w:r w:rsidRPr="00A2561B">
        <w:rPr>
          <w:iCs/>
          <w:sz w:val="22"/>
          <w:szCs w:val="22"/>
          <w:lang w:val="en-GB"/>
        </w:rPr>
        <w:t>Report CEN CR 1752:1998</w:t>
      </w:r>
      <w:r w:rsidR="00CC30FE" w:rsidRPr="00A2561B">
        <w:rPr>
          <w:iCs/>
          <w:sz w:val="22"/>
          <w:szCs w:val="22"/>
          <w:lang w:val="en-GB"/>
        </w:rPr>
        <w:t>,</w:t>
      </w:r>
      <w:r w:rsidRPr="00A2561B">
        <w:rPr>
          <w:iCs/>
          <w:sz w:val="22"/>
          <w:szCs w:val="22"/>
          <w:lang w:val="en-GB"/>
        </w:rPr>
        <w:t xml:space="preserve"> </w:t>
      </w:r>
      <w:r w:rsidRPr="00A2561B">
        <w:rPr>
          <w:i/>
          <w:iCs/>
          <w:sz w:val="22"/>
          <w:szCs w:val="22"/>
          <w:lang w:val="en-GB"/>
        </w:rPr>
        <w:t>Ventilation for buildings design criteria for the indoor environment</w:t>
      </w:r>
      <w:r w:rsidRPr="00A2561B">
        <w:rPr>
          <w:iCs/>
          <w:sz w:val="22"/>
          <w:szCs w:val="22"/>
          <w:lang w:val="en-GB"/>
        </w:rPr>
        <w:t>.</w:t>
      </w:r>
    </w:p>
    <w:p w14:paraId="18B0383B" w14:textId="4483BAD5" w:rsidR="00A87038" w:rsidRPr="00A2561B" w:rsidRDefault="00A87038" w:rsidP="000816E4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  <w:lang w:val="en-GB"/>
        </w:rPr>
      </w:pPr>
      <w:r w:rsidRPr="00A2561B">
        <w:rPr>
          <w:sz w:val="22"/>
          <w:szCs w:val="22"/>
          <w:lang w:val="en-GB"/>
        </w:rPr>
        <w:t>prEN 15251:2005</w:t>
      </w:r>
      <w:r w:rsidR="00CC30FE" w:rsidRPr="00A2561B">
        <w:rPr>
          <w:sz w:val="22"/>
          <w:szCs w:val="22"/>
          <w:lang w:val="en-GB"/>
        </w:rPr>
        <w:t>,</w:t>
      </w:r>
      <w:r w:rsidRPr="00A2561B">
        <w:rPr>
          <w:sz w:val="22"/>
          <w:szCs w:val="22"/>
          <w:lang w:val="en-GB"/>
        </w:rPr>
        <w:t xml:space="preserve"> </w:t>
      </w:r>
      <w:r w:rsidRPr="00A2561B">
        <w:rPr>
          <w:i/>
          <w:sz w:val="22"/>
          <w:szCs w:val="22"/>
          <w:lang w:val="en-GB"/>
        </w:rPr>
        <w:t>Criteria for the Indoor Environments including thermal, indoor air quality, light and noise</w:t>
      </w:r>
      <w:r w:rsidR="008B253B" w:rsidRPr="00A2561B">
        <w:rPr>
          <w:sz w:val="22"/>
          <w:szCs w:val="22"/>
          <w:lang w:val="en-GB"/>
        </w:rPr>
        <w:t>.</w:t>
      </w:r>
    </w:p>
    <w:p w14:paraId="2AD1C9AB" w14:textId="3B9E58DD" w:rsidR="00CE558F" w:rsidRPr="004445C7" w:rsidRDefault="004445C7" w:rsidP="00CE558F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>
        <w:rPr>
          <w:sz w:val="22"/>
          <w:szCs w:val="22"/>
        </w:rPr>
        <w:t>PN-EN 12831:</w:t>
      </w:r>
      <w:r w:rsidR="00CC30FE" w:rsidRPr="004445C7">
        <w:rPr>
          <w:sz w:val="22"/>
          <w:szCs w:val="22"/>
        </w:rPr>
        <w:t>2004,</w:t>
      </w:r>
      <w:r w:rsidR="00CE558F" w:rsidRPr="004445C7">
        <w:rPr>
          <w:sz w:val="22"/>
          <w:szCs w:val="22"/>
        </w:rPr>
        <w:t xml:space="preserve"> </w:t>
      </w:r>
      <w:r w:rsidR="00CE558F" w:rsidRPr="004445C7">
        <w:rPr>
          <w:i/>
          <w:sz w:val="22"/>
          <w:szCs w:val="22"/>
        </w:rPr>
        <w:t>Instalacje ogrzewcze w budynkach. Metody obliczania zapotrzebowania na moc cieplną.</w:t>
      </w:r>
    </w:p>
    <w:p w14:paraId="0FB435C0" w14:textId="12037CA7" w:rsidR="00A135A0" w:rsidRPr="004445C7" w:rsidRDefault="00A135A0" w:rsidP="00A135A0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rPr>
          <w:sz w:val="22"/>
          <w:szCs w:val="22"/>
        </w:rPr>
        <w:t xml:space="preserve">Oficjalna dokumentacja czujnika temperatury I wilgotności powietrza DHT22, dostępna pod adresem URL: </w:t>
      </w:r>
      <w:hyperlink r:id="rId29" w:history="1">
        <w:r w:rsidRPr="004445C7">
          <w:rPr>
            <w:rStyle w:val="Hyperlink"/>
            <w:color w:val="auto"/>
            <w:sz w:val="22"/>
            <w:szCs w:val="22"/>
          </w:rPr>
          <w:t>https://www.sparkfun.com/datasheets/Sensors/Temperature/DHT22.pdf</w:t>
        </w:r>
      </w:hyperlink>
    </w:p>
    <w:p w14:paraId="1DDFC9F2" w14:textId="6A01843D" w:rsidR="008E497F" w:rsidRPr="004445C7" w:rsidRDefault="00CC30FE" w:rsidP="000816E4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rPr>
          <w:sz w:val="22"/>
          <w:szCs w:val="22"/>
        </w:rPr>
        <w:t>Z. Kabza, K. Kostyrko, S. Zator, A. Łobzowski, W. Szkolnikowski</w:t>
      </w:r>
      <w:r w:rsidRPr="004445C7">
        <w:rPr>
          <w:i/>
          <w:sz w:val="22"/>
          <w:szCs w:val="22"/>
        </w:rPr>
        <w:t>,</w:t>
      </w:r>
      <w:r w:rsidR="004445C7" w:rsidRPr="004445C7">
        <w:rPr>
          <w:i/>
          <w:sz w:val="22"/>
          <w:szCs w:val="22"/>
        </w:rPr>
        <w:t xml:space="preserve"> </w:t>
      </w:r>
      <w:r w:rsidR="005A0BC5" w:rsidRPr="004445C7">
        <w:rPr>
          <w:i/>
          <w:sz w:val="22"/>
          <w:szCs w:val="22"/>
        </w:rPr>
        <w:t>Regul</w:t>
      </w:r>
      <w:r w:rsidRPr="004445C7">
        <w:rPr>
          <w:i/>
          <w:sz w:val="22"/>
          <w:szCs w:val="22"/>
        </w:rPr>
        <w:t>acja mikroklimatu pomieszczenia</w:t>
      </w:r>
      <w:r w:rsidR="005A0BC5" w:rsidRPr="004445C7">
        <w:rPr>
          <w:sz w:val="22"/>
          <w:szCs w:val="22"/>
        </w:rPr>
        <w:t>, Agenda wydaw</w:t>
      </w:r>
      <w:r w:rsidR="004445C7" w:rsidRPr="004445C7">
        <w:rPr>
          <w:sz w:val="22"/>
          <w:szCs w:val="22"/>
        </w:rPr>
        <w:t xml:space="preserve">nicza PAK-u, Warszawa, </w:t>
      </w:r>
      <w:r w:rsidR="005A0BC5" w:rsidRPr="004445C7">
        <w:rPr>
          <w:sz w:val="22"/>
          <w:szCs w:val="22"/>
        </w:rPr>
        <w:t>2005</w:t>
      </w:r>
      <w:r w:rsidR="004445C7" w:rsidRPr="004445C7">
        <w:rPr>
          <w:sz w:val="22"/>
          <w:szCs w:val="22"/>
        </w:rPr>
        <w:t>r</w:t>
      </w:r>
      <w:r w:rsidR="008B253B" w:rsidRPr="004445C7">
        <w:rPr>
          <w:sz w:val="22"/>
          <w:szCs w:val="22"/>
        </w:rPr>
        <w:t>.</w:t>
      </w:r>
    </w:p>
    <w:p w14:paraId="069025BF" w14:textId="56D396CC" w:rsidR="00CE558F" w:rsidRPr="00A2561B" w:rsidRDefault="004445C7" w:rsidP="00CE558F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  <w:lang w:val="en-GB"/>
        </w:rPr>
      </w:pPr>
      <w:r w:rsidRPr="00A2561B">
        <w:rPr>
          <w:sz w:val="22"/>
          <w:szCs w:val="22"/>
          <w:lang w:val="en-GB"/>
        </w:rPr>
        <w:t>M.A Alalawi, M. Krarti</w:t>
      </w:r>
      <w:r w:rsidRPr="00A2561B">
        <w:rPr>
          <w:i/>
          <w:sz w:val="22"/>
          <w:szCs w:val="22"/>
          <w:lang w:val="en-GB"/>
        </w:rPr>
        <w:t xml:space="preserve">, </w:t>
      </w:r>
      <w:r w:rsidR="00B97841">
        <w:rPr>
          <w:i/>
          <w:sz w:val="22"/>
          <w:szCs w:val="22"/>
          <w:lang w:val="en-GB"/>
        </w:rPr>
        <w:t>Experimental Evaluation of CO</w:t>
      </w:r>
      <w:r w:rsidR="00B97841">
        <w:rPr>
          <w:i/>
          <w:sz w:val="22"/>
          <w:szCs w:val="22"/>
          <w:vertAlign w:val="subscript"/>
          <w:lang w:val="en-GB"/>
        </w:rPr>
        <w:t>2</w:t>
      </w:r>
      <w:r w:rsidR="00CE558F" w:rsidRPr="00A2561B">
        <w:rPr>
          <w:i/>
          <w:sz w:val="22"/>
          <w:szCs w:val="22"/>
          <w:lang w:val="en-GB"/>
        </w:rPr>
        <w:t xml:space="preserve"> – Based Demand – Controlle</w:t>
      </w:r>
      <w:r w:rsidRPr="00A2561B">
        <w:rPr>
          <w:i/>
          <w:sz w:val="22"/>
          <w:szCs w:val="22"/>
          <w:lang w:val="en-GB"/>
        </w:rPr>
        <w:t xml:space="preserve">d Ventilation Strategies, </w:t>
      </w:r>
      <w:r w:rsidRPr="00A2561B">
        <w:rPr>
          <w:sz w:val="22"/>
          <w:szCs w:val="22"/>
          <w:lang w:val="en-GB"/>
        </w:rPr>
        <w:t xml:space="preserve">ASHRAE Transactions, Atlanta, </w:t>
      </w:r>
      <w:r w:rsidR="00CE558F" w:rsidRPr="00A2561B">
        <w:rPr>
          <w:sz w:val="22"/>
          <w:szCs w:val="22"/>
          <w:lang w:val="en-GB"/>
        </w:rPr>
        <w:t>2002r.</w:t>
      </w:r>
    </w:p>
    <w:p w14:paraId="72315C96" w14:textId="35F98357" w:rsidR="008B253B" w:rsidRPr="004445C7" w:rsidRDefault="004445C7" w:rsidP="00FA5DCF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rPr>
          <w:sz w:val="22"/>
          <w:szCs w:val="22"/>
        </w:rPr>
        <w:t>B. Zyska</w:t>
      </w:r>
      <w:r w:rsidRPr="004445C7">
        <w:rPr>
          <w:i/>
          <w:sz w:val="22"/>
          <w:szCs w:val="22"/>
        </w:rPr>
        <w:t xml:space="preserve">, </w:t>
      </w:r>
      <w:r w:rsidR="008B253B" w:rsidRPr="004445C7">
        <w:rPr>
          <w:i/>
          <w:sz w:val="22"/>
          <w:szCs w:val="22"/>
        </w:rPr>
        <w:t>Z</w:t>
      </w:r>
      <w:r w:rsidRPr="004445C7">
        <w:rPr>
          <w:i/>
          <w:sz w:val="22"/>
          <w:szCs w:val="22"/>
        </w:rPr>
        <w:t>agrożenia biologiczne w budynku</w:t>
      </w:r>
      <w:r w:rsidR="008B253B" w:rsidRPr="004445C7">
        <w:rPr>
          <w:sz w:val="22"/>
          <w:szCs w:val="22"/>
        </w:rPr>
        <w:t>, Arkady, Warszawa 1999.</w:t>
      </w:r>
    </w:p>
    <w:p w14:paraId="484C5801" w14:textId="53FBA600" w:rsidR="00FB3BD6" w:rsidRPr="004445C7" w:rsidRDefault="00412F2C" w:rsidP="00FB3BD6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t>Oficjalna dokumentacja czujnika stężenia dwutlenku wę</w:t>
      </w:r>
      <w:r w:rsidR="003A3132" w:rsidRPr="004445C7">
        <w:t>gla w powietrzu DFRobot Gravity</w:t>
      </w:r>
      <w:r w:rsidRPr="004445C7">
        <w:t xml:space="preserve">, dostępna pod adresem URL: </w:t>
      </w:r>
      <w:hyperlink r:id="rId30" w:history="1">
        <w:r w:rsidR="00FB3BD6" w:rsidRPr="004445C7">
          <w:rPr>
            <w:rStyle w:val="Hyperlink"/>
            <w:color w:val="auto"/>
            <w:sz w:val="22"/>
            <w:szCs w:val="22"/>
          </w:rPr>
          <w:t>https://www.dfrobot.com/wiki/index.php/CO2_Sensor_SKU:SEN0159</w:t>
        </w:r>
      </w:hyperlink>
    </w:p>
    <w:p w14:paraId="7DF63D3B" w14:textId="6B79558B" w:rsidR="00FB3BD6" w:rsidRPr="00A2561B" w:rsidRDefault="00FC4EF4" w:rsidP="00B238C1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  <w:lang w:val="en-GB"/>
        </w:rPr>
      </w:pPr>
      <w:r w:rsidRPr="00A2561B">
        <w:rPr>
          <w:lang w:val="en-GB"/>
        </w:rPr>
        <w:t xml:space="preserve">Artykuł Cisco, Connections Counter: The Internet of Everything in Motion, dostępny pod adresem URL: </w:t>
      </w:r>
      <w:hyperlink r:id="rId31" w:history="1">
        <w:r w:rsidR="00B238C1" w:rsidRPr="00A2561B">
          <w:rPr>
            <w:rStyle w:val="Hyperlink"/>
            <w:color w:val="auto"/>
            <w:sz w:val="22"/>
            <w:szCs w:val="22"/>
            <w:lang w:val="en-GB"/>
          </w:rPr>
          <w:t>https://newsroom.cisco.com/feature-content?type=webcontent&amp;articleId=1208342</w:t>
        </w:r>
      </w:hyperlink>
    </w:p>
    <w:p w14:paraId="24078271" w14:textId="10CDFAD1" w:rsidR="000E323A" w:rsidRPr="004445C7" w:rsidRDefault="003A3132" w:rsidP="000E323A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sz w:val="22"/>
          <w:szCs w:val="22"/>
        </w:rPr>
      </w:pPr>
      <w:r w:rsidRPr="004445C7">
        <w:t xml:space="preserve">Oficjalna dokumentacja urządzenia Raspberry pi zero w, dostępna pod adresem URL: </w:t>
      </w:r>
      <w:hyperlink r:id="rId32" w:history="1">
        <w:r w:rsidR="000E323A" w:rsidRPr="004445C7">
          <w:rPr>
            <w:rStyle w:val="Hyperlink"/>
            <w:color w:val="auto"/>
            <w:sz w:val="22"/>
            <w:szCs w:val="22"/>
          </w:rPr>
          <w:t>https://www.raspberrypi.org/products/raspberry-pi-zero-w</w:t>
        </w:r>
      </w:hyperlink>
      <w:r w:rsidR="000E323A" w:rsidRPr="004445C7">
        <w:rPr>
          <w:sz w:val="22"/>
          <w:szCs w:val="22"/>
        </w:rPr>
        <w:t>/</w:t>
      </w:r>
    </w:p>
    <w:p w14:paraId="3CFE3BDA" w14:textId="57B3DBA3" w:rsidR="00CC0BF6" w:rsidRPr="004445C7" w:rsidRDefault="003A3132" w:rsidP="00FC4EF4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rStyle w:val="Hyperlink"/>
          <w:color w:val="auto"/>
          <w:sz w:val="22"/>
          <w:szCs w:val="22"/>
          <w:u w:val="none"/>
        </w:rPr>
      </w:pPr>
      <w:r w:rsidRPr="004445C7">
        <w:t xml:space="preserve">Oficjalna dokumentacja urządzenia Arduino uno, dostępna pod adresem URL: </w:t>
      </w:r>
      <w:hyperlink r:id="rId33" w:history="1">
        <w:r w:rsidR="000E323A" w:rsidRPr="004445C7">
          <w:rPr>
            <w:rStyle w:val="Hyperlink"/>
            <w:color w:val="auto"/>
            <w:sz w:val="22"/>
            <w:szCs w:val="22"/>
          </w:rPr>
          <w:t>https://store.arduino.cc/arduino-uno-rev3</w:t>
        </w:r>
      </w:hyperlink>
    </w:p>
    <w:p w14:paraId="228C75F1" w14:textId="1F7933AC" w:rsidR="00FC4EF4" w:rsidRPr="00A2561B" w:rsidRDefault="004445C7" w:rsidP="009346AE">
      <w:pPr>
        <w:pStyle w:val="BodyText"/>
        <w:numPr>
          <w:ilvl w:val="1"/>
          <w:numId w:val="20"/>
        </w:numPr>
        <w:tabs>
          <w:tab w:val="clear" w:pos="425"/>
          <w:tab w:val="clear" w:pos="1724"/>
          <w:tab w:val="left" w:pos="567"/>
        </w:tabs>
        <w:ind w:left="567" w:hanging="567"/>
        <w:rPr>
          <w:rStyle w:val="Hyperlink"/>
          <w:color w:val="auto"/>
          <w:sz w:val="22"/>
          <w:szCs w:val="22"/>
          <w:u w:val="none"/>
          <w:lang w:val="en-GB"/>
        </w:rPr>
      </w:pPr>
      <w:r w:rsidRPr="00A2561B">
        <w:rPr>
          <w:rStyle w:val="Hyperlink"/>
          <w:color w:val="auto"/>
          <w:sz w:val="22"/>
          <w:szCs w:val="22"/>
          <w:u w:val="none"/>
          <w:lang w:val="en-GB"/>
        </w:rPr>
        <w:t>IEEE 802.11n-2009,</w:t>
      </w:r>
      <w:r w:rsidR="00FC4EF4" w:rsidRPr="00A2561B">
        <w:rPr>
          <w:rStyle w:val="Hyperlink"/>
          <w:color w:val="auto"/>
          <w:sz w:val="22"/>
          <w:szCs w:val="22"/>
          <w:u w:val="none"/>
          <w:lang w:val="en-GB"/>
        </w:rPr>
        <w:t xml:space="preserve"> </w:t>
      </w:r>
      <w:r w:rsidRPr="00A2561B">
        <w:rPr>
          <w:rStyle w:val="Hyperlink"/>
          <w:i/>
          <w:color w:val="auto"/>
          <w:sz w:val="22"/>
          <w:szCs w:val="22"/>
          <w:u w:val="none"/>
          <w:lang w:val="en-GB"/>
        </w:rPr>
        <w:t>Amendment 5: En</w:t>
      </w:r>
      <w:r w:rsidR="00FC4EF4" w:rsidRPr="00A2561B">
        <w:rPr>
          <w:rStyle w:val="Hyperlink"/>
          <w:i/>
          <w:color w:val="auto"/>
          <w:sz w:val="22"/>
          <w:szCs w:val="22"/>
          <w:u w:val="none"/>
          <w:lang w:val="en-GB"/>
        </w:rPr>
        <w:t>hancements for Higher Throughput</w:t>
      </w:r>
      <w:r w:rsidR="00FC4EF4" w:rsidRPr="00A2561B">
        <w:rPr>
          <w:rStyle w:val="Hyperlink"/>
          <w:color w:val="auto"/>
          <w:sz w:val="22"/>
          <w:szCs w:val="22"/>
          <w:u w:val="none"/>
          <w:lang w:val="en-GB"/>
        </w:rPr>
        <w:t>.</w:t>
      </w:r>
    </w:p>
    <w:p w14:paraId="39E8F2E5" w14:textId="29FDE830" w:rsidR="000A3326" w:rsidRDefault="000A3326" w:rsidP="000A3326">
      <w:pPr>
        <w:pStyle w:val="BodyText"/>
        <w:tabs>
          <w:tab w:val="clear" w:pos="425"/>
          <w:tab w:val="left" w:pos="567"/>
        </w:tabs>
        <w:rPr>
          <w:rStyle w:val="Hyperlink"/>
          <w:sz w:val="22"/>
          <w:szCs w:val="22"/>
          <w:lang w:val="en-GB"/>
        </w:rPr>
      </w:pPr>
    </w:p>
    <w:p w14:paraId="445EA1A8" w14:textId="4599045E" w:rsidR="003A3132" w:rsidRDefault="004E3D5D" w:rsidP="004E3D5D">
      <w:pPr>
        <w:rPr>
          <w:rStyle w:val="Hyperlink"/>
          <w:sz w:val="22"/>
          <w:szCs w:val="22"/>
          <w:lang w:val="en-GB"/>
        </w:rPr>
      </w:pPr>
      <w:r>
        <w:rPr>
          <w:rStyle w:val="Hyperlink"/>
          <w:sz w:val="22"/>
          <w:szCs w:val="22"/>
          <w:lang w:val="en-GB"/>
        </w:rPr>
        <w:br w:type="page"/>
      </w:r>
    </w:p>
    <w:p w14:paraId="068E6727" w14:textId="3710B179" w:rsidR="000A3326" w:rsidRPr="004E3D5D" w:rsidRDefault="004E3D5D" w:rsidP="004E3D5D">
      <w:pPr>
        <w:pStyle w:val="Heading1"/>
        <w:rPr>
          <w:rStyle w:val="Hyperlink"/>
          <w:color w:val="auto"/>
          <w:sz w:val="22"/>
        </w:rPr>
      </w:pPr>
      <w:bookmarkStart w:id="39" w:name="_Toc532299351"/>
      <w:r>
        <w:rPr>
          <w:rStyle w:val="Hyperlink"/>
          <w:color w:val="auto"/>
          <w:u w:val="none"/>
        </w:rPr>
        <w:lastRenderedPageBreak/>
        <w:t>SPIS</w:t>
      </w:r>
      <w:r w:rsidR="00FA5DCF" w:rsidRPr="004E3D5D">
        <w:rPr>
          <w:rStyle w:val="Hyperlink"/>
          <w:color w:val="auto"/>
          <w:u w:val="none"/>
        </w:rPr>
        <w:t xml:space="preserve"> RYSUNKÓW</w:t>
      </w:r>
      <w:bookmarkEnd w:id="39"/>
    </w:p>
    <w:p w14:paraId="514FB5C5" w14:textId="79FD23B3" w:rsidR="000A3326" w:rsidRDefault="000A3326" w:rsidP="000A3326">
      <w:pPr>
        <w:pStyle w:val="BodyText"/>
        <w:tabs>
          <w:tab w:val="clear" w:pos="425"/>
          <w:tab w:val="left" w:pos="567"/>
        </w:tabs>
        <w:rPr>
          <w:rStyle w:val="Hyperlink"/>
          <w:sz w:val="22"/>
          <w:szCs w:val="22"/>
          <w:lang w:val="en-GB"/>
        </w:rPr>
      </w:pPr>
    </w:p>
    <w:p w14:paraId="121234DF" w14:textId="4AC3E0BD" w:rsidR="003214D3" w:rsidRDefault="000A332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r>
        <w:rPr>
          <w:sz w:val="22"/>
          <w:szCs w:val="22"/>
          <w:lang w:val="en-GB"/>
        </w:rPr>
        <w:fldChar w:fldCharType="begin"/>
      </w:r>
      <w:r>
        <w:rPr>
          <w:sz w:val="22"/>
          <w:szCs w:val="22"/>
          <w:lang w:val="en-GB"/>
        </w:rPr>
        <w:instrText xml:space="preserve"> TOC \h \z \c "Rys." </w:instrText>
      </w:r>
      <w:r>
        <w:rPr>
          <w:sz w:val="22"/>
          <w:szCs w:val="22"/>
          <w:lang w:val="en-GB"/>
        </w:rPr>
        <w:fldChar w:fldCharType="separate"/>
      </w:r>
      <w:hyperlink w:anchor="_Toc532299430" w:history="1">
        <w:r w:rsidR="003214D3" w:rsidRPr="00E67C6D">
          <w:rPr>
            <w:rStyle w:val="Hyperlink"/>
            <w:i/>
            <w:noProof/>
          </w:rPr>
          <w:t>Rys. 1.1 Czujnik temperatury oraz wilgotności powietrza DHT22 [5].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_Toc532299430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6</w:t>
        </w:r>
        <w:r w:rsidR="003214D3">
          <w:rPr>
            <w:noProof/>
            <w:webHidden/>
          </w:rPr>
          <w:fldChar w:fldCharType="end"/>
        </w:r>
      </w:hyperlink>
    </w:p>
    <w:p w14:paraId="5F83161E" w14:textId="07FE22B3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1" w:history="1">
        <w:r w:rsidR="003214D3" w:rsidRPr="00E67C6D">
          <w:rPr>
            <w:rStyle w:val="Hyperlink"/>
            <w:i/>
            <w:noProof/>
          </w:rPr>
          <w:t>Rys. 1.2 Czujnik stężenia CO</w:t>
        </w:r>
        <w:r w:rsidR="003214D3" w:rsidRPr="00E67C6D">
          <w:rPr>
            <w:rStyle w:val="Hyperlink"/>
            <w:i/>
            <w:noProof/>
            <w:vertAlign w:val="subscript"/>
          </w:rPr>
          <w:t>2</w:t>
        </w:r>
        <w:r w:rsidR="003214D3" w:rsidRPr="00E67C6D">
          <w:rPr>
            <w:rStyle w:val="Hyperlink"/>
            <w:i/>
            <w:noProof/>
          </w:rPr>
          <w:t xml:space="preserve"> w powietrzu DFRobot Gravity SEN0159.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_Toc532299431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8</w:t>
        </w:r>
        <w:r w:rsidR="003214D3">
          <w:rPr>
            <w:noProof/>
            <w:webHidden/>
          </w:rPr>
          <w:fldChar w:fldCharType="end"/>
        </w:r>
      </w:hyperlink>
    </w:p>
    <w:p w14:paraId="42F46533" w14:textId="1902B20C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2" w:history="1">
        <w:r w:rsidR="003214D3" w:rsidRPr="00E67C6D">
          <w:rPr>
            <w:rStyle w:val="Hyperlink"/>
            <w:i/>
            <w:noProof/>
          </w:rPr>
          <w:t>Rys. 1.3 Urządzenie Rasberry pi zero w.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_Toc532299432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9</w:t>
        </w:r>
        <w:r w:rsidR="003214D3">
          <w:rPr>
            <w:noProof/>
            <w:webHidden/>
          </w:rPr>
          <w:fldChar w:fldCharType="end"/>
        </w:r>
      </w:hyperlink>
    </w:p>
    <w:p w14:paraId="34DB2960" w14:textId="07FA8414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3" w:history="1">
        <w:r w:rsidR="003214D3" w:rsidRPr="00E67C6D">
          <w:rPr>
            <w:rStyle w:val="Hyperlink"/>
            <w:i/>
            <w:noProof/>
          </w:rPr>
          <w:t>Rys. 1.4 Urządzenie Arduino uno.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_Toc532299433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10</w:t>
        </w:r>
        <w:r w:rsidR="003214D3">
          <w:rPr>
            <w:noProof/>
            <w:webHidden/>
          </w:rPr>
          <w:fldChar w:fldCharType="end"/>
        </w:r>
      </w:hyperlink>
    </w:p>
    <w:p w14:paraId="56CF052A" w14:textId="764C45C1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4" w:history="1">
        <w:r w:rsidR="003214D3" w:rsidRPr="00E67C6D">
          <w:rPr>
            <w:rStyle w:val="Hyperlink"/>
            <w:i/>
            <w:noProof/>
          </w:rPr>
          <w:t>Rys. 1.5 Modem firmy Tenda, model F3.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_Toc532299434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12</w:t>
        </w:r>
        <w:r w:rsidR="003214D3">
          <w:rPr>
            <w:noProof/>
            <w:webHidden/>
          </w:rPr>
          <w:fldChar w:fldCharType="end"/>
        </w:r>
      </w:hyperlink>
    </w:p>
    <w:p w14:paraId="5F060C6D" w14:textId="5D4048D5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5" w:history="1">
        <w:r w:rsidR="003214D3" w:rsidRPr="00E67C6D">
          <w:rPr>
            <w:rStyle w:val="Hyperlink"/>
            <w:i/>
            <w:noProof/>
          </w:rPr>
          <w:t>Rys. 2.1 Schemat blokowy przepływu danych.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_Toc532299435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13</w:t>
        </w:r>
        <w:r w:rsidR="003214D3">
          <w:rPr>
            <w:noProof/>
            <w:webHidden/>
          </w:rPr>
          <w:fldChar w:fldCharType="end"/>
        </w:r>
      </w:hyperlink>
    </w:p>
    <w:p w14:paraId="06178838" w14:textId="03AA755B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6" w:history="1">
        <w:r w:rsidR="003214D3" w:rsidRPr="00E67C6D">
          <w:rPr>
            <w:rStyle w:val="Hyperlink"/>
            <w:i/>
            <w:noProof/>
          </w:rPr>
          <w:t>Rys. 2.2 Schemat podłączenia czujnika DHT22 do urządzenia Raspberry pi zero w.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_Toc532299436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14</w:t>
        </w:r>
        <w:r w:rsidR="003214D3">
          <w:rPr>
            <w:noProof/>
            <w:webHidden/>
          </w:rPr>
          <w:fldChar w:fldCharType="end"/>
        </w:r>
      </w:hyperlink>
    </w:p>
    <w:p w14:paraId="4FD17EEB" w14:textId="622043C2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7" w:history="1">
        <w:r w:rsidR="003214D3" w:rsidRPr="00E67C6D">
          <w:rPr>
            <w:rStyle w:val="Hyperlink"/>
            <w:i/>
            <w:noProof/>
          </w:rPr>
          <w:t>Rys. 2.3 Schemat podłączenia czujnika DFRobot Gracity do urządzenia Arduino uno.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_Toc532299437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14</w:t>
        </w:r>
        <w:r w:rsidR="003214D3">
          <w:rPr>
            <w:noProof/>
            <w:webHidden/>
          </w:rPr>
          <w:fldChar w:fldCharType="end"/>
        </w:r>
      </w:hyperlink>
    </w:p>
    <w:p w14:paraId="32FEEE84" w14:textId="0CE7E370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8" w:history="1">
        <w:r w:rsidR="003214D3" w:rsidRPr="00E67C6D">
          <w:rPr>
            <w:rStyle w:val="Hyperlink"/>
            <w:i/>
            <w:noProof/>
          </w:rPr>
          <w:t>Rys. 2.4 Schemat podłączenia urządzeń Raspberry pi oraz Arduino.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_Toc532299438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15</w:t>
        </w:r>
        <w:r w:rsidR="003214D3">
          <w:rPr>
            <w:noProof/>
            <w:webHidden/>
          </w:rPr>
          <w:fldChar w:fldCharType="end"/>
        </w:r>
      </w:hyperlink>
    </w:p>
    <w:p w14:paraId="7910FC11" w14:textId="05A5D1C5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39" w:history="1">
        <w:r w:rsidR="003214D3" w:rsidRPr="00E67C6D">
          <w:rPr>
            <w:rStyle w:val="Hyperlink"/>
            <w:i/>
            <w:noProof/>
          </w:rPr>
          <w:t>Rys. 2.5 Przykładowy wykres przedstawiający dane pomiarowe w programie Grafana.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_Toc532299439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16</w:t>
        </w:r>
        <w:r w:rsidR="003214D3">
          <w:rPr>
            <w:noProof/>
            <w:webHidden/>
          </w:rPr>
          <w:fldChar w:fldCharType="end"/>
        </w:r>
      </w:hyperlink>
    </w:p>
    <w:p w14:paraId="1BA30845" w14:textId="0A1F45BA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40" w:history="1">
        <w:r w:rsidR="003214D3" w:rsidRPr="00E67C6D">
          <w:rPr>
            <w:rStyle w:val="Hyperlink"/>
            <w:i/>
            <w:noProof/>
          </w:rPr>
          <w:t>Rys. 2.6 Schemat funkcjonalny przepływu danych.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_Toc532299440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17</w:t>
        </w:r>
        <w:r w:rsidR="003214D3">
          <w:rPr>
            <w:noProof/>
            <w:webHidden/>
          </w:rPr>
          <w:fldChar w:fldCharType="end"/>
        </w:r>
      </w:hyperlink>
    </w:p>
    <w:p w14:paraId="58810EB7" w14:textId="04B9F3E7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41" w:history="1">
        <w:r w:rsidR="003214D3" w:rsidRPr="00E67C6D">
          <w:rPr>
            <w:rStyle w:val="Hyperlink"/>
            <w:i/>
            <w:noProof/>
          </w:rPr>
          <w:t>Rys. 2.7 Wykres wartości temperatury powietrza w pomieszczeniu zamkniętym.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_Toc532299441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18</w:t>
        </w:r>
        <w:r w:rsidR="003214D3">
          <w:rPr>
            <w:noProof/>
            <w:webHidden/>
          </w:rPr>
          <w:fldChar w:fldCharType="end"/>
        </w:r>
      </w:hyperlink>
    </w:p>
    <w:p w14:paraId="6A1E5F8A" w14:textId="4C7FAEF3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42" w:history="1">
        <w:r w:rsidR="003214D3" w:rsidRPr="00E67C6D">
          <w:rPr>
            <w:rStyle w:val="Hyperlink"/>
            <w:i/>
            <w:noProof/>
          </w:rPr>
          <w:t>Rys. 2.8 Wykres wartości wilgotności powietrza w pomieszczeniu zamkniętym.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_Toc532299442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19</w:t>
        </w:r>
        <w:r w:rsidR="003214D3">
          <w:rPr>
            <w:noProof/>
            <w:webHidden/>
          </w:rPr>
          <w:fldChar w:fldCharType="end"/>
        </w:r>
      </w:hyperlink>
    </w:p>
    <w:p w14:paraId="2A4421E7" w14:textId="72939942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43" w:history="1">
        <w:r w:rsidR="003214D3" w:rsidRPr="00E67C6D">
          <w:rPr>
            <w:rStyle w:val="Hyperlink"/>
            <w:i/>
            <w:noProof/>
          </w:rPr>
          <w:t>Rys. 2.9 Wykres wartości stężenia dwutlenku węgla w powietrzu w pomieszczeniu zamkniętym.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_Toc532299443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19</w:t>
        </w:r>
        <w:r w:rsidR="003214D3">
          <w:rPr>
            <w:noProof/>
            <w:webHidden/>
          </w:rPr>
          <w:fldChar w:fldCharType="end"/>
        </w:r>
      </w:hyperlink>
    </w:p>
    <w:p w14:paraId="12D55C8F" w14:textId="68CA9CDC" w:rsidR="003214D3" w:rsidRDefault="00284E7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299444" w:history="1">
        <w:r w:rsidR="003214D3" w:rsidRPr="00E67C6D">
          <w:rPr>
            <w:rStyle w:val="Hyperlink"/>
            <w:i/>
            <w:noProof/>
          </w:rPr>
          <w:t>Rys. 2.10 Ostateczny wygląd układu do pomiaru parametrów powietrza.</w:t>
        </w:r>
        <w:r w:rsidR="003214D3">
          <w:rPr>
            <w:noProof/>
            <w:webHidden/>
          </w:rPr>
          <w:tab/>
        </w:r>
        <w:r w:rsidR="003214D3">
          <w:rPr>
            <w:noProof/>
            <w:webHidden/>
          </w:rPr>
          <w:fldChar w:fldCharType="begin"/>
        </w:r>
        <w:r w:rsidR="003214D3">
          <w:rPr>
            <w:noProof/>
            <w:webHidden/>
          </w:rPr>
          <w:instrText xml:space="preserve"> PAGEREF _Toc532299444 \h </w:instrText>
        </w:r>
        <w:r w:rsidR="003214D3">
          <w:rPr>
            <w:noProof/>
            <w:webHidden/>
          </w:rPr>
        </w:r>
        <w:r w:rsidR="003214D3">
          <w:rPr>
            <w:noProof/>
            <w:webHidden/>
          </w:rPr>
          <w:fldChar w:fldCharType="separate"/>
        </w:r>
        <w:r w:rsidR="00794831">
          <w:rPr>
            <w:noProof/>
            <w:webHidden/>
          </w:rPr>
          <w:t>20</w:t>
        </w:r>
        <w:r w:rsidR="003214D3">
          <w:rPr>
            <w:noProof/>
            <w:webHidden/>
          </w:rPr>
          <w:fldChar w:fldCharType="end"/>
        </w:r>
      </w:hyperlink>
    </w:p>
    <w:p w14:paraId="7F4F81C2" w14:textId="43A45308" w:rsidR="004E3D5D" w:rsidRDefault="000A3326" w:rsidP="000A3326">
      <w:pPr>
        <w:pStyle w:val="BodyText"/>
        <w:tabs>
          <w:tab w:val="clear" w:pos="425"/>
          <w:tab w:val="left" w:pos="567"/>
        </w:tabs>
        <w:rPr>
          <w:sz w:val="22"/>
          <w:szCs w:val="22"/>
          <w:lang w:val="en-GB"/>
        </w:rPr>
      </w:pPr>
      <w:r>
        <w:rPr>
          <w:sz w:val="22"/>
          <w:szCs w:val="22"/>
          <w:lang w:val="en-GB"/>
        </w:rPr>
        <w:fldChar w:fldCharType="end"/>
      </w:r>
    </w:p>
    <w:p w14:paraId="429A7662" w14:textId="00111D12" w:rsidR="000A3326" w:rsidRDefault="004E3D5D" w:rsidP="004E3D5D">
      <w:pPr>
        <w:rPr>
          <w:sz w:val="22"/>
          <w:szCs w:val="22"/>
          <w:lang w:val="en-GB"/>
        </w:rPr>
      </w:pPr>
      <w:r>
        <w:rPr>
          <w:sz w:val="22"/>
          <w:szCs w:val="22"/>
          <w:lang w:val="en-GB"/>
        </w:rPr>
        <w:br w:type="page"/>
      </w:r>
    </w:p>
    <w:p w14:paraId="784B36EC" w14:textId="2605A7AF" w:rsidR="00FB2281" w:rsidRDefault="004E3D5D" w:rsidP="004E3D5D">
      <w:pPr>
        <w:pStyle w:val="Heading1"/>
      </w:pPr>
      <w:bookmarkStart w:id="40" w:name="_Toc532299352"/>
      <w:r>
        <w:lastRenderedPageBreak/>
        <w:t>SPIS TABEL</w:t>
      </w:r>
      <w:bookmarkEnd w:id="40"/>
    </w:p>
    <w:p w14:paraId="289F7803" w14:textId="77777777" w:rsidR="004E3D5D" w:rsidRDefault="004E3D5D" w:rsidP="000A3326">
      <w:pPr>
        <w:pStyle w:val="BodyText"/>
        <w:tabs>
          <w:tab w:val="clear" w:pos="425"/>
          <w:tab w:val="left" w:pos="567"/>
        </w:tabs>
        <w:rPr>
          <w:sz w:val="22"/>
          <w:szCs w:val="22"/>
          <w:lang w:val="en-GB"/>
        </w:rPr>
      </w:pPr>
    </w:p>
    <w:p w14:paraId="338684AB" w14:textId="574ED86F" w:rsidR="00306AF1" w:rsidRDefault="00FB228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r>
        <w:rPr>
          <w:sz w:val="22"/>
          <w:szCs w:val="22"/>
          <w:lang w:val="en-GB"/>
        </w:rPr>
        <w:fldChar w:fldCharType="begin"/>
      </w:r>
      <w:r>
        <w:rPr>
          <w:sz w:val="22"/>
          <w:szCs w:val="22"/>
          <w:lang w:val="en-GB"/>
        </w:rPr>
        <w:instrText xml:space="preserve"> TOC \h \z \c "Tab." </w:instrText>
      </w:r>
      <w:r>
        <w:rPr>
          <w:sz w:val="22"/>
          <w:szCs w:val="22"/>
          <w:lang w:val="en-GB"/>
        </w:rPr>
        <w:fldChar w:fldCharType="separate"/>
      </w:r>
      <w:hyperlink w:anchor="_Toc532313148" w:history="1">
        <w:r w:rsidR="00306AF1" w:rsidRPr="001A15DF">
          <w:rPr>
            <w:rStyle w:val="Hyperlink"/>
            <w:i/>
            <w:noProof/>
          </w:rPr>
          <w:t>Tab. 1.1 Objętościowy skład powietrza [1].</w:t>
        </w:r>
        <w:r w:rsidR="00306AF1">
          <w:rPr>
            <w:noProof/>
            <w:webHidden/>
          </w:rPr>
          <w:tab/>
        </w:r>
        <w:r w:rsidR="00306AF1">
          <w:rPr>
            <w:noProof/>
            <w:webHidden/>
          </w:rPr>
          <w:fldChar w:fldCharType="begin"/>
        </w:r>
        <w:r w:rsidR="00306AF1">
          <w:rPr>
            <w:noProof/>
            <w:webHidden/>
          </w:rPr>
          <w:instrText xml:space="preserve"> PAGEREF _Toc532313148 \h </w:instrText>
        </w:r>
        <w:r w:rsidR="00306AF1">
          <w:rPr>
            <w:noProof/>
            <w:webHidden/>
          </w:rPr>
        </w:r>
        <w:r w:rsidR="00306AF1">
          <w:rPr>
            <w:noProof/>
            <w:webHidden/>
          </w:rPr>
          <w:fldChar w:fldCharType="separate"/>
        </w:r>
        <w:r w:rsidR="00306AF1">
          <w:rPr>
            <w:noProof/>
            <w:webHidden/>
          </w:rPr>
          <w:t>4</w:t>
        </w:r>
        <w:r w:rsidR="00306AF1">
          <w:rPr>
            <w:noProof/>
            <w:webHidden/>
          </w:rPr>
          <w:fldChar w:fldCharType="end"/>
        </w:r>
      </w:hyperlink>
    </w:p>
    <w:p w14:paraId="4A9C5FE0" w14:textId="7C12C80E" w:rsidR="00306AF1" w:rsidRDefault="00306AF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313149" w:history="1">
        <w:r w:rsidRPr="001A15DF">
          <w:rPr>
            <w:rStyle w:val="Hyperlink"/>
            <w:i/>
            <w:noProof/>
          </w:rPr>
          <w:t>Tab. 1.2 Optymalne wartości temperatury dla budynku mieszkalnego wg norm PN-EN 12831 [4] i prEN 15251 [3].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_Toc532313149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C16E05A" w14:textId="44F1DD56" w:rsidR="00306AF1" w:rsidRDefault="00306AF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/>
        </w:rPr>
      </w:pPr>
      <w:hyperlink w:anchor="_Toc532313150" w:history="1">
        <w:r w:rsidRPr="001A15DF">
          <w:rPr>
            <w:rStyle w:val="Hyperlink"/>
            <w:i/>
            <w:noProof/>
          </w:rPr>
          <w:t>Tab. 1.3 Optymalne wartości wilgotności powietrza dla budynków mieszkalnych [6].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_Toc532313150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39DAD5" w14:textId="7B4C2724" w:rsidR="00FB2281" w:rsidRDefault="00FB2281" w:rsidP="000A3326">
      <w:pPr>
        <w:pStyle w:val="BodyText"/>
        <w:tabs>
          <w:tab w:val="clear" w:pos="425"/>
          <w:tab w:val="left" w:pos="567"/>
        </w:tabs>
        <w:rPr>
          <w:sz w:val="22"/>
          <w:szCs w:val="22"/>
          <w:lang w:val="en-GB"/>
        </w:rPr>
      </w:pPr>
      <w:r>
        <w:rPr>
          <w:sz w:val="22"/>
          <w:szCs w:val="22"/>
          <w:lang w:val="en-GB"/>
        </w:rPr>
        <w:fldChar w:fldCharType="end"/>
      </w:r>
    </w:p>
    <w:p w14:paraId="3B330629" w14:textId="58C1613B" w:rsidR="00A00643" w:rsidRDefault="00A00643">
      <w:pPr>
        <w:rPr>
          <w:sz w:val="22"/>
          <w:szCs w:val="22"/>
          <w:lang w:val="en-GB"/>
        </w:rPr>
      </w:pPr>
      <w:r>
        <w:rPr>
          <w:sz w:val="22"/>
          <w:szCs w:val="22"/>
          <w:lang w:val="en-GB"/>
        </w:rPr>
        <w:br w:type="page"/>
      </w:r>
      <w:bookmarkStart w:id="41" w:name="_GoBack"/>
      <w:bookmarkEnd w:id="41"/>
    </w:p>
    <w:p w14:paraId="0DBBEB0E" w14:textId="03CA132F" w:rsidR="00A00643" w:rsidRPr="00A2561B" w:rsidRDefault="0049169F" w:rsidP="00A00643">
      <w:pPr>
        <w:pStyle w:val="Heading1"/>
        <w:numPr>
          <w:ilvl w:val="0"/>
          <w:numId w:val="0"/>
        </w:numPr>
        <w:rPr>
          <w:lang w:val="pl-PL"/>
        </w:rPr>
      </w:pPr>
      <w:bookmarkStart w:id="42" w:name="_Toc532299353"/>
      <w:r w:rsidRPr="00A2561B">
        <w:rPr>
          <w:lang w:val="pl-PL"/>
        </w:rPr>
        <w:lastRenderedPageBreak/>
        <w:t>Dodatek A. Kod źródłowy urządzeń Arduino i Raspberry pi</w:t>
      </w:r>
      <w:bookmarkEnd w:id="42"/>
    </w:p>
    <w:p w14:paraId="4841AD24" w14:textId="73CC9E55" w:rsidR="0049169F" w:rsidRPr="00A2561B" w:rsidRDefault="0049169F" w:rsidP="0049169F">
      <w:pPr>
        <w:pStyle w:val="TEXT"/>
        <w:ind w:firstLine="0"/>
      </w:pPr>
    </w:p>
    <w:p w14:paraId="0BE31F6A" w14:textId="2B29963B" w:rsidR="0049169F" w:rsidRDefault="0049169F" w:rsidP="0049169F">
      <w:pPr>
        <w:pStyle w:val="TEXT"/>
        <w:ind w:firstLine="0"/>
        <w:rPr>
          <w:lang w:val="en-GB"/>
        </w:rPr>
      </w:pPr>
      <w:r>
        <w:rPr>
          <w:lang w:val="en-GB"/>
        </w:rPr>
        <w:t>Arduino:</w:t>
      </w:r>
    </w:p>
    <w:p w14:paraId="4B3356A1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>void setup() {</w:t>
      </w:r>
    </w:p>
    <w:p w14:paraId="0B8F460B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 xml:space="preserve">  Serial.begin(9600);</w:t>
      </w:r>
    </w:p>
    <w:p w14:paraId="127EC886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>}</w:t>
      </w:r>
    </w:p>
    <w:p w14:paraId="24DF7CD2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</w:p>
    <w:p w14:paraId="2CC44A59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>void loop() {</w:t>
      </w:r>
    </w:p>
    <w:p w14:paraId="01650BCE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 xml:space="preserve">  int sensorValue = analogRead(A0);</w:t>
      </w:r>
    </w:p>
    <w:p w14:paraId="1C829EA7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 xml:space="preserve">  Serial.println(sensorValue);</w:t>
      </w:r>
    </w:p>
    <w:p w14:paraId="5A0D24B7" w14:textId="77777777" w:rsidR="0049169F" w:rsidRPr="009C5D46" w:rsidRDefault="0049169F" w:rsidP="0049169F">
      <w:pPr>
        <w:pStyle w:val="TEXT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 xml:space="preserve">  delay(9000);</w:t>
      </w:r>
    </w:p>
    <w:p w14:paraId="75752D19" w14:textId="37F99271" w:rsidR="0049169F" w:rsidRPr="009C5D46" w:rsidRDefault="0049169F" w:rsidP="0049169F">
      <w:pPr>
        <w:pStyle w:val="TEXT"/>
        <w:ind w:firstLine="0"/>
        <w:rPr>
          <w:rFonts w:ascii="Courier New" w:hAnsi="Courier New" w:cs="Courier New"/>
          <w:sz w:val="20"/>
          <w:szCs w:val="20"/>
          <w:lang w:val="en-GB"/>
        </w:rPr>
      </w:pPr>
      <w:r w:rsidRPr="009C5D46">
        <w:rPr>
          <w:rFonts w:ascii="Courier New" w:hAnsi="Courier New" w:cs="Courier New"/>
          <w:sz w:val="20"/>
          <w:szCs w:val="20"/>
          <w:lang w:val="en-GB"/>
        </w:rPr>
        <w:t>}</w:t>
      </w:r>
    </w:p>
    <w:p w14:paraId="7C73CED7" w14:textId="78F7A87A" w:rsidR="0049169F" w:rsidRDefault="0049169F" w:rsidP="0049169F">
      <w:pPr>
        <w:pStyle w:val="TEXT"/>
        <w:ind w:firstLine="0"/>
        <w:rPr>
          <w:lang w:val="en-GB"/>
        </w:rPr>
      </w:pPr>
    </w:p>
    <w:p w14:paraId="50074954" w14:textId="5D72D900" w:rsidR="0049169F" w:rsidRDefault="0049169F" w:rsidP="0049169F">
      <w:pPr>
        <w:pStyle w:val="TEXT"/>
        <w:ind w:firstLine="0"/>
        <w:rPr>
          <w:lang w:val="en-GB"/>
        </w:rPr>
      </w:pPr>
      <w:r>
        <w:rPr>
          <w:lang w:val="en-GB"/>
        </w:rPr>
        <w:t>Rapberry pi:</w:t>
      </w:r>
    </w:p>
    <w:p w14:paraId="50F2D233" w14:textId="0E76E1B2" w:rsidR="008B1811" w:rsidRPr="00A2561B" w:rsidRDefault="008B1811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780C20F5" w14:textId="7C6BDC64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import Adafruit_DHT as dht</w:t>
      </w:r>
    </w:p>
    <w:p w14:paraId="04594FF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import commands as cmd</w:t>
      </w:r>
    </w:p>
    <w:p w14:paraId="715C8A9E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import time</w:t>
      </w:r>
    </w:p>
    <w:p w14:paraId="063EC6D7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import serial</w:t>
      </w:r>
    </w:p>
    <w:p w14:paraId="315EC7E6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1C279953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count = 0</w:t>
      </w:r>
    </w:p>
    <w:p w14:paraId="3631C5AB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2E78F3A9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7128594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def read_data_from_serial():</w:t>
      </w:r>
    </w:p>
    <w:p w14:paraId="33F52207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serial_read = serial.Serial('/dev/ttyACM0', 9600)</w:t>
      </w:r>
    </w:p>
    <w:p w14:paraId="5E27337E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co2_density = serial_read.readline()</w:t>
      </w:r>
    </w:p>
    <w:p w14:paraId="20EF5785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return float(co2_density)</w:t>
      </w:r>
    </w:p>
    <w:p w14:paraId="18FD4EA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48BE2AA3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4276993D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def read_temperature_and_huminidity():</w:t>
      </w:r>
    </w:p>
    <w:p w14:paraId="5AE193D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sensor = dht.DHT22</w:t>
      </w:r>
    </w:p>
    <w:p w14:paraId="1AF0D740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dht_pin = 4</w:t>
      </w:r>
    </w:p>
    <w:p w14:paraId="247E84AC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humidity, temperature = dht.read_retry(sensor, dht_pin)</w:t>
      </w:r>
    </w:p>
    <w:p w14:paraId="24B48CD5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humidity = round(humidity, 2)</w:t>
      </w:r>
    </w:p>
    <w:p w14:paraId="3D8B92C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temperature = round(temperature, 2)</w:t>
      </w:r>
    </w:p>
    <w:p w14:paraId="2E89EBFA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return humidity, temperature</w:t>
      </w:r>
    </w:p>
    <w:p w14:paraId="7C2EA4F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247AAA90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10EE1747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def send_data_to_database():</w:t>
      </w:r>
    </w:p>
    <w:p w14:paraId="18FFC4C7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co2_density = co2_get_ppm()</w:t>
      </w:r>
    </w:p>
    <w:p w14:paraId="272CD2CC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humidity, temperature = read_temperature_and_huminidity()</w:t>
      </w:r>
    </w:p>
    <w:p w14:paraId="7D9FA10A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6FF20107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cmd.getoutput("curl -i -XPOST 'http://192.168.43.10:8086/write?db=data_from_sensors' --data-binary "</w:t>
      </w:r>
    </w:p>
    <w:p w14:paraId="321E683F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          "'temperature,host=server01,region=pl value={}'".format(temperature))</w:t>
      </w:r>
    </w:p>
    <w:p w14:paraId="539218B8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time.sleep(0.5)</w:t>
      </w:r>
    </w:p>
    <w:p w14:paraId="26CB30E6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cmd.getoutput("curl -i -XPOST 'http://192.168.43.10:8086/write?db=data_from_sensors' --data-binary "</w:t>
      </w:r>
    </w:p>
    <w:p w14:paraId="5C1FAA2A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          "'humidity,host=server01,region=pl value={}'".format(humidity))</w:t>
      </w:r>
    </w:p>
    <w:p w14:paraId="45CFF974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time.sleep(0.5)</w:t>
      </w:r>
    </w:p>
    <w:p w14:paraId="56A1BC1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cmd.getoutput("curl -i -XPOST 'http://192.168.43.10:8086/write?db=data_from_sensors' --data-binary "</w:t>
      </w:r>
    </w:p>
    <w:p w14:paraId="15B8CBB8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lastRenderedPageBreak/>
        <w:t xml:space="preserve">                  "'co2_density,host=server01,region=pl value={}'".format(co2_density))</w:t>
      </w:r>
    </w:p>
    <w:p w14:paraId="6D6C08C4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64992683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62674B3A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def co2_get_ppm():</w:t>
      </w:r>
    </w:p>
    <w:p w14:paraId="2FBDCF88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co2_clean_air_voltage = 0.357647058</w:t>
      </w:r>
    </w:p>
    <w:p w14:paraId="1FCF579F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co2_reaction_voltage = 0.060</w:t>
      </w:r>
    </w:p>
    <w:p w14:paraId="70611F9D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co2_curve = [2.602, co2_clean_air_voltage, (co2_reaction_voltage/(2.602 - 3.0))]</w:t>
      </w:r>
    </w:p>
    <w:p w14:paraId="5906B45B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dc_gain = 8.5</w:t>
      </w:r>
    </w:p>
    <w:p w14:paraId="7141FDAB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voltage = read_data_from_serial()</w:t>
      </w:r>
    </w:p>
    <w:p w14:paraId="0BAD779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voltage = voltage * 5.0 / 1024.0</w:t>
      </w:r>
    </w:p>
    <w:p w14:paraId="18D0C5A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print voltage</w:t>
      </w:r>
    </w:p>
    <w:p w14:paraId="1C3A5DB3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if voltage / dc_gain &gt;= co2_clean_air_voltage:</w:t>
      </w:r>
    </w:p>
    <w:p w14:paraId="062955F3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density = 400.0</w:t>
      </w:r>
    </w:p>
    <w:p w14:paraId="7AD30E69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else:</w:t>
      </w:r>
    </w:p>
    <w:p w14:paraId="0DDCC8C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density = pow(10, (((voltage / dc_gain) - co2_curve[1]) / co2_curve[2]) + co2_curve[0])</w:t>
      </w:r>
    </w:p>
    <w:p w14:paraId="6A0E82A1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return density</w:t>
      </w:r>
    </w:p>
    <w:p w14:paraId="49B6579E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734C2F46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</w:p>
    <w:p w14:paraId="4CBE7954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>while True:</w:t>
      </w:r>
    </w:p>
    <w:p w14:paraId="424170BE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try:</w:t>
      </w:r>
    </w:p>
    <w:p w14:paraId="638F121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send_data_to_database()</w:t>
      </w:r>
    </w:p>
    <w:p w14:paraId="02B52FB5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time.sleep(10)</w:t>
      </w:r>
    </w:p>
    <w:p w14:paraId="7BF3ED32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except:</w:t>
      </w:r>
    </w:p>
    <w:p w14:paraId="57DF8B14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count += 1</w:t>
      </w:r>
    </w:p>
    <w:p w14:paraId="35E76F09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if count &lt; 11:</w:t>
      </w:r>
    </w:p>
    <w:p w14:paraId="0A9B6DE9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    continue</w:t>
      </w:r>
    </w:p>
    <w:p w14:paraId="07D43B9F" w14:textId="77777777" w:rsidR="0049169F" w:rsidRPr="00A2561B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lang w:val="en-GB"/>
        </w:rPr>
      </w:pPr>
      <w:r w:rsidRPr="00A2561B">
        <w:rPr>
          <w:rFonts w:ascii="Courier New" w:hAnsi="Courier New" w:cs="Courier New"/>
          <w:lang w:val="en-GB"/>
        </w:rPr>
        <w:t xml:space="preserve">        else:</w:t>
      </w:r>
    </w:p>
    <w:p w14:paraId="73FFEA2C" w14:textId="77777777" w:rsidR="0049169F" w:rsidRPr="0049169F" w:rsidRDefault="0049169F" w:rsidP="004916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</w:rPr>
      </w:pPr>
      <w:r w:rsidRPr="00A2561B">
        <w:rPr>
          <w:rFonts w:ascii="Courier New" w:hAnsi="Courier New" w:cs="Courier New"/>
          <w:lang w:val="en-GB"/>
        </w:rPr>
        <w:t xml:space="preserve">            </w:t>
      </w:r>
      <w:r w:rsidRPr="0049169F">
        <w:rPr>
          <w:rFonts w:ascii="Courier New" w:hAnsi="Courier New" w:cs="Courier New"/>
        </w:rPr>
        <w:t>cmd.getoutput("sudo reboot")</w:t>
      </w:r>
    </w:p>
    <w:p w14:paraId="1BEABC05" w14:textId="77777777" w:rsidR="0049169F" w:rsidRPr="0049169F" w:rsidRDefault="0049169F" w:rsidP="0049169F">
      <w:pPr>
        <w:pStyle w:val="TEXT"/>
        <w:ind w:firstLine="0"/>
        <w:rPr>
          <w:lang w:val="en-GB"/>
        </w:rPr>
      </w:pPr>
    </w:p>
    <w:sectPr w:rsidR="0049169F" w:rsidRPr="0049169F" w:rsidSect="0071013B">
      <w:pgSz w:w="11907" w:h="16840" w:code="9"/>
      <w:pgMar w:top="1134" w:right="851" w:bottom="1134" w:left="1418" w:header="720" w:footer="720" w:gutter="0"/>
      <w:cols w:space="4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BD45F9" w14:textId="77777777" w:rsidR="00284E73" w:rsidRDefault="00284E73">
      <w:r>
        <w:separator/>
      </w:r>
    </w:p>
  </w:endnote>
  <w:endnote w:type="continuationSeparator" w:id="0">
    <w:p w14:paraId="32E8F1FE" w14:textId="77777777" w:rsidR="00284E73" w:rsidRDefault="00284E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8EED55" w14:textId="77777777" w:rsidR="00A22ECC" w:rsidRDefault="00A22E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FC2089" w14:textId="77777777" w:rsidR="00A22ECC" w:rsidRDefault="00A22ECC" w:rsidP="00E9534B">
    <w:pPr>
      <w:jc w:val="center"/>
    </w:pPr>
    <w:r>
      <w:t xml:space="preserve">-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5</w:t>
    </w:r>
    <w:r>
      <w:fldChar w:fldCharType="end"/>
    </w:r>
    <w:r>
      <w:t xml:space="preserve"> -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6BDC3C" w14:textId="77777777" w:rsidR="00A22ECC" w:rsidRDefault="00A22E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CE7D6C" w14:textId="77777777" w:rsidR="00284E73" w:rsidRDefault="00284E73">
      <w:r>
        <w:separator/>
      </w:r>
    </w:p>
  </w:footnote>
  <w:footnote w:type="continuationSeparator" w:id="0">
    <w:p w14:paraId="133A9C73" w14:textId="77777777" w:rsidR="00284E73" w:rsidRDefault="00284E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2E0CC8" w14:textId="77777777" w:rsidR="00A22ECC" w:rsidRDefault="00A22E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2B8356" w14:textId="77777777" w:rsidR="00A22ECC" w:rsidRDefault="00A22EC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221DFB" w14:textId="77777777" w:rsidR="00A22ECC" w:rsidRDefault="00A22E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97BF2"/>
    <w:multiLevelType w:val="multilevel"/>
    <w:tmpl w:val="7108C2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" w15:restartNumberingAfterBreak="0">
    <w:nsid w:val="06CD1BDA"/>
    <w:multiLevelType w:val="hybridMultilevel"/>
    <w:tmpl w:val="8064F3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A11C1"/>
    <w:multiLevelType w:val="multilevel"/>
    <w:tmpl w:val="843A296E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63D4757"/>
    <w:multiLevelType w:val="hybridMultilevel"/>
    <w:tmpl w:val="492A6464"/>
    <w:lvl w:ilvl="0" w:tplc="56B4882A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 w:tplc="30CA34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A8A8AF7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7B0629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846604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14A0943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B96FD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A6E3F9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252EBCF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CE0473"/>
    <w:multiLevelType w:val="hybridMultilevel"/>
    <w:tmpl w:val="9A4CCB9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FB20DE"/>
    <w:multiLevelType w:val="singleLevel"/>
    <w:tmpl w:val="5FC8D1B4"/>
    <w:lvl w:ilvl="0">
      <w:start w:val="65535"/>
      <w:numFmt w:val="bullet"/>
      <w:lvlText w:val="-"/>
      <w:lvlJc w:val="left"/>
      <w:pPr>
        <w:tabs>
          <w:tab w:val="num" w:pos="360"/>
        </w:tabs>
        <w:ind w:left="284" w:hanging="284"/>
      </w:pPr>
      <w:rPr>
        <w:rFonts w:ascii="Courier New" w:hAnsi="Courier New" w:hint="default"/>
      </w:rPr>
    </w:lvl>
  </w:abstractNum>
  <w:abstractNum w:abstractNumId="6" w15:restartNumberingAfterBreak="0">
    <w:nsid w:val="18907DF5"/>
    <w:multiLevelType w:val="singleLevel"/>
    <w:tmpl w:val="406E1CA2"/>
    <w:lvl w:ilvl="0">
      <w:start w:val="65535"/>
      <w:numFmt w:val="bullet"/>
      <w:lvlText w:val="-"/>
      <w:lvlJc w:val="left"/>
      <w:pPr>
        <w:tabs>
          <w:tab w:val="num" w:pos="369"/>
        </w:tabs>
        <w:ind w:left="369" w:hanging="369"/>
      </w:pPr>
      <w:rPr>
        <w:rFonts w:ascii="Courier New" w:hAnsi="Courier New" w:hint="default"/>
      </w:rPr>
    </w:lvl>
  </w:abstractNum>
  <w:abstractNum w:abstractNumId="7" w15:restartNumberingAfterBreak="0">
    <w:nsid w:val="195D4887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2B5630A2"/>
    <w:multiLevelType w:val="hybridMultilevel"/>
    <w:tmpl w:val="E3107F3C"/>
    <w:lvl w:ilvl="0" w:tplc="27322178">
      <w:start w:val="1"/>
      <w:numFmt w:val="decimal"/>
      <w:lvlText w:val="[%1]"/>
      <w:lvlJc w:val="left"/>
      <w:pPr>
        <w:tabs>
          <w:tab w:val="num" w:pos="0"/>
        </w:tabs>
        <w:ind w:left="927" w:hanging="92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C2D7EB9"/>
    <w:multiLevelType w:val="hybridMultilevel"/>
    <w:tmpl w:val="858CC3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85729A"/>
    <w:multiLevelType w:val="hybridMultilevel"/>
    <w:tmpl w:val="8CD676E6"/>
    <w:lvl w:ilvl="0" w:tplc="041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C2CD2"/>
    <w:multiLevelType w:val="multilevel"/>
    <w:tmpl w:val="1F4C10E8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  <w:i w:val="0"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375A2F1A"/>
    <w:multiLevelType w:val="hybridMultilevel"/>
    <w:tmpl w:val="50AEB374"/>
    <w:lvl w:ilvl="0" w:tplc="041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781A9E"/>
    <w:multiLevelType w:val="hybridMultilevel"/>
    <w:tmpl w:val="CC92AE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D275B3"/>
    <w:multiLevelType w:val="singleLevel"/>
    <w:tmpl w:val="39F85DD0"/>
    <w:lvl w:ilvl="0">
      <w:start w:val="65535"/>
      <w:numFmt w:val="bullet"/>
      <w:lvlText w:val="-"/>
      <w:lvlJc w:val="left"/>
      <w:pPr>
        <w:tabs>
          <w:tab w:val="num" w:pos="425"/>
        </w:tabs>
        <w:ind w:left="425" w:hanging="425"/>
      </w:pPr>
      <w:rPr>
        <w:rFonts w:ascii="Courier New" w:hAnsi="Courier New" w:hint="default"/>
      </w:rPr>
    </w:lvl>
  </w:abstractNum>
  <w:abstractNum w:abstractNumId="15" w15:restartNumberingAfterBreak="0">
    <w:nsid w:val="3E515C20"/>
    <w:multiLevelType w:val="hybridMultilevel"/>
    <w:tmpl w:val="70B44C7A"/>
    <w:lvl w:ilvl="0" w:tplc="261EBE98">
      <w:start w:val="1"/>
      <w:numFmt w:val="decimal"/>
      <w:lvlText w:val="%1."/>
      <w:lvlJc w:val="left"/>
      <w:pPr>
        <w:tabs>
          <w:tab w:val="num" w:pos="1004"/>
        </w:tabs>
        <w:ind w:left="1004" w:hanging="360"/>
      </w:pPr>
    </w:lvl>
    <w:lvl w:ilvl="1" w:tplc="687CD170">
      <w:start w:val="1"/>
      <w:numFmt w:val="decimal"/>
      <w:lvlText w:val="[%2]"/>
      <w:lvlJc w:val="left"/>
      <w:pPr>
        <w:tabs>
          <w:tab w:val="num" w:pos="1724"/>
        </w:tabs>
        <w:ind w:left="1724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16" w15:restartNumberingAfterBreak="0">
    <w:nsid w:val="402A4DA9"/>
    <w:multiLevelType w:val="hybridMultilevel"/>
    <w:tmpl w:val="47A26BFE"/>
    <w:lvl w:ilvl="0" w:tplc="FFFFFFFF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Arial" w:eastAsia="Times New Roman" w:hAnsi="Arial" w:cs="Aria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8A745D"/>
    <w:multiLevelType w:val="hybridMultilevel"/>
    <w:tmpl w:val="C62E8D96"/>
    <w:lvl w:ilvl="0" w:tplc="67BCFCDC">
      <w:start w:val="1"/>
      <w:numFmt w:val="decimal"/>
      <w:lvlText w:val="[%1]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45906952"/>
    <w:multiLevelType w:val="hybridMultilevel"/>
    <w:tmpl w:val="843A296E"/>
    <w:lvl w:ilvl="0" w:tplc="C3705CC8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9033CFB"/>
    <w:multiLevelType w:val="singleLevel"/>
    <w:tmpl w:val="D08AD7B4"/>
    <w:lvl w:ilvl="0">
      <w:start w:val="65535"/>
      <w:numFmt w:val="bullet"/>
      <w:lvlText w:val="-"/>
      <w:legacy w:legacy="1" w:legacySpace="0" w:legacyIndent="212"/>
      <w:lvlJc w:val="left"/>
      <w:rPr>
        <w:rFonts w:ascii="Courier New" w:hAnsi="Courier New" w:hint="default"/>
      </w:rPr>
    </w:lvl>
  </w:abstractNum>
  <w:abstractNum w:abstractNumId="20" w15:restartNumberingAfterBreak="0">
    <w:nsid w:val="49B6114D"/>
    <w:multiLevelType w:val="multilevel"/>
    <w:tmpl w:val="144E554C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4B9B30AD"/>
    <w:multiLevelType w:val="multilevel"/>
    <w:tmpl w:val="041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4DC40B9F"/>
    <w:multiLevelType w:val="hybridMultilevel"/>
    <w:tmpl w:val="0ED69D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E02CB5"/>
    <w:multiLevelType w:val="hybridMultilevel"/>
    <w:tmpl w:val="94983930"/>
    <w:lvl w:ilvl="0" w:tplc="041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C844C9"/>
    <w:multiLevelType w:val="hybridMultilevel"/>
    <w:tmpl w:val="09A8CE58"/>
    <w:lvl w:ilvl="0" w:tplc="256CF11E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8D0322B"/>
    <w:multiLevelType w:val="multilevel"/>
    <w:tmpl w:val="E1424F7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6AAC163D"/>
    <w:multiLevelType w:val="multilevel"/>
    <w:tmpl w:val="E3107F3C"/>
    <w:lvl w:ilvl="0">
      <w:start w:val="1"/>
      <w:numFmt w:val="decimal"/>
      <w:lvlText w:val="[%1]"/>
      <w:lvlJc w:val="left"/>
      <w:pPr>
        <w:tabs>
          <w:tab w:val="num" w:pos="0"/>
        </w:tabs>
        <w:ind w:left="927" w:hanging="92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1B44EB3"/>
    <w:multiLevelType w:val="multilevel"/>
    <w:tmpl w:val="8D6624E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8" w15:restartNumberingAfterBreak="0">
    <w:nsid w:val="76601EE6"/>
    <w:multiLevelType w:val="hybridMultilevel"/>
    <w:tmpl w:val="1B54D3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8D33AA"/>
    <w:multiLevelType w:val="multilevel"/>
    <w:tmpl w:val="04150025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27"/>
  </w:num>
  <w:num w:numId="2">
    <w:abstractNumId w:val="0"/>
  </w:num>
  <w:num w:numId="3">
    <w:abstractNumId w:val="19"/>
  </w:num>
  <w:num w:numId="4">
    <w:abstractNumId w:val="6"/>
  </w:num>
  <w:num w:numId="5">
    <w:abstractNumId w:val="14"/>
  </w:num>
  <w:num w:numId="6">
    <w:abstractNumId w:val="5"/>
  </w:num>
  <w:num w:numId="7">
    <w:abstractNumId w:val="3"/>
  </w:num>
  <w:num w:numId="8">
    <w:abstractNumId w:val="12"/>
  </w:num>
  <w:num w:numId="9">
    <w:abstractNumId w:val="23"/>
  </w:num>
  <w:num w:numId="10">
    <w:abstractNumId w:val="24"/>
  </w:num>
  <w:num w:numId="11">
    <w:abstractNumId w:val="8"/>
  </w:num>
  <w:num w:numId="12">
    <w:abstractNumId w:val="26"/>
  </w:num>
  <w:num w:numId="13">
    <w:abstractNumId w:val="18"/>
  </w:num>
  <w:num w:numId="14">
    <w:abstractNumId w:val="2"/>
  </w:num>
  <w:num w:numId="15">
    <w:abstractNumId w:val="17"/>
  </w:num>
  <w:num w:numId="16">
    <w:abstractNumId w:val="20"/>
  </w:num>
  <w:num w:numId="17">
    <w:abstractNumId w:val="7"/>
  </w:num>
  <w:num w:numId="18">
    <w:abstractNumId w:val="16"/>
  </w:num>
  <w:num w:numId="19">
    <w:abstractNumId w:val="10"/>
  </w:num>
  <w:num w:numId="20">
    <w:abstractNumId w:val="15"/>
  </w:num>
  <w:num w:numId="21">
    <w:abstractNumId w:val="25"/>
  </w:num>
  <w:num w:numId="22">
    <w:abstractNumId w:val="29"/>
  </w:num>
  <w:num w:numId="23">
    <w:abstractNumId w:val="21"/>
  </w:num>
  <w:num w:numId="24">
    <w:abstractNumId w:val="11"/>
  </w:num>
  <w:num w:numId="25">
    <w:abstractNumId w:val="13"/>
  </w:num>
  <w:num w:numId="26">
    <w:abstractNumId w:val="1"/>
  </w:num>
  <w:num w:numId="27">
    <w:abstractNumId w:val="22"/>
  </w:num>
  <w:num w:numId="28">
    <w:abstractNumId w:val="28"/>
  </w:num>
  <w:num w:numId="29">
    <w:abstractNumId w:val="4"/>
  </w:num>
  <w:num w:numId="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6A1E"/>
    <w:rsid w:val="000007EE"/>
    <w:rsid w:val="00001DF8"/>
    <w:rsid w:val="00004943"/>
    <w:rsid w:val="0000546F"/>
    <w:rsid w:val="00006841"/>
    <w:rsid w:val="000117FF"/>
    <w:rsid w:val="0001371A"/>
    <w:rsid w:val="0001420D"/>
    <w:rsid w:val="00015E79"/>
    <w:rsid w:val="00024FD6"/>
    <w:rsid w:val="000300DB"/>
    <w:rsid w:val="00033F13"/>
    <w:rsid w:val="0003764A"/>
    <w:rsid w:val="000377E2"/>
    <w:rsid w:val="0004298C"/>
    <w:rsid w:val="00042EEF"/>
    <w:rsid w:val="000430AB"/>
    <w:rsid w:val="00044CF4"/>
    <w:rsid w:val="00045EBA"/>
    <w:rsid w:val="00046260"/>
    <w:rsid w:val="00046775"/>
    <w:rsid w:val="000601DE"/>
    <w:rsid w:val="00060E40"/>
    <w:rsid w:val="000614F4"/>
    <w:rsid w:val="00066C6C"/>
    <w:rsid w:val="000739C6"/>
    <w:rsid w:val="000739FD"/>
    <w:rsid w:val="00074615"/>
    <w:rsid w:val="0007669C"/>
    <w:rsid w:val="000816E4"/>
    <w:rsid w:val="00081B50"/>
    <w:rsid w:val="00082404"/>
    <w:rsid w:val="000828EE"/>
    <w:rsid w:val="00082A47"/>
    <w:rsid w:val="000834EF"/>
    <w:rsid w:val="000860F0"/>
    <w:rsid w:val="00086494"/>
    <w:rsid w:val="00086DEC"/>
    <w:rsid w:val="00090BC1"/>
    <w:rsid w:val="00090FBF"/>
    <w:rsid w:val="000976C2"/>
    <w:rsid w:val="000A3326"/>
    <w:rsid w:val="000A362A"/>
    <w:rsid w:val="000A53EB"/>
    <w:rsid w:val="000B1CDA"/>
    <w:rsid w:val="000B414C"/>
    <w:rsid w:val="000B5486"/>
    <w:rsid w:val="000C1423"/>
    <w:rsid w:val="000C1A76"/>
    <w:rsid w:val="000C32EC"/>
    <w:rsid w:val="000C49BB"/>
    <w:rsid w:val="000C64C4"/>
    <w:rsid w:val="000C7042"/>
    <w:rsid w:val="000C7726"/>
    <w:rsid w:val="000D0948"/>
    <w:rsid w:val="000D117D"/>
    <w:rsid w:val="000D36D8"/>
    <w:rsid w:val="000D462B"/>
    <w:rsid w:val="000D4CEE"/>
    <w:rsid w:val="000D50FA"/>
    <w:rsid w:val="000D6579"/>
    <w:rsid w:val="000E0B41"/>
    <w:rsid w:val="000E1063"/>
    <w:rsid w:val="000E1DC2"/>
    <w:rsid w:val="000E23E8"/>
    <w:rsid w:val="000E23FD"/>
    <w:rsid w:val="000E28F2"/>
    <w:rsid w:val="000E323A"/>
    <w:rsid w:val="000E36B2"/>
    <w:rsid w:val="000E3BF2"/>
    <w:rsid w:val="000E63D3"/>
    <w:rsid w:val="000F08DE"/>
    <w:rsid w:val="000F1564"/>
    <w:rsid w:val="000F2BEF"/>
    <w:rsid w:val="000F2F38"/>
    <w:rsid w:val="000F5970"/>
    <w:rsid w:val="001052AE"/>
    <w:rsid w:val="00106504"/>
    <w:rsid w:val="00107257"/>
    <w:rsid w:val="00107920"/>
    <w:rsid w:val="00113C2B"/>
    <w:rsid w:val="00114DC4"/>
    <w:rsid w:val="00115AC3"/>
    <w:rsid w:val="00115C37"/>
    <w:rsid w:val="00115ECA"/>
    <w:rsid w:val="001168E9"/>
    <w:rsid w:val="001175FE"/>
    <w:rsid w:val="00122B9D"/>
    <w:rsid w:val="00123DAB"/>
    <w:rsid w:val="00124B10"/>
    <w:rsid w:val="00125C06"/>
    <w:rsid w:val="00131365"/>
    <w:rsid w:val="0013418C"/>
    <w:rsid w:val="001348C3"/>
    <w:rsid w:val="001402A7"/>
    <w:rsid w:val="0014154C"/>
    <w:rsid w:val="0014372C"/>
    <w:rsid w:val="0014400D"/>
    <w:rsid w:val="00150D66"/>
    <w:rsid w:val="0015446B"/>
    <w:rsid w:val="0015679B"/>
    <w:rsid w:val="00156845"/>
    <w:rsid w:val="00163171"/>
    <w:rsid w:val="00171116"/>
    <w:rsid w:val="001717BA"/>
    <w:rsid w:val="001719A6"/>
    <w:rsid w:val="001738A7"/>
    <w:rsid w:val="0017678A"/>
    <w:rsid w:val="00185408"/>
    <w:rsid w:val="00187623"/>
    <w:rsid w:val="00190137"/>
    <w:rsid w:val="0019180E"/>
    <w:rsid w:val="00194AF3"/>
    <w:rsid w:val="001A156B"/>
    <w:rsid w:val="001A1905"/>
    <w:rsid w:val="001A3B40"/>
    <w:rsid w:val="001A4BE0"/>
    <w:rsid w:val="001A5CD9"/>
    <w:rsid w:val="001A6C0E"/>
    <w:rsid w:val="001A7760"/>
    <w:rsid w:val="001C4AE7"/>
    <w:rsid w:val="001C6158"/>
    <w:rsid w:val="001D0673"/>
    <w:rsid w:val="001D13BC"/>
    <w:rsid w:val="001D17CF"/>
    <w:rsid w:val="001D491F"/>
    <w:rsid w:val="001E000A"/>
    <w:rsid w:val="001E1852"/>
    <w:rsid w:val="001E3D77"/>
    <w:rsid w:val="001E6A1E"/>
    <w:rsid w:val="001E6C90"/>
    <w:rsid w:val="001E73BD"/>
    <w:rsid w:val="001F0368"/>
    <w:rsid w:val="001F04A8"/>
    <w:rsid w:val="001F1AD4"/>
    <w:rsid w:val="001F3D0F"/>
    <w:rsid w:val="001F4803"/>
    <w:rsid w:val="001F527C"/>
    <w:rsid w:val="00201B0D"/>
    <w:rsid w:val="00205464"/>
    <w:rsid w:val="00207865"/>
    <w:rsid w:val="002101EB"/>
    <w:rsid w:val="00214D81"/>
    <w:rsid w:val="00216689"/>
    <w:rsid w:val="00217E82"/>
    <w:rsid w:val="002230FA"/>
    <w:rsid w:val="00225A7E"/>
    <w:rsid w:val="00226346"/>
    <w:rsid w:val="002273F3"/>
    <w:rsid w:val="00227AD8"/>
    <w:rsid w:val="002345B3"/>
    <w:rsid w:val="002358C2"/>
    <w:rsid w:val="00237BFF"/>
    <w:rsid w:val="00242ACA"/>
    <w:rsid w:val="00243125"/>
    <w:rsid w:val="002441CB"/>
    <w:rsid w:val="00253381"/>
    <w:rsid w:val="002600DB"/>
    <w:rsid w:val="00263F10"/>
    <w:rsid w:val="00266EC6"/>
    <w:rsid w:val="0027079F"/>
    <w:rsid w:val="00274AFE"/>
    <w:rsid w:val="002764F0"/>
    <w:rsid w:val="00277046"/>
    <w:rsid w:val="002771CD"/>
    <w:rsid w:val="00284E73"/>
    <w:rsid w:val="00285DDA"/>
    <w:rsid w:val="002871F6"/>
    <w:rsid w:val="002871FE"/>
    <w:rsid w:val="002906AA"/>
    <w:rsid w:val="00295E64"/>
    <w:rsid w:val="002A0521"/>
    <w:rsid w:val="002A60D3"/>
    <w:rsid w:val="002A7639"/>
    <w:rsid w:val="002A773C"/>
    <w:rsid w:val="002B093E"/>
    <w:rsid w:val="002B1D7F"/>
    <w:rsid w:val="002B4AB4"/>
    <w:rsid w:val="002C1DC5"/>
    <w:rsid w:val="002C377A"/>
    <w:rsid w:val="002C6184"/>
    <w:rsid w:val="002C7757"/>
    <w:rsid w:val="002D1895"/>
    <w:rsid w:val="002D1E01"/>
    <w:rsid w:val="002D2440"/>
    <w:rsid w:val="002D248D"/>
    <w:rsid w:val="002D64CB"/>
    <w:rsid w:val="002D7618"/>
    <w:rsid w:val="002E25F0"/>
    <w:rsid w:val="002E2CCD"/>
    <w:rsid w:val="002E4E23"/>
    <w:rsid w:val="002E5793"/>
    <w:rsid w:val="002F07BE"/>
    <w:rsid w:val="002F4235"/>
    <w:rsid w:val="002F5872"/>
    <w:rsid w:val="002F726A"/>
    <w:rsid w:val="00302CFD"/>
    <w:rsid w:val="00306AF1"/>
    <w:rsid w:val="00316A8F"/>
    <w:rsid w:val="00320C7E"/>
    <w:rsid w:val="003214D3"/>
    <w:rsid w:val="00324415"/>
    <w:rsid w:val="00324418"/>
    <w:rsid w:val="00324DC3"/>
    <w:rsid w:val="0032644C"/>
    <w:rsid w:val="00331A4E"/>
    <w:rsid w:val="0033472B"/>
    <w:rsid w:val="0033510D"/>
    <w:rsid w:val="00343BE8"/>
    <w:rsid w:val="003515C0"/>
    <w:rsid w:val="00354CB3"/>
    <w:rsid w:val="00355042"/>
    <w:rsid w:val="00355265"/>
    <w:rsid w:val="00357DB7"/>
    <w:rsid w:val="00361336"/>
    <w:rsid w:val="00370FB8"/>
    <w:rsid w:val="00371916"/>
    <w:rsid w:val="00374569"/>
    <w:rsid w:val="003757D9"/>
    <w:rsid w:val="00376D69"/>
    <w:rsid w:val="00383B79"/>
    <w:rsid w:val="003842DD"/>
    <w:rsid w:val="00387D2A"/>
    <w:rsid w:val="00390625"/>
    <w:rsid w:val="003920DD"/>
    <w:rsid w:val="00392C8D"/>
    <w:rsid w:val="0039325A"/>
    <w:rsid w:val="0039368C"/>
    <w:rsid w:val="0039391E"/>
    <w:rsid w:val="00393FE9"/>
    <w:rsid w:val="00394680"/>
    <w:rsid w:val="00395A43"/>
    <w:rsid w:val="00397410"/>
    <w:rsid w:val="003A289C"/>
    <w:rsid w:val="003A3132"/>
    <w:rsid w:val="003A59EF"/>
    <w:rsid w:val="003A5E25"/>
    <w:rsid w:val="003A5FD8"/>
    <w:rsid w:val="003A7988"/>
    <w:rsid w:val="003B09C1"/>
    <w:rsid w:val="003B0ADD"/>
    <w:rsid w:val="003B213A"/>
    <w:rsid w:val="003B4406"/>
    <w:rsid w:val="003B55A6"/>
    <w:rsid w:val="003B5A92"/>
    <w:rsid w:val="003C262E"/>
    <w:rsid w:val="003C5512"/>
    <w:rsid w:val="003C68B7"/>
    <w:rsid w:val="003C6A44"/>
    <w:rsid w:val="003C7064"/>
    <w:rsid w:val="003D01A8"/>
    <w:rsid w:val="003D2221"/>
    <w:rsid w:val="003D22DD"/>
    <w:rsid w:val="003D5627"/>
    <w:rsid w:val="003D5A6E"/>
    <w:rsid w:val="003D5BEE"/>
    <w:rsid w:val="003D63D8"/>
    <w:rsid w:val="003D65BC"/>
    <w:rsid w:val="003E13EA"/>
    <w:rsid w:val="003E1B1E"/>
    <w:rsid w:val="003E2489"/>
    <w:rsid w:val="003E3739"/>
    <w:rsid w:val="003E7315"/>
    <w:rsid w:val="003F00AB"/>
    <w:rsid w:val="003F03B4"/>
    <w:rsid w:val="003F2E5D"/>
    <w:rsid w:val="003F563A"/>
    <w:rsid w:val="00411F64"/>
    <w:rsid w:val="00412F2C"/>
    <w:rsid w:val="00414DAC"/>
    <w:rsid w:val="004173B9"/>
    <w:rsid w:val="00423600"/>
    <w:rsid w:val="004240F4"/>
    <w:rsid w:val="00425032"/>
    <w:rsid w:val="004257FD"/>
    <w:rsid w:val="00425A04"/>
    <w:rsid w:val="00425A22"/>
    <w:rsid w:val="00426B0F"/>
    <w:rsid w:val="00431D81"/>
    <w:rsid w:val="00432C8D"/>
    <w:rsid w:val="00433247"/>
    <w:rsid w:val="00435711"/>
    <w:rsid w:val="004359FE"/>
    <w:rsid w:val="004362A7"/>
    <w:rsid w:val="00436A00"/>
    <w:rsid w:val="004407F1"/>
    <w:rsid w:val="0044322F"/>
    <w:rsid w:val="004445C7"/>
    <w:rsid w:val="00451E59"/>
    <w:rsid w:val="0045212E"/>
    <w:rsid w:val="00452CA4"/>
    <w:rsid w:val="004539E8"/>
    <w:rsid w:val="00454A59"/>
    <w:rsid w:val="00454D3C"/>
    <w:rsid w:val="00456C57"/>
    <w:rsid w:val="00456F39"/>
    <w:rsid w:val="00461159"/>
    <w:rsid w:val="0046179D"/>
    <w:rsid w:val="004643DD"/>
    <w:rsid w:val="004647BD"/>
    <w:rsid w:val="00464E86"/>
    <w:rsid w:val="00465090"/>
    <w:rsid w:val="004719EE"/>
    <w:rsid w:val="00471D23"/>
    <w:rsid w:val="0047277A"/>
    <w:rsid w:val="00472D75"/>
    <w:rsid w:val="00473923"/>
    <w:rsid w:val="00473CA5"/>
    <w:rsid w:val="00480F4F"/>
    <w:rsid w:val="0048123E"/>
    <w:rsid w:val="00481975"/>
    <w:rsid w:val="00486006"/>
    <w:rsid w:val="0049169F"/>
    <w:rsid w:val="004932D2"/>
    <w:rsid w:val="004945F5"/>
    <w:rsid w:val="004A238D"/>
    <w:rsid w:val="004A5550"/>
    <w:rsid w:val="004A5EB9"/>
    <w:rsid w:val="004A738C"/>
    <w:rsid w:val="004A78E2"/>
    <w:rsid w:val="004B0A57"/>
    <w:rsid w:val="004B58BB"/>
    <w:rsid w:val="004B6EFD"/>
    <w:rsid w:val="004C78A6"/>
    <w:rsid w:val="004D1BB6"/>
    <w:rsid w:val="004E35A1"/>
    <w:rsid w:val="004E3D5D"/>
    <w:rsid w:val="004E4AC0"/>
    <w:rsid w:val="004E662E"/>
    <w:rsid w:val="004F0424"/>
    <w:rsid w:val="004F10E1"/>
    <w:rsid w:val="004F12F9"/>
    <w:rsid w:val="0050302C"/>
    <w:rsid w:val="00505EE2"/>
    <w:rsid w:val="005075BF"/>
    <w:rsid w:val="00510085"/>
    <w:rsid w:val="00511EBB"/>
    <w:rsid w:val="00513BF2"/>
    <w:rsid w:val="00514C25"/>
    <w:rsid w:val="00516331"/>
    <w:rsid w:val="005216F8"/>
    <w:rsid w:val="0052307E"/>
    <w:rsid w:val="005243D7"/>
    <w:rsid w:val="00525BBE"/>
    <w:rsid w:val="00526800"/>
    <w:rsid w:val="005312E8"/>
    <w:rsid w:val="00533FCD"/>
    <w:rsid w:val="005411CB"/>
    <w:rsid w:val="00541A23"/>
    <w:rsid w:val="005444C2"/>
    <w:rsid w:val="00550E5D"/>
    <w:rsid w:val="005516B9"/>
    <w:rsid w:val="005521CA"/>
    <w:rsid w:val="00552FCB"/>
    <w:rsid w:val="00554879"/>
    <w:rsid w:val="005566B1"/>
    <w:rsid w:val="00557341"/>
    <w:rsid w:val="005576E0"/>
    <w:rsid w:val="005643F8"/>
    <w:rsid w:val="00564EB1"/>
    <w:rsid w:val="00573381"/>
    <w:rsid w:val="00574826"/>
    <w:rsid w:val="0058456E"/>
    <w:rsid w:val="005902DC"/>
    <w:rsid w:val="005937A9"/>
    <w:rsid w:val="0059381A"/>
    <w:rsid w:val="0059488A"/>
    <w:rsid w:val="00594CCD"/>
    <w:rsid w:val="00596965"/>
    <w:rsid w:val="0059774B"/>
    <w:rsid w:val="005A0BC5"/>
    <w:rsid w:val="005A39A6"/>
    <w:rsid w:val="005B13B5"/>
    <w:rsid w:val="005B1953"/>
    <w:rsid w:val="005B1BF4"/>
    <w:rsid w:val="005B3545"/>
    <w:rsid w:val="005B47CB"/>
    <w:rsid w:val="005B74DD"/>
    <w:rsid w:val="005B7C3D"/>
    <w:rsid w:val="005C1522"/>
    <w:rsid w:val="005C589C"/>
    <w:rsid w:val="005C7259"/>
    <w:rsid w:val="005D0DBF"/>
    <w:rsid w:val="005E1A9E"/>
    <w:rsid w:val="005E7D57"/>
    <w:rsid w:val="005F5807"/>
    <w:rsid w:val="00602323"/>
    <w:rsid w:val="00605383"/>
    <w:rsid w:val="006135F7"/>
    <w:rsid w:val="00613D5C"/>
    <w:rsid w:val="00617E25"/>
    <w:rsid w:val="00621350"/>
    <w:rsid w:val="00622BF2"/>
    <w:rsid w:val="006243C3"/>
    <w:rsid w:val="006254AB"/>
    <w:rsid w:val="00635F20"/>
    <w:rsid w:val="00641E3C"/>
    <w:rsid w:val="0064244E"/>
    <w:rsid w:val="0064367F"/>
    <w:rsid w:val="0064394C"/>
    <w:rsid w:val="00643A53"/>
    <w:rsid w:val="006446F4"/>
    <w:rsid w:val="006459FB"/>
    <w:rsid w:val="006466DF"/>
    <w:rsid w:val="00646CDC"/>
    <w:rsid w:val="00647650"/>
    <w:rsid w:val="00652EE5"/>
    <w:rsid w:val="00654E8C"/>
    <w:rsid w:val="006558C6"/>
    <w:rsid w:val="00660036"/>
    <w:rsid w:val="0066174E"/>
    <w:rsid w:val="00661D5F"/>
    <w:rsid w:val="006626AE"/>
    <w:rsid w:val="00662C23"/>
    <w:rsid w:val="00664C8A"/>
    <w:rsid w:val="00665B42"/>
    <w:rsid w:val="00667C67"/>
    <w:rsid w:val="00673245"/>
    <w:rsid w:val="00673876"/>
    <w:rsid w:val="00673FE4"/>
    <w:rsid w:val="006777AD"/>
    <w:rsid w:val="00680919"/>
    <w:rsid w:val="00681E91"/>
    <w:rsid w:val="0068467E"/>
    <w:rsid w:val="00686B97"/>
    <w:rsid w:val="00690D6D"/>
    <w:rsid w:val="00692F0D"/>
    <w:rsid w:val="006937B2"/>
    <w:rsid w:val="00693896"/>
    <w:rsid w:val="0069646E"/>
    <w:rsid w:val="006A1775"/>
    <w:rsid w:val="006A7831"/>
    <w:rsid w:val="006A7C67"/>
    <w:rsid w:val="006B3ADE"/>
    <w:rsid w:val="006C00EB"/>
    <w:rsid w:val="006C37E4"/>
    <w:rsid w:val="006C5D30"/>
    <w:rsid w:val="006C6551"/>
    <w:rsid w:val="006C7A0E"/>
    <w:rsid w:val="006D0D82"/>
    <w:rsid w:val="006D2860"/>
    <w:rsid w:val="006D61DC"/>
    <w:rsid w:val="006E201F"/>
    <w:rsid w:val="006E2548"/>
    <w:rsid w:val="006E30A7"/>
    <w:rsid w:val="006E7234"/>
    <w:rsid w:val="006F12DE"/>
    <w:rsid w:val="006F15C7"/>
    <w:rsid w:val="006F177D"/>
    <w:rsid w:val="006F3EE2"/>
    <w:rsid w:val="006F6577"/>
    <w:rsid w:val="0070012C"/>
    <w:rsid w:val="00700C04"/>
    <w:rsid w:val="007027F5"/>
    <w:rsid w:val="00702C0D"/>
    <w:rsid w:val="00702C8C"/>
    <w:rsid w:val="0071013B"/>
    <w:rsid w:val="0071069B"/>
    <w:rsid w:val="007124DE"/>
    <w:rsid w:val="0071567D"/>
    <w:rsid w:val="007160A2"/>
    <w:rsid w:val="007178C7"/>
    <w:rsid w:val="0072114A"/>
    <w:rsid w:val="00723824"/>
    <w:rsid w:val="00725A6B"/>
    <w:rsid w:val="00727874"/>
    <w:rsid w:val="007279E3"/>
    <w:rsid w:val="00730FA6"/>
    <w:rsid w:val="0073284D"/>
    <w:rsid w:val="00736687"/>
    <w:rsid w:val="007470CE"/>
    <w:rsid w:val="00750646"/>
    <w:rsid w:val="00760E11"/>
    <w:rsid w:val="00762F0D"/>
    <w:rsid w:val="00764750"/>
    <w:rsid w:val="00764F5B"/>
    <w:rsid w:val="00771208"/>
    <w:rsid w:val="00771FF2"/>
    <w:rsid w:val="00774B5B"/>
    <w:rsid w:val="00775348"/>
    <w:rsid w:val="00775C0F"/>
    <w:rsid w:val="00783472"/>
    <w:rsid w:val="0078398E"/>
    <w:rsid w:val="00792195"/>
    <w:rsid w:val="00792BAE"/>
    <w:rsid w:val="00794169"/>
    <w:rsid w:val="00794831"/>
    <w:rsid w:val="0079650E"/>
    <w:rsid w:val="007A0C05"/>
    <w:rsid w:val="007A4019"/>
    <w:rsid w:val="007B0655"/>
    <w:rsid w:val="007B2EF9"/>
    <w:rsid w:val="007B3604"/>
    <w:rsid w:val="007B7A19"/>
    <w:rsid w:val="007B7CF7"/>
    <w:rsid w:val="007C13AA"/>
    <w:rsid w:val="007C437B"/>
    <w:rsid w:val="007C54AE"/>
    <w:rsid w:val="007C7FC3"/>
    <w:rsid w:val="007D109A"/>
    <w:rsid w:val="007D5A86"/>
    <w:rsid w:val="007D7525"/>
    <w:rsid w:val="007D78A0"/>
    <w:rsid w:val="007E0D6C"/>
    <w:rsid w:val="007E4BBF"/>
    <w:rsid w:val="007E6247"/>
    <w:rsid w:val="007F0537"/>
    <w:rsid w:val="007F22B3"/>
    <w:rsid w:val="007F2FB0"/>
    <w:rsid w:val="007F4B54"/>
    <w:rsid w:val="007F549C"/>
    <w:rsid w:val="007F5FF8"/>
    <w:rsid w:val="007F7B63"/>
    <w:rsid w:val="00800D61"/>
    <w:rsid w:val="00804685"/>
    <w:rsid w:val="00804A53"/>
    <w:rsid w:val="008126A9"/>
    <w:rsid w:val="008135B5"/>
    <w:rsid w:val="008148E7"/>
    <w:rsid w:val="00814AF2"/>
    <w:rsid w:val="00814D87"/>
    <w:rsid w:val="00817864"/>
    <w:rsid w:val="0082374E"/>
    <w:rsid w:val="00825B14"/>
    <w:rsid w:val="008260A1"/>
    <w:rsid w:val="00833519"/>
    <w:rsid w:val="00833E4E"/>
    <w:rsid w:val="008366D6"/>
    <w:rsid w:val="00841799"/>
    <w:rsid w:val="008436F0"/>
    <w:rsid w:val="008452A5"/>
    <w:rsid w:val="008457C6"/>
    <w:rsid w:val="00845BC3"/>
    <w:rsid w:val="00846695"/>
    <w:rsid w:val="00847925"/>
    <w:rsid w:val="00847D10"/>
    <w:rsid w:val="00851AF4"/>
    <w:rsid w:val="00856F66"/>
    <w:rsid w:val="00857568"/>
    <w:rsid w:val="00857A40"/>
    <w:rsid w:val="00875AAB"/>
    <w:rsid w:val="008808AD"/>
    <w:rsid w:val="00882318"/>
    <w:rsid w:val="00883574"/>
    <w:rsid w:val="00884B6A"/>
    <w:rsid w:val="00885C8D"/>
    <w:rsid w:val="00885FCC"/>
    <w:rsid w:val="00886BAE"/>
    <w:rsid w:val="008936AF"/>
    <w:rsid w:val="00894B7F"/>
    <w:rsid w:val="008A2E0D"/>
    <w:rsid w:val="008A7C02"/>
    <w:rsid w:val="008B1811"/>
    <w:rsid w:val="008B1818"/>
    <w:rsid w:val="008B253B"/>
    <w:rsid w:val="008B3641"/>
    <w:rsid w:val="008B4A06"/>
    <w:rsid w:val="008B7FDE"/>
    <w:rsid w:val="008C0292"/>
    <w:rsid w:val="008C2F30"/>
    <w:rsid w:val="008C4710"/>
    <w:rsid w:val="008E1F07"/>
    <w:rsid w:val="008E497F"/>
    <w:rsid w:val="008E52DB"/>
    <w:rsid w:val="008F028E"/>
    <w:rsid w:val="008F03BC"/>
    <w:rsid w:val="008F3C3B"/>
    <w:rsid w:val="008F5315"/>
    <w:rsid w:val="008F6021"/>
    <w:rsid w:val="00900C7F"/>
    <w:rsid w:val="009028F3"/>
    <w:rsid w:val="0090343B"/>
    <w:rsid w:val="009039BF"/>
    <w:rsid w:val="00904CB5"/>
    <w:rsid w:val="009059AF"/>
    <w:rsid w:val="00907441"/>
    <w:rsid w:val="00907AA7"/>
    <w:rsid w:val="00910D17"/>
    <w:rsid w:val="009110D6"/>
    <w:rsid w:val="009124A1"/>
    <w:rsid w:val="009207F1"/>
    <w:rsid w:val="00922E52"/>
    <w:rsid w:val="00926043"/>
    <w:rsid w:val="009346AE"/>
    <w:rsid w:val="00940B1F"/>
    <w:rsid w:val="00940BB5"/>
    <w:rsid w:val="00942ACB"/>
    <w:rsid w:val="0094387D"/>
    <w:rsid w:val="00945C08"/>
    <w:rsid w:val="009536C4"/>
    <w:rsid w:val="00954934"/>
    <w:rsid w:val="00954C2A"/>
    <w:rsid w:val="00955099"/>
    <w:rsid w:val="00957EA4"/>
    <w:rsid w:val="00961B79"/>
    <w:rsid w:val="00967F49"/>
    <w:rsid w:val="00975B0C"/>
    <w:rsid w:val="00984365"/>
    <w:rsid w:val="00986006"/>
    <w:rsid w:val="0099794C"/>
    <w:rsid w:val="009A3929"/>
    <w:rsid w:val="009A66E3"/>
    <w:rsid w:val="009A7E90"/>
    <w:rsid w:val="009B18DD"/>
    <w:rsid w:val="009B3E90"/>
    <w:rsid w:val="009B478B"/>
    <w:rsid w:val="009B5B00"/>
    <w:rsid w:val="009B5FF5"/>
    <w:rsid w:val="009B7D1E"/>
    <w:rsid w:val="009B7F8E"/>
    <w:rsid w:val="009C25A7"/>
    <w:rsid w:val="009C47A3"/>
    <w:rsid w:val="009C4BB7"/>
    <w:rsid w:val="009C5D46"/>
    <w:rsid w:val="009C6016"/>
    <w:rsid w:val="009C640D"/>
    <w:rsid w:val="009C678F"/>
    <w:rsid w:val="009C7AF4"/>
    <w:rsid w:val="009D119E"/>
    <w:rsid w:val="009D125D"/>
    <w:rsid w:val="009D189D"/>
    <w:rsid w:val="009D4854"/>
    <w:rsid w:val="009D5E0F"/>
    <w:rsid w:val="009E53FA"/>
    <w:rsid w:val="009F136D"/>
    <w:rsid w:val="009F4580"/>
    <w:rsid w:val="009F5C27"/>
    <w:rsid w:val="009F7E38"/>
    <w:rsid w:val="00A00643"/>
    <w:rsid w:val="00A0212C"/>
    <w:rsid w:val="00A02F37"/>
    <w:rsid w:val="00A0438E"/>
    <w:rsid w:val="00A060A6"/>
    <w:rsid w:val="00A07F6B"/>
    <w:rsid w:val="00A108D4"/>
    <w:rsid w:val="00A11290"/>
    <w:rsid w:val="00A133C9"/>
    <w:rsid w:val="00A135A0"/>
    <w:rsid w:val="00A14929"/>
    <w:rsid w:val="00A14F6E"/>
    <w:rsid w:val="00A20213"/>
    <w:rsid w:val="00A2073F"/>
    <w:rsid w:val="00A22ECC"/>
    <w:rsid w:val="00A2561B"/>
    <w:rsid w:val="00A26A1B"/>
    <w:rsid w:val="00A27B72"/>
    <w:rsid w:val="00A356DD"/>
    <w:rsid w:val="00A40E46"/>
    <w:rsid w:val="00A41108"/>
    <w:rsid w:val="00A41C22"/>
    <w:rsid w:val="00A43D8A"/>
    <w:rsid w:val="00A51D22"/>
    <w:rsid w:val="00A52A83"/>
    <w:rsid w:val="00A55555"/>
    <w:rsid w:val="00A5669A"/>
    <w:rsid w:val="00A568E6"/>
    <w:rsid w:val="00A56C73"/>
    <w:rsid w:val="00A711D9"/>
    <w:rsid w:val="00A71B2E"/>
    <w:rsid w:val="00A764AF"/>
    <w:rsid w:val="00A8000E"/>
    <w:rsid w:val="00A828E2"/>
    <w:rsid w:val="00A85E07"/>
    <w:rsid w:val="00A87038"/>
    <w:rsid w:val="00A872B6"/>
    <w:rsid w:val="00A9132E"/>
    <w:rsid w:val="00A93C87"/>
    <w:rsid w:val="00A94A21"/>
    <w:rsid w:val="00A950AF"/>
    <w:rsid w:val="00A9601F"/>
    <w:rsid w:val="00A97219"/>
    <w:rsid w:val="00A97809"/>
    <w:rsid w:val="00AA129D"/>
    <w:rsid w:val="00AA2511"/>
    <w:rsid w:val="00AA67C4"/>
    <w:rsid w:val="00AB2A24"/>
    <w:rsid w:val="00AB4789"/>
    <w:rsid w:val="00AB5AA2"/>
    <w:rsid w:val="00AB74CB"/>
    <w:rsid w:val="00AC1AF0"/>
    <w:rsid w:val="00AC2FCF"/>
    <w:rsid w:val="00AC453E"/>
    <w:rsid w:val="00AC54EF"/>
    <w:rsid w:val="00AD3D8B"/>
    <w:rsid w:val="00AD4859"/>
    <w:rsid w:val="00AD6CB2"/>
    <w:rsid w:val="00AD7B80"/>
    <w:rsid w:val="00AD7EE6"/>
    <w:rsid w:val="00AE1469"/>
    <w:rsid w:val="00AE3DC8"/>
    <w:rsid w:val="00AE463A"/>
    <w:rsid w:val="00AE4A51"/>
    <w:rsid w:val="00AE4EBE"/>
    <w:rsid w:val="00AE66B4"/>
    <w:rsid w:val="00AF0A78"/>
    <w:rsid w:val="00AF214E"/>
    <w:rsid w:val="00B003F8"/>
    <w:rsid w:val="00B00AA2"/>
    <w:rsid w:val="00B00E39"/>
    <w:rsid w:val="00B015ED"/>
    <w:rsid w:val="00B01C2D"/>
    <w:rsid w:val="00B0426C"/>
    <w:rsid w:val="00B043DE"/>
    <w:rsid w:val="00B06C35"/>
    <w:rsid w:val="00B06E23"/>
    <w:rsid w:val="00B078F4"/>
    <w:rsid w:val="00B07A1A"/>
    <w:rsid w:val="00B12B67"/>
    <w:rsid w:val="00B14ADF"/>
    <w:rsid w:val="00B14DB0"/>
    <w:rsid w:val="00B16505"/>
    <w:rsid w:val="00B2366B"/>
    <w:rsid w:val="00B238C1"/>
    <w:rsid w:val="00B23B0B"/>
    <w:rsid w:val="00B23C76"/>
    <w:rsid w:val="00B274AF"/>
    <w:rsid w:val="00B27739"/>
    <w:rsid w:val="00B3174A"/>
    <w:rsid w:val="00B37DC5"/>
    <w:rsid w:val="00B4608D"/>
    <w:rsid w:val="00B47F34"/>
    <w:rsid w:val="00B509A0"/>
    <w:rsid w:val="00B55027"/>
    <w:rsid w:val="00B55533"/>
    <w:rsid w:val="00B55A5C"/>
    <w:rsid w:val="00B5661B"/>
    <w:rsid w:val="00B616D3"/>
    <w:rsid w:val="00B6574B"/>
    <w:rsid w:val="00B66535"/>
    <w:rsid w:val="00B77781"/>
    <w:rsid w:val="00B778FF"/>
    <w:rsid w:val="00B817E9"/>
    <w:rsid w:val="00B82FDF"/>
    <w:rsid w:val="00B83FA6"/>
    <w:rsid w:val="00B8453F"/>
    <w:rsid w:val="00B96D2F"/>
    <w:rsid w:val="00B97841"/>
    <w:rsid w:val="00BA02B0"/>
    <w:rsid w:val="00BA074E"/>
    <w:rsid w:val="00BA0957"/>
    <w:rsid w:val="00BA3DAF"/>
    <w:rsid w:val="00BA5DF6"/>
    <w:rsid w:val="00BB0E30"/>
    <w:rsid w:val="00BB2323"/>
    <w:rsid w:val="00BB2C75"/>
    <w:rsid w:val="00BB70A9"/>
    <w:rsid w:val="00BC1770"/>
    <w:rsid w:val="00BC1934"/>
    <w:rsid w:val="00BC4987"/>
    <w:rsid w:val="00BC58A3"/>
    <w:rsid w:val="00BC69CE"/>
    <w:rsid w:val="00BD0058"/>
    <w:rsid w:val="00BD0805"/>
    <w:rsid w:val="00BD0BDE"/>
    <w:rsid w:val="00BD5684"/>
    <w:rsid w:val="00BD7A23"/>
    <w:rsid w:val="00BE6661"/>
    <w:rsid w:val="00BE6B3A"/>
    <w:rsid w:val="00BE76BB"/>
    <w:rsid w:val="00BF07AF"/>
    <w:rsid w:val="00BF18B7"/>
    <w:rsid w:val="00BF66F2"/>
    <w:rsid w:val="00C003FC"/>
    <w:rsid w:val="00C03E70"/>
    <w:rsid w:val="00C05839"/>
    <w:rsid w:val="00C05A99"/>
    <w:rsid w:val="00C06507"/>
    <w:rsid w:val="00C11C4C"/>
    <w:rsid w:val="00C12250"/>
    <w:rsid w:val="00C12439"/>
    <w:rsid w:val="00C1365E"/>
    <w:rsid w:val="00C138C1"/>
    <w:rsid w:val="00C20D6C"/>
    <w:rsid w:val="00C312ED"/>
    <w:rsid w:val="00C314C9"/>
    <w:rsid w:val="00C3367C"/>
    <w:rsid w:val="00C3382D"/>
    <w:rsid w:val="00C3388B"/>
    <w:rsid w:val="00C34926"/>
    <w:rsid w:val="00C34BA4"/>
    <w:rsid w:val="00C34BD0"/>
    <w:rsid w:val="00C36002"/>
    <w:rsid w:val="00C36DC3"/>
    <w:rsid w:val="00C376BB"/>
    <w:rsid w:val="00C41F3E"/>
    <w:rsid w:val="00C41FCB"/>
    <w:rsid w:val="00C42D3E"/>
    <w:rsid w:val="00C43E7E"/>
    <w:rsid w:val="00C45197"/>
    <w:rsid w:val="00C45F4F"/>
    <w:rsid w:val="00C46787"/>
    <w:rsid w:val="00C46881"/>
    <w:rsid w:val="00C50514"/>
    <w:rsid w:val="00C50AD3"/>
    <w:rsid w:val="00C545B1"/>
    <w:rsid w:val="00C56053"/>
    <w:rsid w:val="00C567A4"/>
    <w:rsid w:val="00C63228"/>
    <w:rsid w:val="00C64AD5"/>
    <w:rsid w:val="00C65BEC"/>
    <w:rsid w:val="00C66710"/>
    <w:rsid w:val="00C66A04"/>
    <w:rsid w:val="00C73646"/>
    <w:rsid w:val="00C73DB2"/>
    <w:rsid w:val="00C74FE6"/>
    <w:rsid w:val="00C76A79"/>
    <w:rsid w:val="00C77D49"/>
    <w:rsid w:val="00C820A3"/>
    <w:rsid w:val="00C83C44"/>
    <w:rsid w:val="00C843B4"/>
    <w:rsid w:val="00C85B4B"/>
    <w:rsid w:val="00C91253"/>
    <w:rsid w:val="00C914DA"/>
    <w:rsid w:val="00C97470"/>
    <w:rsid w:val="00CA3D30"/>
    <w:rsid w:val="00CA6183"/>
    <w:rsid w:val="00CA731B"/>
    <w:rsid w:val="00CB3B0C"/>
    <w:rsid w:val="00CC0BF6"/>
    <w:rsid w:val="00CC1FB0"/>
    <w:rsid w:val="00CC2400"/>
    <w:rsid w:val="00CC30FE"/>
    <w:rsid w:val="00CC370B"/>
    <w:rsid w:val="00CC660D"/>
    <w:rsid w:val="00CD0941"/>
    <w:rsid w:val="00CD0DD6"/>
    <w:rsid w:val="00CD7925"/>
    <w:rsid w:val="00CE1D0F"/>
    <w:rsid w:val="00CE312E"/>
    <w:rsid w:val="00CE32FB"/>
    <w:rsid w:val="00CE558F"/>
    <w:rsid w:val="00CE6A55"/>
    <w:rsid w:val="00CF39B1"/>
    <w:rsid w:val="00CF4EFD"/>
    <w:rsid w:val="00CF5EE4"/>
    <w:rsid w:val="00CF6E9D"/>
    <w:rsid w:val="00D07440"/>
    <w:rsid w:val="00D10379"/>
    <w:rsid w:val="00D118CD"/>
    <w:rsid w:val="00D161F1"/>
    <w:rsid w:val="00D16805"/>
    <w:rsid w:val="00D21AB2"/>
    <w:rsid w:val="00D22A35"/>
    <w:rsid w:val="00D23D1F"/>
    <w:rsid w:val="00D25B9F"/>
    <w:rsid w:val="00D313C6"/>
    <w:rsid w:val="00D371AE"/>
    <w:rsid w:val="00D40820"/>
    <w:rsid w:val="00D41767"/>
    <w:rsid w:val="00D4256A"/>
    <w:rsid w:val="00D42FD4"/>
    <w:rsid w:val="00D43CED"/>
    <w:rsid w:val="00D44B26"/>
    <w:rsid w:val="00D45806"/>
    <w:rsid w:val="00D5108A"/>
    <w:rsid w:val="00D53E13"/>
    <w:rsid w:val="00D55E57"/>
    <w:rsid w:val="00D63A00"/>
    <w:rsid w:val="00D64AAE"/>
    <w:rsid w:val="00D67390"/>
    <w:rsid w:val="00D7112A"/>
    <w:rsid w:val="00D84A81"/>
    <w:rsid w:val="00D8609B"/>
    <w:rsid w:val="00D96099"/>
    <w:rsid w:val="00DA1A34"/>
    <w:rsid w:val="00DA22B8"/>
    <w:rsid w:val="00DA5D8A"/>
    <w:rsid w:val="00DA6873"/>
    <w:rsid w:val="00DB1806"/>
    <w:rsid w:val="00DB1C48"/>
    <w:rsid w:val="00DB1FC4"/>
    <w:rsid w:val="00DB3CC1"/>
    <w:rsid w:val="00DB4571"/>
    <w:rsid w:val="00DC74A8"/>
    <w:rsid w:val="00DD1167"/>
    <w:rsid w:val="00DD7657"/>
    <w:rsid w:val="00DE1F5D"/>
    <w:rsid w:val="00DE3430"/>
    <w:rsid w:val="00DE421F"/>
    <w:rsid w:val="00DE6010"/>
    <w:rsid w:val="00DE6F1C"/>
    <w:rsid w:val="00DE7ABE"/>
    <w:rsid w:val="00DF263E"/>
    <w:rsid w:val="00DF346E"/>
    <w:rsid w:val="00DF44FA"/>
    <w:rsid w:val="00DF4FA3"/>
    <w:rsid w:val="00DF520B"/>
    <w:rsid w:val="00DF7AA0"/>
    <w:rsid w:val="00E00E8E"/>
    <w:rsid w:val="00E01D2C"/>
    <w:rsid w:val="00E03A13"/>
    <w:rsid w:val="00E06715"/>
    <w:rsid w:val="00E06ECA"/>
    <w:rsid w:val="00E07CAA"/>
    <w:rsid w:val="00E12906"/>
    <w:rsid w:val="00E13DA0"/>
    <w:rsid w:val="00E13F3A"/>
    <w:rsid w:val="00E179BC"/>
    <w:rsid w:val="00E201D0"/>
    <w:rsid w:val="00E21614"/>
    <w:rsid w:val="00E2168F"/>
    <w:rsid w:val="00E21851"/>
    <w:rsid w:val="00E24221"/>
    <w:rsid w:val="00E34823"/>
    <w:rsid w:val="00E37AEC"/>
    <w:rsid w:val="00E409D1"/>
    <w:rsid w:val="00E4153E"/>
    <w:rsid w:val="00E52B32"/>
    <w:rsid w:val="00E53C73"/>
    <w:rsid w:val="00E62338"/>
    <w:rsid w:val="00E62987"/>
    <w:rsid w:val="00E62DE0"/>
    <w:rsid w:val="00E647FB"/>
    <w:rsid w:val="00E711CE"/>
    <w:rsid w:val="00E72C51"/>
    <w:rsid w:val="00E73ABF"/>
    <w:rsid w:val="00E73FEE"/>
    <w:rsid w:val="00E7423C"/>
    <w:rsid w:val="00E75654"/>
    <w:rsid w:val="00E812A8"/>
    <w:rsid w:val="00E83E4C"/>
    <w:rsid w:val="00E83EE8"/>
    <w:rsid w:val="00E86F74"/>
    <w:rsid w:val="00E87DCC"/>
    <w:rsid w:val="00E905EA"/>
    <w:rsid w:val="00E90ABE"/>
    <w:rsid w:val="00E94586"/>
    <w:rsid w:val="00E9534B"/>
    <w:rsid w:val="00EA533F"/>
    <w:rsid w:val="00EA62F0"/>
    <w:rsid w:val="00EA7C67"/>
    <w:rsid w:val="00EB3C45"/>
    <w:rsid w:val="00EB4123"/>
    <w:rsid w:val="00EB6AE5"/>
    <w:rsid w:val="00EB757B"/>
    <w:rsid w:val="00EB7AE5"/>
    <w:rsid w:val="00EC05F6"/>
    <w:rsid w:val="00EC1944"/>
    <w:rsid w:val="00EC40C7"/>
    <w:rsid w:val="00EC4601"/>
    <w:rsid w:val="00EC4B6F"/>
    <w:rsid w:val="00EC6298"/>
    <w:rsid w:val="00EC7E79"/>
    <w:rsid w:val="00ED579E"/>
    <w:rsid w:val="00ED6A91"/>
    <w:rsid w:val="00EE0D94"/>
    <w:rsid w:val="00EE479E"/>
    <w:rsid w:val="00EE6C83"/>
    <w:rsid w:val="00EE7E8B"/>
    <w:rsid w:val="00EF161B"/>
    <w:rsid w:val="00EF303B"/>
    <w:rsid w:val="00EF5C59"/>
    <w:rsid w:val="00EF74E9"/>
    <w:rsid w:val="00F01954"/>
    <w:rsid w:val="00F047EE"/>
    <w:rsid w:val="00F05B96"/>
    <w:rsid w:val="00F06829"/>
    <w:rsid w:val="00F10C0C"/>
    <w:rsid w:val="00F134DC"/>
    <w:rsid w:val="00F1471C"/>
    <w:rsid w:val="00F15316"/>
    <w:rsid w:val="00F15E55"/>
    <w:rsid w:val="00F16520"/>
    <w:rsid w:val="00F20EB8"/>
    <w:rsid w:val="00F21CF1"/>
    <w:rsid w:val="00F23831"/>
    <w:rsid w:val="00F3043B"/>
    <w:rsid w:val="00F31AD2"/>
    <w:rsid w:val="00F334F9"/>
    <w:rsid w:val="00F34980"/>
    <w:rsid w:val="00F40E57"/>
    <w:rsid w:val="00F4439B"/>
    <w:rsid w:val="00F45ED5"/>
    <w:rsid w:val="00F5622A"/>
    <w:rsid w:val="00F56254"/>
    <w:rsid w:val="00F56812"/>
    <w:rsid w:val="00F635B3"/>
    <w:rsid w:val="00F63A39"/>
    <w:rsid w:val="00F65D50"/>
    <w:rsid w:val="00F65EC6"/>
    <w:rsid w:val="00F67648"/>
    <w:rsid w:val="00F72479"/>
    <w:rsid w:val="00F725F9"/>
    <w:rsid w:val="00F73074"/>
    <w:rsid w:val="00F7514F"/>
    <w:rsid w:val="00F77E80"/>
    <w:rsid w:val="00F806E0"/>
    <w:rsid w:val="00F82871"/>
    <w:rsid w:val="00F82B6C"/>
    <w:rsid w:val="00F82CB7"/>
    <w:rsid w:val="00F84339"/>
    <w:rsid w:val="00F86022"/>
    <w:rsid w:val="00F904E9"/>
    <w:rsid w:val="00F90961"/>
    <w:rsid w:val="00F90A7A"/>
    <w:rsid w:val="00F90BCE"/>
    <w:rsid w:val="00F920FB"/>
    <w:rsid w:val="00F947B8"/>
    <w:rsid w:val="00FA0405"/>
    <w:rsid w:val="00FA2DE8"/>
    <w:rsid w:val="00FA357F"/>
    <w:rsid w:val="00FA5DCF"/>
    <w:rsid w:val="00FB0922"/>
    <w:rsid w:val="00FB2281"/>
    <w:rsid w:val="00FB29B6"/>
    <w:rsid w:val="00FB3BD6"/>
    <w:rsid w:val="00FB4B78"/>
    <w:rsid w:val="00FB4FEA"/>
    <w:rsid w:val="00FB6327"/>
    <w:rsid w:val="00FC19C0"/>
    <w:rsid w:val="00FC228A"/>
    <w:rsid w:val="00FC240D"/>
    <w:rsid w:val="00FC2C40"/>
    <w:rsid w:val="00FC4E6B"/>
    <w:rsid w:val="00FC4EF4"/>
    <w:rsid w:val="00FC7998"/>
    <w:rsid w:val="00FD2EC2"/>
    <w:rsid w:val="00FD5210"/>
    <w:rsid w:val="00FD62CF"/>
    <w:rsid w:val="00FD6872"/>
    <w:rsid w:val="00FE0B37"/>
    <w:rsid w:val="00FE23F6"/>
    <w:rsid w:val="00FE270C"/>
    <w:rsid w:val="00FE2BFD"/>
    <w:rsid w:val="00FE4C3C"/>
    <w:rsid w:val="00FF1A74"/>
    <w:rsid w:val="00FF28CF"/>
    <w:rsid w:val="00FF606E"/>
    <w:rsid w:val="00FF70F3"/>
    <w:rsid w:val="00FF742B"/>
    <w:rsid w:val="00FF7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4DA92B6"/>
  <w15:chartTrackingRefBased/>
  <w15:docId w15:val="{3A98F11B-6F92-4E1D-8E8C-FA66AA69D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iPriority="99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aliases w:val="TEKST W TABELI"/>
    <w:qFormat/>
  </w:style>
  <w:style w:type="paragraph" w:styleId="Heading1">
    <w:name w:val="heading 1"/>
    <w:basedOn w:val="Normal"/>
    <w:next w:val="TEXT"/>
    <w:link w:val="Heading1Char"/>
    <w:autoRedefine/>
    <w:uiPriority w:val="9"/>
    <w:qFormat/>
    <w:rsid w:val="004E3D5D"/>
    <w:pPr>
      <w:keepNext/>
      <w:numPr>
        <w:numId w:val="24"/>
      </w:numPr>
      <w:spacing w:before="120" w:after="60"/>
      <w:ind w:left="431" w:hanging="431"/>
      <w:outlineLvl w:val="0"/>
    </w:pPr>
    <w:rPr>
      <w:rFonts w:ascii="Arial" w:hAnsi="Arial"/>
      <w:b/>
      <w:sz w:val="28"/>
      <w:szCs w:val="22"/>
      <w:lang w:val="en-GB"/>
    </w:rPr>
  </w:style>
  <w:style w:type="paragraph" w:styleId="Heading2">
    <w:name w:val="heading 2"/>
    <w:basedOn w:val="Normal"/>
    <w:next w:val="TEXT"/>
    <w:autoRedefine/>
    <w:qFormat/>
    <w:rsid w:val="00894B7F"/>
    <w:pPr>
      <w:keepNext/>
      <w:numPr>
        <w:ilvl w:val="1"/>
        <w:numId w:val="24"/>
      </w:numPr>
      <w:spacing w:before="60" w:after="60"/>
      <w:ind w:left="578" w:hanging="578"/>
      <w:outlineLvl w:val="1"/>
    </w:pPr>
    <w:rPr>
      <w:rFonts w:ascii="Arial" w:hAnsi="Arial"/>
      <w:b/>
      <w:bCs/>
      <w:i/>
      <w:sz w:val="26"/>
      <w:szCs w:val="28"/>
    </w:rPr>
  </w:style>
  <w:style w:type="paragraph" w:styleId="Heading3">
    <w:name w:val="heading 3"/>
    <w:basedOn w:val="Normal"/>
    <w:next w:val="TEXT"/>
    <w:qFormat/>
    <w:rsid w:val="00E87DCC"/>
    <w:pPr>
      <w:keepNext/>
      <w:numPr>
        <w:ilvl w:val="2"/>
        <w:numId w:val="24"/>
      </w:numPr>
      <w:spacing w:before="60" w:after="60"/>
      <w:outlineLvl w:val="2"/>
    </w:pPr>
    <w:rPr>
      <w:rFonts w:ascii="Arial" w:hAnsi="Arial"/>
      <w:b/>
      <w:iCs/>
      <w:sz w:val="24"/>
    </w:rPr>
  </w:style>
  <w:style w:type="paragraph" w:styleId="Heading4">
    <w:name w:val="heading 4"/>
    <w:basedOn w:val="Normal"/>
    <w:next w:val="TEXT"/>
    <w:qFormat/>
    <w:rsid w:val="00A14F6E"/>
    <w:pPr>
      <w:keepNext/>
      <w:numPr>
        <w:ilvl w:val="3"/>
        <w:numId w:val="24"/>
      </w:numPr>
      <w:spacing w:before="60" w:after="60"/>
      <w:ind w:left="862" w:hanging="862"/>
      <w:outlineLvl w:val="3"/>
    </w:pPr>
    <w:rPr>
      <w:b/>
      <w:bCs/>
      <w:sz w:val="24"/>
      <w:szCs w:val="28"/>
    </w:rPr>
  </w:style>
  <w:style w:type="paragraph" w:styleId="Heading5">
    <w:name w:val="heading 5"/>
    <w:basedOn w:val="Normal"/>
    <w:next w:val="Normal"/>
    <w:qFormat/>
    <w:rsid w:val="00E87DCC"/>
    <w:pPr>
      <w:numPr>
        <w:ilvl w:val="4"/>
        <w:numId w:val="24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87DCC"/>
    <w:pPr>
      <w:numPr>
        <w:ilvl w:val="5"/>
        <w:numId w:val="24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87DCC"/>
    <w:pPr>
      <w:numPr>
        <w:ilvl w:val="6"/>
        <w:numId w:val="24"/>
      </w:num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qFormat/>
    <w:rsid w:val="00E87DCC"/>
    <w:pPr>
      <w:numPr>
        <w:ilvl w:val="7"/>
        <w:numId w:val="24"/>
      </w:numPr>
      <w:spacing w:before="240" w:after="6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qFormat/>
    <w:rsid w:val="00E87DCC"/>
    <w:pPr>
      <w:numPr>
        <w:ilvl w:val="8"/>
        <w:numId w:val="24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8366D6"/>
    <w:pPr>
      <w:tabs>
        <w:tab w:val="left" w:pos="425"/>
      </w:tabs>
      <w:jc w:val="both"/>
    </w:pPr>
  </w:style>
  <w:style w:type="character" w:customStyle="1" w:styleId="BodyTextChar">
    <w:name w:val="Body Text Char"/>
    <w:basedOn w:val="DefaultParagraphFont"/>
    <w:link w:val="BodyText"/>
    <w:rsid w:val="008366D6"/>
    <w:rPr>
      <w:lang w:val="pl-PL" w:eastAsia="pl-PL" w:bidi="ar-SA"/>
    </w:rPr>
  </w:style>
  <w:style w:type="paragraph" w:customStyle="1" w:styleId="RYSUNEK">
    <w:name w:val="RYSUNEK"/>
    <w:basedOn w:val="Normal"/>
    <w:next w:val="TEXT"/>
    <w:link w:val="RYSUNEKZnakZnak"/>
    <w:autoRedefine/>
    <w:rsid w:val="00A14929"/>
    <w:pPr>
      <w:spacing w:before="120" w:after="180"/>
      <w:jc w:val="center"/>
    </w:pPr>
    <w:rPr>
      <w:i/>
      <w:iCs/>
      <w:sz w:val="24"/>
    </w:rPr>
  </w:style>
  <w:style w:type="character" w:customStyle="1" w:styleId="RYSUNEKZnakZnak">
    <w:name w:val="RYSUNEK Znak Znak"/>
    <w:basedOn w:val="DefaultParagraphFont"/>
    <w:link w:val="RYSUNEK"/>
    <w:rsid w:val="00A14929"/>
    <w:rPr>
      <w:i/>
      <w:iCs/>
      <w:sz w:val="24"/>
      <w:lang w:val="pl-PL" w:eastAsia="pl-PL"/>
    </w:rPr>
  </w:style>
  <w:style w:type="paragraph" w:customStyle="1" w:styleId="TABELA">
    <w:name w:val="TABELA"/>
    <w:basedOn w:val="Normal"/>
    <w:next w:val="TEXT"/>
    <w:rsid w:val="002764F0"/>
    <w:pPr>
      <w:keepNext/>
      <w:spacing w:before="180" w:after="60"/>
      <w:jc w:val="center"/>
    </w:pPr>
    <w:rPr>
      <w:i/>
      <w:iCs/>
      <w:sz w:val="24"/>
    </w:rPr>
  </w:style>
  <w:style w:type="paragraph" w:styleId="BalloonText">
    <w:name w:val="Balloon Text"/>
    <w:basedOn w:val="Normal"/>
    <w:semiHidden/>
    <w:rPr>
      <w:rFonts w:ascii="Tahoma" w:hAnsi="Tahoma"/>
      <w:sz w:val="16"/>
      <w:szCs w:val="16"/>
    </w:rPr>
  </w:style>
  <w:style w:type="paragraph" w:styleId="Caption">
    <w:name w:val="caption"/>
    <w:basedOn w:val="Normal"/>
    <w:next w:val="Normal"/>
    <w:link w:val="CaptionChar"/>
    <w:qFormat/>
    <w:rsid w:val="00C545B1"/>
    <w:rPr>
      <w:b/>
      <w:bCs/>
    </w:rPr>
  </w:style>
  <w:style w:type="paragraph" w:styleId="EndnoteText">
    <w:name w:val="endnote text"/>
    <w:basedOn w:val="Normal"/>
    <w:semiHidden/>
    <w:rsid w:val="00FC7998"/>
  </w:style>
  <w:style w:type="character" w:styleId="EndnoteReference">
    <w:name w:val="endnote reference"/>
    <w:basedOn w:val="DefaultParagraphFont"/>
    <w:semiHidden/>
    <w:rsid w:val="00FC7998"/>
    <w:rPr>
      <w:vertAlign w:val="superscript"/>
    </w:rPr>
  </w:style>
  <w:style w:type="paragraph" w:customStyle="1" w:styleId="TEXT">
    <w:name w:val="TEXT"/>
    <w:basedOn w:val="Normal"/>
    <w:link w:val="TEXTZnak"/>
    <w:autoRedefine/>
    <w:rsid w:val="001E6A1E"/>
    <w:pPr>
      <w:tabs>
        <w:tab w:val="center" w:pos="4820"/>
        <w:tab w:val="right" w:pos="9638"/>
      </w:tabs>
      <w:spacing w:line="360" w:lineRule="auto"/>
      <w:ind w:firstLine="425"/>
      <w:jc w:val="both"/>
    </w:pPr>
    <w:rPr>
      <w:sz w:val="24"/>
      <w:szCs w:val="24"/>
    </w:rPr>
  </w:style>
  <w:style w:type="character" w:customStyle="1" w:styleId="TEXTZnak">
    <w:name w:val="TEXT Znak"/>
    <w:basedOn w:val="DefaultParagraphFont"/>
    <w:link w:val="TEXT"/>
    <w:rsid w:val="001E6A1E"/>
    <w:rPr>
      <w:sz w:val="24"/>
      <w:szCs w:val="24"/>
    </w:rPr>
  </w:style>
  <w:style w:type="table" w:styleId="TableGrid">
    <w:name w:val="Table Grid"/>
    <w:basedOn w:val="TableNormal"/>
    <w:rsid w:val="005733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rsid w:val="003D01A8"/>
  </w:style>
  <w:style w:type="paragraph" w:styleId="TOC2">
    <w:name w:val="toc 2"/>
    <w:basedOn w:val="Normal"/>
    <w:next w:val="Normal"/>
    <w:autoRedefine/>
    <w:uiPriority w:val="39"/>
    <w:rsid w:val="003D01A8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3D01A8"/>
    <w:pPr>
      <w:ind w:left="400"/>
    </w:pPr>
  </w:style>
  <w:style w:type="character" w:styleId="Hyperlink">
    <w:name w:val="Hyperlink"/>
    <w:basedOn w:val="DefaultParagraphFont"/>
    <w:uiPriority w:val="99"/>
    <w:rsid w:val="003D01A8"/>
    <w:rPr>
      <w:color w:val="0000FF"/>
      <w:u w:val="single"/>
    </w:rPr>
  </w:style>
  <w:style w:type="paragraph" w:customStyle="1" w:styleId="figure">
    <w:name w:val="figure"/>
    <w:basedOn w:val="Caption"/>
    <w:rsid w:val="007279E3"/>
    <w:pPr>
      <w:jc w:val="center"/>
    </w:pPr>
  </w:style>
  <w:style w:type="paragraph" w:customStyle="1" w:styleId="StylLegendaNiePogrubienie">
    <w:name w:val="Styl Legenda + Nie Pogrubienie"/>
    <w:basedOn w:val="Caption"/>
    <w:link w:val="StylLegendaNiePogrubienieZnak"/>
    <w:rsid w:val="003E13EA"/>
    <w:rPr>
      <w:b w:val="0"/>
      <w:bCs w:val="0"/>
      <w:sz w:val="24"/>
    </w:rPr>
  </w:style>
  <w:style w:type="character" w:customStyle="1" w:styleId="CaptionChar">
    <w:name w:val="Caption Char"/>
    <w:basedOn w:val="DefaultParagraphFont"/>
    <w:link w:val="Caption"/>
    <w:rsid w:val="003E13EA"/>
    <w:rPr>
      <w:b/>
      <w:bCs/>
      <w:lang w:val="pl-PL" w:eastAsia="pl-PL"/>
    </w:rPr>
  </w:style>
  <w:style w:type="character" w:customStyle="1" w:styleId="StylLegendaNiePogrubienieZnak">
    <w:name w:val="Styl Legenda + Nie Pogrubienie Znak"/>
    <w:basedOn w:val="CaptionChar"/>
    <w:link w:val="StylLegendaNiePogrubienie"/>
    <w:rsid w:val="003E13EA"/>
    <w:rPr>
      <w:b/>
      <w:bCs/>
      <w:sz w:val="24"/>
      <w:lang w:val="pl-PL" w:eastAsia="pl-PL"/>
    </w:rPr>
  </w:style>
  <w:style w:type="paragraph" w:customStyle="1" w:styleId="WZR">
    <w:name w:val="WZÓR"/>
    <w:basedOn w:val="Caption"/>
    <w:link w:val="WZRZnak"/>
    <w:autoRedefine/>
    <w:rsid w:val="00BD0BDE"/>
    <w:pPr>
      <w:keepNext/>
      <w:tabs>
        <w:tab w:val="center" w:pos="4820"/>
        <w:tab w:val="right" w:pos="9639"/>
      </w:tabs>
    </w:pPr>
    <w:rPr>
      <w:b w:val="0"/>
      <w:sz w:val="24"/>
    </w:rPr>
  </w:style>
  <w:style w:type="character" w:customStyle="1" w:styleId="WZRZnak">
    <w:name w:val="WZÓR Znak"/>
    <w:basedOn w:val="CaptionChar"/>
    <w:link w:val="WZR"/>
    <w:rsid w:val="00BD0BDE"/>
    <w:rPr>
      <w:b/>
      <w:bCs/>
      <w:sz w:val="24"/>
      <w:lang w:val="pl-PL" w:eastAsia="pl-PL"/>
    </w:rPr>
  </w:style>
  <w:style w:type="paragraph" w:styleId="Header">
    <w:name w:val="header"/>
    <w:basedOn w:val="Normal"/>
    <w:link w:val="HeaderChar"/>
    <w:rsid w:val="00123DAB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rsid w:val="00123DAB"/>
  </w:style>
  <w:style w:type="paragraph" w:styleId="Footer">
    <w:name w:val="footer"/>
    <w:basedOn w:val="Normal"/>
    <w:link w:val="FooterChar"/>
    <w:rsid w:val="00123DAB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rsid w:val="00123DAB"/>
  </w:style>
  <w:style w:type="character" w:styleId="CommentReference">
    <w:name w:val="annotation reference"/>
    <w:basedOn w:val="DefaultParagraphFont"/>
    <w:rsid w:val="00EA533F"/>
    <w:rPr>
      <w:sz w:val="16"/>
      <w:szCs w:val="16"/>
    </w:rPr>
  </w:style>
  <w:style w:type="paragraph" w:styleId="CommentText">
    <w:name w:val="annotation text"/>
    <w:basedOn w:val="Normal"/>
    <w:link w:val="CommentTextChar"/>
    <w:rsid w:val="00EA533F"/>
  </w:style>
  <w:style w:type="character" w:customStyle="1" w:styleId="CommentTextChar">
    <w:name w:val="Comment Text Char"/>
    <w:basedOn w:val="DefaultParagraphFont"/>
    <w:link w:val="CommentText"/>
    <w:rsid w:val="00EA533F"/>
  </w:style>
  <w:style w:type="paragraph" w:styleId="CommentSubject">
    <w:name w:val="annotation subject"/>
    <w:basedOn w:val="CommentText"/>
    <w:next w:val="CommentText"/>
    <w:link w:val="CommentSubjectChar"/>
    <w:rsid w:val="00EA53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EA533F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816E4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rsid w:val="000816E4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661D5F"/>
    <w:rPr>
      <w:color w:val="808080"/>
    </w:rPr>
  </w:style>
  <w:style w:type="paragraph" w:styleId="TableofFigures">
    <w:name w:val="table of figures"/>
    <w:basedOn w:val="Normal"/>
    <w:next w:val="Normal"/>
    <w:uiPriority w:val="99"/>
    <w:rsid w:val="000A3326"/>
  </w:style>
  <w:style w:type="character" w:customStyle="1" w:styleId="Heading1Char">
    <w:name w:val="Heading 1 Char"/>
    <w:basedOn w:val="DefaultParagraphFont"/>
    <w:link w:val="Heading1"/>
    <w:uiPriority w:val="9"/>
    <w:rsid w:val="004E3D5D"/>
    <w:rPr>
      <w:rFonts w:ascii="Arial" w:hAnsi="Arial"/>
      <w:b/>
      <w:sz w:val="28"/>
      <w:szCs w:val="22"/>
      <w:lang w:val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6C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6C35"/>
    <w:rPr>
      <w:rFonts w:ascii="Courier New" w:hAnsi="Courier New" w:cs="Courier New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2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6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5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7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8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7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2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0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1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6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0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76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1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8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09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616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540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374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6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store.arduino.cc/arduino-uno-rev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hyperlink" Target="https://www.sparkfun.com/datasheets/Sensors/Temperature/DHT22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hyperlink" Target="https://www.raspberrypi.org/products/raspberry-pi-zero-w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hyperlink" Target="https://newsroom.cisco.com/feature-content?type=webcontent&amp;articleId=1208342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ww.dfrobot.com/wiki/index.php/CO2_Sensor_SKU:SEN0159" TargetMode="External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ACE%20DYPLOMOWE\PRACA%20DYPLOMOWA%20-%20szablon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5E333E-D482-405F-B40A-01F563029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PRACA DYPLOMOWA - szablon.dotx</Template>
  <TotalTime>6282</TotalTime>
  <Pages>27</Pages>
  <Words>4819</Words>
  <Characters>27472</Characters>
  <Application>Microsoft Office Word</Application>
  <DocSecurity>0</DocSecurity>
  <Lines>228</Lines>
  <Paragraphs>64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>Wskazówki dla autorów referatów na4KKRRiT 2003</vt:lpstr>
      <vt:lpstr>Wskazówki dla autorów referatów na4KKRRiT 2003</vt:lpstr>
    </vt:vector>
  </TitlesOfParts>
  <Company>Politechnika Warszawska</Company>
  <LinksUpToDate>false</LinksUpToDate>
  <CharactersWithSpaces>32227</CharactersWithSpaces>
  <SharedDoc>false</SharedDoc>
  <HLinks>
    <vt:vector size="36" baseType="variant">
      <vt:variant>
        <vt:i4>1703987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_Toc303678437</vt:lpwstr>
      </vt:variant>
      <vt:variant>
        <vt:i4>1703987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_Toc303678436</vt:lpwstr>
      </vt:variant>
      <vt:variant>
        <vt:i4>1703987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_Toc303678435</vt:lpwstr>
      </vt:variant>
      <vt:variant>
        <vt:i4>1703987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_Toc303678434</vt:lpwstr>
      </vt:variant>
      <vt:variant>
        <vt:i4>1703987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_Toc303678433</vt:lpwstr>
      </vt:variant>
      <vt:variant>
        <vt:i4>1703987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_Toc303678432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Wskazówki dla autorów referatów na4KKRRiT 2003</dc:title>
  <dc:subject/>
  <dc:creator>Kamil Staniec</dc:creator>
  <cp:keywords/>
  <cp:lastModifiedBy>Borusiewicz, Tomasz (Nokia - PL/Wroclaw)</cp:lastModifiedBy>
  <cp:revision>74</cp:revision>
  <cp:lastPrinted>2018-12-11T12:48:00Z</cp:lastPrinted>
  <dcterms:created xsi:type="dcterms:W3CDTF">2017-12-03T16:34:00Z</dcterms:created>
  <dcterms:modified xsi:type="dcterms:W3CDTF">2018-12-11T16:37:00Z</dcterms:modified>
</cp:coreProperties>
</file>