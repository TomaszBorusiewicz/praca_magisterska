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BCD72" w14:textId="77777777" w:rsidR="00951750" w:rsidRPr="00C813A3" w:rsidRDefault="00951750" w:rsidP="00951750">
      <w:pPr>
        <w:ind w:left="708" w:firstLine="708"/>
        <w:rPr>
          <w:rFonts w:asciiTheme="minorHAnsi" w:hAnsiTheme="minorHAnsi" w:cstheme="minorHAnsi"/>
          <w:sz w:val="44"/>
        </w:rPr>
      </w:pPr>
      <w:r w:rsidRPr="00C813A3">
        <w:rPr>
          <w:rFonts w:asciiTheme="minorHAnsi" w:hAnsiTheme="minorHAnsi" w:cstheme="minorHAnsi"/>
          <w:sz w:val="48"/>
        </w:rPr>
        <w:t>P</w:t>
      </w:r>
      <w:r w:rsidRPr="00C813A3">
        <w:rPr>
          <w:rFonts w:asciiTheme="minorHAnsi" w:hAnsiTheme="minorHAnsi" w:cstheme="minorHAnsi"/>
          <w:sz w:val="44"/>
        </w:rPr>
        <w:t xml:space="preserve">OLITECHNIKA </w:t>
      </w:r>
      <w:r w:rsidRPr="00C813A3">
        <w:rPr>
          <w:rFonts w:asciiTheme="minorHAnsi" w:hAnsiTheme="minorHAnsi" w:cstheme="minorHAnsi"/>
          <w:sz w:val="48"/>
        </w:rPr>
        <w:t>W</w:t>
      </w:r>
      <w:r w:rsidRPr="00C813A3">
        <w:rPr>
          <w:rFonts w:asciiTheme="minorHAnsi" w:hAnsiTheme="minorHAnsi" w:cstheme="minorHAnsi"/>
          <w:sz w:val="44"/>
        </w:rPr>
        <w:t>ROCŁAWSKA</w:t>
      </w:r>
    </w:p>
    <w:p w14:paraId="24B5719F" w14:textId="77777777" w:rsidR="00951750" w:rsidRPr="00C813A3" w:rsidRDefault="00951750" w:rsidP="00951750">
      <w:pPr>
        <w:pBdr>
          <w:bottom w:val="single" w:sz="4" w:space="1" w:color="000000"/>
        </w:pBdr>
        <w:jc w:val="center"/>
        <w:rPr>
          <w:rFonts w:asciiTheme="minorHAnsi" w:hAnsiTheme="minorHAnsi" w:cstheme="minorHAnsi"/>
          <w:sz w:val="40"/>
        </w:rPr>
      </w:pPr>
      <w:r w:rsidRPr="00C813A3">
        <w:rPr>
          <w:rFonts w:asciiTheme="minorHAnsi" w:hAnsiTheme="minorHAnsi" w:cstheme="minorHAnsi"/>
          <w:sz w:val="44"/>
        </w:rPr>
        <w:t>W</w:t>
      </w:r>
      <w:r w:rsidRPr="00C813A3">
        <w:rPr>
          <w:rFonts w:asciiTheme="minorHAnsi" w:hAnsiTheme="minorHAnsi" w:cstheme="minorHAnsi"/>
          <w:sz w:val="40"/>
        </w:rPr>
        <w:t xml:space="preserve">YDZIAŁ </w:t>
      </w:r>
      <w:r w:rsidRPr="00C813A3">
        <w:rPr>
          <w:rFonts w:asciiTheme="minorHAnsi" w:hAnsiTheme="minorHAnsi" w:cstheme="minorHAnsi"/>
          <w:sz w:val="44"/>
        </w:rPr>
        <w:t>E</w:t>
      </w:r>
      <w:r w:rsidRPr="00C813A3">
        <w:rPr>
          <w:rFonts w:asciiTheme="minorHAnsi" w:hAnsiTheme="minorHAnsi" w:cstheme="minorHAnsi"/>
          <w:sz w:val="40"/>
        </w:rPr>
        <w:t>LEKTRONIKI</w:t>
      </w:r>
    </w:p>
    <w:p w14:paraId="5FD4A71E" w14:textId="77777777" w:rsidR="00951750" w:rsidRPr="00C813A3" w:rsidRDefault="00951750" w:rsidP="00951750">
      <w:pPr>
        <w:jc w:val="center"/>
        <w:rPr>
          <w:rFonts w:asciiTheme="minorHAnsi" w:hAnsiTheme="minorHAnsi" w:cstheme="minorHAnsi"/>
          <w:sz w:val="40"/>
        </w:rPr>
      </w:pPr>
    </w:p>
    <w:p w14:paraId="7C1C193D" w14:textId="77777777" w:rsidR="00951750" w:rsidRPr="00C813A3" w:rsidRDefault="00951750" w:rsidP="00951750">
      <w:pPr>
        <w:rPr>
          <w:rFonts w:asciiTheme="minorHAnsi" w:hAnsiTheme="minorHAnsi" w:cstheme="minorHAnsi"/>
        </w:rPr>
      </w:pPr>
      <w:bookmarkStart w:id="0" w:name="_Toc36295646"/>
      <w:bookmarkStart w:id="1" w:name="_Toc36295873"/>
      <w:r w:rsidRPr="00C813A3">
        <w:rPr>
          <w:rFonts w:asciiTheme="minorHAnsi" w:hAnsiTheme="minorHAnsi" w:cstheme="minorHAnsi"/>
          <w:sz w:val="32"/>
        </w:rPr>
        <w:t>K</w:t>
      </w:r>
      <w:r w:rsidRPr="00C813A3">
        <w:rPr>
          <w:rFonts w:asciiTheme="minorHAnsi" w:hAnsiTheme="minorHAnsi" w:cstheme="minorHAnsi"/>
        </w:rPr>
        <w:t>IERUNEK: TELEINFORMATYKA (TIN)</w:t>
      </w:r>
      <w:bookmarkEnd w:id="0"/>
      <w:bookmarkEnd w:id="1"/>
    </w:p>
    <w:p w14:paraId="5D013637" w14:textId="77777777" w:rsidR="00951750" w:rsidRPr="00C813A3" w:rsidRDefault="00951750" w:rsidP="00951750">
      <w:pPr>
        <w:rPr>
          <w:rFonts w:asciiTheme="minorHAnsi" w:hAnsiTheme="minorHAnsi" w:cstheme="minorHAnsi"/>
        </w:rPr>
      </w:pPr>
      <w:r w:rsidRPr="00C813A3">
        <w:rPr>
          <w:rFonts w:asciiTheme="minorHAnsi" w:hAnsiTheme="minorHAnsi" w:cstheme="minorHAnsi"/>
          <w:sz w:val="32"/>
        </w:rPr>
        <w:t>S</w:t>
      </w:r>
      <w:r w:rsidRPr="00C813A3">
        <w:rPr>
          <w:rFonts w:asciiTheme="minorHAnsi" w:hAnsiTheme="minorHAnsi" w:cstheme="minorHAnsi"/>
        </w:rPr>
        <w:t>PECJALNOŚĆ: UTRZYMANIE SIECI TELEINFORMATYCZNYCH (TIU)</w:t>
      </w:r>
    </w:p>
    <w:p w14:paraId="1289BBF7" w14:textId="77777777" w:rsidR="00951750" w:rsidRPr="00C813A3" w:rsidRDefault="00951750" w:rsidP="00951750">
      <w:pPr>
        <w:rPr>
          <w:rFonts w:asciiTheme="minorHAnsi" w:hAnsiTheme="minorHAnsi" w:cstheme="minorHAnsi"/>
          <w:sz w:val="28"/>
        </w:rPr>
      </w:pPr>
    </w:p>
    <w:p w14:paraId="48FCC05B" w14:textId="77777777" w:rsidR="00951750" w:rsidRPr="00C813A3" w:rsidRDefault="00951750" w:rsidP="00951750">
      <w:pPr>
        <w:rPr>
          <w:rFonts w:asciiTheme="minorHAnsi" w:hAnsiTheme="minorHAnsi" w:cstheme="minorHAnsi"/>
          <w:sz w:val="28"/>
        </w:rPr>
      </w:pPr>
    </w:p>
    <w:p w14:paraId="236C43CB" w14:textId="77777777" w:rsidR="00951750" w:rsidRPr="00C813A3" w:rsidRDefault="00951750" w:rsidP="00951750">
      <w:pPr>
        <w:ind w:left="3540"/>
        <w:rPr>
          <w:rFonts w:asciiTheme="minorHAnsi" w:hAnsiTheme="minorHAnsi" w:cstheme="minorHAnsi"/>
          <w:b/>
          <w:bCs/>
          <w:sz w:val="48"/>
          <w:szCs w:val="48"/>
        </w:rPr>
      </w:pPr>
      <w:bookmarkStart w:id="2" w:name="_Toc36295647"/>
      <w:bookmarkStart w:id="3" w:name="_Toc36295874"/>
      <w:r w:rsidRPr="00C813A3">
        <w:rPr>
          <w:rFonts w:asciiTheme="minorHAnsi" w:hAnsiTheme="minorHAnsi" w:cstheme="minorHAnsi"/>
          <w:b/>
          <w:bCs/>
          <w:sz w:val="48"/>
          <w:szCs w:val="48"/>
        </w:rPr>
        <w:t>PRACA DYPLOMOWA</w:t>
      </w:r>
      <w:bookmarkStart w:id="4" w:name="_Toc36295648"/>
      <w:bookmarkStart w:id="5" w:name="_Toc36295875"/>
      <w:bookmarkEnd w:id="2"/>
      <w:bookmarkEnd w:id="3"/>
      <w:r w:rsidRPr="00C813A3">
        <w:rPr>
          <w:rFonts w:asciiTheme="minorHAnsi" w:hAnsiTheme="minorHAnsi" w:cstheme="minorHAnsi"/>
          <w:b/>
          <w:bCs/>
          <w:sz w:val="48"/>
          <w:szCs w:val="48"/>
        </w:rPr>
        <w:t xml:space="preserve"> MAGISTERSKA</w:t>
      </w:r>
      <w:bookmarkEnd w:id="4"/>
      <w:bookmarkEnd w:id="5"/>
    </w:p>
    <w:p w14:paraId="0B718955" w14:textId="77777777" w:rsidR="00951750" w:rsidRPr="00C813A3" w:rsidRDefault="00951750" w:rsidP="00951750">
      <w:pPr>
        <w:rPr>
          <w:rFonts w:asciiTheme="minorHAnsi" w:hAnsiTheme="minorHAnsi" w:cstheme="minorHAnsi"/>
        </w:rPr>
      </w:pPr>
    </w:p>
    <w:p w14:paraId="1DAE3967" w14:textId="77777777" w:rsidR="00951750" w:rsidRPr="00C813A3" w:rsidRDefault="00951750" w:rsidP="00951750">
      <w:pPr>
        <w:ind w:left="3540"/>
        <w:rPr>
          <w:rFonts w:asciiTheme="minorHAnsi" w:hAnsiTheme="minorHAnsi" w:cstheme="minorHAnsi"/>
          <w:sz w:val="32"/>
          <w:szCs w:val="32"/>
        </w:rPr>
      </w:pPr>
      <w:r w:rsidRPr="00C813A3">
        <w:rPr>
          <w:rFonts w:asciiTheme="minorHAnsi" w:hAnsiTheme="minorHAnsi" w:cstheme="minorHAnsi"/>
          <w:sz w:val="32"/>
          <w:szCs w:val="32"/>
        </w:rPr>
        <w:t>Wielosystemowa platforma dydaktyczna dla sieci sensorowej IoT</w:t>
      </w:r>
    </w:p>
    <w:p w14:paraId="3FDCEEBF" w14:textId="77777777" w:rsidR="00951750" w:rsidRPr="00C813A3" w:rsidRDefault="00951750" w:rsidP="00951750">
      <w:pPr>
        <w:rPr>
          <w:rFonts w:asciiTheme="minorHAnsi" w:hAnsiTheme="minorHAnsi" w:cstheme="minorHAnsi"/>
          <w:sz w:val="32"/>
          <w:szCs w:val="32"/>
        </w:rPr>
      </w:pPr>
    </w:p>
    <w:p w14:paraId="19BFF66C" w14:textId="77777777" w:rsidR="00951750" w:rsidRPr="00C813A3" w:rsidRDefault="00951750" w:rsidP="00951750">
      <w:pPr>
        <w:ind w:left="3540"/>
        <w:rPr>
          <w:rFonts w:asciiTheme="minorHAnsi" w:hAnsiTheme="minorHAnsi" w:cstheme="minorHAnsi"/>
          <w:sz w:val="32"/>
          <w:szCs w:val="32"/>
          <w:lang w:val="en-US"/>
        </w:rPr>
      </w:pPr>
      <w:r w:rsidRPr="00C813A3">
        <w:rPr>
          <w:rFonts w:asciiTheme="minorHAnsi" w:hAnsiTheme="minorHAnsi" w:cstheme="minorHAnsi"/>
          <w:sz w:val="32"/>
          <w:szCs w:val="32"/>
          <w:lang w:val="en-US"/>
        </w:rPr>
        <w:t>An educational platform for the IoT multi-system sensor network</w:t>
      </w:r>
    </w:p>
    <w:p w14:paraId="745D4953" w14:textId="77777777" w:rsidR="00951750" w:rsidRPr="00C813A3" w:rsidRDefault="00951750" w:rsidP="00951750">
      <w:pPr>
        <w:rPr>
          <w:rFonts w:asciiTheme="minorHAnsi" w:hAnsiTheme="minorHAnsi" w:cstheme="minorHAnsi"/>
          <w:sz w:val="36"/>
          <w:lang w:val="en-US"/>
        </w:rPr>
      </w:pPr>
    </w:p>
    <w:p w14:paraId="39D2E8EB" w14:textId="77777777" w:rsidR="00951750" w:rsidRPr="00C813A3" w:rsidRDefault="00951750" w:rsidP="00951750">
      <w:pPr>
        <w:rPr>
          <w:rFonts w:asciiTheme="minorHAnsi" w:hAnsiTheme="minorHAnsi" w:cstheme="minorHAnsi"/>
          <w:sz w:val="36"/>
          <w:lang w:val="en-US"/>
        </w:rPr>
      </w:pPr>
    </w:p>
    <w:p w14:paraId="6B3E4B45" w14:textId="77777777" w:rsidR="00951750" w:rsidRPr="00C813A3" w:rsidRDefault="00951750" w:rsidP="00951750">
      <w:pPr>
        <w:rPr>
          <w:rFonts w:asciiTheme="minorHAnsi" w:hAnsiTheme="minorHAnsi" w:cstheme="minorHAnsi"/>
          <w:sz w:val="36"/>
          <w:lang w:val="en-US"/>
        </w:rPr>
      </w:pPr>
    </w:p>
    <w:p w14:paraId="4FDA9658" w14:textId="314B222E" w:rsidR="00951750" w:rsidRPr="00C813A3" w:rsidRDefault="00951750" w:rsidP="00951750">
      <w:pPr>
        <w:ind w:left="2832" w:firstLine="708"/>
        <w:rPr>
          <w:rFonts w:asciiTheme="minorHAnsi" w:hAnsiTheme="minorHAnsi" w:cstheme="minorHAnsi"/>
          <w:sz w:val="28"/>
        </w:rPr>
      </w:pPr>
      <w:r w:rsidRPr="00C813A3">
        <w:rPr>
          <w:rFonts w:asciiTheme="minorHAnsi" w:hAnsiTheme="minorHAnsi" w:cstheme="minorHAnsi"/>
          <w:sz w:val="32"/>
          <w:szCs w:val="22"/>
        </w:rPr>
        <w:t>Autor</w:t>
      </w:r>
      <w:r w:rsidRPr="00C813A3">
        <w:rPr>
          <w:rFonts w:asciiTheme="minorHAnsi" w:hAnsiTheme="minorHAnsi" w:cstheme="minorHAnsi"/>
          <w:sz w:val="28"/>
        </w:rPr>
        <w:t xml:space="preserve"> :   </w:t>
      </w:r>
      <w:r w:rsidR="00C80EC7" w:rsidRPr="00C813A3">
        <w:rPr>
          <w:rFonts w:asciiTheme="minorHAnsi" w:hAnsiTheme="minorHAnsi" w:cstheme="minorHAnsi"/>
          <w:sz w:val="28"/>
        </w:rPr>
        <w:t xml:space="preserve">inż. </w:t>
      </w:r>
      <w:r w:rsidR="00C676B1" w:rsidRPr="00C813A3">
        <w:rPr>
          <w:rFonts w:asciiTheme="minorHAnsi" w:hAnsiTheme="minorHAnsi" w:cstheme="minorHAnsi"/>
          <w:sz w:val="28"/>
        </w:rPr>
        <w:t>Tomasz Borusiewicz</w:t>
      </w:r>
    </w:p>
    <w:p w14:paraId="0FC6869D" w14:textId="77777777" w:rsidR="00951750" w:rsidRPr="00C813A3" w:rsidRDefault="00951750" w:rsidP="00951750">
      <w:pPr>
        <w:rPr>
          <w:rFonts w:asciiTheme="minorHAnsi" w:hAnsiTheme="minorHAnsi" w:cstheme="minorHAnsi"/>
        </w:rPr>
      </w:pPr>
    </w:p>
    <w:p w14:paraId="4E26E3F1" w14:textId="77777777" w:rsidR="00951750" w:rsidRPr="00C813A3" w:rsidRDefault="00951750" w:rsidP="00951750">
      <w:pPr>
        <w:rPr>
          <w:rFonts w:asciiTheme="minorHAnsi" w:hAnsiTheme="minorHAnsi" w:cstheme="minorHAnsi"/>
          <w:sz w:val="32"/>
        </w:rPr>
      </w:pPr>
      <w:r w:rsidRPr="00C813A3">
        <w:rPr>
          <w:rFonts w:asciiTheme="minorHAnsi" w:hAnsiTheme="minorHAnsi" w:cstheme="minorHAnsi"/>
          <w:sz w:val="32"/>
        </w:rPr>
        <w:tab/>
      </w:r>
      <w:r w:rsidRPr="00C813A3">
        <w:rPr>
          <w:rFonts w:asciiTheme="minorHAnsi" w:hAnsiTheme="minorHAnsi" w:cstheme="minorHAnsi"/>
          <w:sz w:val="32"/>
        </w:rPr>
        <w:tab/>
      </w:r>
      <w:r w:rsidRPr="00C813A3">
        <w:rPr>
          <w:rFonts w:asciiTheme="minorHAnsi" w:hAnsiTheme="minorHAnsi" w:cstheme="minorHAnsi"/>
          <w:sz w:val="32"/>
        </w:rPr>
        <w:tab/>
      </w:r>
      <w:r w:rsidRPr="00C813A3">
        <w:rPr>
          <w:rFonts w:asciiTheme="minorHAnsi" w:hAnsiTheme="minorHAnsi" w:cstheme="minorHAnsi"/>
          <w:sz w:val="32"/>
        </w:rPr>
        <w:tab/>
      </w:r>
      <w:r w:rsidRPr="00C813A3">
        <w:rPr>
          <w:rFonts w:asciiTheme="minorHAnsi" w:hAnsiTheme="minorHAnsi" w:cstheme="minorHAnsi"/>
          <w:sz w:val="32"/>
        </w:rPr>
        <w:tab/>
      </w:r>
      <w:r w:rsidRPr="00C813A3">
        <w:rPr>
          <w:rFonts w:asciiTheme="minorHAnsi" w:hAnsiTheme="minorHAnsi" w:cstheme="minorHAnsi"/>
          <w:sz w:val="32"/>
        </w:rPr>
        <w:tab/>
      </w:r>
      <w:r w:rsidRPr="00C813A3">
        <w:rPr>
          <w:rFonts w:asciiTheme="minorHAnsi" w:hAnsiTheme="minorHAnsi" w:cstheme="minorHAnsi"/>
          <w:sz w:val="32"/>
        </w:rPr>
        <w:tab/>
      </w:r>
    </w:p>
    <w:p w14:paraId="45036327" w14:textId="77777777" w:rsidR="00951750" w:rsidRPr="00C813A3" w:rsidRDefault="00951750" w:rsidP="00951750">
      <w:pPr>
        <w:rPr>
          <w:rFonts w:asciiTheme="minorHAnsi" w:hAnsiTheme="minorHAnsi" w:cstheme="minorHAnsi"/>
          <w:sz w:val="36"/>
        </w:rPr>
      </w:pPr>
    </w:p>
    <w:p w14:paraId="2DFF9766" w14:textId="77777777" w:rsidR="00951750" w:rsidRPr="00C813A3" w:rsidRDefault="00951750" w:rsidP="00951750">
      <w:pPr>
        <w:ind w:left="4248" w:firstLine="708"/>
        <w:rPr>
          <w:rFonts w:asciiTheme="minorHAnsi" w:hAnsiTheme="minorHAnsi" w:cstheme="minorHAnsi"/>
          <w:sz w:val="32"/>
        </w:rPr>
      </w:pPr>
      <w:r w:rsidRPr="00C813A3">
        <w:rPr>
          <w:rFonts w:asciiTheme="minorHAnsi" w:hAnsiTheme="minorHAnsi" w:cstheme="minorHAnsi"/>
          <w:sz w:val="32"/>
        </w:rPr>
        <w:t>Opiekun  pracy:</w:t>
      </w:r>
    </w:p>
    <w:p w14:paraId="416001CA" w14:textId="77777777" w:rsidR="00951750" w:rsidRPr="00C813A3" w:rsidRDefault="00951750" w:rsidP="00951750">
      <w:pPr>
        <w:rPr>
          <w:rFonts w:asciiTheme="minorHAnsi" w:hAnsiTheme="minorHAnsi" w:cstheme="minorHAnsi"/>
          <w:sz w:val="28"/>
          <w:szCs w:val="28"/>
        </w:rPr>
      </w:pPr>
      <w:r w:rsidRPr="00C813A3">
        <w:rPr>
          <w:rFonts w:asciiTheme="minorHAnsi" w:hAnsiTheme="minorHAnsi" w:cstheme="minorHAnsi"/>
          <w:sz w:val="28"/>
          <w:szCs w:val="28"/>
        </w:rPr>
        <w:tab/>
      </w:r>
      <w:r w:rsidRPr="00C813A3">
        <w:rPr>
          <w:rFonts w:asciiTheme="minorHAnsi" w:hAnsiTheme="minorHAnsi" w:cstheme="minorHAnsi"/>
          <w:sz w:val="28"/>
          <w:szCs w:val="28"/>
        </w:rPr>
        <w:tab/>
      </w:r>
      <w:r w:rsidRPr="00C813A3">
        <w:rPr>
          <w:rFonts w:asciiTheme="minorHAnsi" w:hAnsiTheme="minorHAnsi" w:cstheme="minorHAnsi"/>
          <w:sz w:val="28"/>
          <w:szCs w:val="28"/>
        </w:rPr>
        <w:tab/>
      </w:r>
      <w:r w:rsidRPr="00C813A3">
        <w:rPr>
          <w:rFonts w:asciiTheme="minorHAnsi" w:hAnsiTheme="minorHAnsi" w:cstheme="minorHAnsi"/>
          <w:sz w:val="28"/>
          <w:szCs w:val="28"/>
        </w:rPr>
        <w:tab/>
      </w:r>
      <w:r w:rsidRPr="00C813A3">
        <w:rPr>
          <w:rFonts w:asciiTheme="minorHAnsi" w:hAnsiTheme="minorHAnsi" w:cstheme="minorHAnsi"/>
          <w:sz w:val="28"/>
          <w:szCs w:val="28"/>
        </w:rPr>
        <w:tab/>
      </w:r>
      <w:r w:rsidRPr="00C813A3">
        <w:rPr>
          <w:rFonts w:asciiTheme="minorHAnsi" w:hAnsiTheme="minorHAnsi" w:cstheme="minorHAnsi"/>
          <w:sz w:val="28"/>
          <w:szCs w:val="28"/>
        </w:rPr>
        <w:tab/>
      </w:r>
      <w:r w:rsidRPr="00C813A3">
        <w:rPr>
          <w:rFonts w:asciiTheme="minorHAnsi" w:hAnsiTheme="minorHAnsi" w:cstheme="minorHAnsi"/>
          <w:sz w:val="28"/>
          <w:szCs w:val="28"/>
        </w:rPr>
        <w:tab/>
      </w:r>
      <w:bookmarkStart w:id="6" w:name="_Toc36295649"/>
      <w:bookmarkStart w:id="7" w:name="_Toc36295876"/>
      <w:r w:rsidRPr="00C813A3">
        <w:rPr>
          <w:rFonts w:asciiTheme="minorHAnsi" w:hAnsiTheme="minorHAnsi" w:cstheme="minorHAnsi"/>
          <w:sz w:val="28"/>
          <w:szCs w:val="28"/>
        </w:rPr>
        <w:t>Dr hab. inż. Kamil Staniec</w:t>
      </w:r>
      <w:bookmarkEnd w:id="6"/>
      <w:bookmarkEnd w:id="7"/>
    </w:p>
    <w:p w14:paraId="1B318524" w14:textId="77777777" w:rsidR="00951750" w:rsidRPr="00C813A3" w:rsidRDefault="00951750" w:rsidP="00951750">
      <w:pPr>
        <w:rPr>
          <w:rFonts w:asciiTheme="minorHAnsi" w:hAnsiTheme="minorHAnsi" w:cstheme="minorHAnsi"/>
          <w:sz w:val="28"/>
        </w:rPr>
      </w:pPr>
    </w:p>
    <w:p w14:paraId="55CD78FD" w14:textId="77777777" w:rsidR="00951750" w:rsidRPr="00C813A3" w:rsidRDefault="00951750" w:rsidP="00951750">
      <w:pPr>
        <w:rPr>
          <w:rFonts w:asciiTheme="minorHAnsi" w:hAnsiTheme="minorHAnsi" w:cstheme="minorHAnsi"/>
          <w:sz w:val="28"/>
        </w:rPr>
      </w:pPr>
    </w:p>
    <w:p w14:paraId="46A7639E" w14:textId="77777777" w:rsidR="00951750" w:rsidRPr="00C813A3" w:rsidRDefault="00951750" w:rsidP="00951750">
      <w:pPr>
        <w:rPr>
          <w:rFonts w:asciiTheme="minorHAnsi" w:hAnsiTheme="minorHAnsi" w:cstheme="minorHAnsi"/>
          <w:sz w:val="28"/>
        </w:rPr>
      </w:pPr>
    </w:p>
    <w:p w14:paraId="1EA578D8" w14:textId="77777777" w:rsidR="00951750" w:rsidRPr="00C813A3" w:rsidRDefault="00951750" w:rsidP="00951750">
      <w:pPr>
        <w:rPr>
          <w:rFonts w:asciiTheme="minorHAnsi" w:hAnsiTheme="minorHAnsi" w:cstheme="minorHAnsi"/>
          <w:sz w:val="32"/>
        </w:rPr>
      </w:pP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28"/>
        </w:rPr>
        <w:tab/>
      </w:r>
      <w:r w:rsidRPr="00C813A3">
        <w:rPr>
          <w:rFonts w:asciiTheme="minorHAnsi" w:hAnsiTheme="minorHAnsi" w:cstheme="minorHAnsi"/>
          <w:sz w:val="36"/>
        </w:rPr>
        <w:t>O</w:t>
      </w:r>
      <w:r w:rsidRPr="00C813A3">
        <w:rPr>
          <w:rFonts w:asciiTheme="minorHAnsi" w:hAnsiTheme="minorHAnsi" w:cstheme="minorHAnsi"/>
          <w:sz w:val="32"/>
        </w:rPr>
        <w:t>CENA PRACY:</w:t>
      </w:r>
    </w:p>
    <w:p w14:paraId="4D19C525" w14:textId="77777777" w:rsidR="00951750" w:rsidRPr="00C813A3" w:rsidRDefault="00951750" w:rsidP="00951750">
      <w:pPr>
        <w:pBdr>
          <w:bottom w:val="single" w:sz="4" w:space="0" w:color="000000"/>
        </w:pBdr>
        <w:rPr>
          <w:rFonts w:asciiTheme="minorHAnsi" w:hAnsiTheme="minorHAnsi" w:cstheme="minorHAnsi"/>
          <w:sz w:val="32"/>
        </w:rPr>
      </w:pPr>
    </w:p>
    <w:p w14:paraId="70ACEBA3" w14:textId="77777777" w:rsidR="00951750" w:rsidRPr="00C813A3" w:rsidRDefault="00951750" w:rsidP="00951750">
      <w:pPr>
        <w:pBdr>
          <w:bottom w:val="single" w:sz="4" w:space="0" w:color="000000"/>
        </w:pBdr>
        <w:tabs>
          <w:tab w:val="left" w:pos="2655"/>
        </w:tabs>
        <w:rPr>
          <w:rFonts w:asciiTheme="minorHAnsi" w:hAnsiTheme="minorHAnsi" w:cstheme="minorHAnsi"/>
          <w:sz w:val="32"/>
        </w:rPr>
      </w:pPr>
    </w:p>
    <w:p w14:paraId="34D8CC32" w14:textId="77777777" w:rsidR="00951750" w:rsidRPr="00C813A3" w:rsidRDefault="00951750" w:rsidP="00951750">
      <w:pPr>
        <w:pBdr>
          <w:bottom w:val="single" w:sz="4" w:space="0" w:color="000000"/>
        </w:pBdr>
        <w:rPr>
          <w:rFonts w:asciiTheme="minorHAnsi" w:hAnsiTheme="minorHAnsi" w:cstheme="minorHAnsi"/>
          <w:sz w:val="32"/>
        </w:rPr>
      </w:pPr>
    </w:p>
    <w:p w14:paraId="7C1E56ED" w14:textId="77777777" w:rsidR="00951750" w:rsidRPr="00C813A3" w:rsidRDefault="00951750" w:rsidP="00951750">
      <w:pPr>
        <w:pBdr>
          <w:bottom w:val="single" w:sz="4" w:space="0" w:color="000000"/>
        </w:pBdr>
        <w:rPr>
          <w:rFonts w:asciiTheme="minorHAnsi" w:hAnsiTheme="minorHAnsi" w:cstheme="minorHAnsi"/>
          <w:sz w:val="32"/>
        </w:rPr>
      </w:pPr>
    </w:p>
    <w:p w14:paraId="32F9CE37" w14:textId="77777777" w:rsidR="00951750" w:rsidRPr="00C813A3" w:rsidRDefault="00951750" w:rsidP="00951750">
      <w:pPr>
        <w:pBdr>
          <w:bottom w:val="single" w:sz="4" w:space="0" w:color="000000"/>
        </w:pBdr>
        <w:rPr>
          <w:rFonts w:asciiTheme="minorHAnsi" w:hAnsiTheme="minorHAnsi" w:cstheme="minorHAnsi"/>
          <w:sz w:val="32"/>
        </w:rPr>
      </w:pPr>
    </w:p>
    <w:p w14:paraId="2BC8C7CE" w14:textId="77777777" w:rsidR="00951750" w:rsidRPr="00C813A3" w:rsidRDefault="00951750" w:rsidP="00C813A3">
      <w:pPr>
        <w:pStyle w:val="TEXT"/>
        <w:rPr>
          <w:rFonts w:asciiTheme="minorHAnsi" w:hAnsiTheme="minorHAnsi" w:cstheme="minorHAnsi"/>
        </w:rPr>
      </w:pPr>
      <w:r w:rsidRPr="00C813A3">
        <w:rPr>
          <w:rFonts w:asciiTheme="minorHAnsi" w:hAnsiTheme="minorHAnsi" w:cstheme="minorHAnsi"/>
        </w:rPr>
        <w:t>Wrocław 2020</w:t>
      </w:r>
    </w:p>
    <w:p w14:paraId="0BBCB777" w14:textId="77777777" w:rsidR="00951750" w:rsidRPr="00C813A3" w:rsidRDefault="00951750" w:rsidP="00C813A3">
      <w:pPr>
        <w:pStyle w:val="TEXT"/>
        <w:rPr>
          <w:rFonts w:asciiTheme="minorHAnsi" w:hAnsiTheme="minorHAnsi" w:cstheme="minorHAnsi"/>
        </w:rPr>
      </w:pPr>
    </w:p>
    <w:p w14:paraId="0E68C2F1" w14:textId="66FE5186" w:rsidR="00951750" w:rsidRPr="00C813A3" w:rsidRDefault="00951750" w:rsidP="00C813A3">
      <w:pPr>
        <w:pStyle w:val="TEXT"/>
        <w:rPr>
          <w:rFonts w:asciiTheme="minorHAnsi" w:hAnsiTheme="minorHAnsi" w:cstheme="minorHAnsi"/>
        </w:rPr>
      </w:pPr>
    </w:p>
    <w:p w14:paraId="458A6170" w14:textId="77777777" w:rsidR="00951750" w:rsidRPr="00C813A3" w:rsidRDefault="00951750" w:rsidP="00C813A3">
      <w:pPr>
        <w:pStyle w:val="TEXT"/>
        <w:rPr>
          <w:rFonts w:asciiTheme="minorHAnsi" w:hAnsiTheme="minorHAnsi" w:cstheme="minorHAnsi"/>
        </w:rPr>
      </w:pPr>
    </w:p>
    <w:p w14:paraId="20587C92" w14:textId="77777777" w:rsidR="00951750" w:rsidRPr="00C813A3" w:rsidRDefault="00951750" w:rsidP="00C813A3">
      <w:pPr>
        <w:pStyle w:val="TEXT"/>
        <w:rPr>
          <w:rFonts w:asciiTheme="minorHAnsi" w:hAnsiTheme="minorHAnsi" w:cstheme="minorHAnsi"/>
        </w:rPr>
      </w:pPr>
    </w:p>
    <w:p w14:paraId="5255927A" w14:textId="640B4B66" w:rsidR="003D01A8" w:rsidRPr="00C813A3" w:rsidRDefault="003D01A8" w:rsidP="00C813A3">
      <w:pPr>
        <w:pStyle w:val="TEXT"/>
        <w:rPr>
          <w:rFonts w:asciiTheme="minorHAnsi" w:hAnsiTheme="minorHAnsi" w:cstheme="minorHAnsi"/>
        </w:rPr>
      </w:pPr>
      <w:r w:rsidRPr="00C813A3">
        <w:rPr>
          <w:rFonts w:asciiTheme="minorHAnsi" w:hAnsiTheme="minorHAnsi" w:cstheme="minorHAnsi"/>
          <w:b/>
          <w:bCs/>
        </w:rPr>
        <w:t>SPIS</w:t>
      </w:r>
      <w:r w:rsidRPr="00C813A3">
        <w:rPr>
          <w:rFonts w:asciiTheme="minorHAnsi" w:hAnsiTheme="minorHAnsi" w:cstheme="minorHAnsi"/>
        </w:rPr>
        <w:t xml:space="preserve"> </w:t>
      </w:r>
      <w:r w:rsidRPr="00C813A3">
        <w:rPr>
          <w:rFonts w:asciiTheme="minorHAnsi" w:hAnsiTheme="minorHAnsi" w:cstheme="minorHAnsi"/>
          <w:b/>
          <w:bCs/>
        </w:rPr>
        <w:t>TREŚCI</w:t>
      </w:r>
    </w:p>
    <w:sdt>
      <w:sdtPr>
        <w:rPr>
          <w:rFonts w:asciiTheme="minorHAnsi" w:hAnsiTheme="minorHAnsi" w:cstheme="minorHAnsi"/>
        </w:rPr>
        <w:id w:val="2124881569"/>
        <w:docPartObj>
          <w:docPartGallery w:val="Table of Contents"/>
          <w:docPartUnique/>
        </w:docPartObj>
      </w:sdtPr>
      <w:sdtEndPr>
        <w:rPr>
          <w:rFonts w:eastAsia="Times New Roman"/>
          <w:b/>
          <w:bCs/>
          <w:noProof/>
          <w:color w:val="auto"/>
          <w:sz w:val="20"/>
          <w:szCs w:val="20"/>
          <w:lang w:val="pl-PL" w:eastAsia="pl-PL"/>
        </w:rPr>
      </w:sdtEndPr>
      <w:sdtContent>
        <w:p w14:paraId="13622C37" w14:textId="254A780E" w:rsidR="007A74A7" w:rsidRPr="00C813A3" w:rsidRDefault="007A74A7">
          <w:pPr>
            <w:pStyle w:val="TOCHeading"/>
            <w:rPr>
              <w:rFonts w:asciiTheme="minorHAnsi" w:hAnsiTheme="minorHAnsi" w:cstheme="minorHAnsi"/>
            </w:rPr>
          </w:pPr>
        </w:p>
        <w:p w14:paraId="4D699E60" w14:textId="6D18AEB7" w:rsidR="007A74A7" w:rsidRPr="00C813A3" w:rsidRDefault="007A74A7">
          <w:pPr>
            <w:pStyle w:val="TOC1"/>
            <w:rPr>
              <w:rFonts w:asciiTheme="minorHAnsi" w:eastAsiaTheme="minorEastAsia" w:hAnsiTheme="minorHAnsi" w:cstheme="minorHAnsi"/>
              <w:noProof/>
              <w:sz w:val="22"/>
              <w:szCs w:val="22"/>
              <w:lang w:val="en-US" w:eastAsia="en-US"/>
            </w:rPr>
          </w:pPr>
          <w:r w:rsidRPr="00C813A3">
            <w:rPr>
              <w:rFonts w:asciiTheme="minorHAnsi" w:hAnsiTheme="minorHAnsi" w:cstheme="minorHAnsi"/>
            </w:rPr>
            <w:fldChar w:fldCharType="begin"/>
          </w:r>
          <w:r w:rsidRPr="00C813A3">
            <w:rPr>
              <w:rFonts w:asciiTheme="minorHAnsi" w:hAnsiTheme="minorHAnsi" w:cstheme="minorHAnsi"/>
            </w:rPr>
            <w:instrText xml:space="preserve"> TOC \o "1-3" \h \z \u </w:instrText>
          </w:r>
          <w:r w:rsidRPr="00C813A3">
            <w:rPr>
              <w:rFonts w:asciiTheme="minorHAnsi" w:hAnsiTheme="minorHAnsi" w:cstheme="minorHAnsi"/>
            </w:rPr>
            <w:fldChar w:fldCharType="separate"/>
          </w:r>
          <w:hyperlink w:anchor="_Toc43645565" w:history="1">
            <w:r w:rsidRPr="00C813A3">
              <w:rPr>
                <w:rStyle w:val="Hyperlink"/>
                <w:rFonts w:asciiTheme="minorHAnsi" w:hAnsiTheme="minorHAnsi" w:cstheme="minorHAnsi"/>
                <w:noProof/>
              </w:rPr>
              <w:t>INDEKS SYMBOLI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_Toc43645565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w:t>
            </w:r>
            <w:r w:rsidRPr="00C813A3">
              <w:rPr>
                <w:rFonts w:asciiTheme="minorHAnsi" w:hAnsiTheme="minorHAnsi" w:cstheme="minorHAnsi"/>
                <w:noProof/>
                <w:webHidden/>
              </w:rPr>
              <w:fldChar w:fldCharType="end"/>
            </w:r>
          </w:hyperlink>
        </w:p>
        <w:p w14:paraId="67EDAA34" w14:textId="4DEB9B08" w:rsidR="007A74A7" w:rsidRPr="00C813A3" w:rsidRDefault="007A74A7">
          <w:pPr>
            <w:pStyle w:val="TOC1"/>
            <w:rPr>
              <w:rFonts w:asciiTheme="minorHAnsi" w:eastAsiaTheme="minorEastAsia" w:hAnsiTheme="minorHAnsi" w:cstheme="minorHAnsi"/>
              <w:noProof/>
              <w:sz w:val="22"/>
              <w:szCs w:val="22"/>
              <w:lang w:val="en-US" w:eastAsia="en-US"/>
            </w:rPr>
          </w:pPr>
          <w:hyperlink w:anchor="_Toc43645566" w:history="1">
            <w:r w:rsidRPr="00C813A3">
              <w:rPr>
                <w:rStyle w:val="Hyperlink"/>
                <w:rFonts w:asciiTheme="minorHAnsi" w:hAnsiTheme="minorHAnsi" w:cstheme="minorHAnsi"/>
                <w:noProof/>
              </w:rPr>
              <w:t>INDEKS SKRÓTOWCÓW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_Toc43645566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w:t>
            </w:r>
            <w:r w:rsidRPr="00C813A3">
              <w:rPr>
                <w:rFonts w:asciiTheme="minorHAnsi" w:hAnsiTheme="minorHAnsi" w:cstheme="minorHAnsi"/>
                <w:noProof/>
                <w:webHidden/>
              </w:rPr>
              <w:fldChar w:fldCharType="end"/>
            </w:r>
          </w:hyperlink>
        </w:p>
        <w:p w14:paraId="23A78B39" w14:textId="756ABE9A" w:rsidR="007A74A7" w:rsidRPr="00C813A3" w:rsidRDefault="007A74A7">
          <w:pPr>
            <w:pStyle w:val="TOC1"/>
            <w:tabs>
              <w:tab w:val="left" w:pos="400"/>
            </w:tabs>
            <w:rPr>
              <w:rFonts w:asciiTheme="minorHAnsi" w:eastAsiaTheme="minorEastAsia" w:hAnsiTheme="minorHAnsi" w:cstheme="minorHAnsi"/>
              <w:noProof/>
              <w:sz w:val="22"/>
              <w:szCs w:val="22"/>
              <w:lang w:val="en-US" w:eastAsia="en-US"/>
            </w:rPr>
          </w:pPr>
          <w:hyperlink w:anchor="_Toc43645567" w:history="1">
            <w:r w:rsidRPr="00C813A3">
              <w:rPr>
                <w:rStyle w:val="Hyperlink"/>
                <w:rFonts w:asciiTheme="minorHAnsi" w:hAnsiTheme="minorHAnsi" w:cstheme="minorHAnsi"/>
                <w:noProof/>
              </w:rPr>
              <w:t>1.</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Wstęp</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_Toc43645567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w:t>
            </w:r>
            <w:r w:rsidRPr="00C813A3">
              <w:rPr>
                <w:rFonts w:asciiTheme="minorHAnsi" w:hAnsiTheme="minorHAnsi" w:cstheme="minorHAnsi"/>
                <w:noProof/>
                <w:webHidden/>
              </w:rPr>
              <w:fldChar w:fldCharType="end"/>
            </w:r>
          </w:hyperlink>
        </w:p>
        <w:p w14:paraId="6D94C69F" w14:textId="6A3D0BEB" w:rsidR="007A74A7" w:rsidRPr="00C813A3" w:rsidRDefault="007A74A7">
          <w:pPr>
            <w:pStyle w:val="TOC1"/>
            <w:tabs>
              <w:tab w:val="left" w:pos="400"/>
            </w:tabs>
            <w:rPr>
              <w:rFonts w:asciiTheme="minorHAnsi" w:eastAsiaTheme="minorEastAsia" w:hAnsiTheme="minorHAnsi" w:cstheme="minorHAnsi"/>
              <w:noProof/>
              <w:sz w:val="22"/>
              <w:szCs w:val="22"/>
              <w:lang w:val="en-US" w:eastAsia="en-US"/>
            </w:rPr>
          </w:pPr>
          <w:hyperlink w:anchor="_Toc43645568" w:history="1">
            <w:r w:rsidRPr="00C813A3">
              <w:rPr>
                <w:rStyle w:val="Hyperlink"/>
                <w:rFonts w:asciiTheme="minorHAnsi" w:hAnsiTheme="minorHAnsi" w:cstheme="minorHAnsi"/>
                <w:noProof/>
                <w:lang w:eastAsia="en-US"/>
              </w:rPr>
              <w:t>2.</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lang w:eastAsia="en-US"/>
              </w:rPr>
              <w:t>Cel i zakres pracy</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_Toc43645568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w:t>
            </w:r>
            <w:r w:rsidRPr="00C813A3">
              <w:rPr>
                <w:rFonts w:asciiTheme="minorHAnsi" w:hAnsiTheme="minorHAnsi" w:cstheme="minorHAnsi"/>
                <w:noProof/>
                <w:webHidden/>
              </w:rPr>
              <w:fldChar w:fldCharType="end"/>
            </w:r>
          </w:hyperlink>
        </w:p>
        <w:p w14:paraId="7F94B573" w14:textId="23FA39CF" w:rsidR="007A74A7" w:rsidRPr="00C813A3" w:rsidRDefault="007A74A7">
          <w:pPr>
            <w:pStyle w:val="TOC1"/>
            <w:tabs>
              <w:tab w:val="left" w:pos="400"/>
            </w:tabs>
            <w:rPr>
              <w:rFonts w:asciiTheme="minorHAnsi" w:eastAsiaTheme="minorEastAsia" w:hAnsiTheme="minorHAnsi" w:cstheme="minorHAnsi"/>
              <w:noProof/>
              <w:sz w:val="22"/>
              <w:szCs w:val="22"/>
              <w:lang w:val="en-US" w:eastAsia="en-US"/>
            </w:rPr>
          </w:pPr>
          <w:hyperlink w:anchor="_Toc43645569" w:history="1">
            <w:r w:rsidRPr="00C813A3">
              <w:rPr>
                <w:rStyle w:val="Hyperlink"/>
                <w:rFonts w:asciiTheme="minorHAnsi" w:hAnsiTheme="minorHAnsi" w:cstheme="minorHAnsi"/>
                <w:noProof/>
              </w:rPr>
              <w:t>3.</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Analiza dostępnych systemów służących do realizacji zadań sensorowo-transmisyjnych</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_Toc43645569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w:t>
            </w:r>
            <w:r w:rsidRPr="00C813A3">
              <w:rPr>
                <w:rFonts w:asciiTheme="minorHAnsi" w:hAnsiTheme="minorHAnsi" w:cstheme="minorHAnsi"/>
                <w:noProof/>
                <w:webHidden/>
              </w:rPr>
              <w:fldChar w:fldCharType="end"/>
            </w:r>
          </w:hyperlink>
        </w:p>
        <w:p w14:paraId="0701E801" w14:textId="780D84A9"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70" w:history="1">
            <w:r w:rsidRPr="00C813A3">
              <w:rPr>
                <w:rStyle w:val="Hyperlink"/>
                <w:rFonts w:asciiTheme="minorHAnsi" w:hAnsiTheme="minorHAnsi" w:cstheme="minorHAnsi"/>
                <w:noProof/>
              </w:rPr>
              <w:t>3.1</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LoRa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_Toc43645570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w:t>
            </w:r>
            <w:r w:rsidRPr="00C813A3">
              <w:rPr>
                <w:rFonts w:asciiTheme="minorHAnsi" w:hAnsiTheme="minorHAnsi" w:cstheme="minorHAnsi"/>
                <w:noProof/>
                <w:webHidden/>
              </w:rPr>
              <w:fldChar w:fldCharType="end"/>
            </w:r>
          </w:hyperlink>
        </w:p>
        <w:p w14:paraId="6F2E1F24" w14:textId="5705D5EA"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71" w:history="1">
            <w:r w:rsidRPr="00C813A3">
              <w:rPr>
                <w:rStyle w:val="Hyperlink"/>
                <w:rFonts w:asciiTheme="minorHAnsi" w:hAnsiTheme="minorHAnsi" w:cstheme="minorHAnsi"/>
                <w:noProof/>
              </w:rPr>
              <w:t>3.2</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HC-12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_Toc43645571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6</w:t>
            </w:r>
            <w:r w:rsidRPr="00C813A3">
              <w:rPr>
                <w:rFonts w:asciiTheme="minorHAnsi" w:hAnsiTheme="minorHAnsi" w:cstheme="minorHAnsi"/>
                <w:noProof/>
                <w:webHidden/>
              </w:rPr>
              <w:fldChar w:fldCharType="end"/>
            </w:r>
          </w:hyperlink>
        </w:p>
        <w:p w14:paraId="576D8B6F" w14:textId="510410B4"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72" w:history="1">
            <w:r w:rsidRPr="00C813A3">
              <w:rPr>
                <w:rStyle w:val="Hyperlink"/>
                <w:rFonts w:asciiTheme="minorHAnsi" w:hAnsiTheme="minorHAnsi" w:cstheme="minorHAnsi"/>
                <w:noProof/>
              </w:rPr>
              <w:t>3.3</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NRF24L01</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_Toc43645572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7</w:t>
            </w:r>
            <w:r w:rsidRPr="00C813A3">
              <w:rPr>
                <w:rFonts w:asciiTheme="minorHAnsi" w:hAnsiTheme="minorHAnsi" w:cstheme="minorHAnsi"/>
                <w:noProof/>
                <w:webHidden/>
              </w:rPr>
              <w:fldChar w:fldCharType="end"/>
            </w:r>
          </w:hyperlink>
        </w:p>
        <w:p w14:paraId="208AF5C5" w14:textId="0A7490EA"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73" w:history="1">
            <w:r w:rsidRPr="00C813A3">
              <w:rPr>
                <w:rStyle w:val="Hyperlink"/>
                <w:rFonts w:asciiTheme="minorHAnsi" w:hAnsiTheme="minorHAnsi" w:cstheme="minorHAnsi"/>
                <w:noProof/>
              </w:rPr>
              <w:t>3.4</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Xbee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_Toc43645573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8</w:t>
            </w:r>
            <w:r w:rsidRPr="00C813A3">
              <w:rPr>
                <w:rFonts w:asciiTheme="minorHAnsi" w:hAnsiTheme="minorHAnsi" w:cstheme="minorHAnsi"/>
                <w:noProof/>
                <w:webHidden/>
              </w:rPr>
              <w:fldChar w:fldCharType="end"/>
            </w:r>
          </w:hyperlink>
        </w:p>
        <w:p w14:paraId="0E03553F" w14:textId="575302EA"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74" w:history="1">
            <w:r w:rsidRPr="00C813A3">
              <w:rPr>
                <w:rStyle w:val="Hyperlink"/>
                <w:rFonts w:asciiTheme="minorHAnsi" w:hAnsiTheme="minorHAnsi" w:cstheme="minorHAnsi"/>
                <w:noProof/>
              </w:rPr>
              <w:t>3.5</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Z-Wave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_Toc43645574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11</w:t>
            </w:r>
            <w:r w:rsidRPr="00C813A3">
              <w:rPr>
                <w:rFonts w:asciiTheme="minorHAnsi" w:hAnsiTheme="minorHAnsi" w:cstheme="minorHAnsi"/>
                <w:noProof/>
                <w:webHidden/>
              </w:rPr>
              <w:fldChar w:fldCharType="end"/>
            </w:r>
          </w:hyperlink>
        </w:p>
        <w:p w14:paraId="30E9FAB9" w14:textId="59951143"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75" w:history="1">
            <w:r w:rsidRPr="00C813A3">
              <w:rPr>
                <w:rStyle w:val="Hyperlink"/>
                <w:rFonts w:asciiTheme="minorHAnsi" w:hAnsiTheme="minorHAnsi" w:cstheme="minorHAnsi"/>
                <w:noProof/>
              </w:rPr>
              <w:t>3.6</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WiFi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_Toc43645575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12</w:t>
            </w:r>
            <w:r w:rsidRPr="00C813A3">
              <w:rPr>
                <w:rFonts w:asciiTheme="minorHAnsi" w:hAnsiTheme="minorHAnsi" w:cstheme="minorHAnsi"/>
                <w:noProof/>
                <w:webHidden/>
              </w:rPr>
              <w:fldChar w:fldCharType="end"/>
            </w:r>
          </w:hyperlink>
        </w:p>
        <w:p w14:paraId="1B4464D3" w14:textId="1EAF21CD"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76" w:history="1">
            <w:r w:rsidRPr="00C813A3">
              <w:rPr>
                <w:rStyle w:val="Hyperlink"/>
                <w:rFonts w:asciiTheme="minorHAnsi" w:hAnsiTheme="minorHAnsi" w:cstheme="minorHAnsi"/>
                <w:noProof/>
              </w:rPr>
              <w:t>3.7</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Bluetooth</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_Toc43645576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13</w:t>
            </w:r>
            <w:r w:rsidRPr="00C813A3">
              <w:rPr>
                <w:rFonts w:asciiTheme="minorHAnsi" w:hAnsiTheme="minorHAnsi" w:cstheme="minorHAnsi"/>
                <w:noProof/>
                <w:webHidden/>
              </w:rPr>
              <w:fldChar w:fldCharType="end"/>
            </w:r>
          </w:hyperlink>
        </w:p>
        <w:p w14:paraId="29DCAF6C" w14:textId="3192ECCC" w:rsidR="007A74A7" w:rsidRPr="00C813A3" w:rsidRDefault="007A74A7">
          <w:pPr>
            <w:pStyle w:val="TOC1"/>
            <w:tabs>
              <w:tab w:val="left" w:pos="400"/>
            </w:tabs>
            <w:rPr>
              <w:rFonts w:asciiTheme="minorHAnsi" w:eastAsiaTheme="minorEastAsia" w:hAnsiTheme="minorHAnsi" w:cstheme="minorHAnsi"/>
              <w:noProof/>
              <w:sz w:val="22"/>
              <w:szCs w:val="22"/>
              <w:lang w:val="en-US" w:eastAsia="en-US"/>
            </w:rPr>
          </w:pPr>
          <w:hyperlink w:anchor="_Toc43645577" w:history="1">
            <w:r w:rsidRPr="00C813A3">
              <w:rPr>
                <w:rStyle w:val="Hyperlink"/>
                <w:rFonts w:asciiTheme="minorHAnsi" w:hAnsiTheme="minorHAnsi" w:cstheme="minorHAnsi"/>
                <w:noProof/>
              </w:rPr>
              <w:t>4.</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Zestawienie platformy sprzętowej</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_Toc43645577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14</w:t>
            </w:r>
            <w:r w:rsidRPr="00C813A3">
              <w:rPr>
                <w:rFonts w:asciiTheme="minorHAnsi" w:hAnsiTheme="minorHAnsi" w:cstheme="minorHAnsi"/>
                <w:noProof/>
                <w:webHidden/>
              </w:rPr>
              <w:fldChar w:fldCharType="end"/>
            </w:r>
          </w:hyperlink>
        </w:p>
        <w:p w14:paraId="124281A0" w14:textId="0878F51A"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78" w:history="1">
            <w:r w:rsidRPr="00C813A3">
              <w:rPr>
                <w:rStyle w:val="Hyperlink"/>
                <w:rFonts w:asciiTheme="minorHAnsi" w:hAnsiTheme="minorHAnsi" w:cstheme="minorHAnsi"/>
                <w:noProof/>
              </w:rPr>
              <w:t>4.1</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Dobór urządzeń do bezprzewodowego przesyłania danych</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_Toc43645578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14</w:t>
            </w:r>
            <w:r w:rsidRPr="00C813A3">
              <w:rPr>
                <w:rFonts w:asciiTheme="minorHAnsi" w:hAnsiTheme="minorHAnsi" w:cstheme="minorHAnsi"/>
                <w:noProof/>
                <w:webHidden/>
              </w:rPr>
              <w:fldChar w:fldCharType="end"/>
            </w:r>
          </w:hyperlink>
        </w:p>
        <w:p w14:paraId="1C73A43B" w14:textId="0729A850"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79" w:history="1">
            <w:r w:rsidRPr="00C813A3">
              <w:rPr>
                <w:rStyle w:val="Hyperlink"/>
                <w:rFonts w:asciiTheme="minorHAnsi" w:hAnsiTheme="minorHAnsi" w:cstheme="minorHAnsi"/>
                <w:noProof/>
              </w:rPr>
              <w:t>4.2</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Dobór mikrokontrolerów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_Toc43645579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19</w:t>
            </w:r>
            <w:r w:rsidRPr="00C813A3">
              <w:rPr>
                <w:rFonts w:asciiTheme="minorHAnsi" w:hAnsiTheme="minorHAnsi" w:cstheme="minorHAnsi"/>
                <w:noProof/>
                <w:webHidden/>
              </w:rPr>
              <w:fldChar w:fldCharType="end"/>
            </w:r>
          </w:hyperlink>
        </w:p>
        <w:p w14:paraId="1B701B64" w14:textId="43311FE3"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80" w:history="1">
            <w:r w:rsidRPr="00C813A3">
              <w:rPr>
                <w:rStyle w:val="Hyperlink"/>
                <w:rFonts w:asciiTheme="minorHAnsi" w:hAnsiTheme="minorHAnsi" w:cstheme="minorHAnsi"/>
                <w:noProof/>
              </w:rPr>
              <w:t>4.3</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Połączenie elementów platformy edukacyjnej</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_Toc43645580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24</w:t>
            </w:r>
            <w:r w:rsidRPr="00C813A3">
              <w:rPr>
                <w:rFonts w:asciiTheme="minorHAnsi" w:hAnsiTheme="minorHAnsi" w:cstheme="minorHAnsi"/>
                <w:noProof/>
                <w:webHidden/>
              </w:rPr>
              <w:fldChar w:fldCharType="end"/>
            </w:r>
          </w:hyperlink>
        </w:p>
        <w:p w14:paraId="36D78865" w14:textId="748B2E3B"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81" w:history="1">
            <w:r w:rsidRPr="00C813A3">
              <w:rPr>
                <w:rStyle w:val="Hyperlink"/>
                <w:rFonts w:asciiTheme="minorHAnsi" w:hAnsiTheme="minorHAnsi" w:cstheme="minorHAnsi"/>
                <w:noProof/>
              </w:rPr>
              <w:t>4.4</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Skrypty obsługujące moduły sensorowo-komunikacyjne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_Toc43645581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30</w:t>
            </w:r>
            <w:r w:rsidRPr="00C813A3">
              <w:rPr>
                <w:rFonts w:asciiTheme="minorHAnsi" w:hAnsiTheme="minorHAnsi" w:cstheme="minorHAnsi"/>
                <w:noProof/>
                <w:webHidden/>
              </w:rPr>
              <w:fldChar w:fldCharType="end"/>
            </w:r>
          </w:hyperlink>
        </w:p>
        <w:p w14:paraId="059865F5" w14:textId="1329426C" w:rsidR="007A74A7" w:rsidRPr="00C813A3" w:rsidRDefault="007A74A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82" w:history="1">
            <w:r w:rsidRPr="00C813A3">
              <w:rPr>
                <w:rStyle w:val="Hyperlink"/>
                <w:rFonts w:asciiTheme="minorHAnsi" w:hAnsiTheme="minorHAnsi" w:cstheme="minorHAnsi"/>
                <w:noProof/>
              </w:rPr>
              <w:t>4.4.1</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HC-12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_Toc43645582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30</w:t>
            </w:r>
            <w:r w:rsidRPr="00C813A3">
              <w:rPr>
                <w:rFonts w:asciiTheme="minorHAnsi" w:hAnsiTheme="minorHAnsi" w:cstheme="minorHAnsi"/>
                <w:noProof/>
                <w:webHidden/>
              </w:rPr>
              <w:fldChar w:fldCharType="end"/>
            </w:r>
          </w:hyperlink>
        </w:p>
        <w:p w14:paraId="428C249F" w14:textId="19006C92" w:rsidR="007A74A7" w:rsidRPr="00C813A3" w:rsidRDefault="007A74A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83" w:history="1">
            <w:r w:rsidRPr="00C813A3">
              <w:rPr>
                <w:rStyle w:val="Hyperlink"/>
                <w:rFonts w:asciiTheme="minorHAnsi" w:hAnsiTheme="minorHAnsi" w:cstheme="minorHAnsi"/>
                <w:noProof/>
              </w:rPr>
              <w:t>4.4.2</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NRF24L01</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_Toc43645583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31</w:t>
            </w:r>
            <w:r w:rsidRPr="00C813A3">
              <w:rPr>
                <w:rFonts w:asciiTheme="minorHAnsi" w:hAnsiTheme="minorHAnsi" w:cstheme="minorHAnsi"/>
                <w:noProof/>
                <w:webHidden/>
              </w:rPr>
              <w:fldChar w:fldCharType="end"/>
            </w:r>
          </w:hyperlink>
        </w:p>
        <w:p w14:paraId="1565BF95" w14:textId="07F2A3F5" w:rsidR="007A74A7" w:rsidRPr="00C813A3" w:rsidRDefault="007A74A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84" w:history="1">
            <w:r w:rsidRPr="00C813A3">
              <w:rPr>
                <w:rStyle w:val="Hyperlink"/>
                <w:rFonts w:asciiTheme="minorHAnsi" w:hAnsiTheme="minorHAnsi" w:cstheme="minorHAnsi"/>
                <w:noProof/>
              </w:rPr>
              <w:t>4.4.3</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LoRa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_Toc43645584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31</w:t>
            </w:r>
            <w:r w:rsidRPr="00C813A3">
              <w:rPr>
                <w:rFonts w:asciiTheme="minorHAnsi" w:hAnsiTheme="minorHAnsi" w:cstheme="minorHAnsi"/>
                <w:noProof/>
                <w:webHidden/>
              </w:rPr>
              <w:fldChar w:fldCharType="end"/>
            </w:r>
          </w:hyperlink>
        </w:p>
        <w:p w14:paraId="7B73661B" w14:textId="05DA162B" w:rsidR="007A74A7" w:rsidRPr="00C813A3" w:rsidRDefault="007A74A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85" w:history="1">
            <w:r w:rsidRPr="00C813A3">
              <w:rPr>
                <w:rStyle w:val="Hyperlink"/>
                <w:rFonts w:asciiTheme="minorHAnsi" w:hAnsiTheme="minorHAnsi" w:cstheme="minorHAnsi"/>
                <w:noProof/>
              </w:rPr>
              <w:t>4.4.4</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XBee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_Toc43645585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32</w:t>
            </w:r>
            <w:r w:rsidRPr="00C813A3">
              <w:rPr>
                <w:rFonts w:asciiTheme="minorHAnsi" w:hAnsiTheme="minorHAnsi" w:cstheme="minorHAnsi"/>
                <w:noProof/>
                <w:webHidden/>
              </w:rPr>
              <w:fldChar w:fldCharType="end"/>
            </w:r>
          </w:hyperlink>
        </w:p>
        <w:p w14:paraId="152115BE" w14:textId="36B7C80A" w:rsidR="007A74A7" w:rsidRPr="00C813A3" w:rsidRDefault="007A74A7">
          <w:pPr>
            <w:pStyle w:val="TOC1"/>
            <w:tabs>
              <w:tab w:val="left" w:pos="400"/>
            </w:tabs>
            <w:rPr>
              <w:rFonts w:asciiTheme="minorHAnsi" w:eastAsiaTheme="minorEastAsia" w:hAnsiTheme="minorHAnsi" w:cstheme="minorHAnsi"/>
              <w:noProof/>
              <w:sz w:val="22"/>
              <w:szCs w:val="22"/>
              <w:lang w:val="en-US" w:eastAsia="en-US"/>
            </w:rPr>
          </w:pPr>
          <w:hyperlink w:anchor="_Toc43645586" w:history="1">
            <w:r w:rsidRPr="00C813A3">
              <w:rPr>
                <w:rStyle w:val="Hyperlink"/>
                <w:rFonts w:asciiTheme="minorHAnsi" w:hAnsiTheme="minorHAnsi" w:cstheme="minorHAnsi"/>
                <w:noProof/>
              </w:rPr>
              <w:t>5.</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System archiwizacji i wizualizacji danych</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_Toc43645586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33</w:t>
            </w:r>
            <w:r w:rsidRPr="00C813A3">
              <w:rPr>
                <w:rFonts w:asciiTheme="minorHAnsi" w:hAnsiTheme="minorHAnsi" w:cstheme="minorHAnsi"/>
                <w:noProof/>
                <w:webHidden/>
              </w:rPr>
              <w:fldChar w:fldCharType="end"/>
            </w:r>
          </w:hyperlink>
        </w:p>
        <w:p w14:paraId="314BDE49" w14:textId="0C8810DD" w:rsidR="007A74A7" w:rsidRPr="00C813A3" w:rsidRDefault="007A74A7">
          <w:pPr>
            <w:pStyle w:val="TOC1"/>
            <w:tabs>
              <w:tab w:val="left" w:pos="400"/>
            </w:tabs>
            <w:rPr>
              <w:rFonts w:asciiTheme="minorHAnsi" w:eastAsiaTheme="minorEastAsia" w:hAnsiTheme="minorHAnsi" w:cstheme="minorHAnsi"/>
              <w:noProof/>
              <w:sz w:val="22"/>
              <w:szCs w:val="22"/>
              <w:lang w:val="en-US" w:eastAsia="en-US"/>
            </w:rPr>
          </w:pPr>
          <w:hyperlink w:anchor="_Toc43645587" w:history="1">
            <w:r w:rsidRPr="00C813A3">
              <w:rPr>
                <w:rStyle w:val="Hyperlink"/>
                <w:rFonts w:asciiTheme="minorHAnsi" w:hAnsiTheme="minorHAnsi" w:cstheme="minorHAnsi"/>
                <w:noProof/>
              </w:rPr>
              <w:t>6.</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Maszyna stanów wielosystemowej platformy czujnikowo komunikacyjnej</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_Toc43645587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35</w:t>
            </w:r>
            <w:r w:rsidRPr="00C813A3">
              <w:rPr>
                <w:rFonts w:asciiTheme="minorHAnsi" w:hAnsiTheme="minorHAnsi" w:cstheme="minorHAnsi"/>
                <w:noProof/>
                <w:webHidden/>
              </w:rPr>
              <w:fldChar w:fldCharType="end"/>
            </w:r>
          </w:hyperlink>
        </w:p>
        <w:p w14:paraId="469B5C34" w14:textId="43138FD6" w:rsidR="007A74A7" w:rsidRPr="00C813A3" w:rsidRDefault="007A74A7">
          <w:pPr>
            <w:pStyle w:val="TOC1"/>
            <w:tabs>
              <w:tab w:val="left" w:pos="400"/>
            </w:tabs>
            <w:rPr>
              <w:rFonts w:asciiTheme="minorHAnsi" w:eastAsiaTheme="minorEastAsia" w:hAnsiTheme="minorHAnsi" w:cstheme="minorHAnsi"/>
              <w:noProof/>
              <w:sz w:val="22"/>
              <w:szCs w:val="22"/>
              <w:lang w:val="en-US" w:eastAsia="en-US"/>
            </w:rPr>
          </w:pPr>
          <w:hyperlink w:anchor="_Toc43645588" w:history="1">
            <w:r w:rsidRPr="00C813A3">
              <w:rPr>
                <w:rStyle w:val="Hyperlink"/>
                <w:rFonts w:asciiTheme="minorHAnsi" w:hAnsiTheme="minorHAnsi" w:cstheme="minorHAnsi"/>
                <w:noProof/>
              </w:rPr>
              <w:t>7.</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Przeprowadzenie pomiarów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_Toc43645588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37</w:t>
            </w:r>
            <w:r w:rsidRPr="00C813A3">
              <w:rPr>
                <w:rFonts w:asciiTheme="minorHAnsi" w:hAnsiTheme="minorHAnsi" w:cstheme="minorHAnsi"/>
                <w:noProof/>
                <w:webHidden/>
              </w:rPr>
              <w:fldChar w:fldCharType="end"/>
            </w:r>
          </w:hyperlink>
        </w:p>
        <w:p w14:paraId="512D0DE2" w14:textId="1EE4C480"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89" w:history="1">
            <w:r w:rsidRPr="00C813A3">
              <w:rPr>
                <w:rStyle w:val="Hyperlink"/>
                <w:rFonts w:asciiTheme="minorHAnsi" w:hAnsiTheme="minorHAnsi" w:cstheme="minorHAnsi"/>
                <w:noProof/>
              </w:rPr>
              <w:t>7.1</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Weryfikacja poprawnego działania platformy</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_Toc43645589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37</w:t>
            </w:r>
            <w:r w:rsidRPr="00C813A3">
              <w:rPr>
                <w:rFonts w:asciiTheme="minorHAnsi" w:hAnsiTheme="minorHAnsi" w:cstheme="minorHAnsi"/>
                <w:noProof/>
                <w:webHidden/>
              </w:rPr>
              <w:fldChar w:fldCharType="end"/>
            </w:r>
          </w:hyperlink>
        </w:p>
        <w:p w14:paraId="487A6C85" w14:textId="638C7D0D"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90" w:history="1">
            <w:r w:rsidRPr="00C813A3">
              <w:rPr>
                <w:rStyle w:val="Hyperlink"/>
                <w:rFonts w:asciiTheme="minorHAnsi" w:hAnsiTheme="minorHAnsi" w:cstheme="minorHAnsi"/>
                <w:noProof/>
              </w:rPr>
              <w:t>7.2</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Badania zasięgowe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_Toc43645590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38</w:t>
            </w:r>
            <w:r w:rsidRPr="00C813A3">
              <w:rPr>
                <w:rFonts w:asciiTheme="minorHAnsi" w:hAnsiTheme="minorHAnsi" w:cstheme="minorHAnsi"/>
                <w:noProof/>
                <w:webHidden/>
              </w:rPr>
              <w:fldChar w:fldCharType="end"/>
            </w:r>
          </w:hyperlink>
        </w:p>
        <w:p w14:paraId="1BA206DB" w14:textId="288116AA" w:rsidR="007A74A7" w:rsidRPr="00C813A3" w:rsidRDefault="007A74A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91" w:history="1">
            <w:r w:rsidRPr="00C813A3">
              <w:rPr>
                <w:rStyle w:val="Hyperlink"/>
                <w:rFonts w:asciiTheme="minorHAnsi" w:hAnsiTheme="minorHAnsi" w:cstheme="minorHAnsi"/>
                <w:noProof/>
              </w:rPr>
              <w:t>7.2.1</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Badania zasięgowe w warunkach bezpośredniej widoczności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_Toc43645591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39</w:t>
            </w:r>
            <w:r w:rsidRPr="00C813A3">
              <w:rPr>
                <w:rFonts w:asciiTheme="minorHAnsi" w:hAnsiTheme="minorHAnsi" w:cstheme="minorHAnsi"/>
                <w:noProof/>
                <w:webHidden/>
              </w:rPr>
              <w:fldChar w:fldCharType="end"/>
            </w:r>
          </w:hyperlink>
        </w:p>
        <w:p w14:paraId="31EDBF8C" w14:textId="092B8066" w:rsidR="007A74A7" w:rsidRPr="00C813A3" w:rsidRDefault="007A74A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92" w:history="1">
            <w:r w:rsidRPr="00C813A3">
              <w:rPr>
                <w:rStyle w:val="Hyperlink"/>
                <w:rFonts w:asciiTheme="minorHAnsi" w:hAnsiTheme="minorHAnsi" w:cstheme="minorHAnsi"/>
                <w:noProof/>
              </w:rPr>
              <w:t>7.2.2</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Badania zasięgowe przy braku bezpośredniej widoczności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_Toc43645592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43</w:t>
            </w:r>
            <w:r w:rsidRPr="00C813A3">
              <w:rPr>
                <w:rFonts w:asciiTheme="minorHAnsi" w:hAnsiTheme="minorHAnsi" w:cstheme="minorHAnsi"/>
                <w:noProof/>
                <w:webHidden/>
              </w:rPr>
              <w:fldChar w:fldCharType="end"/>
            </w:r>
          </w:hyperlink>
        </w:p>
        <w:p w14:paraId="08DA3C59" w14:textId="4BC9C6B1" w:rsidR="007A74A7" w:rsidRPr="00C813A3" w:rsidRDefault="007A74A7">
          <w:pPr>
            <w:pStyle w:val="TOC1"/>
            <w:tabs>
              <w:tab w:val="left" w:pos="400"/>
            </w:tabs>
            <w:rPr>
              <w:rFonts w:asciiTheme="minorHAnsi" w:eastAsiaTheme="minorEastAsia" w:hAnsiTheme="minorHAnsi" w:cstheme="minorHAnsi"/>
              <w:noProof/>
              <w:sz w:val="22"/>
              <w:szCs w:val="22"/>
              <w:lang w:val="en-US" w:eastAsia="en-US"/>
            </w:rPr>
          </w:pPr>
          <w:hyperlink w:anchor="_Toc43645593" w:history="1">
            <w:r w:rsidRPr="00C813A3">
              <w:rPr>
                <w:rStyle w:val="Hyperlink"/>
                <w:rFonts w:asciiTheme="minorHAnsi" w:hAnsiTheme="minorHAnsi" w:cstheme="minorHAnsi"/>
                <w:noProof/>
              </w:rPr>
              <w:t>8.</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Koncepcja ćwiczeń laboratoryjnych</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_Toc43645593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46</w:t>
            </w:r>
            <w:r w:rsidRPr="00C813A3">
              <w:rPr>
                <w:rFonts w:asciiTheme="minorHAnsi" w:hAnsiTheme="minorHAnsi" w:cstheme="minorHAnsi"/>
                <w:noProof/>
                <w:webHidden/>
              </w:rPr>
              <w:fldChar w:fldCharType="end"/>
            </w:r>
          </w:hyperlink>
        </w:p>
        <w:p w14:paraId="3749D7AF" w14:textId="1F600A92"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94" w:history="1">
            <w:r w:rsidRPr="00C813A3">
              <w:rPr>
                <w:rStyle w:val="Hyperlink"/>
                <w:rFonts w:asciiTheme="minorHAnsi" w:hAnsiTheme="minorHAnsi" w:cstheme="minorHAnsi"/>
                <w:noProof/>
              </w:rPr>
              <w:t>8.1</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Cel ćwiczenia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_Toc43645594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46</w:t>
            </w:r>
            <w:r w:rsidRPr="00C813A3">
              <w:rPr>
                <w:rFonts w:asciiTheme="minorHAnsi" w:hAnsiTheme="minorHAnsi" w:cstheme="minorHAnsi"/>
                <w:noProof/>
                <w:webHidden/>
              </w:rPr>
              <w:fldChar w:fldCharType="end"/>
            </w:r>
          </w:hyperlink>
        </w:p>
        <w:p w14:paraId="26E414A4" w14:textId="20BF4A96"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95" w:history="1">
            <w:r w:rsidRPr="00C813A3">
              <w:rPr>
                <w:rStyle w:val="Hyperlink"/>
                <w:rFonts w:asciiTheme="minorHAnsi" w:hAnsiTheme="minorHAnsi" w:cstheme="minorHAnsi"/>
                <w:noProof/>
              </w:rPr>
              <w:t>8.2</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Wprowadzenie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_Toc43645595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46</w:t>
            </w:r>
            <w:r w:rsidRPr="00C813A3">
              <w:rPr>
                <w:rFonts w:asciiTheme="minorHAnsi" w:hAnsiTheme="minorHAnsi" w:cstheme="minorHAnsi"/>
                <w:noProof/>
                <w:webHidden/>
              </w:rPr>
              <w:fldChar w:fldCharType="end"/>
            </w:r>
          </w:hyperlink>
        </w:p>
        <w:p w14:paraId="16F896AC" w14:textId="5D27AEBE"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96" w:history="1">
            <w:r w:rsidRPr="00C813A3">
              <w:rPr>
                <w:rStyle w:val="Hyperlink"/>
                <w:rFonts w:asciiTheme="minorHAnsi" w:hAnsiTheme="minorHAnsi" w:cstheme="minorHAnsi"/>
                <w:noProof/>
              </w:rPr>
              <w:t>8.3</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Spis urządzeń</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_Toc43645596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46</w:t>
            </w:r>
            <w:r w:rsidRPr="00C813A3">
              <w:rPr>
                <w:rFonts w:asciiTheme="minorHAnsi" w:hAnsiTheme="minorHAnsi" w:cstheme="minorHAnsi"/>
                <w:noProof/>
                <w:webHidden/>
              </w:rPr>
              <w:fldChar w:fldCharType="end"/>
            </w:r>
          </w:hyperlink>
        </w:p>
        <w:p w14:paraId="59B8F5B6" w14:textId="3B55BEC5"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597" w:history="1">
            <w:r w:rsidRPr="00C813A3">
              <w:rPr>
                <w:rStyle w:val="Hyperlink"/>
                <w:rFonts w:asciiTheme="minorHAnsi" w:hAnsiTheme="minorHAnsi" w:cstheme="minorHAnsi"/>
                <w:noProof/>
              </w:rPr>
              <w:t>8.4</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Realizacja ćwiczenia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_Toc43645597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47</w:t>
            </w:r>
            <w:r w:rsidRPr="00C813A3">
              <w:rPr>
                <w:rFonts w:asciiTheme="minorHAnsi" w:hAnsiTheme="minorHAnsi" w:cstheme="minorHAnsi"/>
                <w:noProof/>
                <w:webHidden/>
              </w:rPr>
              <w:fldChar w:fldCharType="end"/>
            </w:r>
          </w:hyperlink>
        </w:p>
        <w:p w14:paraId="27B72DEC" w14:textId="7CBF7AF2" w:rsidR="007A74A7" w:rsidRPr="00C813A3" w:rsidRDefault="007A74A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98" w:history="1">
            <w:r w:rsidRPr="00C813A3">
              <w:rPr>
                <w:rStyle w:val="Hyperlink"/>
                <w:rFonts w:asciiTheme="minorHAnsi" w:hAnsiTheme="minorHAnsi" w:cstheme="minorHAnsi"/>
                <w:noProof/>
              </w:rPr>
              <w:t>8.4.1</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Konfiguracja nadajników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_Toc43645598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47</w:t>
            </w:r>
            <w:r w:rsidRPr="00C813A3">
              <w:rPr>
                <w:rFonts w:asciiTheme="minorHAnsi" w:hAnsiTheme="minorHAnsi" w:cstheme="minorHAnsi"/>
                <w:noProof/>
                <w:webHidden/>
              </w:rPr>
              <w:fldChar w:fldCharType="end"/>
            </w:r>
          </w:hyperlink>
        </w:p>
        <w:p w14:paraId="3969724E" w14:textId="0C187303" w:rsidR="007A74A7" w:rsidRPr="00C813A3" w:rsidRDefault="007A74A7">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3645599" w:history="1">
            <w:r w:rsidRPr="00C813A3">
              <w:rPr>
                <w:rStyle w:val="Hyperlink"/>
                <w:rFonts w:asciiTheme="minorHAnsi" w:hAnsiTheme="minorHAnsi" w:cstheme="minorHAnsi"/>
                <w:noProof/>
              </w:rPr>
              <w:t>8.4.2</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Konfiguracja odbiorników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_Toc43645599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59</w:t>
            </w:r>
            <w:r w:rsidRPr="00C813A3">
              <w:rPr>
                <w:rFonts w:asciiTheme="minorHAnsi" w:hAnsiTheme="minorHAnsi" w:cstheme="minorHAnsi"/>
                <w:noProof/>
                <w:webHidden/>
              </w:rPr>
              <w:fldChar w:fldCharType="end"/>
            </w:r>
          </w:hyperlink>
        </w:p>
        <w:p w14:paraId="1D52DD53" w14:textId="6875D965" w:rsidR="007A74A7" w:rsidRPr="00C813A3" w:rsidRDefault="007A74A7">
          <w:pPr>
            <w:pStyle w:val="TOC2"/>
            <w:rPr>
              <w:rFonts w:asciiTheme="minorHAnsi" w:eastAsiaTheme="minorEastAsia" w:hAnsiTheme="minorHAnsi" w:cstheme="minorHAnsi"/>
              <w:noProof/>
              <w:sz w:val="22"/>
              <w:szCs w:val="22"/>
              <w:lang w:val="en-US" w:eastAsia="en-US"/>
            </w:rPr>
          </w:pPr>
          <w:hyperlink w:anchor="_Toc43645600" w:history="1">
            <w:r w:rsidRPr="00C813A3">
              <w:rPr>
                <w:rStyle w:val="Hyperlink"/>
                <w:rFonts w:asciiTheme="minorHAnsi" w:hAnsiTheme="minorHAnsi" w:cstheme="minorHAnsi"/>
                <w:noProof/>
              </w:rPr>
              <w:t>8.5</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Sprawozdanie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_Toc43645600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62</w:t>
            </w:r>
            <w:r w:rsidRPr="00C813A3">
              <w:rPr>
                <w:rFonts w:asciiTheme="minorHAnsi" w:hAnsiTheme="minorHAnsi" w:cstheme="minorHAnsi"/>
                <w:noProof/>
                <w:webHidden/>
              </w:rPr>
              <w:fldChar w:fldCharType="end"/>
            </w:r>
          </w:hyperlink>
        </w:p>
        <w:p w14:paraId="0F017B78" w14:textId="14C73FDB" w:rsidR="007A74A7" w:rsidRPr="00C813A3" w:rsidRDefault="007A74A7">
          <w:pPr>
            <w:pStyle w:val="TOC1"/>
            <w:tabs>
              <w:tab w:val="left" w:pos="400"/>
            </w:tabs>
            <w:rPr>
              <w:rFonts w:asciiTheme="minorHAnsi" w:eastAsiaTheme="minorEastAsia" w:hAnsiTheme="minorHAnsi" w:cstheme="minorHAnsi"/>
              <w:noProof/>
              <w:sz w:val="22"/>
              <w:szCs w:val="22"/>
              <w:lang w:val="en-US" w:eastAsia="en-US"/>
            </w:rPr>
          </w:pPr>
          <w:hyperlink w:anchor="_Toc43645601" w:history="1">
            <w:r w:rsidRPr="00C813A3">
              <w:rPr>
                <w:rStyle w:val="Hyperlink"/>
                <w:rFonts w:asciiTheme="minorHAnsi" w:hAnsiTheme="minorHAnsi" w:cstheme="minorHAnsi"/>
                <w:noProof/>
              </w:rPr>
              <w:t>9.</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Propozycje dalszego rozwijania platformy</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_Toc43645601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63</w:t>
            </w:r>
            <w:r w:rsidRPr="00C813A3">
              <w:rPr>
                <w:rFonts w:asciiTheme="minorHAnsi" w:hAnsiTheme="minorHAnsi" w:cstheme="minorHAnsi"/>
                <w:noProof/>
                <w:webHidden/>
              </w:rPr>
              <w:fldChar w:fldCharType="end"/>
            </w:r>
          </w:hyperlink>
        </w:p>
        <w:p w14:paraId="46EA548E" w14:textId="20353B83" w:rsidR="007A74A7" w:rsidRPr="00C813A3" w:rsidRDefault="007A74A7">
          <w:pPr>
            <w:pStyle w:val="TOC1"/>
            <w:tabs>
              <w:tab w:val="left" w:pos="660"/>
            </w:tabs>
            <w:rPr>
              <w:rFonts w:asciiTheme="minorHAnsi" w:eastAsiaTheme="minorEastAsia" w:hAnsiTheme="minorHAnsi" w:cstheme="minorHAnsi"/>
              <w:noProof/>
              <w:sz w:val="22"/>
              <w:szCs w:val="22"/>
              <w:lang w:val="en-US" w:eastAsia="en-US"/>
            </w:rPr>
          </w:pPr>
          <w:hyperlink w:anchor="_Toc43645602" w:history="1">
            <w:r w:rsidRPr="00C813A3">
              <w:rPr>
                <w:rStyle w:val="Hyperlink"/>
                <w:rFonts w:asciiTheme="minorHAnsi" w:hAnsiTheme="minorHAnsi" w:cstheme="minorHAnsi"/>
                <w:noProof/>
              </w:rPr>
              <w:t>10.</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Wnioski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_Toc43645602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64</w:t>
            </w:r>
            <w:r w:rsidRPr="00C813A3">
              <w:rPr>
                <w:rFonts w:asciiTheme="minorHAnsi" w:hAnsiTheme="minorHAnsi" w:cstheme="minorHAnsi"/>
                <w:noProof/>
                <w:webHidden/>
              </w:rPr>
              <w:fldChar w:fldCharType="end"/>
            </w:r>
          </w:hyperlink>
        </w:p>
        <w:p w14:paraId="26BA9AA3" w14:textId="63CAF2C6" w:rsidR="007A74A7" w:rsidRPr="00C813A3" w:rsidRDefault="007A74A7">
          <w:pPr>
            <w:pStyle w:val="TOC1"/>
            <w:tabs>
              <w:tab w:val="left" w:pos="660"/>
            </w:tabs>
            <w:rPr>
              <w:rFonts w:asciiTheme="minorHAnsi" w:eastAsiaTheme="minorEastAsia" w:hAnsiTheme="minorHAnsi" w:cstheme="minorHAnsi"/>
              <w:noProof/>
              <w:sz w:val="22"/>
              <w:szCs w:val="22"/>
              <w:lang w:val="en-US" w:eastAsia="en-US"/>
            </w:rPr>
          </w:pPr>
          <w:hyperlink w:anchor="_Toc43645603" w:history="1">
            <w:r w:rsidRPr="00C813A3">
              <w:rPr>
                <w:rStyle w:val="Hyperlink"/>
                <w:rFonts w:asciiTheme="minorHAnsi" w:hAnsiTheme="minorHAnsi" w:cstheme="minorHAnsi"/>
                <w:noProof/>
              </w:rPr>
              <w:t>11.</w:t>
            </w:r>
            <w:r w:rsidRPr="00C813A3">
              <w:rPr>
                <w:rFonts w:asciiTheme="minorHAnsi" w:eastAsiaTheme="minorEastAsia" w:hAnsiTheme="minorHAnsi" w:cstheme="minorHAnsi"/>
                <w:noProof/>
                <w:sz w:val="22"/>
                <w:szCs w:val="22"/>
                <w:lang w:val="en-US" w:eastAsia="en-US"/>
              </w:rPr>
              <w:tab/>
            </w:r>
            <w:r w:rsidRPr="00C813A3">
              <w:rPr>
                <w:rStyle w:val="Hyperlink"/>
                <w:rFonts w:asciiTheme="minorHAnsi" w:hAnsiTheme="minorHAnsi" w:cstheme="minorHAnsi"/>
                <w:noProof/>
              </w:rPr>
              <w:t>Bibliografia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_Toc43645603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66</w:t>
            </w:r>
            <w:r w:rsidRPr="00C813A3">
              <w:rPr>
                <w:rFonts w:asciiTheme="minorHAnsi" w:hAnsiTheme="minorHAnsi" w:cstheme="minorHAnsi"/>
                <w:noProof/>
                <w:webHidden/>
              </w:rPr>
              <w:fldChar w:fldCharType="end"/>
            </w:r>
          </w:hyperlink>
        </w:p>
        <w:p w14:paraId="5FCB2AE4" w14:textId="13B0DEBC" w:rsidR="007A74A7" w:rsidRPr="00C813A3" w:rsidRDefault="007A74A7">
          <w:pPr>
            <w:pStyle w:val="TOC1"/>
            <w:rPr>
              <w:rFonts w:asciiTheme="minorHAnsi" w:eastAsiaTheme="minorEastAsia" w:hAnsiTheme="minorHAnsi" w:cstheme="minorHAnsi"/>
              <w:noProof/>
              <w:sz w:val="22"/>
              <w:szCs w:val="22"/>
              <w:lang w:val="en-US" w:eastAsia="en-US"/>
            </w:rPr>
          </w:pPr>
          <w:hyperlink w:anchor="_Toc43645604" w:history="1">
            <w:r w:rsidRPr="00C813A3">
              <w:rPr>
                <w:rStyle w:val="Hyperlink"/>
                <w:rFonts w:asciiTheme="minorHAnsi" w:hAnsiTheme="minorHAnsi" w:cstheme="minorHAnsi"/>
                <w:noProof/>
              </w:rPr>
              <w:t>SPIS RYSUNKÓW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_Toc43645604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68</w:t>
            </w:r>
            <w:r w:rsidRPr="00C813A3">
              <w:rPr>
                <w:rFonts w:asciiTheme="minorHAnsi" w:hAnsiTheme="minorHAnsi" w:cstheme="minorHAnsi"/>
                <w:noProof/>
                <w:webHidden/>
              </w:rPr>
              <w:fldChar w:fldCharType="end"/>
            </w:r>
          </w:hyperlink>
        </w:p>
        <w:p w14:paraId="10395834" w14:textId="06FCF287" w:rsidR="007A74A7" w:rsidRPr="00C813A3" w:rsidRDefault="007A74A7">
          <w:pPr>
            <w:pStyle w:val="TOC1"/>
            <w:rPr>
              <w:rFonts w:asciiTheme="minorHAnsi" w:eastAsiaTheme="minorEastAsia" w:hAnsiTheme="minorHAnsi" w:cstheme="minorHAnsi"/>
              <w:noProof/>
              <w:sz w:val="22"/>
              <w:szCs w:val="22"/>
              <w:lang w:val="en-US" w:eastAsia="en-US"/>
            </w:rPr>
          </w:pPr>
          <w:hyperlink w:anchor="_Toc43645605" w:history="1">
            <w:r w:rsidRPr="00C813A3">
              <w:rPr>
                <w:rStyle w:val="Hyperlink"/>
                <w:rFonts w:asciiTheme="minorHAnsi" w:hAnsiTheme="minorHAnsi" w:cstheme="minorHAnsi"/>
                <w:noProof/>
              </w:rPr>
              <w:t>SPIS TABEL</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_Toc43645605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70</w:t>
            </w:r>
            <w:r w:rsidRPr="00C813A3">
              <w:rPr>
                <w:rFonts w:asciiTheme="minorHAnsi" w:hAnsiTheme="minorHAnsi" w:cstheme="minorHAnsi"/>
                <w:noProof/>
                <w:webHidden/>
              </w:rPr>
              <w:fldChar w:fldCharType="end"/>
            </w:r>
          </w:hyperlink>
        </w:p>
        <w:p w14:paraId="02F98189" w14:textId="238D920C" w:rsidR="007A74A7" w:rsidRPr="00C813A3" w:rsidRDefault="007A74A7">
          <w:pPr>
            <w:pStyle w:val="TOC1"/>
            <w:rPr>
              <w:rFonts w:asciiTheme="minorHAnsi" w:eastAsiaTheme="minorEastAsia" w:hAnsiTheme="minorHAnsi" w:cstheme="minorHAnsi"/>
              <w:noProof/>
              <w:sz w:val="22"/>
              <w:szCs w:val="22"/>
              <w:lang w:val="en-US" w:eastAsia="en-US"/>
            </w:rPr>
          </w:pPr>
          <w:hyperlink w:anchor="_Toc43645606" w:history="1">
            <w:r w:rsidRPr="00C813A3">
              <w:rPr>
                <w:rStyle w:val="Hyperlink"/>
                <w:rFonts w:asciiTheme="minorHAnsi" w:hAnsiTheme="minorHAnsi" w:cstheme="minorHAnsi"/>
                <w:noProof/>
              </w:rPr>
              <w:t>SPIS LISTINGÓW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_Toc43645606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71</w:t>
            </w:r>
            <w:r w:rsidRPr="00C813A3">
              <w:rPr>
                <w:rFonts w:asciiTheme="minorHAnsi" w:hAnsiTheme="minorHAnsi" w:cstheme="minorHAnsi"/>
                <w:noProof/>
                <w:webHidden/>
              </w:rPr>
              <w:fldChar w:fldCharType="end"/>
            </w:r>
          </w:hyperlink>
        </w:p>
        <w:p w14:paraId="38EB128D" w14:textId="38F6E0B3" w:rsidR="007A74A7" w:rsidRPr="00C813A3" w:rsidRDefault="007A74A7">
          <w:pPr>
            <w:pStyle w:val="TOC1"/>
            <w:rPr>
              <w:rFonts w:asciiTheme="minorHAnsi" w:eastAsiaTheme="minorEastAsia" w:hAnsiTheme="minorHAnsi" w:cstheme="minorHAnsi"/>
              <w:noProof/>
              <w:sz w:val="22"/>
              <w:szCs w:val="22"/>
              <w:lang w:val="en-US" w:eastAsia="en-US"/>
            </w:rPr>
          </w:pPr>
          <w:hyperlink w:anchor="_Toc43645607" w:history="1">
            <w:r w:rsidRPr="00C813A3">
              <w:rPr>
                <w:rStyle w:val="Hyperlink"/>
                <w:rFonts w:asciiTheme="minorHAnsi" w:hAnsiTheme="minorHAnsi" w:cstheme="minorHAnsi"/>
                <w:noProof/>
              </w:rPr>
              <w:t>Dodatek A. Kody źródłowe urządzeń Arduino Uno, Arduino mega, Adafruit Feather M0, SparkFun fio v3 oraz Raspberry pi zero 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_Toc43645607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72</w:t>
            </w:r>
            <w:r w:rsidRPr="00C813A3">
              <w:rPr>
                <w:rFonts w:asciiTheme="minorHAnsi" w:hAnsiTheme="minorHAnsi" w:cstheme="minorHAnsi"/>
                <w:noProof/>
                <w:webHidden/>
              </w:rPr>
              <w:fldChar w:fldCharType="end"/>
            </w:r>
          </w:hyperlink>
        </w:p>
        <w:p w14:paraId="4426198A" w14:textId="778E29CC" w:rsidR="003D01A8" w:rsidRPr="00C813A3" w:rsidRDefault="007A74A7" w:rsidP="00BF18B7">
          <w:pPr>
            <w:rPr>
              <w:rFonts w:asciiTheme="minorHAnsi" w:hAnsiTheme="minorHAnsi" w:cstheme="minorHAnsi"/>
            </w:rPr>
            <w:sectPr w:rsidR="003D01A8" w:rsidRPr="00C813A3" w:rsidSect="00123DAB">
              <w:headerReference w:type="even" r:id="rId8"/>
              <w:headerReference w:type="default" r:id="rId9"/>
              <w:footerReference w:type="even" r:id="rId10"/>
              <w:footerReference w:type="default" r:id="rId11"/>
              <w:headerReference w:type="first" r:id="rId12"/>
              <w:footerReference w:type="first" r:id="rId13"/>
              <w:type w:val="continuous"/>
              <w:pgSz w:w="11907" w:h="16840" w:code="9"/>
              <w:pgMar w:top="1134" w:right="1418" w:bottom="1134" w:left="1418" w:header="720" w:footer="720" w:gutter="0"/>
              <w:pgNumType w:start="0"/>
              <w:cols w:space="454"/>
              <w:titlePg/>
              <w:docGrid w:linePitch="272"/>
            </w:sectPr>
          </w:pPr>
          <w:r w:rsidRPr="00C813A3">
            <w:rPr>
              <w:rFonts w:asciiTheme="minorHAnsi" w:hAnsiTheme="minorHAnsi" w:cstheme="minorHAnsi"/>
              <w:b/>
              <w:bCs/>
              <w:noProof/>
            </w:rPr>
            <w:fldChar w:fldCharType="end"/>
          </w:r>
        </w:p>
      </w:sdtContent>
    </w:sdt>
    <w:p w14:paraId="04AE9C4D" w14:textId="77777777" w:rsidR="003D01A8" w:rsidRPr="00C813A3" w:rsidRDefault="003D01A8" w:rsidP="00BF18B7">
      <w:pPr>
        <w:rPr>
          <w:rFonts w:asciiTheme="minorHAnsi" w:hAnsiTheme="minorHAnsi" w:cstheme="minorHAnsi"/>
        </w:rPr>
        <w:sectPr w:rsidR="003D01A8" w:rsidRPr="00C813A3" w:rsidSect="002441CB">
          <w:type w:val="continuous"/>
          <w:pgSz w:w="11907" w:h="16840" w:code="9"/>
          <w:pgMar w:top="1134" w:right="1418" w:bottom="1134" w:left="1418" w:header="720" w:footer="720" w:gutter="0"/>
          <w:cols w:space="454"/>
        </w:sectPr>
      </w:pPr>
    </w:p>
    <w:p w14:paraId="6B70D155" w14:textId="0023E5EA" w:rsidR="00951750" w:rsidRPr="00C813A3" w:rsidRDefault="00910D17" w:rsidP="007A74A7">
      <w:pPr>
        <w:pStyle w:val="Heading1"/>
        <w:numPr>
          <w:ilvl w:val="0"/>
          <w:numId w:val="0"/>
        </w:numPr>
        <w:rPr>
          <w:rFonts w:asciiTheme="minorHAnsi" w:hAnsiTheme="minorHAnsi" w:cstheme="minorHAnsi"/>
        </w:rPr>
      </w:pPr>
      <w:bookmarkStart w:id="8" w:name="_Toc43645473"/>
      <w:bookmarkStart w:id="9" w:name="_Toc43645565"/>
      <w:r w:rsidRPr="00C813A3">
        <w:rPr>
          <w:rFonts w:asciiTheme="minorHAnsi" w:hAnsiTheme="minorHAnsi" w:cstheme="minorHAnsi"/>
        </w:rPr>
        <w:lastRenderedPageBreak/>
        <w:t>INDEKS SYMBOLI</w:t>
      </w:r>
      <w:bookmarkEnd w:id="8"/>
      <w:bookmarkEnd w:id="9"/>
    </w:p>
    <w:p w14:paraId="4639D26D" w14:textId="47189CA6" w:rsidR="00432C8D" w:rsidRPr="00C813A3" w:rsidRDefault="0063651C"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 xml:space="preserve">mA </w:t>
      </w:r>
      <w:r w:rsidRPr="00C813A3">
        <w:rPr>
          <w:rFonts w:asciiTheme="minorHAnsi" w:hAnsiTheme="minorHAnsi" w:cstheme="minorHAnsi"/>
          <w:i/>
          <w:iCs/>
        </w:rPr>
        <w:tab/>
      </w:r>
      <w:r w:rsidRPr="00C813A3">
        <w:rPr>
          <w:rFonts w:asciiTheme="minorHAnsi" w:hAnsiTheme="minorHAnsi" w:cstheme="minorHAnsi"/>
          <w:i/>
          <w:iCs/>
        </w:rPr>
        <w:tab/>
        <w:t xml:space="preserve">- </w:t>
      </w:r>
      <w:r w:rsidRPr="00C813A3">
        <w:rPr>
          <w:rFonts w:asciiTheme="minorHAnsi" w:hAnsiTheme="minorHAnsi" w:cstheme="minorHAnsi"/>
          <w:i/>
          <w:iCs/>
        </w:rPr>
        <w:tab/>
      </w:r>
      <w:r w:rsidRPr="00C813A3">
        <w:rPr>
          <w:rFonts w:asciiTheme="minorHAnsi" w:hAnsiTheme="minorHAnsi" w:cstheme="minorHAnsi"/>
          <w:i/>
          <w:iCs/>
        </w:rPr>
        <w:tab/>
        <w:t>mili Amper</w:t>
      </w:r>
    </w:p>
    <w:p w14:paraId="163E65D9" w14:textId="3D3EC91B" w:rsidR="00DD3A7F" w:rsidRPr="00C813A3" w:rsidRDefault="00DD3A7F"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µA</w:t>
      </w:r>
      <w:r w:rsidRPr="00C813A3">
        <w:rPr>
          <w:rFonts w:asciiTheme="minorHAnsi" w:hAnsiTheme="minorHAnsi" w:cstheme="minorHAnsi"/>
          <w:i/>
          <w:iCs/>
        </w:rPr>
        <w:tab/>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mikro Amper</w:t>
      </w:r>
    </w:p>
    <w:p w14:paraId="67C7CAE2" w14:textId="32884765" w:rsidR="0063651C" w:rsidRPr="00C813A3" w:rsidRDefault="0063651C"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V</w:t>
      </w:r>
      <w:r w:rsidRPr="00C813A3">
        <w:rPr>
          <w:rFonts w:asciiTheme="minorHAnsi" w:hAnsiTheme="minorHAnsi" w:cstheme="minorHAnsi"/>
          <w:i/>
          <w:iCs/>
        </w:rPr>
        <w:tab/>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Volt</w:t>
      </w:r>
    </w:p>
    <w:p w14:paraId="3127C330" w14:textId="5344EAE7" w:rsidR="00893A94" w:rsidRPr="00C813A3" w:rsidRDefault="00893A94"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mW</w:t>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mili Wat</w:t>
      </w:r>
    </w:p>
    <w:p w14:paraId="15F49363" w14:textId="6C43AAC5" w:rsidR="00893A94" w:rsidRPr="00C813A3" w:rsidRDefault="00893A94"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dBm</w:t>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decybel w odniesieniu do mili wata</w:t>
      </w:r>
    </w:p>
    <w:p w14:paraId="4B759505" w14:textId="11ECABC5" w:rsidR="000A0C82" w:rsidRPr="00C813A3" w:rsidRDefault="00893A94"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mm</w:t>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mili metr</w:t>
      </w:r>
    </w:p>
    <w:p w14:paraId="3F865006" w14:textId="6C88FCF4" w:rsidR="000A0C82" w:rsidRPr="00C813A3" w:rsidRDefault="000A0C82"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kb/s</w:t>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 xml:space="preserve">kilo bit na </w:t>
      </w:r>
      <w:r w:rsidR="00931A8C" w:rsidRPr="00C813A3">
        <w:rPr>
          <w:rFonts w:asciiTheme="minorHAnsi" w:hAnsiTheme="minorHAnsi" w:cstheme="minorHAnsi"/>
          <w:i/>
          <w:iCs/>
        </w:rPr>
        <w:t>sekundę</w:t>
      </w:r>
    </w:p>
    <w:p w14:paraId="5EF7A87E" w14:textId="6FE9BBAD" w:rsidR="00931A8C" w:rsidRPr="00C813A3" w:rsidRDefault="00931A8C" w:rsidP="00951750">
      <w:pPr>
        <w:pStyle w:val="BodyText"/>
        <w:tabs>
          <w:tab w:val="clear" w:pos="425"/>
          <w:tab w:val="left" w:pos="284"/>
          <w:tab w:val="center" w:pos="851"/>
          <w:tab w:val="left" w:pos="1276"/>
        </w:tabs>
        <w:rPr>
          <w:rFonts w:asciiTheme="minorHAnsi" w:hAnsiTheme="minorHAnsi" w:cstheme="minorHAnsi"/>
          <w:i/>
          <w:iCs/>
        </w:rPr>
      </w:pPr>
      <w:r w:rsidRPr="00C813A3">
        <w:rPr>
          <w:rFonts w:asciiTheme="minorHAnsi" w:hAnsiTheme="minorHAnsi" w:cstheme="minorHAnsi"/>
          <w:i/>
          <w:iCs/>
        </w:rPr>
        <w:t>b/s</w:t>
      </w:r>
      <w:r w:rsidRPr="00C813A3">
        <w:rPr>
          <w:rFonts w:asciiTheme="minorHAnsi" w:hAnsiTheme="minorHAnsi" w:cstheme="minorHAnsi"/>
          <w:i/>
          <w:iCs/>
        </w:rPr>
        <w:tab/>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r>
      <w:r w:rsidRPr="00C813A3">
        <w:rPr>
          <w:rFonts w:asciiTheme="minorHAnsi" w:hAnsiTheme="minorHAnsi" w:cstheme="minorHAnsi"/>
          <w:i/>
          <w:iCs/>
        </w:rPr>
        <w:tab/>
        <w:t>bit na sekundę</w:t>
      </w:r>
    </w:p>
    <w:p w14:paraId="334A8CD8" w14:textId="77777777" w:rsidR="00A711D9" w:rsidRPr="00C813A3" w:rsidRDefault="00A711D9" w:rsidP="007A74A7">
      <w:pPr>
        <w:pStyle w:val="Heading1"/>
        <w:numPr>
          <w:ilvl w:val="0"/>
          <w:numId w:val="0"/>
        </w:numPr>
        <w:rPr>
          <w:rFonts w:asciiTheme="minorHAnsi" w:hAnsiTheme="minorHAnsi" w:cstheme="minorHAnsi"/>
        </w:rPr>
      </w:pPr>
      <w:r w:rsidRPr="00C813A3">
        <w:rPr>
          <w:rFonts w:asciiTheme="minorHAnsi" w:hAnsiTheme="minorHAnsi" w:cstheme="minorHAnsi"/>
        </w:rPr>
        <w:br w:type="page"/>
      </w:r>
      <w:bookmarkStart w:id="10" w:name="_Toc43645474"/>
      <w:bookmarkStart w:id="11" w:name="_Toc43645566"/>
      <w:r w:rsidRPr="00C813A3">
        <w:rPr>
          <w:rFonts w:asciiTheme="minorHAnsi" w:hAnsiTheme="minorHAnsi" w:cstheme="minorHAnsi"/>
        </w:rPr>
        <w:lastRenderedPageBreak/>
        <w:t>INDEKS SKRÓTOWCÓW</w:t>
      </w:r>
      <w:bookmarkEnd w:id="10"/>
      <w:bookmarkEnd w:id="11"/>
    </w:p>
    <w:p w14:paraId="7AE4F8DD" w14:textId="6886C4FC" w:rsidR="00FA357F" w:rsidRPr="00C813A3" w:rsidRDefault="00FA357F" w:rsidP="00951750">
      <w:pPr>
        <w:pStyle w:val="BodyText"/>
        <w:tabs>
          <w:tab w:val="clear" w:pos="425"/>
          <w:tab w:val="left" w:pos="284"/>
          <w:tab w:val="center" w:pos="1134"/>
          <w:tab w:val="left" w:pos="1560"/>
        </w:tabs>
        <w:rPr>
          <w:rFonts w:asciiTheme="minorHAnsi" w:hAnsiTheme="minorHAnsi" w:cstheme="minorHAnsi"/>
        </w:rPr>
      </w:pPr>
    </w:p>
    <w:p w14:paraId="40FE3930" w14:textId="75BC4354" w:rsidR="00951750" w:rsidRPr="00C813A3" w:rsidRDefault="00951750" w:rsidP="00951750">
      <w:pPr>
        <w:pStyle w:val="BodyText"/>
        <w:tabs>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lang w:val="en-US"/>
        </w:rPr>
        <w:t>IoT</w:t>
      </w:r>
      <w:r w:rsidR="0063651C" w:rsidRPr="00C813A3">
        <w:rPr>
          <w:rFonts w:asciiTheme="minorHAnsi" w:hAnsiTheme="minorHAnsi" w:cstheme="minorHAnsi"/>
          <w:i/>
          <w:iCs/>
          <w:lang w:val="en-US"/>
        </w:rPr>
        <w:tab/>
      </w:r>
      <w:r w:rsidR="0063651C" w:rsidRPr="00C813A3">
        <w:rPr>
          <w:rFonts w:asciiTheme="minorHAnsi" w:hAnsiTheme="minorHAnsi" w:cstheme="minorHAnsi"/>
          <w:i/>
          <w:iCs/>
          <w:lang w:val="en-US"/>
        </w:rPr>
        <w:tab/>
      </w:r>
      <w:r w:rsidR="0063651C" w:rsidRPr="00C813A3">
        <w:rPr>
          <w:rFonts w:asciiTheme="minorHAnsi" w:hAnsiTheme="minorHAnsi" w:cstheme="minorHAnsi"/>
          <w:i/>
          <w:iCs/>
          <w:lang w:val="en-US"/>
        </w:rPr>
        <w:tab/>
        <w:t>-</w:t>
      </w:r>
      <w:r w:rsidR="0063651C" w:rsidRPr="00C813A3">
        <w:rPr>
          <w:rFonts w:asciiTheme="minorHAnsi" w:hAnsiTheme="minorHAnsi" w:cstheme="minorHAnsi"/>
          <w:i/>
          <w:iCs/>
          <w:lang w:val="en-US"/>
        </w:rPr>
        <w:tab/>
      </w:r>
      <w:r w:rsidRPr="00C813A3">
        <w:rPr>
          <w:rFonts w:asciiTheme="minorHAnsi" w:hAnsiTheme="minorHAnsi" w:cstheme="minorHAnsi"/>
          <w:i/>
          <w:iCs/>
          <w:lang w:val="en-US"/>
        </w:rPr>
        <w:t xml:space="preserve"> Internet rzeczy (ang. Internet of Things)</w:t>
      </w:r>
    </w:p>
    <w:p w14:paraId="73E4C991" w14:textId="0200DA1D" w:rsidR="00951750" w:rsidRPr="00C813A3" w:rsidRDefault="00951750" w:rsidP="00951750">
      <w:pPr>
        <w:pStyle w:val="BodyText"/>
        <w:tabs>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lang w:val="en-US"/>
        </w:rPr>
        <w:t xml:space="preserve">ID </w:t>
      </w:r>
      <w:r w:rsidR="0063651C" w:rsidRPr="00C813A3">
        <w:rPr>
          <w:rFonts w:asciiTheme="minorHAnsi" w:hAnsiTheme="minorHAnsi" w:cstheme="minorHAnsi"/>
          <w:i/>
          <w:iCs/>
          <w:lang w:val="en-US"/>
        </w:rPr>
        <w:tab/>
      </w:r>
      <w:r w:rsidR="0063651C" w:rsidRPr="00C813A3">
        <w:rPr>
          <w:rFonts w:asciiTheme="minorHAnsi" w:hAnsiTheme="minorHAnsi" w:cstheme="minorHAnsi"/>
          <w:i/>
          <w:iCs/>
          <w:lang w:val="en-US"/>
        </w:rPr>
        <w:tab/>
      </w:r>
      <w:r w:rsidR="0063651C" w:rsidRPr="00C813A3">
        <w:rPr>
          <w:rFonts w:asciiTheme="minorHAnsi" w:hAnsiTheme="minorHAnsi" w:cstheme="minorHAnsi"/>
          <w:i/>
          <w:iCs/>
          <w:lang w:val="en-US"/>
        </w:rPr>
        <w:tab/>
        <w:t>-</w:t>
      </w:r>
      <w:r w:rsidR="0063651C" w:rsidRPr="00C813A3">
        <w:rPr>
          <w:rFonts w:asciiTheme="minorHAnsi" w:hAnsiTheme="minorHAnsi" w:cstheme="minorHAnsi"/>
          <w:i/>
          <w:iCs/>
          <w:lang w:val="en-US"/>
        </w:rPr>
        <w:tab/>
      </w:r>
      <w:r w:rsidRPr="00C813A3">
        <w:rPr>
          <w:rFonts w:asciiTheme="minorHAnsi" w:hAnsiTheme="minorHAnsi" w:cstheme="minorHAnsi"/>
          <w:i/>
          <w:iCs/>
          <w:lang w:val="en-US"/>
        </w:rPr>
        <w:t xml:space="preserve"> Identyfikator (ang. Identification)</w:t>
      </w:r>
    </w:p>
    <w:p w14:paraId="3D2C4267" w14:textId="00E23B12" w:rsidR="00A43D8A" w:rsidRPr="00C813A3" w:rsidRDefault="00951750" w:rsidP="00951750">
      <w:pPr>
        <w:pStyle w:val="BodyText"/>
        <w:tabs>
          <w:tab w:val="clear" w:pos="425"/>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lang w:val="en-US"/>
        </w:rPr>
        <w:t xml:space="preserve">IoMT </w:t>
      </w:r>
      <w:r w:rsidR="0063651C" w:rsidRPr="00C813A3">
        <w:rPr>
          <w:rFonts w:asciiTheme="minorHAnsi" w:hAnsiTheme="minorHAnsi" w:cstheme="minorHAnsi"/>
          <w:i/>
          <w:iCs/>
          <w:lang w:val="en-US"/>
        </w:rPr>
        <w:tab/>
        <w:t>-</w:t>
      </w:r>
      <w:r w:rsidR="0063651C" w:rsidRPr="00C813A3">
        <w:rPr>
          <w:rFonts w:asciiTheme="minorHAnsi" w:hAnsiTheme="minorHAnsi" w:cstheme="minorHAnsi"/>
          <w:i/>
          <w:iCs/>
          <w:lang w:val="en-US"/>
        </w:rPr>
        <w:tab/>
      </w:r>
      <w:r w:rsidRPr="00C813A3">
        <w:rPr>
          <w:rFonts w:asciiTheme="minorHAnsi" w:hAnsiTheme="minorHAnsi" w:cstheme="minorHAnsi"/>
          <w:i/>
          <w:iCs/>
          <w:lang w:val="en-US"/>
        </w:rPr>
        <w:t>Internet przedmiotów medycznych (ang. Internet of Medical Things)</w:t>
      </w:r>
    </w:p>
    <w:p w14:paraId="768762D0" w14:textId="0F4FC3C3" w:rsidR="0063651C" w:rsidRPr="00C813A3" w:rsidRDefault="0063651C" w:rsidP="00951750">
      <w:pPr>
        <w:pStyle w:val="BodyText"/>
        <w:tabs>
          <w:tab w:val="clear" w:pos="425"/>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rPr>
        <w:t>UART</w:t>
      </w:r>
      <w:r w:rsidRPr="00C813A3">
        <w:rPr>
          <w:rFonts w:asciiTheme="minorHAnsi" w:hAnsiTheme="minorHAnsi" w:cstheme="minorHAnsi"/>
          <w:i/>
          <w:iCs/>
        </w:rPr>
        <w:tab/>
        <w:t>-</w:t>
      </w:r>
      <w:r w:rsidRPr="00C813A3">
        <w:rPr>
          <w:rFonts w:asciiTheme="minorHAnsi" w:hAnsiTheme="minorHAnsi" w:cstheme="minorHAnsi"/>
          <w:i/>
          <w:iCs/>
        </w:rPr>
        <w:tab/>
        <w:t xml:space="preserve">Uniwersalny asynchroniczny nadajnik-odbiornik (ang. </w:t>
      </w:r>
      <w:r w:rsidRPr="00C813A3">
        <w:rPr>
          <w:rFonts w:asciiTheme="minorHAnsi" w:hAnsiTheme="minorHAnsi" w:cstheme="minorHAnsi"/>
          <w:i/>
          <w:iCs/>
          <w:lang w:val="en-US"/>
        </w:rPr>
        <w:t xml:space="preserve">Universal </w:t>
      </w:r>
      <w:r w:rsidR="00893A94" w:rsidRPr="00C813A3">
        <w:rPr>
          <w:rFonts w:asciiTheme="minorHAnsi" w:hAnsiTheme="minorHAnsi" w:cstheme="minorHAnsi"/>
          <w:i/>
          <w:iCs/>
          <w:lang w:val="en-US"/>
        </w:rPr>
        <w:t>A</w:t>
      </w:r>
      <w:r w:rsidRPr="00C813A3">
        <w:rPr>
          <w:rFonts w:asciiTheme="minorHAnsi" w:hAnsiTheme="minorHAnsi" w:cstheme="minorHAnsi"/>
          <w:i/>
          <w:iCs/>
          <w:lang w:val="en-US"/>
        </w:rPr>
        <w:t xml:space="preserve">synchronous </w:t>
      </w:r>
      <w:r w:rsidR="00893A94" w:rsidRPr="00C813A3">
        <w:rPr>
          <w:rFonts w:asciiTheme="minorHAnsi" w:hAnsiTheme="minorHAnsi" w:cstheme="minorHAnsi"/>
          <w:i/>
          <w:iCs/>
          <w:lang w:val="en-US"/>
        </w:rPr>
        <w:t>Receiver-Transmitter</w:t>
      </w:r>
      <w:r w:rsidRPr="00C813A3">
        <w:rPr>
          <w:rFonts w:asciiTheme="minorHAnsi" w:hAnsiTheme="minorHAnsi" w:cstheme="minorHAnsi"/>
          <w:i/>
          <w:iCs/>
          <w:lang w:val="en-US"/>
        </w:rPr>
        <w:t>)</w:t>
      </w:r>
    </w:p>
    <w:p w14:paraId="0215CD6F" w14:textId="56BE8B0D" w:rsidR="00DD43F2" w:rsidRPr="00C813A3" w:rsidRDefault="00DD43F2"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lang w:val="en-US"/>
        </w:rPr>
        <w:t>SPI</w:t>
      </w:r>
      <w:r w:rsidRPr="00C813A3">
        <w:rPr>
          <w:rFonts w:asciiTheme="minorHAnsi" w:hAnsiTheme="minorHAnsi" w:cstheme="minorHAnsi"/>
          <w:i/>
          <w:iCs/>
          <w:lang w:val="en-US"/>
        </w:rPr>
        <w:tab/>
      </w:r>
      <w:r w:rsidRPr="00C813A3">
        <w:rPr>
          <w:rFonts w:asciiTheme="minorHAnsi" w:hAnsiTheme="minorHAnsi" w:cstheme="minorHAnsi"/>
          <w:i/>
          <w:iCs/>
          <w:lang w:val="en-US"/>
        </w:rPr>
        <w:tab/>
        <w:t>-</w:t>
      </w:r>
      <w:r w:rsidRPr="00C813A3">
        <w:rPr>
          <w:rFonts w:asciiTheme="minorHAnsi" w:hAnsiTheme="minorHAnsi" w:cstheme="minorHAnsi"/>
          <w:i/>
          <w:iCs/>
          <w:lang w:val="en-US"/>
        </w:rPr>
        <w:tab/>
        <w:t xml:space="preserve">Serialowy interfejs urządzeń peryferyjnych (ang. </w:t>
      </w:r>
      <w:r w:rsidRPr="00C813A3">
        <w:rPr>
          <w:rFonts w:asciiTheme="minorHAnsi" w:hAnsiTheme="minorHAnsi" w:cstheme="minorHAnsi"/>
          <w:i/>
          <w:iCs/>
        </w:rPr>
        <w:t>Serial Peripheral Interface)</w:t>
      </w:r>
    </w:p>
    <w:p w14:paraId="66E965EF" w14:textId="2483EB22" w:rsidR="00C75C46" w:rsidRPr="00C813A3" w:rsidRDefault="00C75C46"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USB</w:t>
      </w:r>
      <w:r w:rsidRPr="00C813A3">
        <w:rPr>
          <w:rFonts w:asciiTheme="minorHAnsi" w:hAnsiTheme="minorHAnsi" w:cstheme="minorHAnsi"/>
          <w:i/>
          <w:iCs/>
        </w:rPr>
        <w:tab/>
        <w:t>-</w:t>
      </w:r>
      <w:r w:rsidRPr="00C813A3">
        <w:rPr>
          <w:rFonts w:asciiTheme="minorHAnsi" w:hAnsiTheme="minorHAnsi" w:cstheme="minorHAnsi"/>
          <w:i/>
          <w:iCs/>
        </w:rPr>
        <w:tab/>
        <w:t>Uniwersalna magistrala szeregowa (ang. Universal Serial Bus)</w:t>
      </w:r>
    </w:p>
    <w:p w14:paraId="67F3962E" w14:textId="77777777" w:rsidR="003A723A" w:rsidRPr="00C813A3" w:rsidRDefault="003A723A"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GFSK</w:t>
      </w:r>
      <w:r w:rsidRPr="00C813A3">
        <w:rPr>
          <w:rFonts w:asciiTheme="minorHAnsi" w:hAnsiTheme="minorHAnsi" w:cstheme="minorHAnsi"/>
          <w:i/>
          <w:iCs/>
        </w:rPr>
        <w:tab/>
        <w:t>-</w:t>
      </w:r>
      <w:r w:rsidRPr="00C813A3">
        <w:rPr>
          <w:rFonts w:asciiTheme="minorHAnsi" w:hAnsiTheme="minorHAnsi" w:cstheme="minorHAnsi"/>
          <w:i/>
          <w:iCs/>
        </w:rPr>
        <w:tab/>
        <w:t xml:space="preserve">Modulacja z kluczowanie częstotliwości w której stosuje się fale elektromagnetyczne o kształcie </w:t>
      </w:r>
    </w:p>
    <w:p w14:paraId="73E04B0B" w14:textId="62F08FF5" w:rsidR="003A723A" w:rsidRPr="00C813A3" w:rsidRDefault="003A723A"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ab/>
      </w:r>
      <w:r w:rsidRPr="00C813A3">
        <w:rPr>
          <w:rFonts w:asciiTheme="minorHAnsi" w:hAnsiTheme="minorHAnsi" w:cstheme="minorHAnsi"/>
          <w:i/>
          <w:iCs/>
        </w:rPr>
        <w:tab/>
      </w:r>
      <w:r w:rsidRPr="00C813A3">
        <w:rPr>
          <w:rFonts w:asciiTheme="minorHAnsi" w:hAnsiTheme="minorHAnsi" w:cstheme="minorHAnsi"/>
          <w:i/>
          <w:iCs/>
        </w:rPr>
        <w:tab/>
        <w:t>krzywej Gaussa (ang. Gaussion FSK)</w:t>
      </w:r>
    </w:p>
    <w:p w14:paraId="41CFA244" w14:textId="79B3548A" w:rsidR="000175BF" w:rsidRPr="00C813A3" w:rsidRDefault="000175BF"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ADC</w:t>
      </w:r>
      <w:r w:rsidRPr="00C813A3">
        <w:rPr>
          <w:rFonts w:asciiTheme="minorHAnsi" w:hAnsiTheme="minorHAnsi" w:cstheme="minorHAnsi"/>
          <w:i/>
          <w:iCs/>
        </w:rPr>
        <w:tab/>
        <w:t>-</w:t>
      </w:r>
      <w:r w:rsidRPr="00C813A3">
        <w:rPr>
          <w:rFonts w:asciiTheme="minorHAnsi" w:hAnsiTheme="minorHAnsi" w:cstheme="minorHAnsi"/>
          <w:i/>
          <w:iCs/>
        </w:rPr>
        <w:tab/>
        <w:t>Konwerter analogowo cyfrowy (ang. Analog to Digital Converter)</w:t>
      </w:r>
    </w:p>
    <w:p w14:paraId="6FBF26CB" w14:textId="5F53564C" w:rsidR="000175BF" w:rsidRPr="00C813A3" w:rsidRDefault="000175BF" w:rsidP="00951750">
      <w:pPr>
        <w:pStyle w:val="BodyText"/>
        <w:tabs>
          <w:tab w:val="clear" w:pos="425"/>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rPr>
        <w:t>I2C</w:t>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t xml:space="preserve">Szeregowa, dwukierunkowa magistrala służąca do przesyłania danych (ang. </w:t>
      </w:r>
      <w:r w:rsidRPr="00C813A3">
        <w:rPr>
          <w:rFonts w:asciiTheme="minorHAnsi" w:hAnsiTheme="minorHAnsi" w:cstheme="minorHAnsi"/>
          <w:i/>
          <w:iCs/>
          <w:lang w:val="en-US"/>
        </w:rPr>
        <w:t>Inter-Integrated Circuit)</w:t>
      </w:r>
    </w:p>
    <w:p w14:paraId="1B228EB5" w14:textId="0705734B" w:rsidR="00196D30" w:rsidRPr="00C813A3" w:rsidRDefault="00196D30" w:rsidP="00951750">
      <w:pPr>
        <w:pStyle w:val="BodyText"/>
        <w:tabs>
          <w:tab w:val="clear" w:pos="425"/>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lang w:val="en-US"/>
        </w:rPr>
        <w:t>PWM</w:t>
      </w:r>
      <w:r w:rsidRPr="00C813A3">
        <w:rPr>
          <w:rFonts w:asciiTheme="minorHAnsi" w:hAnsiTheme="minorHAnsi" w:cstheme="minorHAnsi"/>
          <w:i/>
          <w:iCs/>
          <w:lang w:val="en-US"/>
        </w:rPr>
        <w:tab/>
        <w:t>-</w:t>
      </w:r>
      <w:r w:rsidRPr="00C813A3">
        <w:rPr>
          <w:rFonts w:asciiTheme="minorHAnsi" w:hAnsiTheme="minorHAnsi" w:cstheme="minorHAnsi"/>
          <w:i/>
          <w:iCs/>
          <w:lang w:val="en-US"/>
        </w:rPr>
        <w:tab/>
        <w:t>Modulacja szerokości impulsów (ang. Pulse-Width Modulation)</w:t>
      </w:r>
    </w:p>
    <w:p w14:paraId="7724C941" w14:textId="7D63DFD1" w:rsidR="00111EB1" w:rsidRPr="00C813A3" w:rsidRDefault="00111EB1"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RAM</w:t>
      </w:r>
      <w:r w:rsidRPr="00C813A3">
        <w:rPr>
          <w:rFonts w:asciiTheme="minorHAnsi" w:hAnsiTheme="minorHAnsi" w:cstheme="minorHAnsi"/>
          <w:i/>
          <w:iCs/>
        </w:rPr>
        <w:tab/>
        <w:t>-</w:t>
      </w:r>
      <w:r w:rsidRPr="00C813A3">
        <w:rPr>
          <w:rFonts w:asciiTheme="minorHAnsi" w:hAnsiTheme="minorHAnsi" w:cstheme="minorHAnsi"/>
          <w:i/>
          <w:iCs/>
        </w:rPr>
        <w:tab/>
        <w:t>Pamięć o dostępnie swobodnym (ang. Random Access Memory)</w:t>
      </w:r>
    </w:p>
    <w:p w14:paraId="7B8E6216" w14:textId="68F6596C" w:rsidR="00E06B99" w:rsidRPr="00C813A3" w:rsidRDefault="00E06B99"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OTG</w:t>
      </w:r>
      <w:r w:rsidRPr="00C813A3">
        <w:rPr>
          <w:rFonts w:asciiTheme="minorHAnsi" w:hAnsiTheme="minorHAnsi" w:cstheme="minorHAnsi"/>
          <w:i/>
          <w:iCs/>
        </w:rPr>
        <w:tab/>
        <w:t>-</w:t>
      </w:r>
      <w:r w:rsidRPr="00C813A3">
        <w:rPr>
          <w:rFonts w:asciiTheme="minorHAnsi" w:hAnsiTheme="minorHAnsi" w:cstheme="minorHAnsi"/>
          <w:i/>
          <w:iCs/>
        </w:rPr>
        <w:tab/>
        <w:t>Specyfikacja pozwalająca na łączenie urządzeń USB (ang. On The Go)</w:t>
      </w:r>
    </w:p>
    <w:p w14:paraId="4DD16411" w14:textId="5F54D917" w:rsidR="00E06B99" w:rsidRPr="00C813A3" w:rsidRDefault="00E06B99" w:rsidP="00951750">
      <w:pPr>
        <w:pStyle w:val="BodyText"/>
        <w:tabs>
          <w:tab w:val="clear" w:pos="425"/>
          <w:tab w:val="left" w:pos="284"/>
          <w:tab w:val="center" w:pos="1134"/>
          <w:tab w:val="left" w:pos="1560"/>
        </w:tabs>
        <w:rPr>
          <w:rFonts w:asciiTheme="minorHAnsi" w:hAnsiTheme="minorHAnsi" w:cstheme="minorHAnsi"/>
          <w:i/>
          <w:iCs/>
        </w:rPr>
      </w:pPr>
      <w:r w:rsidRPr="00C813A3">
        <w:rPr>
          <w:rFonts w:asciiTheme="minorHAnsi" w:hAnsiTheme="minorHAnsi" w:cstheme="minorHAnsi"/>
          <w:i/>
          <w:iCs/>
        </w:rPr>
        <w:t>CSI</w:t>
      </w:r>
      <w:r w:rsidRPr="00C813A3">
        <w:rPr>
          <w:rFonts w:asciiTheme="minorHAnsi" w:hAnsiTheme="minorHAnsi" w:cstheme="minorHAnsi"/>
          <w:i/>
          <w:iCs/>
        </w:rPr>
        <w:tab/>
      </w:r>
      <w:r w:rsidRPr="00C813A3">
        <w:rPr>
          <w:rFonts w:asciiTheme="minorHAnsi" w:hAnsiTheme="minorHAnsi" w:cstheme="minorHAnsi"/>
          <w:i/>
          <w:iCs/>
        </w:rPr>
        <w:tab/>
        <w:t>-</w:t>
      </w:r>
      <w:r w:rsidRPr="00C813A3">
        <w:rPr>
          <w:rFonts w:asciiTheme="minorHAnsi" w:hAnsiTheme="minorHAnsi" w:cstheme="minorHAnsi"/>
          <w:i/>
          <w:iCs/>
        </w:rPr>
        <w:tab/>
        <w:t>Szeregowy interfejs kamery (ang. Camera Serial Interface)</w:t>
      </w:r>
    </w:p>
    <w:p w14:paraId="408FC433" w14:textId="77B629B3" w:rsidR="00404726" w:rsidRPr="00C813A3" w:rsidRDefault="00404726" w:rsidP="00951750">
      <w:pPr>
        <w:pStyle w:val="BodyText"/>
        <w:tabs>
          <w:tab w:val="clear" w:pos="425"/>
          <w:tab w:val="left" w:pos="284"/>
          <w:tab w:val="center" w:pos="1134"/>
          <w:tab w:val="left" w:pos="1560"/>
        </w:tabs>
        <w:rPr>
          <w:rFonts w:asciiTheme="minorHAnsi" w:hAnsiTheme="minorHAnsi" w:cstheme="minorHAnsi"/>
          <w:i/>
          <w:iCs/>
          <w:lang w:val="en-US"/>
        </w:rPr>
      </w:pPr>
      <w:r w:rsidRPr="00C813A3">
        <w:rPr>
          <w:rFonts w:asciiTheme="minorHAnsi" w:hAnsiTheme="minorHAnsi" w:cstheme="minorHAnsi"/>
          <w:i/>
          <w:iCs/>
        </w:rPr>
        <w:t>LPWAN</w:t>
      </w:r>
      <w:r w:rsidRPr="00C813A3">
        <w:rPr>
          <w:rFonts w:asciiTheme="minorHAnsi" w:hAnsiTheme="minorHAnsi" w:cstheme="minorHAnsi"/>
          <w:i/>
          <w:iCs/>
        </w:rPr>
        <w:tab/>
        <w:t>-</w:t>
      </w:r>
      <w:r w:rsidRPr="00C813A3">
        <w:rPr>
          <w:rFonts w:asciiTheme="minorHAnsi" w:hAnsiTheme="minorHAnsi" w:cstheme="minorHAnsi"/>
          <w:i/>
          <w:iCs/>
        </w:rPr>
        <w:tab/>
        <w:t xml:space="preserve">Rozległa sieć małej mocy (ang. </w:t>
      </w:r>
      <w:r w:rsidRPr="00C813A3">
        <w:rPr>
          <w:rFonts w:asciiTheme="minorHAnsi" w:hAnsiTheme="minorHAnsi" w:cstheme="minorHAnsi"/>
          <w:i/>
          <w:iCs/>
          <w:lang w:val="en-US"/>
        </w:rPr>
        <w:t>Low Power Wide Area Network)</w:t>
      </w:r>
    </w:p>
    <w:p w14:paraId="16974426" w14:textId="77777777" w:rsidR="003A723A" w:rsidRPr="00C813A3" w:rsidRDefault="003A723A" w:rsidP="00951750">
      <w:pPr>
        <w:pStyle w:val="BodyText"/>
        <w:tabs>
          <w:tab w:val="clear" w:pos="425"/>
          <w:tab w:val="left" w:pos="284"/>
          <w:tab w:val="center" w:pos="1134"/>
          <w:tab w:val="left" w:pos="1560"/>
        </w:tabs>
        <w:rPr>
          <w:rFonts w:asciiTheme="minorHAnsi" w:hAnsiTheme="minorHAnsi" w:cstheme="minorHAnsi"/>
          <w:i/>
          <w:iCs/>
          <w:lang w:val="en-US"/>
        </w:rPr>
      </w:pPr>
    </w:p>
    <w:p w14:paraId="65FC36AB" w14:textId="2FFA7EE7" w:rsidR="003C6A44" w:rsidRPr="00C813A3" w:rsidRDefault="00A711D9" w:rsidP="007A74A7">
      <w:pPr>
        <w:pStyle w:val="Heading1"/>
        <w:rPr>
          <w:rFonts w:asciiTheme="minorHAnsi" w:hAnsiTheme="minorHAnsi" w:cstheme="minorHAnsi"/>
          <w:lang w:val="en-US"/>
        </w:rPr>
      </w:pPr>
      <w:r w:rsidRPr="00C813A3">
        <w:rPr>
          <w:rFonts w:asciiTheme="minorHAnsi" w:hAnsiTheme="minorHAnsi" w:cstheme="minorHAnsi"/>
          <w:lang w:val="en-US"/>
        </w:rPr>
        <w:br w:type="page"/>
      </w:r>
    </w:p>
    <w:p w14:paraId="37E32807" w14:textId="77777777" w:rsidR="001C5050" w:rsidRPr="00C813A3" w:rsidRDefault="001C5050" w:rsidP="00C813A3">
      <w:pPr>
        <w:pStyle w:val="TEXT"/>
        <w:rPr>
          <w:rFonts w:asciiTheme="minorHAnsi" w:hAnsiTheme="minorHAnsi" w:cstheme="minorHAnsi"/>
          <w:lang w:val="en-US"/>
        </w:rPr>
      </w:pPr>
    </w:p>
    <w:p w14:paraId="17CA2261" w14:textId="41965824" w:rsidR="003A59EF" w:rsidRPr="00C813A3" w:rsidRDefault="003C6A44" w:rsidP="007A74A7">
      <w:pPr>
        <w:pStyle w:val="Heading1"/>
        <w:numPr>
          <w:ilvl w:val="0"/>
          <w:numId w:val="29"/>
        </w:numPr>
        <w:rPr>
          <w:rFonts w:asciiTheme="minorHAnsi" w:hAnsiTheme="minorHAnsi" w:cstheme="minorHAnsi"/>
        </w:rPr>
      </w:pPr>
      <w:bookmarkStart w:id="12" w:name="_Toc43645475"/>
      <w:bookmarkStart w:id="13" w:name="_Toc43645567"/>
      <w:r w:rsidRPr="00C813A3">
        <w:rPr>
          <w:rFonts w:asciiTheme="minorHAnsi" w:hAnsiTheme="minorHAnsi" w:cstheme="minorHAnsi"/>
        </w:rPr>
        <w:t>Wstęp</w:t>
      </w:r>
      <w:bookmarkEnd w:id="12"/>
      <w:bookmarkEnd w:id="13"/>
    </w:p>
    <w:p w14:paraId="40959810" w14:textId="4C1DA8B9" w:rsidR="00A14929" w:rsidRPr="00C813A3" w:rsidRDefault="00EF13ED" w:rsidP="00C813A3">
      <w:pPr>
        <w:pStyle w:val="TEXT"/>
        <w:rPr>
          <w:rFonts w:asciiTheme="minorHAnsi" w:hAnsiTheme="minorHAnsi" w:cstheme="minorHAnsi"/>
          <w:lang w:eastAsia="en-US"/>
        </w:rPr>
      </w:pPr>
      <w:r w:rsidRPr="00C813A3">
        <w:rPr>
          <w:rFonts w:asciiTheme="minorHAnsi" w:hAnsiTheme="minorHAnsi" w:cstheme="minorHAnsi"/>
          <w:lang w:eastAsia="en-US"/>
        </w:rPr>
        <w:tab/>
      </w:r>
      <w:r w:rsidR="00E57932" w:rsidRPr="00C813A3">
        <w:rPr>
          <w:rFonts w:asciiTheme="minorHAnsi" w:hAnsiTheme="minorHAnsi" w:cstheme="minorHAnsi"/>
          <w:lang w:eastAsia="en-US"/>
        </w:rPr>
        <w:t xml:space="preserve">          </w:t>
      </w:r>
      <w:r w:rsidR="00951750" w:rsidRPr="00C813A3">
        <w:rPr>
          <w:rFonts w:asciiTheme="minorHAnsi" w:hAnsiTheme="minorHAnsi" w:cstheme="minorHAnsi"/>
          <w:lang w:eastAsia="en-US"/>
        </w:rPr>
        <w:t>Internet rzeczy (ang. Internet of Things) to system powiązanych ze sobą urządzeń komputerowych, wyposażonych w unikalne identyfikatory (IDs) oraz</w:t>
      </w:r>
      <w:r w:rsidR="00C80EC7" w:rsidRPr="00C813A3">
        <w:rPr>
          <w:rFonts w:asciiTheme="minorHAnsi" w:hAnsiTheme="minorHAnsi" w:cstheme="minorHAnsi"/>
          <w:lang w:eastAsia="en-US"/>
        </w:rPr>
        <w:t xml:space="preserve"> posiadające</w:t>
      </w:r>
      <w:r w:rsidR="00951750" w:rsidRPr="00C813A3">
        <w:rPr>
          <w:rFonts w:asciiTheme="minorHAnsi" w:hAnsiTheme="minorHAnsi" w:cstheme="minorHAnsi"/>
          <w:lang w:eastAsia="en-US"/>
        </w:rPr>
        <w:t xml:space="preserve"> możliwość wymiany informacji między sobą</w:t>
      </w:r>
      <w:r w:rsidR="00E9372A" w:rsidRPr="00C813A3">
        <w:rPr>
          <w:rFonts w:asciiTheme="minorHAnsi" w:hAnsiTheme="minorHAnsi" w:cstheme="minorHAnsi"/>
          <w:lang w:eastAsia="en-US"/>
        </w:rPr>
        <w:t>,</w:t>
      </w:r>
      <w:r w:rsidR="00951750" w:rsidRPr="00C813A3">
        <w:rPr>
          <w:rFonts w:asciiTheme="minorHAnsi" w:hAnsiTheme="minorHAnsi" w:cstheme="minorHAnsi"/>
          <w:lang w:eastAsia="en-US"/>
        </w:rPr>
        <w:t xml:space="preserve"> poprzez sieć teleinformatyczną bez konieczności interakcji człowieka z człowiekiem lub człowieka z maszyną [1]. Pierwsze wzmianki o inteligentnej sieci IoT pojawiają się już w 1982 r., w którym to automat Cola-Coli na Uniwersytecie Carnegie Mellon został podłączony </w:t>
      </w:r>
      <w:commentRangeStart w:id="14"/>
      <w:r w:rsidR="00951750" w:rsidRPr="00C813A3">
        <w:rPr>
          <w:rFonts w:asciiTheme="minorHAnsi" w:hAnsiTheme="minorHAnsi" w:cstheme="minorHAnsi"/>
          <w:lang w:eastAsia="en-US"/>
        </w:rPr>
        <w:t>do</w:t>
      </w:r>
      <w:r w:rsidR="00203747" w:rsidRPr="00C813A3">
        <w:rPr>
          <w:rFonts w:asciiTheme="minorHAnsi" w:hAnsiTheme="minorHAnsi" w:cstheme="minorHAnsi"/>
          <w:lang w:eastAsia="en-US"/>
        </w:rPr>
        <w:t xml:space="preserve"> </w:t>
      </w:r>
      <w:commentRangeEnd w:id="14"/>
      <w:r w:rsidR="00203747" w:rsidRPr="00C813A3">
        <w:rPr>
          <w:rStyle w:val="CommentReference"/>
          <w:rFonts w:asciiTheme="minorHAnsi" w:hAnsiTheme="minorHAnsi" w:cstheme="minorHAnsi"/>
        </w:rPr>
        <w:commentReference w:id="14"/>
      </w:r>
      <w:r w:rsidR="00951750" w:rsidRPr="00C813A3">
        <w:rPr>
          <w:rFonts w:asciiTheme="minorHAnsi" w:hAnsiTheme="minorHAnsi" w:cstheme="minorHAnsi"/>
          <w:lang w:eastAsia="en-US"/>
        </w:rPr>
        <w:t xml:space="preserve">Internetu [2]. Urządzenie potrafiło wysłać informacje o aktualnym inwentarzu i czy nowo załadowane napoje są zimne czy nie. Termin </w:t>
      </w:r>
      <w:r w:rsidR="00C80EC7" w:rsidRPr="00C813A3">
        <w:rPr>
          <w:rFonts w:asciiTheme="minorHAnsi" w:hAnsiTheme="minorHAnsi" w:cstheme="minorHAnsi"/>
          <w:lang w:eastAsia="en-US"/>
        </w:rPr>
        <w:t>„</w:t>
      </w:r>
      <w:r w:rsidR="00951750" w:rsidRPr="00C813A3">
        <w:rPr>
          <w:rFonts w:asciiTheme="minorHAnsi" w:hAnsiTheme="minorHAnsi" w:cstheme="minorHAnsi"/>
          <w:lang w:eastAsia="en-US"/>
        </w:rPr>
        <w:t>Internet rzeczy</w:t>
      </w:r>
      <w:r w:rsidR="00C80EC7" w:rsidRPr="00C813A3">
        <w:rPr>
          <w:rFonts w:asciiTheme="minorHAnsi" w:hAnsiTheme="minorHAnsi" w:cstheme="minorHAnsi"/>
          <w:lang w:eastAsia="en-US"/>
        </w:rPr>
        <w:t>”</w:t>
      </w:r>
      <w:r w:rsidR="00951750" w:rsidRPr="00C813A3">
        <w:rPr>
          <w:rFonts w:asciiTheme="minorHAnsi" w:hAnsiTheme="minorHAnsi" w:cstheme="minorHAnsi"/>
          <w:lang w:eastAsia="en-US"/>
        </w:rPr>
        <w:t xml:space="preserve"> (ang. Internet of Things) pierwszy raz został użyty przez Kevina Ashtona w trakcie prezentacji dla firmy Procter &amp; Gamble [3] w 1999 r. Z roku na rok liczba urządzeń podłączonych do sieci Internet stale rośnie. Firma Cisco w swoim artykule „How the Next Evolution of the Internet Is Changing Everything” [4] pokazuje, że już w 2003r. liczba ta wynosiła około 500 milionów, a w roku 2010 była już większa (12,5 biliona) niż populacja ludzi na ziemi (6,8 biliona). Przedsiębiorstwo zakłada również, że w roku 2020r. liczba połączonych ze sobą urządzeń wynosić będzie około 50 milionów, co daje </w:t>
      </w:r>
      <w:commentRangeStart w:id="15"/>
      <w:r w:rsidR="00951750" w:rsidRPr="00C813A3">
        <w:rPr>
          <w:rFonts w:asciiTheme="minorHAnsi" w:hAnsiTheme="minorHAnsi" w:cstheme="minorHAnsi"/>
          <w:lang w:eastAsia="en-US"/>
        </w:rPr>
        <w:t>6</w:t>
      </w:r>
      <w:r w:rsidR="00E9372A" w:rsidRPr="00C813A3">
        <w:rPr>
          <w:rFonts w:asciiTheme="minorHAnsi" w:hAnsiTheme="minorHAnsi" w:cstheme="minorHAnsi"/>
          <w:lang w:eastAsia="en-US"/>
        </w:rPr>
        <w:t>,</w:t>
      </w:r>
      <w:r w:rsidR="00951750" w:rsidRPr="00C813A3">
        <w:rPr>
          <w:rFonts w:asciiTheme="minorHAnsi" w:hAnsiTheme="minorHAnsi" w:cstheme="minorHAnsi"/>
          <w:lang w:eastAsia="en-US"/>
        </w:rPr>
        <w:t xml:space="preserve">58 </w:t>
      </w:r>
      <w:commentRangeEnd w:id="15"/>
      <w:r w:rsidR="00203747" w:rsidRPr="00C813A3">
        <w:rPr>
          <w:rStyle w:val="CommentReference"/>
          <w:rFonts w:asciiTheme="minorHAnsi" w:hAnsiTheme="minorHAnsi" w:cstheme="minorHAnsi"/>
        </w:rPr>
        <w:commentReference w:id="15"/>
      </w:r>
      <w:r w:rsidR="00951750" w:rsidRPr="00C813A3">
        <w:rPr>
          <w:rFonts w:asciiTheme="minorHAnsi" w:hAnsiTheme="minorHAnsi" w:cstheme="minorHAnsi"/>
          <w:lang w:eastAsia="en-US"/>
        </w:rPr>
        <w:t>urządzenia na osobę</w:t>
      </w:r>
      <w:commentRangeStart w:id="16"/>
      <w:r w:rsidR="00951750" w:rsidRPr="00C813A3">
        <w:rPr>
          <w:rFonts w:asciiTheme="minorHAnsi" w:hAnsiTheme="minorHAnsi" w:cstheme="minorHAnsi"/>
          <w:lang w:eastAsia="en-US"/>
        </w:rPr>
        <w:t xml:space="preserve">. IoT </w:t>
      </w:r>
      <w:commentRangeEnd w:id="16"/>
      <w:r w:rsidR="00203747" w:rsidRPr="00C813A3">
        <w:rPr>
          <w:rStyle w:val="CommentReference"/>
          <w:rFonts w:asciiTheme="minorHAnsi" w:hAnsiTheme="minorHAnsi" w:cstheme="minorHAnsi"/>
        </w:rPr>
        <w:commentReference w:id="16"/>
      </w:r>
      <w:r w:rsidR="00951750" w:rsidRPr="00C813A3">
        <w:rPr>
          <w:rFonts w:asciiTheme="minorHAnsi" w:hAnsiTheme="minorHAnsi" w:cstheme="minorHAnsi"/>
          <w:lang w:eastAsia="en-US"/>
        </w:rPr>
        <w:t>znalazło zastosowanie w wielu dziedzinach życia takich jak: automatyka domowa, przemysł motoryzacyjny, ochrona zdrowia, wojsko, transport i wiele innych [5]. Dzięki inteligentnym urządzeniom zainstalowanym w domu</w:t>
      </w:r>
      <w:r w:rsidR="00C80EC7" w:rsidRPr="00C813A3">
        <w:rPr>
          <w:rFonts w:asciiTheme="minorHAnsi" w:hAnsiTheme="minorHAnsi" w:cstheme="minorHAnsi"/>
          <w:lang w:eastAsia="en-US"/>
        </w:rPr>
        <w:t>,</w:t>
      </w:r>
      <w:r w:rsidR="00951750" w:rsidRPr="00C813A3">
        <w:rPr>
          <w:rFonts w:asciiTheme="minorHAnsi" w:hAnsiTheme="minorHAnsi" w:cstheme="minorHAnsi"/>
          <w:lang w:eastAsia="en-US"/>
        </w:rPr>
        <w:t xml:space="preserve"> użytkownik może zaoszczędzić pieniądze </w:t>
      </w:r>
      <w:r w:rsidR="006C6A91" w:rsidRPr="00C813A3">
        <w:rPr>
          <w:rFonts w:asciiTheme="minorHAnsi" w:hAnsiTheme="minorHAnsi" w:cstheme="minorHAnsi"/>
          <w:lang w:eastAsia="en-US"/>
        </w:rPr>
        <w:t>np. poprzez</w:t>
      </w:r>
      <w:r w:rsidR="00951750" w:rsidRPr="00C813A3">
        <w:rPr>
          <w:rFonts w:asciiTheme="minorHAnsi" w:hAnsiTheme="minorHAnsi" w:cstheme="minorHAnsi"/>
          <w:lang w:eastAsia="en-US"/>
        </w:rPr>
        <w:t xml:space="preserve"> automatyczn</w:t>
      </w:r>
      <w:r w:rsidR="006C6A91" w:rsidRPr="00C813A3">
        <w:rPr>
          <w:rFonts w:asciiTheme="minorHAnsi" w:hAnsiTheme="minorHAnsi" w:cstheme="minorHAnsi"/>
          <w:lang w:eastAsia="en-US"/>
        </w:rPr>
        <w:t>e</w:t>
      </w:r>
      <w:r w:rsidR="00951750" w:rsidRPr="00C813A3">
        <w:rPr>
          <w:rFonts w:asciiTheme="minorHAnsi" w:hAnsiTheme="minorHAnsi" w:cstheme="minorHAnsi"/>
          <w:lang w:eastAsia="en-US"/>
        </w:rPr>
        <w:t xml:space="preserve"> wyłączani</w:t>
      </w:r>
      <w:r w:rsidR="006C6A91" w:rsidRPr="00C813A3">
        <w:rPr>
          <w:rFonts w:asciiTheme="minorHAnsi" w:hAnsiTheme="minorHAnsi" w:cstheme="minorHAnsi"/>
          <w:lang w:eastAsia="en-US"/>
        </w:rPr>
        <w:t>e</w:t>
      </w:r>
      <w:r w:rsidR="00951750" w:rsidRPr="00C813A3">
        <w:rPr>
          <w:rFonts w:asciiTheme="minorHAnsi" w:hAnsiTheme="minorHAnsi" w:cstheme="minorHAnsi"/>
          <w:lang w:eastAsia="en-US"/>
        </w:rPr>
        <w:t xml:space="preserve"> i włączani</w:t>
      </w:r>
      <w:r w:rsidR="006C6A91" w:rsidRPr="00C813A3">
        <w:rPr>
          <w:rFonts w:asciiTheme="minorHAnsi" w:hAnsiTheme="minorHAnsi" w:cstheme="minorHAnsi"/>
          <w:lang w:eastAsia="en-US"/>
        </w:rPr>
        <w:t>e</w:t>
      </w:r>
      <w:r w:rsidR="00951750" w:rsidRPr="00C813A3">
        <w:rPr>
          <w:rFonts w:asciiTheme="minorHAnsi" w:hAnsiTheme="minorHAnsi" w:cstheme="minorHAnsi"/>
          <w:lang w:eastAsia="en-US"/>
        </w:rPr>
        <w:t xml:space="preserve"> świateł</w:t>
      </w:r>
      <w:r w:rsidR="00C80EC7" w:rsidRPr="00C813A3">
        <w:rPr>
          <w:rFonts w:asciiTheme="minorHAnsi" w:hAnsiTheme="minorHAnsi" w:cstheme="minorHAnsi"/>
          <w:lang w:eastAsia="en-US"/>
        </w:rPr>
        <w:t xml:space="preserve"> gdy w pomieszczeniu od kilku minut nie przebywa żadna osoba</w:t>
      </w:r>
      <w:r w:rsidR="00951750" w:rsidRPr="00C813A3">
        <w:rPr>
          <w:rFonts w:asciiTheme="minorHAnsi" w:hAnsiTheme="minorHAnsi" w:cstheme="minorHAnsi"/>
          <w:lang w:eastAsia="en-US"/>
        </w:rPr>
        <w:t>. Zautomatyzowany dom może być oparty na specjalnych hubach</w:t>
      </w:r>
      <w:r w:rsidR="00C80EC7" w:rsidRPr="00C813A3">
        <w:rPr>
          <w:rFonts w:asciiTheme="minorHAnsi" w:hAnsiTheme="minorHAnsi" w:cstheme="minorHAnsi"/>
          <w:lang w:eastAsia="en-US"/>
        </w:rPr>
        <w:t>,</w:t>
      </w:r>
      <w:r w:rsidR="00951750" w:rsidRPr="00C813A3">
        <w:rPr>
          <w:rFonts w:asciiTheme="minorHAnsi" w:hAnsiTheme="minorHAnsi" w:cstheme="minorHAnsi"/>
          <w:lang w:eastAsia="en-US"/>
        </w:rPr>
        <w:t xml:space="preserve"> które sterują systemami IoT. Przykładem takiego rozwiązania jest HomeKit firmy Apple, dzięki któremu użytkownik może kontrolować wszystkie urządzenia</w:t>
      </w:r>
      <w:r w:rsidR="00C80EC7" w:rsidRPr="00C813A3">
        <w:rPr>
          <w:rFonts w:asciiTheme="minorHAnsi" w:hAnsiTheme="minorHAnsi" w:cstheme="minorHAnsi"/>
          <w:lang w:eastAsia="en-US"/>
        </w:rPr>
        <w:t xml:space="preserve"> tego producenta</w:t>
      </w:r>
      <w:r w:rsidR="00951750" w:rsidRPr="00C813A3">
        <w:rPr>
          <w:rFonts w:asciiTheme="minorHAnsi" w:hAnsiTheme="minorHAnsi" w:cstheme="minorHAnsi"/>
          <w:lang w:eastAsia="en-US"/>
        </w:rPr>
        <w:t xml:space="preserve"> poprzez telefon z systemem IOS [6]. Oprócz systemów komercyjnych istnieją również rozwiązania typu open source, takie jak Home Assistant, OpenHAB czy Domoticz [7], które w prosty sposób pomagają zarządzać urządzeniami składającymi się na inteligentny dom. Jednym z kluczowych zastosowań automatyzacji domu jest zapewnienie pomocy osobom niepełnosprawnym i starszym. Systemy te wykorzystują technologię wspomagającą w celu dostosowania się do niepełnosprawności właściciela [8]. Sterowanie głosowe może pomóc użytkownikom </w:t>
      </w:r>
      <w:r w:rsidR="00E9372A" w:rsidRPr="00C813A3">
        <w:rPr>
          <w:rFonts w:asciiTheme="minorHAnsi" w:hAnsiTheme="minorHAnsi" w:cstheme="minorHAnsi"/>
          <w:lang w:eastAsia="en-US"/>
        </w:rPr>
        <w:t>z</w:t>
      </w:r>
      <w:commentRangeStart w:id="17"/>
      <w:r w:rsidR="00951750" w:rsidRPr="00C813A3">
        <w:rPr>
          <w:rFonts w:asciiTheme="minorHAnsi" w:hAnsiTheme="minorHAnsi" w:cstheme="minorHAnsi"/>
          <w:lang w:eastAsia="en-US"/>
        </w:rPr>
        <w:t xml:space="preserve"> ograniczeni</w:t>
      </w:r>
      <w:r w:rsidR="00E9372A" w:rsidRPr="00C813A3">
        <w:rPr>
          <w:rFonts w:asciiTheme="minorHAnsi" w:hAnsiTheme="minorHAnsi" w:cstheme="minorHAnsi"/>
          <w:lang w:eastAsia="en-US"/>
        </w:rPr>
        <w:t>em</w:t>
      </w:r>
      <w:r w:rsidR="00951750" w:rsidRPr="00C813A3">
        <w:rPr>
          <w:rFonts w:asciiTheme="minorHAnsi" w:hAnsiTheme="minorHAnsi" w:cstheme="minorHAnsi"/>
          <w:lang w:eastAsia="en-US"/>
        </w:rPr>
        <w:t xml:space="preserve"> wzroku </w:t>
      </w:r>
      <w:commentRangeEnd w:id="17"/>
      <w:r w:rsidR="00203747" w:rsidRPr="00C813A3">
        <w:rPr>
          <w:rStyle w:val="CommentReference"/>
          <w:rFonts w:asciiTheme="minorHAnsi" w:hAnsiTheme="minorHAnsi" w:cstheme="minorHAnsi"/>
        </w:rPr>
        <w:commentReference w:id="17"/>
      </w:r>
      <w:r w:rsidR="00951750" w:rsidRPr="00C813A3">
        <w:rPr>
          <w:rFonts w:asciiTheme="minorHAnsi" w:hAnsiTheme="minorHAnsi" w:cstheme="minorHAnsi"/>
          <w:lang w:eastAsia="en-US"/>
        </w:rPr>
        <w:t>i mobilności, podczas gdy systemy alarmowe mogą być podłączone bezpośrednio do implantów ślimakowych noszonych przez użytkowników z upośledzeniem słuchu [9]. Kolejną bardzo przydatną dziedziną życia w której rozwinął się przemysł IoT jest medycyna. Internet przedmiotów medycznych (IoMT) opisuje urządzenia związane ze zdrowiem, gromadzeniem i analizowaniem danych do badań [10]. IoMT jest określane również jako „Smart Healthcare” [11].</w:t>
      </w:r>
    </w:p>
    <w:p w14:paraId="19CC89C4" w14:textId="56CDDB59" w:rsidR="004550B9" w:rsidRPr="00C813A3" w:rsidRDefault="004550B9" w:rsidP="00C813A3">
      <w:pPr>
        <w:pStyle w:val="TEXT"/>
        <w:rPr>
          <w:rFonts w:asciiTheme="minorHAnsi" w:hAnsiTheme="minorHAnsi" w:cstheme="minorHAnsi"/>
          <w:lang w:eastAsia="en-US"/>
        </w:rPr>
      </w:pPr>
    </w:p>
    <w:p w14:paraId="3264D98C" w14:textId="16E6992A" w:rsidR="004550B9" w:rsidRPr="00C813A3" w:rsidRDefault="004550B9" w:rsidP="007A74A7">
      <w:pPr>
        <w:pStyle w:val="Heading1"/>
        <w:rPr>
          <w:rFonts w:asciiTheme="minorHAnsi" w:hAnsiTheme="minorHAnsi" w:cstheme="minorHAnsi"/>
          <w:lang w:eastAsia="en-US"/>
        </w:rPr>
      </w:pPr>
      <w:bookmarkStart w:id="18" w:name="_Toc43645476"/>
      <w:bookmarkStart w:id="19" w:name="_Toc43645568"/>
      <w:r w:rsidRPr="00C813A3">
        <w:rPr>
          <w:rFonts w:asciiTheme="minorHAnsi" w:hAnsiTheme="minorHAnsi" w:cstheme="minorHAnsi"/>
          <w:lang w:eastAsia="en-US"/>
        </w:rPr>
        <w:lastRenderedPageBreak/>
        <w:t>Cel i zakres pracy</w:t>
      </w:r>
      <w:bookmarkEnd w:id="18"/>
      <w:bookmarkEnd w:id="19"/>
    </w:p>
    <w:p w14:paraId="0FD6DA57" w14:textId="2DD998BE" w:rsidR="00951750" w:rsidRPr="00C813A3" w:rsidRDefault="00281516" w:rsidP="00C813A3">
      <w:pPr>
        <w:pStyle w:val="TEXT"/>
        <w:rPr>
          <w:rFonts w:asciiTheme="minorHAnsi" w:hAnsiTheme="minorHAnsi" w:cstheme="minorHAnsi"/>
          <w:lang w:eastAsia="en-US"/>
        </w:rPr>
      </w:pPr>
      <w:r w:rsidRPr="00C813A3">
        <w:rPr>
          <w:rFonts w:asciiTheme="minorHAnsi" w:hAnsiTheme="minorHAnsi" w:cstheme="minorHAnsi"/>
          <w:lang w:eastAsia="en-US"/>
        </w:rPr>
        <w:t xml:space="preserve">          </w:t>
      </w:r>
      <w:r w:rsidR="001F3F40" w:rsidRPr="00C813A3">
        <w:rPr>
          <w:rFonts w:asciiTheme="minorHAnsi" w:hAnsiTheme="minorHAnsi" w:cstheme="minorHAnsi"/>
          <w:lang w:eastAsia="en-US"/>
        </w:rPr>
        <w:t>Celem niniejszej pracy jest</w:t>
      </w:r>
      <w:r w:rsidRPr="00C813A3">
        <w:rPr>
          <w:rFonts w:asciiTheme="minorHAnsi" w:hAnsiTheme="minorHAnsi" w:cstheme="minorHAnsi"/>
          <w:lang w:eastAsia="en-US"/>
        </w:rPr>
        <w:t xml:space="preserve"> budowa prototypu platformy dydaktycznej opartej na urządzeniach do realizacji bezprzewodow</w:t>
      </w:r>
      <w:r w:rsidR="00C80EC7" w:rsidRPr="00C813A3">
        <w:rPr>
          <w:rFonts w:asciiTheme="minorHAnsi" w:hAnsiTheme="minorHAnsi" w:cstheme="minorHAnsi"/>
          <w:lang w:eastAsia="en-US"/>
        </w:rPr>
        <w:t>ej</w:t>
      </w:r>
      <w:r w:rsidRPr="00C813A3">
        <w:rPr>
          <w:rFonts w:asciiTheme="minorHAnsi" w:hAnsiTheme="minorHAnsi" w:cstheme="minorHAnsi"/>
          <w:lang w:eastAsia="en-US"/>
        </w:rPr>
        <w:t xml:space="preserve"> wymiany informacji dostępnych na rynku. Projekt posłuży do poszerzania wiedzy z zakresu współczesnych rozwiązać do przekazywania danych przy pomocy fal elektromagnetycznych, budowy i obsługi mikrokontrolerów oraz poznani</w:t>
      </w:r>
      <w:r w:rsidR="006D01BD" w:rsidRPr="00C813A3">
        <w:rPr>
          <w:rFonts w:asciiTheme="minorHAnsi" w:hAnsiTheme="minorHAnsi" w:cstheme="minorHAnsi"/>
          <w:lang w:eastAsia="en-US"/>
        </w:rPr>
        <w:t>a</w:t>
      </w:r>
      <w:r w:rsidRPr="00C813A3">
        <w:rPr>
          <w:rFonts w:asciiTheme="minorHAnsi" w:hAnsiTheme="minorHAnsi" w:cstheme="minorHAnsi"/>
          <w:lang w:eastAsia="en-US"/>
        </w:rPr>
        <w:t xml:space="preserve"> języków programistycznych używanych do programowania urządzeń. Praca zakłada również opracowanie systemu archiwizacji i wizualizacji danych, który pozwoli na </w:t>
      </w:r>
      <w:r w:rsidR="002E2110" w:rsidRPr="00C813A3">
        <w:rPr>
          <w:rFonts w:asciiTheme="minorHAnsi" w:hAnsiTheme="minorHAnsi" w:cstheme="minorHAnsi"/>
          <w:lang w:eastAsia="en-US"/>
        </w:rPr>
        <w:t xml:space="preserve">przeprowadzenie badań kompletnej platformy. Końcowym zagadnieniem będzie stworzenie i udokumentowanie koncepcji ćwiczeń laboratoryjnych, dzięki której możliwe </w:t>
      </w:r>
      <w:r w:rsidR="006D01BD" w:rsidRPr="00C813A3">
        <w:rPr>
          <w:rFonts w:asciiTheme="minorHAnsi" w:hAnsiTheme="minorHAnsi" w:cstheme="minorHAnsi"/>
          <w:lang w:eastAsia="en-US"/>
        </w:rPr>
        <w:t>stanie się</w:t>
      </w:r>
      <w:r w:rsidR="002E2110" w:rsidRPr="00C813A3">
        <w:rPr>
          <w:rFonts w:asciiTheme="minorHAnsi" w:hAnsiTheme="minorHAnsi" w:cstheme="minorHAnsi"/>
          <w:lang w:eastAsia="en-US"/>
        </w:rPr>
        <w:t xml:space="preserve"> odtworzenie zadań wykonywanych przy opracowywaniu platformy dydaktycznej.</w:t>
      </w:r>
    </w:p>
    <w:p w14:paraId="3B86CA2C" w14:textId="77777777" w:rsidR="002E2110" w:rsidRPr="00C813A3" w:rsidRDefault="002E2110" w:rsidP="00C813A3">
      <w:pPr>
        <w:pStyle w:val="TEXT"/>
        <w:rPr>
          <w:rFonts w:asciiTheme="minorHAnsi" w:hAnsiTheme="minorHAnsi" w:cstheme="minorHAnsi"/>
          <w:lang w:eastAsia="en-US"/>
        </w:rPr>
      </w:pPr>
    </w:p>
    <w:p w14:paraId="79D17907" w14:textId="4590561C" w:rsidR="00FC19C0" w:rsidRPr="00C813A3" w:rsidRDefault="00951750" w:rsidP="007A74A7">
      <w:pPr>
        <w:pStyle w:val="Heading1"/>
        <w:rPr>
          <w:rFonts w:asciiTheme="minorHAnsi" w:hAnsiTheme="minorHAnsi" w:cstheme="minorHAnsi"/>
        </w:rPr>
      </w:pPr>
      <w:bookmarkStart w:id="20" w:name="_Toc43645477"/>
      <w:bookmarkStart w:id="21" w:name="_Toc43645569"/>
      <w:r w:rsidRPr="00C813A3">
        <w:rPr>
          <w:rFonts w:asciiTheme="minorHAnsi" w:hAnsiTheme="minorHAnsi" w:cstheme="minorHAnsi"/>
        </w:rPr>
        <w:t xml:space="preserve">Analiza dostępnych </w:t>
      </w:r>
      <w:r w:rsidR="00ED5E1C" w:rsidRPr="00C813A3">
        <w:rPr>
          <w:rFonts w:asciiTheme="minorHAnsi" w:hAnsiTheme="minorHAnsi" w:cstheme="minorHAnsi"/>
        </w:rPr>
        <w:t>systemów</w:t>
      </w:r>
      <w:r w:rsidRPr="00C813A3">
        <w:rPr>
          <w:rFonts w:asciiTheme="minorHAnsi" w:hAnsiTheme="minorHAnsi" w:cstheme="minorHAnsi"/>
        </w:rPr>
        <w:t xml:space="preserve"> służących do realizacji zadań sensorowo-transmisyjnych</w:t>
      </w:r>
      <w:bookmarkEnd w:id="20"/>
      <w:bookmarkEnd w:id="21"/>
    </w:p>
    <w:p w14:paraId="544974C4" w14:textId="1BD1795E" w:rsidR="00187147" w:rsidRPr="00C813A3" w:rsidRDefault="00E57932" w:rsidP="00C813A3">
      <w:pPr>
        <w:pStyle w:val="TEXT"/>
        <w:rPr>
          <w:rFonts w:asciiTheme="minorHAnsi" w:hAnsiTheme="minorHAnsi" w:cstheme="minorHAnsi"/>
        </w:rPr>
      </w:pPr>
      <w:r w:rsidRPr="00C813A3">
        <w:rPr>
          <w:rFonts w:asciiTheme="minorHAnsi" w:hAnsiTheme="minorHAnsi" w:cstheme="minorHAnsi"/>
        </w:rPr>
        <w:t xml:space="preserve">          </w:t>
      </w:r>
      <w:r w:rsidR="00951750" w:rsidRPr="00C813A3">
        <w:rPr>
          <w:rFonts w:asciiTheme="minorHAnsi" w:hAnsiTheme="minorHAnsi" w:cstheme="minorHAnsi"/>
        </w:rPr>
        <w:t>Intensywny rozwój Internetu Rzeczy (IoT) powoduje, że</w:t>
      </w:r>
      <w:r w:rsidR="006D01BD" w:rsidRPr="00C813A3">
        <w:rPr>
          <w:rFonts w:asciiTheme="minorHAnsi" w:hAnsiTheme="minorHAnsi" w:cstheme="minorHAnsi"/>
        </w:rPr>
        <w:t xml:space="preserve"> urządzenia</w:t>
      </w:r>
      <w:r w:rsidR="00951750" w:rsidRPr="00C813A3">
        <w:rPr>
          <w:rFonts w:asciiTheme="minorHAnsi" w:hAnsiTheme="minorHAnsi" w:cstheme="minorHAnsi"/>
        </w:rPr>
        <w:t xml:space="preserve"> coraz częściej wykorzystują bezprzewodową łączność, zaczynając na elektronice osobistej, poprzez rozmaite systemy czujnikowe aż do zaawansowanych układów przemysłowych. Zróżnicowanie urządzeń, sposób konstrukcji, warunku pracy oraz ich przeznaczenie wymusza na producentach stosowanie różnych systemów komunikacji, </w:t>
      </w:r>
      <w:r w:rsidR="006D01BD" w:rsidRPr="00C813A3">
        <w:rPr>
          <w:rFonts w:asciiTheme="minorHAnsi" w:hAnsiTheme="minorHAnsi" w:cstheme="minorHAnsi"/>
        </w:rPr>
        <w:t>które będą lepiej</w:t>
      </w:r>
      <w:r w:rsidR="00951750" w:rsidRPr="00C813A3">
        <w:rPr>
          <w:rFonts w:asciiTheme="minorHAnsi" w:hAnsiTheme="minorHAnsi" w:cstheme="minorHAnsi"/>
        </w:rPr>
        <w:t xml:space="preserve"> dopasowan</w:t>
      </w:r>
      <w:r w:rsidR="006D01BD" w:rsidRPr="00C813A3">
        <w:rPr>
          <w:rFonts w:asciiTheme="minorHAnsi" w:hAnsiTheme="minorHAnsi" w:cstheme="minorHAnsi"/>
        </w:rPr>
        <w:t>e</w:t>
      </w:r>
      <w:r w:rsidR="00951750" w:rsidRPr="00C813A3">
        <w:rPr>
          <w:rFonts w:asciiTheme="minorHAnsi" w:hAnsiTheme="minorHAnsi" w:cstheme="minorHAnsi"/>
        </w:rPr>
        <w:t xml:space="preserve"> do ściśle określonych potrzeb klienta. Wybierając rozwiązania bezprzewodowej łączności</w:t>
      </w:r>
      <w:r w:rsidR="006D01BD" w:rsidRPr="00C813A3">
        <w:rPr>
          <w:rFonts w:asciiTheme="minorHAnsi" w:hAnsiTheme="minorHAnsi" w:cstheme="minorHAnsi"/>
        </w:rPr>
        <w:t>,</w:t>
      </w:r>
      <w:r w:rsidR="00951750" w:rsidRPr="00C813A3">
        <w:rPr>
          <w:rFonts w:asciiTheme="minorHAnsi" w:hAnsiTheme="minorHAnsi" w:cstheme="minorHAnsi"/>
        </w:rPr>
        <w:t xml:space="preserve"> warto zwrócić uwagę na kilka aspektów</w:t>
      </w:r>
      <w:r w:rsidR="006D01BD" w:rsidRPr="00C813A3">
        <w:rPr>
          <w:rFonts w:asciiTheme="minorHAnsi" w:hAnsiTheme="minorHAnsi" w:cstheme="minorHAnsi"/>
        </w:rPr>
        <w:t>:</w:t>
      </w:r>
      <w:r w:rsidR="00951750" w:rsidRPr="00C813A3">
        <w:rPr>
          <w:rFonts w:asciiTheme="minorHAnsi" w:hAnsiTheme="minorHAnsi" w:cstheme="minorHAnsi"/>
        </w:rPr>
        <w:t xml:space="preserve"> nie zawsze najlepszym systemem będzie ten o największym zasięgu czy przepustowości danych</w:t>
      </w:r>
      <w:r w:rsidR="006D01BD" w:rsidRPr="00C813A3">
        <w:rPr>
          <w:rFonts w:asciiTheme="minorHAnsi" w:hAnsiTheme="minorHAnsi" w:cstheme="minorHAnsi"/>
        </w:rPr>
        <w:t>,</w:t>
      </w:r>
      <w:r w:rsidR="00951750" w:rsidRPr="00C813A3">
        <w:rPr>
          <w:rFonts w:asciiTheme="minorHAnsi" w:hAnsiTheme="minorHAnsi" w:cstheme="minorHAnsi"/>
        </w:rPr>
        <w:t xml:space="preserve"> </w:t>
      </w:r>
      <w:r w:rsidR="006D01BD" w:rsidRPr="00C813A3">
        <w:rPr>
          <w:rFonts w:asciiTheme="minorHAnsi" w:hAnsiTheme="minorHAnsi" w:cstheme="minorHAnsi"/>
        </w:rPr>
        <w:t>w</w:t>
      </w:r>
      <w:r w:rsidR="00951750" w:rsidRPr="00C813A3">
        <w:rPr>
          <w:rFonts w:asciiTheme="minorHAnsi" w:hAnsiTheme="minorHAnsi" w:cstheme="minorHAnsi"/>
        </w:rPr>
        <w:t>ażne są również koszt danego systemu, jego wytrzymałość w określonych warunkach</w:t>
      </w:r>
      <w:r w:rsidR="00404726" w:rsidRPr="00C813A3">
        <w:rPr>
          <w:rFonts w:asciiTheme="minorHAnsi" w:hAnsiTheme="minorHAnsi" w:cstheme="minorHAnsi"/>
        </w:rPr>
        <w:t xml:space="preserve"> pracy</w:t>
      </w:r>
      <w:r w:rsidR="00951750" w:rsidRPr="00C813A3">
        <w:rPr>
          <w:rFonts w:asciiTheme="minorHAnsi" w:hAnsiTheme="minorHAnsi" w:cstheme="minorHAnsi"/>
        </w:rPr>
        <w:t xml:space="preserve"> czy czas działania bez konieczności wymiany zasilania.</w:t>
      </w:r>
      <w:r w:rsidR="00965352" w:rsidRPr="00C813A3">
        <w:rPr>
          <w:rFonts w:asciiTheme="minorHAnsi" w:hAnsiTheme="minorHAnsi" w:cstheme="minorHAnsi"/>
        </w:rPr>
        <w:t xml:space="preserve"> Poniższa analiza przedstawia systemy łączności bezprzewodowych wraz z przykładowymi urządzeniami, w których producenc</w:t>
      </w:r>
      <w:r w:rsidR="006D01BD" w:rsidRPr="00C813A3">
        <w:rPr>
          <w:rFonts w:asciiTheme="minorHAnsi" w:hAnsiTheme="minorHAnsi" w:cstheme="minorHAnsi"/>
        </w:rPr>
        <w:t>i</w:t>
      </w:r>
      <w:r w:rsidR="00965352" w:rsidRPr="00C813A3">
        <w:rPr>
          <w:rFonts w:asciiTheme="minorHAnsi" w:hAnsiTheme="minorHAnsi" w:cstheme="minorHAnsi"/>
        </w:rPr>
        <w:t xml:space="preserve"> starają się w jak najlepszy sposób dostosować produkt do wymagań klientów oraz potrzeb rynkowych.</w:t>
      </w:r>
    </w:p>
    <w:p w14:paraId="602DFD22" w14:textId="77777777" w:rsidR="00404726" w:rsidRPr="00C813A3" w:rsidRDefault="00404726" w:rsidP="00C813A3">
      <w:pPr>
        <w:pStyle w:val="TEXT"/>
        <w:rPr>
          <w:rFonts w:asciiTheme="minorHAnsi" w:hAnsiTheme="minorHAnsi" w:cstheme="minorHAnsi"/>
        </w:rPr>
      </w:pPr>
    </w:p>
    <w:p w14:paraId="383FE102" w14:textId="495962CE" w:rsidR="00187147" w:rsidRPr="00C813A3" w:rsidRDefault="00E849B3" w:rsidP="006D01BD">
      <w:pPr>
        <w:pStyle w:val="Heading2"/>
        <w:spacing w:line="360" w:lineRule="auto"/>
        <w:rPr>
          <w:rFonts w:asciiTheme="minorHAnsi" w:hAnsiTheme="minorHAnsi" w:cstheme="minorHAnsi"/>
        </w:rPr>
      </w:pPr>
      <w:bookmarkStart w:id="22" w:name="_Toc43645478"/>
      <w:bookmarkStart w:id="23" w:name="_Toc43645570"/>
      <w:r w:rsidRPr="00C813A3">
        <w:rPr>
          <w:rFonts w:asciiTheme="minorHAnsi" w:hAnsiTheme="minorHAnsi" w:cstheme="minorHAnsi"/>
        </w:rPr>
        <w:t>LoRa</w:t>
      </w:r>
      <w:bookmarkEnd w:id="22"/>
      <w:bookmarkEnd w:id="23"/>
    </w:p>
    <w:p w14:paraId="6698BC33" w14:textId="01DA4B69" w:rsidR="0089089E" w:rsidRPr="00C813A3" w:rsidRDefault="00E57932" w:rsidP="00C813A3">
      <w:pPr>
        <w:pStyle w:val="TEXT"/>
        <w:rPr>
          <w:rFonts w:asciiTheme="minorHAnsi" w:hAnsiTheme="minorHAnsi" w:cstheme="minorHAnsi"/>
        </w:rPr>
      </w:pPr>
      <w:r w:rsidRPr="00C813A3">
        <w:rPr>
          <w:rFonts w:asciiTheme="minorHAnsi" w:hAnsiTheme="minorHAnsi" w:cstheme="minorHAnsi"/>
        </w:rPr>
        <w:t xml:space="preserve">          </w:t>
      </w:r>
      <w:r w:rsidR="00187147" w:rsidRPr="00C813A3">
        <w:rPr>
          <w:rFonts w:asciiTheme="minorHAnsi" w:hAnsiTheme="minorHAnsi" w:cstheme="minorHAnsi"/>
        </w:rPr>
        <w:t>Lo</w:t>
      </w:r>
      <w:r w:rsidR="00E849B3" w:rsidRPr="00C813A3">
        <w:rPr>
          <w:rFonts w:asciiTheme="minorHAnsi" w:hAnsiTheme="minorHAnsi" w:cstheme="minorHAnsi"/>
        </w:rPr>
        <w:t>R</w:t>
      </w:r>
      <w:r w:rsidR="00187147" w:rsidRPr="00C813A3">
        <w:rPr>
          <w:rFonts w:asciiTheme="minorHAnsi" w:hAnsiTheme="minorHAnsi" w:cstheme="minorHAnsi"/>
        </w:rPr>
        <w:t xml:space="preserve">a (ang. Long Range) to </w:t>
      </w:r>
      <w:r w:rsidR="00E849B3" w:rsidRPr="00C813A3">
        <w:rPr>
          <w:rFonts w:asciiTheme="minorHAnsi" w:hAnsiTheme="minorHAnsi" w:cstheme="minorHAnsi"/>
        </w:rPr>
        <w:t>radiowy protokół komunikacji dalekiego zasięgu umożliwiający urządzeniom dostęp do Internetu, przy utrzymaniu niskiego poboru energii</w:t>
      </w:r>
      <w:r w:rsidR="00B573C3" w:rsidRPr="00C813A3">
        <w:rPr>
          <w:rFonts w:asciiTheme="minorHAnsi" w:hAnsiTheme="minorHAnsi" w:cstheme="minorHAnsi"/>
        </w:rPr>
        <w:t xml:space="preserve"> (LPWAN)</w:t>
      </w:r>
      <w:r w:rsidR="00E849B3" w:rsidRPr="00C813A3">
        <w:rPr>
          <w:rFonts w:asciiTheme="minorHAnsi" w:hAnsiTheme="minorHAnsi" w:cstheme="minorHAnsi"/>
        </w:rPr>
        <w:t>.</w:t>
      </w:r>
      <w:r w:rsidR="00B573C3" w:rsidRPr="00C813A3">
        <w:rPr>
          <w:rFonts w:asciiTheme="minorHAnsi" w:hAnsiTheme="minorHAnsi" w:cstheme="minorHAnsi"/>
        </w:rPr>
        <w:t xml:space="preserve"> Kładzie nacisk na komunikację dalekiego zasięgu z wysoką czułością odbioru sygnału, dzięki temu pozwala na efektywną pracę w silnie zakłócanym środowisku.</w:t>
      </w:r>
      <w:r w:rsidR="00E849B3" w:rsidRPr="00C813A3">
        <w:rPr>
          <w:rFonts w:asciiTheme="minorHAnsi" w:hAnsiTheme="minorHAnsi" w:cstheme="minorHAnsi"/>
        </w:rPr>
        <w:t xml:space="preserve"> Technologia ta daje możliwość uzyskania do 5-letniego okresu pracy na baterii. LoRa</w:t>
      </w:r>
      <w:r w:rsidR="000E5906" w:rsidRPr="00C813A3">
        <w:rPr>
          <w:rFonts w:asciiTheme="minorHAnsi" w:hAnsiTheme="minorHAnsi" w:cstheme="minorHAnsi"/>
        </w:rPr>
        <w:t xml:space="preserve"> korzysta z darmowych pasm częstotliwości ISM 433 MHz (Asia), 863-870 MHz (Europa), 902-928 MHz (Ameryka Północna), 915-928 (Australia). Protokół bazuję na </w:t>
      </w:r>
      <w:r w:rsidR="00B90731" w:rsidRPr="00C813A3">
        <w:rPr>
          <w:rFonts w:asciiTheme="minorHAnsi" w:hAnsiTheme="minorHAnsi" w:cstheme="minorHAnsi"/>
        </w:rPr>
        <w:t xml:space="preserve">zmodyfikowanej modulacji CSS (ang. Chirp Spread Spectrum), która korzysta z techniki rozpraszania </w:t>
      </w:r>
      <w:commentRangeStart w:id="24"/>
      <w:r w:rsidR="00B90731" w:rsidRPr="00C813A3">
        <w:rPr>
          <w:rFonts w:asciiTheme="minorHAnsi" w:hAnsiTheme="minorHAnsi" w:cstheme="minorHAnsi"/>
        </w:rPr>
        <w:lastRenderedPageBreak/>
        <w:t>widma</w:t>
      </w:r>
      <w:r w:rsidR="00E9372A" w:rsidRPr="00C813A3">
        <w:rPr>
          <w:rFonts w:asciiTheme="minorHAnsi" w:hAnsiTheme="minorHAnsi" w:cstheme="minorHAnsi"/>
        </w:rPr>
        <w:t xml:space="preserve"> </w:t>
      </w:r>
      <w:r w:rsidR="00B90731" w:rsidRPr="00C813A3">
        <w:rPr>
          <w:rFonts w:asciiTheme="minorHAnsi" w:hAnsiTheme="minorHAnsi" w:cstheme="minorHAnsi"/>
        </w:rPr>
        <w:t>[11].</w:t>
      </w:r>
      <w:commentRangeEnd w:id="24"/>
      <w:r w:rsidR="00203747" w:rsidRPr="00C813A3">
        <w:rPr>
          <w:rStyle w:val="CommentReference"/>
          <w:rFonts w:asciiTheme="minorHAnsi" w:hAnsiTheme="minorHAnsi" w:cstheme="minorHAnsi"/>
        </w:rPr>
        <w:commentReference w:id="24"/>
      </w:r>
      <w:r w:rsidR="00B90731" w:rsidRPr="00C813A3">
        <w:rPr>
          <w:rFonts w:asciiTheme="minorHAnsi" w:hAnsiTheme="minorHAnsi" w:cstheme="minorHAnsi"/>
        </w:rPr>
        <w:t xml:space="preserve"> </w:t>
      </w:r>
      <w:r w:rsidR="00B573C3" w:rsidRPr="00C813A3">
        <w:rPr>
          <w:rFonts w:asciiTheme="minorHAnsi" w:hAnsiTheme="minorHAnsi" w:cstheme="minorHAnsi"/>
        </w:rPr>
        <w:t xml:space="preserve">Technika modulacji zastosowana w LoRa </w:t>
      </w:r>
      <w:r w:rsidR="004A63FA" w:rsidRPr="00C813A3">
        <w:rPr>
          <w:rFonts w:asciiTheme="minorHAnsi" w:hAnsiTheme="minorHAnsi" w:cstheme="minorHAnsi"/>
        </w:rPr>
        <w:t xml:space="preserve">sprawia, że jest odporna na szumy kanałowe, ponieważ cała przydzielana szerokość pasma jest wykorzystywana do nadania sygnału. Dodatkowo transmisja rozproszona jest w sposób pseudolosowy, który odbierany jest jako szum, co gwarantuje bezpieczeństwo przesyłanych </w:t>
      </w:r>
      <w:commentRangeStart w:id="25"/>
      <w:r w:rsidR="004A63FA" w:rsidRPr="00C813A3">
        <w:rPr>
          <w:rFonts w:asciiTheme="minorHAnsi" w:hAnsiTheme="minorHAnsi" w:cstheme="minorHAnsi"/>
        </w:rPr>
        <w:t>danych</w:t>
      </w:r>
      <w:r w:rsidR="00E9372A" w:rsidRPr="00C813A3">
        <w:rPr>
          <w:rFonts w:asciiTheme="minorHAnsi" w:hAnsiTheme="minorHAnsi" w:cstheme="minorHAnsi"/>
        </w:rPr>
        <w:t xml:space="preserve"> </w:t>
      </w:r>
      <w:r w:rsidR="004A63FA" w:rsidRPr="00C813A3">
        <w:rPr>
          <w:rFonts w:asciiTheme="minorHAnsi" w:hAnsiTheme="minorHAnsi" w:cstheme="minorHAnsi"/>
        </w:rPr>
        <w:t xml:space="preserve">[12]. </w:t>
      </w:r>
      <w:commentRangeEnd w:id="25"/>
      <w:r w:rsidR="00203747" w:rsidRPr="00C813A3">
        <w:rPr>
          <w:rStyle w:val="CommentReference"/>
          <w:rFonts w:asciiTheme="minorHAnsi" w:hAnsiTheme="minorHAnsi" w:cstheme="minorHAnsi"/>
        </w:rPr>
        <w:commentReference w:id="25"/>
      </w:r>
      <w:r w:rsidR="0089089E" w:rsidRPr="00C813A3">
        <w:rPr>
          <w:rFonts w:asciiTheme="minorHAnsi" w:hAnsiTheme="minorHAnsi" w:cstheme="minorHAnsi"/>
        </w:rPr>
        <w:t xml:space="preserve">Technologia opracowana została przez firmę Semtech i aktualnie rozwijana jest przez grupę LoRa Alliance, która zrzesza ponad 500 członków m.in. wspomniana wcześniej firma Semtech ale również Cisco czy Amazon. </w:t>
      </w:r>
      <w:r w:rsidR="004A63FA" w:rsidRPr="00C813A3">
        <w:rPr>
          <w:rFonts w:asciiTheme="minorHAnsi" w:hAnsiTheme="minorHAnsi" w:cstheme="minorHAnsi"/>
        </w:rPr>
        <w:t>Dzięki wyżej wymienionym korzyścią</w:t>
      </w:r>
      <w:r w:rsidR="006D01BD" w:rsidRPr="00C813A3">
        <w:rPr>
          <w:rFonts w:asciiTheme="minorHAnsi" w:hAnsiTheme="minorHAnsi" w:cstheme="minorHAnsi"/>
        </w:rPr>
        <w:t>,</w:t>
      </w:r>
      <w:r w:rsidR="004A63FA" w:rsidRPr="00C813A3">
        <w:rPr>
          <w:rFonts w:asciiTheme="minorHAnsi" w:hAnsiTheme="minorHAnsi" w:cstheme="minorHAnsi"/>
        </w:rPr>
        <w:t xml:space="preserve"> producenci urządzeń coraz częściej korzystają z </w:t>
      </w:r>
      <w:r w:rsidR="0089089E" w:rsidRPr="00C813A3">
        <w:rPr>
          <w:rFonts w:asciiTheme="minorHAnsi" w:hAnsiTheme="minorHAnsi" w:cstheme="minorHAnsi"/>
        </w:rPr>
        <w:t>rozwiązań</w:t>
      </w:r>
      <w:r w:rsidR="004A63FA" w:rsidRPr="00C813A3">
        <w:rPr>
          <w:rFonts w:asciiTheme="minorHAnsi" w:hAnsiTheme="minorHAnsi" w:cstheme="minorHAnsi"/>
        </w:rPr>
        <w:t xml:space="preserve"> LoRa.</w:t>
      </w:r>
    </w:p>
    <w:p w14:paraId="360EF23C" w14:textId="543C4ECF" w:rsidR="0089089E" w:rsidRPr="00C813A3" w:rsidRDefault="0089089E" w:rsidP="00C813A3">
      <w:pPr>
        <w:pStyle w:val="TEXT"/>
        <w:rPr>
          <w:rFonts w:asciiTheme="minorHAnsi" w:hAnsiTheme="minorHAnsi" w:cstheme="minorHAnsi"/>
        </w:rPr>
      </w:pPr>
    </w:p>
    <w:p w14:paraId="114E5C88" w14:textId="44725904" w:rsidR="00975C34" w:rsidRPr="00C813A3" w:rsidRDefault="00975C34" w:rsidP="00C813A3">
      <w:pPr>
        <w:pStyle w:val="TEXT"/>
        <w:rPr>
          <w:rFonts w:asciiTheme="minorHAnsi" w:hAnsiTheme="minorHAnsi" w:cstheme="minorHAnsi"/>
        </w:rPr>
      </w:pPr>
    </w:p>
    <w:p w14:paraId="08F0DF00" w14:textId="77777777" w:rsidR="00DD43F2" w:rsidRPr="00C813A3" w:rsidRDefault="00DD43F2"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6625BEDF" wp14:editId="51185DF5">
            <wp:extent cx="5867400"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7400" cy="2762250"/>
                    </a:xfrm>
                    <a:prstGeom prst="rect">
                      <a:avLst/>
                    </a:prstGeom>
                  </pic:spPr>
                </pic:pic>
              </a:graphicData>
            </a:graphic>
          </wp:inline>
        </w:drawing>
      </w:r>
    </w:p>
    <w:p w14:paraId="2C08276D" w14:textId="1A7F25D6" w:rsidR="00DD43F2" w:rsidRPr="00C813A3" w:rsidRDefault="00DD43F2" w:rsidP="006D01BD">
      <w:pPr>
        <w:pStyle w:val="Caption"/>
        <w:spacing w:line="360" w:lineRule="auto"/>
        <w:jc w:val="center"/>
        <w:rPr>
          <w:rFonts w:asciiTheme="minorHAnsi" w:hAnsiTheme="minorHAnsi" w:cstheme="minorHAnsi"/>
          <w:b w:val="0"/>
          <w:bCs w:val="0"/>
          <w:i/>
          <w:iCs/>
        </w:rPr>
      </w:pPr>
      <w:bookmarkStart w:id="26" w:name="_Toc4364541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t>
      </w:r>
      <w:r w:rsidR="00975C34" w:rsidRPr="00C813A3">
        <w:rPr>
          <w:rFonts w:asciiTheme="minorHAnsi" w:hAnsiTheme="minorHAnsi" w:cstheme="minorHAnsi"/>
          <w:b w:val="0"/>
          <w:bCs w:val="0"/>
          <w:i/>
          <w:iCs/>
        </w:rPr>
        <w:t>Mikrokontroler</w:t>
      </w:r>
      <w:r w:rsidRPr="00C813A3">
        <w:rPr>
          <w:rFonts w:asciiTheme="minorHAnsi" w:hAnsiTheme="minorHAnsi" w:cstheme="minorHAnsi"/>
          <w:b w:val="0"/>
          <w:bCs w:val="0"/>
          <w:i/>
          <w:iCs/>
        </w:rPr>
        <w:t xml:space="preserve"> Feather M0</w:t>
      </w:r>
      <w:r w:rsidR="00975C34" w:rsidRPr="00C813A3">
        <w:rPr>
          <w:rFonts w:asciiTheme="minorHAnsi" w:hAnsiTheme="minorHAnsi" w:cstheme="minorHAnsi"/>
          <w:b w:val="0"/>
          <w:bCs w:val="0"/>
          <w:i/>
          <w:iCs/>
        </w:rPr>
        <w:t xml:space="preserve"> z modułem RFM9x</w:t>
      </w:r>
      <w:r w:rsidRPr="00C813A3">
        <w:rPr>
          <w:rFonts w:asciiTheme="minorHAnsi" w:hAnsiTheme="minorHAnsi" w:cstheme="minorHAnsi"/>
          <w:b w:val="0"/>
          <w:bCs w:val="0"/>
          <w:i/>
          <w:iCs/>
        </w:rPr>
        <w:t xml:space="preserve"> LoRa firmy Adafruit</w:t>
      </w:r>
      <w:bookmarkEnd w:id="26"/>
    </w:p>
    <w:p w14:paraId="0FCE6A9B" w14:textId="79CF2D43" w:rsidR="000A0C82" w:rsidRPr="00C813A3" w:rsidRDefault="000A0C82" w:rsidP="006D01BD">
      <w:pPr>
        <w:spacing w:line="360" w:lineRule="auto"/>
        <w:jc w:val="both"/>
        <w:rPr>
          <w:rFonts w:asciiTheme="minorHAnsi" w:hAnsiTheme="minorHAnsi" w:cstheme="minorHAnsi"/>
          <w:sz w:val="24"/>
          <w:szCs w:val="24"/>
        </w:rPr>
      </w:pPr>
    </w:p>
    <w:p w14:paraId="145DA3E4" w14:textId="588500D0" w:rsidR="00C75C46" w:rsidRPr="00C813A3" w:rsidRDefault="00E57932"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DD43F2" w:rsidRPr="00C813A3">
        <w:rPr>
          <w:rFonts w:asciiTheme="minorHAnsi" w:hAnsiTheme="minorHAnsi" w:cstheme="minorHAnsi"/>
          <w:sz w:val="24"/>
          <w:szCs w:val="24"/>
          <w:lang w:val="en-US"/>
        </w:rPr>
        <w:t xml:space="preserve">Moduł Feather M0 firmy Adafruit. </w:t>
      </w:r>
      <w:r w:rsidR="00DD43F2" w:rsidRPr="00C813A3">
        <w:rPr>
          <w:rFonts w:asciiTheme="minorHAnsi" w:hAnsiTheme="minorHAnsi" w:cstheme="minorHAnsi"/>
          <w:sz w:val="24"/>
          <w:szCs w:val="24"/>
        </w:rPr>
        <w:t xml:space="preserve">Posiada </w:t>
      </w:r>
      <w:r w:rsidR="00C75C46" w:rsidRPr="00C813A3">
        <w:rPr>
          <w:rFonts w:asciiTheme="minorHAnsi" w:hAnsiTheme="minorHAnsi" w:cstheme="minorHAnsi"/>
          <w:sz w:val="24"/>
          <w:szCs w:val="24"/>
        </w:rPr>
        <w:t>wbudowane 32 - bitowy mikrokonktroler ATSAMD21G18 ARM Cortex M0, dzięki czemu nie ma potrzeby podłączać go do zewnętrznego urządzenia sterującego. Dedykowane złącze dla baterii Lipol pozwala na łatwe zasilanie urządzenia z zewnętrznego źródła.</w:t>
      </w:r>
    </w:p>
    <w:p w14:paraId="4FC68537" w14:textId="77777777" w:rsidR="00975C34" w:rsidRPr="00C813A3" w:rsidRDefault="00975C34" w:rsidP="006D01BD">
      <w:pPr>
        <w:spacing w:line="360" w:lineRule="auto"/>
        <w:jc w:val="both"/>
        <w:rPr>
          <w:rFonts w:asciiTheme="minorHAnsi" w:hAnsiTheme="minorHAnsi" w:cstheme="minorHAnsi"/>
          <w:sz w:val="24"/>
          <w:szCs w:val="24"/>
        </w:rPr>
      </w:pPr>
    </w:p>
    <w:p w14:paraId="70260656" w14:textId="1091EDA8" w:rsidR="00593DAD" w:rsidRPr="00C813A3" w:rsidRDefault="007F7CF4" w:rsidP="006D01BD">
      <w:pPr>
        <w:pStyle w:val="Heading2"/>
        <w:spacing w:line="360" w:lineRule="auto"/>
        <w:rPr>
          <w:rFonts w:asciiTheme="minorHAnsi" w:hAnsiTheme="minorHAnsi" w:cstheme="minorHAnsi"/>
        </w:rPr>
      </w:pPr>
      <w:bookmarkStart w:id="27" w:name="_Toc43645479"/>
      <w:bookmarkStart w:id="28" w:name="_Toc43645571"/>
      <w:r w:rsidRPr="00C813A3">
        <w:rPr>
          <w:rFonts w:asciiTheme="minorHAnsi" w:hAnsiTheme="minorHAnsi" w:cstheme="minorHAnsi"/>
        </w:rPr>
        <w:t>HC-12</w:t>
      </w:r>
      <w:bookmarkEnd w:id="27"/>
      <w:bookmarkEnd w:id="28"/>
    </w:p>
    <w:p w14:paraId="4956FE3A" w14:textId="5D5B5197" w:rsidR="007F7CF4" w:rsidRPr="00C813A3" w:rsidRDefault="008B1199" w:rsidP="00C813A3">
      <w:pPr>
        <w:pStyle w:val="TEXT"/>
        <w:rPr>
          <w:rFonts w:asciiTheme="minorHAnsi" w:hAnsiTheme="minorHAnsi" w:cstheme="minorHAnsi"/>
        </w:rPr>
      </w:pPr>
      <w:r w:rsidRPr="00C813A3">
        <w:rPr>
          <w:rFonts w:asciiTheme="minorHAnsi" w:hAnsiTheme="minorHAnsi" w:cstheme="minorHAnsi"/>
        </w:rPr>
        <w:t xml:space="preserve">          HC-12 to m</w:t>
      </w:r>
      <w:r w:rsidR="007F7CF4" w:rsidRPr="00C813A3">
        <w:rPr>
          <w:rFonts w:asciiTheme="minorHAnsi" w:hAnsiTheme="minorHAnsi" w:cstheme="minorHAnsi"/>
        </w:rPr>
        <w:t>oduł łączności bezprzewodowej działający na częstotliwości 433,4 MHz do 473 MHz</w:t>
      </w:r>
      <w:r w:rsidR="00931A8C" w:rsidRPr="00C813A3">
        <w:rPr>
          <w:rFonts w:asciiTheme="minorHAnsi" w:hAnsiTheme="minorHAnsi" w:cstheme="minorHAnsi"/>
        </w:rPr>
        <w:t xml:space="preserve"> z możliwością konfiguracji do 100 oddzielnych kanałów o szerokości 400 KHz. Maksymalna moc nadawania sygnału wynosi 100 mW (20 dB), czułość odbiornika to -117 dBm przy transmisji z przepustowością 5000 b/s.</w:t>
      </w:r>
      <w:r w:rsidR="007F7CF4" w:rsidRPr="00C813A3">
        <w:rPr>
          <w:rFonts w:asciiTheme="minorHAnsi" w:hAnsiTheme="minorHAnsi" w:cstheme="minorHAnsi"/>
        </w:rPr>
        <w:t xml:space="preserve"> </w:t>
      </w:r>
      <w:r w:rsidR="00931A8C" w:rsidRPr="00C813A3">
        <w:rPr>
          <w:rFonts w:asciiTheme="minorHAnsi" w:hAnsiTheme="minorHAnsi" w:cstheme="minorHAnsi"/>
        </w:rPr>
        <w:t>Zasięg komunikacji to</w:t>
      </w:r>
      <w:r w:rsidR="007F7CF4" w:rsidRPr="00C813A3">
        <w:rPr>
          <w:rFonts w:asciiTheme="minorHAnsi" w:hAnsiTheme="minorHAnsi" w:cstheme="minorHAnsi"/>
        </w:rPr>
        <w:t xml:space="preserve"> 1000 metrów w otwartej przestrzeni.</w:t>
      </w:r>
      <w:r w:rsidR="00931A8C" w:rsidRPr="00C813A3">
        <w:rPr>
          <w:rFonts w:asciiTheme="minorHAnsi" w:hAnsiTheme="minorHAnsi" w:cstheme="minorHAnsi"/>
        </w:rPr>
        <w:t xml:space="preserve"> Minimalny pobór prądu wynosi 80 µA, maksymalny </w:t>
      </w:r>
      <w:r w:rsidR="00356D2A" w:rsidRPr="00C813A3">
        <w:rPr>
          <w:rFonts w:asciiTheme="minorHAnsi" w:hAnsiTheme="minorHAnsi" w:cstheme="minorHAnsi"/>
        </w:rPr>
        <w:t>100</w:t>
      </w:r>
      <w:r w:rsidR="00931A8C" w:rsidRPr="00C813A3">
        <w:rPr>
          <w:rFonts w:asciiTheme="minorHAnsi" w:hAnsiTheme="minorHAnsi" w:cstheme="minorHAnsi"/>
        </w:rPr>
        <w:t xml:space="preserve"> mA.</w:t>
      </w:r>
    </w:p>
    <w:p w14:paraId="6362A02B" w14:textId="77777777" w:rsidR="00931A8C" w:rsidRPr="00C813A3" w:rsidRDefault="00931A8C"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63417684" wp14:editId="616C95AB">
            <wp:extent cx="2209800" cy="4200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9800" cy="4200525"/>
                    </a:xfrm>
                    <a:prstGeom prst="rect">
                      <a:avLst/>
                    </a:prstGeom>
                  </pic:spPr>
                </pic:pic>
              </a:graphicData>
            </a:graphic>
          </wp:inline>
        </w:drawing>
      </w:r>
    </w:p>
    <w:p w14:paraId="5BFF2D95" w14:textId="69A7671D" w:rsidR="00931A8C" w:rsidRPr="00C813A3" w:rsidRDefault="00931A8C" w:rsidP="006D01BD">
      <w:pPr>
        <w:pStyle w:val="Caption"/>
        <w:spacing w:line="360" w:lineRule="auto"/>
        <w:jc w:val="center"/>
        <w:rPr>
          <w:rFonts w:asciiTheme="minorHAnsi" w:hAnsiTheme="minorHAnsi" w:cstheme="minorHAnsi"/>
          <w:b w:val="0"/>
          <w:bCs w:val="0"/>
          <w:i/>
          <w:iCs/>
        </w:rPr>
      </w:pPr>
      <w:bookmarkStart w:id="29" w:name="_Toc4364541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HC-12</w:t>
      </w:r>
      <w:bookmarkEnd w:id="29"/>
    </w:p>
    <w:p w14:paraId="48BA81CB" w14:textId="2EF8BD17" w:rsidR="00356D2A" w:rsidRPr="00C813A3" w:rsidRDefault="00356D2A" w:rsidP="006D01BD">
      <w:pPr>
        <w:spacing w:line="360" w:lineRule="auto"/>
        <w:jc w:val="both"/>
        <w:rPr>
          <w:rFonts w:asciiTheme="minorHAnsi" w:hAnsiTheme="minorHAnsi" w:cstheme="minorHAnsi"/>
          <w:sz w:val="24"/>
          <w:szCs w:val="24"/>
        </w:rPr>
      </w:pPr>
    </w:p>
    <w:p w14:paraId="177AE743" w14:textId="44E84491" w:rsidR="00356D2A" w:rsidRPr="00C813A3" w:rsidRDefault="00356D2A" w:rsidP="006D01BD">
      <w:pPr>
        <w:pStyle w:val="Heading2"/>
        <w:spacing w:line="360" w:lineRule="auto"/>
        <w:rPr>
          <w:rFonts w:asciiTheme="minorHAnsi" w:hAnsiTheme="minorHAnsi" w:cstheme="minorHAnsi"/>
        </w:rPr>
      </w:pPr>
      <w:bookmarkStart w:id="30" w:name="_Toc43645480"/>
      <w:bookmarkStart w:id="31" w:name="_Toc43645572"/>
      <w:r w:rsidRPr="00C813A3">
        <w:rPr>
          <w:rFonts w:asciiTheme="minorHAnsi" w:hAnsiTheme="minorHAnsi" w:cstheme="minorHAnsi"/>
        </w:rPr>
        <w:t>NRF24L01</w:t>
      </w:r>
      <w:bookmarkEnd w:id="30"/>
      <w:bookmarkEnd w:id="31"/>
    </w:p>
    <w:p w14:paraId="1D9B3DE1" w14:textId="663294F5" w:rsidR="00356D2A" w:rsidRPr="00C813A3" w:rsidRDefault="00EF13ED" w:rsidP="00C813A3">
      <w:pPr>
        <w:pStyle w:val="TEXT"/>
        <w:rPr>
          <w:rFonts w:asciiTheme="minorHAnsi" w:hAnsiTheme="minorHAnsi" w:cstheme="minorHAnsi"/>
        </w:rPr>
      </w:pPr>
      <w:r w:rsidRPr="00C813A3">
        <w:rPr>
          <w:rFonts w:asciiTheme="minorHAnsi" w:hAnsiTheme="minorHAnsi" w:cstheme="minorHAnsi"/>
        </w:rPr>
        <w:tab/>
      </w:r>
      <w:r w:rsidR="00E57932" w:rsidRPr="00C813A3">
        <w:rPr>
          <w:rFonts w:asciiTheme="minorHAnsi" w:hAnsiTheme="minorHAnsi" w:cstheme="minorHAnsi"/>
        </w:rPr>
        <w:t xml:space="preserve">          </w:t>
      </w:r>
      <w:r w:rsidR="00356D2A" w:rsidRPr="00C813A3">
        <w:rPr>
          <w:rFonts w:asciiTheme="minorHAnsi" w:hAnsiTheme="minorHAnsi" w:cstheme="minorHAnsi"/>
        </w:rPr>
        <w:t xml:space="preserve">NRF24L01 jest jedno </w:t>
      </w:r>
      <w:r w:rsidR="008B1199" w:rsidRPr="00C813A3">
        <w:rPr>
          <w:rFonts w:asciiTheme="minorHAnsi" w:hAnsiTheme="minorHAnsi" w:cstheme="minorHAnsi"/>
        </w:rPr>
        <w:t>chipowym</w:t>
      </w:r>
      <w:r w:rsidR="00356D2A" w:rsidRPr="00C813A3">
        <w:rPr>
          <w:rFonts w:asciiTheme="minorHAnsi" w:hAnsiTheme="minorHAnsi" w:cstheme="minorHAnsi"/>
        </w:rPr>
        <w:t xml:space="preserve"> </w:t>
      </w:r>
      <w:r w:rsidR="003A723A" w:rsidRPr="00C813A3">
        <w:rPr>
          <w:rFonts w:asciiTheme="minorHAnsi" w:hAnsiTheme="minorHAnsi" w:cstheme="minorHAnsi"/>
        </w:rPr>
        <w:t xml:space="preserve">nadajniko-odbiornikiem radiowym działającym w ogólnoświatowym paśmie ISM 2,4 GHz. Umożliwia pracę trybie niskiego poboru mocy do 26 µA w trybie czuwania oraz do 900 nA w trybie </w:t>
      </w:r>
      <w:r w:rsidR="002E2110" w:rsidRPr="00C813A3">
        <w:rPr>
          <w:rFonts w:asciiTheme="minorHAnsi" w:hAnsiTheme="minorHAnsi" w:cstheme="minorHAnsi"/>
        </w:rPr>
        <w:t>„</w:t>
      </w:r>
      <w:r w:rsidR="003A723A" w:rsidRPr="00C813A3">
        <w:rPr>
          <w:rFonts w:asciiTheme="minorHAnsi" w:hAnsiTheme="minorHAnsi" w:cstheme="minorHAnsi"/>
        </w:rPr>
        <w:t>power down</w:t>
      </w:r>
      <w:r w:rsidR="002E2110" w:rsidRPr="00C813A3">
        <w:rPr>
          <w:rFonts w:asciiTheme="minorHAnsi" w:hAnsiTheme="minorHAnsi" w:cstheme="minorHAnsi"/>
        </w:rPr>
        <w:t>”</w:t>
      </w:r>
      <w:r w:rsidR="003A723A" w:rsidRPr="00C813A3">
        <w:rPr>
          <w:rFonts w:asciiTheme="minorHAnsi" w:hAnsiTheme="minorHAnsi" w:cstheme="minorHAnsi"/>
        </w:rPr>
        <w:t>. Moduł pozwala na konfigurację 126 kanałów radiowych w modulacji GFSK z prędkościami 250 kb/s, 1 Mb/s oraz 2 Mb/s.</w:t>
      </w:r>
      <w:r w:rsidR="00AA69D7" w:rsidRPr="00C813A3">
        <w:rPr>
          <w:rFonts w:asciiTheme="minorHAnsi" w:hAnsiTheme="minorHAnsi" w:cstheme="minorHAnsi"/>
        </w:rPr>
        <w:t xml:space="preserve"> Urządzenie zasilane jest prądem o napięciu od 1,9 V do 3,6 V. Komunikacja z mikrokontrolerem odbywa się poprzez interfejs SPI.</w:t>
      </w:r>
    </w:p>
    <w:p w14:paraId="0DBE726B" w14:textId="5E38254C" w:rsidR="00AA69D7" w:rsidRPr="00C813A3" w:rsidRDefault="00AA69D7" w:rsidP="00C813A3">
      <w:pPr>
        <w:pStyle w:val="TEXT"/>
        <w:rPr>
          <w:rFonts w:asciiTheme="minorHAnsi" w:hAnsiTheme="minorHAnsi" w:cstheme="minorHAnsi"/>
        </w:rPr>
      </w:pPr>
    </w:p>
    <w:p w14:paraId="370F7DB5" w14:textId="77777777" w:rsidR="00AA69D7" w:rsidRPr="00C813A3" w:rsidRDefault="00AA69D7"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27F13E39" wp14:editId="1BFB3AC9">
            <wp:extent cx="4467225" cy="402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7225" cy="4021800"/>
                    </a:xfrm>
                    <a:prstGeom prst="rect">
                      <a:avLst/>
                    </a:prstGeom>
                  </pic:spPr>
                </pic:pic>
              </a:graphicData>
            </a:graphic>
          </wp:inline>
        </w:drawing>
      </w:r>
    </w:p>
    <w:p w14:paraId="2AFBB7D1" w14:textId="08C6FD7D" w:rsidR="00AA69D7" w:rsidRPr="00C813A3" w:rsidRDefault="00AA69D7" w:rsidP="006D01BD">
      <w:pPr>
        <w:pStyle w:val="Caption"/>
        <w:spacing w:line="360" w:lineRule="auto"/>
        <w:jc w:val="center"/>
        <w:rPr>
          <w:rFonts w:asciiTheme="minorHAnsi" w:hAnsiTheme="minorHAnsi" w:cstheme="minorHAnsi"/>
          <w:b w:val="0"/>
          <w:bCs w:val="0"/>
          <w:i/>
          <w:iCs/>
        </w:rPr>
      </w:pPr>
      <w:bookmarkStart w:id="32" w:name="_Toc43645415"/>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NRF24L01</w:t>
      </w:r>
      <w:bookmarkEnd w:id="32"/>
    </w:p>
    <w:p w14:paraId="5832AA9E" w14:textId="65C1D998" w:rsidR="00375E72" w:rsidRPr="00C813A3" w:rsidRDefault="00375E72" w:rsidP="006D01BD">
      <w:pPr>
        <w:spacing w:line="360" w:lineRule="auto"/>
        <w:jc w:val="both"/>
        <w:rPr>
          <w:rFonts w:asciiTheme="minorHAnsi" w:hAnsiTheme="minorHAnsi" w:cstheme="minorHAnsi"/>
          <w:sz w:val="24"/>
          <w:szCs w:val="24"/>
        </w:rPr>
      </w:pPr>
    </w:p>
    <w:p w14:paraId="7E60C38C" w14:textId="31FACF15" w:rsidR="00EF13ED" w:rsidRPr="00C813A3" w:rsidRDefault="00375E72" w:rsidP="006D01BD">
      <w:pPr>
        <w:pStyle w:val="Heading2"/>
        <w:spacing w:line="360" w:lineRule="auto"/>
        <w:rPr>
          <w:rFonts w:asciiTheme="minorHAnsi" w:hAnsiTheme="minorHAnsi" w:cstheme="minorHAnsi"/>
        </w:rPr>
      </w:pPr>
      <w:bookmarkStart w:id="33" w:name="_Toc43645481"/>
      <w:bookmarkStart w:id="34" w:name="_Toc43645573"/>
      <w:r w:rsidRPr="00C813A3">
        <w:rPr>
          <w:rFonts w:asciiTheme="minorHAnsi" w:hAnsiTheme="minorHAnsi" w:cstheme="minorHAnsi"/>
        </w:rPr>
        <w:t>Xbee</w:t>
      </w:r>
      <w:bookmarkEnd w:id="33"/>
      <w:bookmarkEnd w:id="34"/>
    </w:p>
    <w:p w14:paraId="4F1ADD3E" w14:textId="0252F25D" w:rsidR="00EF13ED" w:rsidRPr="00C813A3" w:rsidRDefault="00E57932"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EF13ED" w:rsidRPr="00C813A3">
        <w:rPr>
          <w:rFonts w:asciiTheme="minorHAnsi" w:hAnsiTheme="minorHAnsi" w:cstheme="minorHAnsi"/>
          <w:sz w:val="24"/>
          <w:szCs w:val="24"/>
        </w:rPr>
        <w:t>Moduły Xbee to jedne z wielu rozwiązać komunikacji bezprzewodowej opartej na protokole</w:t>
      </w:r>
    </w:p>
    <w:p w14:paraId="356E150A" w14:textId="514D8A70" w:rsidR="00EF13ED" w:rsidRPr="00C813A3" w:rsidRDefault="00EF13ED"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Zigbee</w:t>
      </w:r>
      <w:r w:rsidR="008B1199" w:rsidRPr="00C813A3">
        <w:rPr>
          <w:rFonts w:asciiTheme="minorHAnsi" w:hAnsiTheme="minorHAnsi" w:cstheme="minorHAnsi"/>
          <w:sz w:val="24"/>
          <w:szCs w:val="24"/>
        </w:rPr>
        <w:t>,</w:t>
      </w:r>
      <w:r w:rsidRPr="00C813A3">
        <w:rPr>
          <w:rFonts w:asciiTheme="minorHAnsi" w:hAnsiTheme="minorHAnsi" w:cstheme="minorHAnsi"/>
          <w:sz w:val="24"/>
          <w:szCs w:val="24"/>
        </w:rPr>
        <w:t xml:space="preserve"> oraz standardach opisanych w </w:t>
      </w:r>
      <w:r w:rsidR="00771DD8" w:rsidRPr="00C813A3">
        <w:rPr>
          <w:rFonts w:asciiTheme="minorHAnsi" w:hAnsiTheme="minorHAnsi" w:cstheme="minorHAnsi"/>
          <w:sz w:val="24"/>
          <w:szCs w:val="24"/>
        </w:rPr>
        <w:t xml:space="preserve">dokumencie IEEE 802.15.4[17]. Urządzenia pozwalają na tworzenie sieci typu </w:t>
      </w:r>
      <w:commentRangeStart w:id="35"/>
      <w:r w:rsidR="00771DD8" w:rsidRPr="00C813A3">
        <w:rPr>
          <w:rFonts w:asciiTheme="minorHAnsi" w:hAnsiTheme="minorHAnsi" w:cstheme="minorHAnsi"/>
          <w:sz w:val="24"/>
          <w:szCs w:val="24"/>
        </w:rPr>
        <w:t>punkt</w:t>
      </w:r>
      <w:r w:rsidR="00E9372A" w:rsidRPr="00C813A3">
        <w:rPr>
          <w:rFonts w:asciiTheme="minorHAnsi" w:hAnsiTheme="minorHAnsi" w:cstheme="minorHAnsi"/>
          <w:sz w:val="24"/>
          <w:szCs w:val="24"/>
        </w:rPr>
        <w:t>-</w:t>
      </w:r>
      <w:r w:rsidR="00771DD8" w:rsidRPr="00C813A3">
        <w:rPr>
          <w:rFonts w:asciiTheme="minorHAnsi" w:hAnsiTheme="minorHAnsi" w:cstheme="minorHAnsi"/>
          <w:sz w:val="24"/>
          <w:szCs w:val="24"/>
        </w:rPr>
        <w:t>punkt</w:t>
      </w:r>
      <w:commentRangeEnd w:id="35"/>
      <w:r w:rsidR="00203747" w:rsidRPr="00C813A3">
        <w:rPr>
          <w:rStyle w:val="CommentReference"/>
          <w:rFonts w:asciiTheme="minorHAnsi" w:hAnsiTheme="minorHAnsi" w:cstheme="minorHAnsi"/>
        </w:rPr>
        <w:commentReference w:id="35"/>
      </w:r>
      <w:r w:rsidR="00771DD8" w:rsidRPr="00C813A3">
        <w:rPr>
          <w:rFonts w:asciiTheme="minorHAnsi" w:hAnsiTheme="minorHAnsi" w:cstheme="minorHAnsi"/>
          <w:sz w:val="24"/>
          <w:szCs w:val="24"/>
        </w:rPr>
        <w:t>, punkt wielopunkt</w:t>
      </w:r>
      <w:r w:rsidR="008A2B35" w:rsidRPr="00C813A3">
        <w:rPr>
          <w:rFonts w:asciiTheme="minorHAnsi" w:hAnsiTheme="minorHAnsi" w:cstheme="minorHAnsi"/>
          <w:sz w:val="24"/>
          <w:szCs w:val="24"/>
        </w:rPr>
        <w:t>,</w:t>
      </w:r>
      <w:r w:rsidR="00771DD8" w:rsidRPr="00C813A3">
        <w:rPr>
          <w:rFonts w:asciiTheme="minorHAnsi" w:hAnsiTheme="minorHAnsi" w:cstheme="minorHAnsi"/>
          <w:sz w:val="24"/>
          <w:szCs w:val="24"/>
        </w:rPr>
        <w:t xml:space="preserve"> mesh</w:t>
      </w:r>
      <w:r w:rsidR="008A2B35" w:rsidRPr="00C813A3">
        <w:rPr>
          <w:rFonts w:asciiTheme="minorHAnsi" w:hAnsiTheme="minorHAnsi" w:cstheme="minorHAnsi"/>
          <w:sz w:val="24"/>
          <w:szCs w:val="24"/>
        </w:rPr>
        <w:t xml:space="preserve"> oraz inne</w:t>
      </w:r>
      <w:r w:rsidR="00771DD8" w:rsidRPr="00C813A3">
        <w:rPr>
          <w:rFonts w:asciiTheme="minorHAnsi" w:hAnsiTheme="minorHAnsi" w:cstheme="minorHAnsi"/>
          <w:sz w:val="24"/>
          <w:szCs w:val="24"/>
        </w:rPr>
        <w:t>. Xbee zostały zaprojektowane przede wszystkich d</w:t>
      </w:r>
      <w:r w:rsidR="008B1199" w:rsidRPr="00C813A3">
        <w:rPr>
          <w:rFonts w:asciiTheme="minorHAnsi" w:hAnsiTheme="minorHAnsi" w:cstheme="minorHAnsi"/>
          <w:sz w:val="24"/>
          <w:szCs w:val="24"/>
        </w:rPr>
        <w:t>la</w:t>
      </w:r>
      <w:r w:rsidR="00771DD8" w:rsidRPr="00C813A3">
        <w:rPr>
          <w:rFonts w:asciiTheme="minorHAnsi" w:hAnsiTheme="minorHAnsi" w:cstheme="minorHAnsi"/>
          <w:sz w:val="24"/>
          <w:szCs w:val="24"/>
        </w:rPr>
        <w:t xml:space="preserve"> aplikacji wymagających dużego ruchu danych, małych opóźnień i przewidywalnej synchronizacji komunikacji</w:t>
      </w:r>
      <w:r w:rsidR="00E9372A" w:rsidRPr="00C813A3">
        <w:rPr>
          <w:rFonts w:asciiTheme="minorHAnsi" w:hAnsiTheme="minorHAnsi" w:cstheme="minorHAnsi"/>
          <w:sz w:val="24"/>
          <w:szCs w:val="24"/>
        </w:rPr>
        <w:t xml:space="preserve"> </w:t>
      </w:r>
      <w:commentRangeStart w:id="36"/>
      <w:r w:rsidR="00771DD8" w:rsidRPr="00C813A3">
        <w:rPr>
          <w:rFonts w:asciiTheme="minorHAnsi" w:hAnsiTheme="minorHAnsi" w:cstheme="minorHAnsi"/>
          <w:sz w:val="24"/>
          <w:szCs w:val="24"/>
        </w:rPr>
        <w:t xml:space="preserve">[18], </w:t>
      </w:r>
      <w:commentRangeEnd w:id="36"/>
      <w:r w:rsidR="00F6164B" w:rsidRPr="00C813A3">
        <w:rPr>
          <w:rStyle w:val="CommentReference"/>
          <w:rFonts w:asciiTheme="minorHAnsi" w:hAnsiTheme="minorHAnsi" w:cstheme="minorHAnsi"/>
        </w:rPr>
        <w:commentReference w:id="36"/>
      </w:r>
      <w:r w:rsidR="00771DD8" w:rsidRPr="00C813A3">
        <w:rPr>
          <w:rFonts w:asciiTheme="minorHAnsi" w:hAnsiTheme="minorHAnsi" w:cstheme="minorHAnsi"/>
          <w:sz w:val="24"/>
          <w:szCs w:val="24"/>
        </w:rPr>
        <w:t xml:space="preserve">dzięki czemu są dobrym wyborem </w:t>
      </w:r>
      <w:r w:rsidR="008A2B35" w:rsidRPr="00C813A3">
        <w:rPr>
          <w:rFonts w:asciiTheme="minorHAnsi" w:hAnsiTheme="minorHAnsi" w:cstheme="minorHAnsi"/>
          <w:sz w:val="24"/>
          <w:szCs w:val="24"/>
        </w:rPr>
        <w:t>do pracy w środowiskach mieszkalnych, edukacyjnych czy szpitalnych. Technologia Zigbee opisuje 3 węzły sieci:</w:t>
      </w:r>
    </w:p>
    <w:p w14:paraId="30D1415F" w14:textId="7039612F" w:rsidR="008A2B35" w:rsidRPr="00C813A3" w:rsidRDefault="008A2B35" w:rsidP="006D01BD">
      <w:pPr>
        <w:pStyle w:val="ListParagraph"/>
        <w:numPr>
          <w:ilvl w:val="0"/>
          <w:numId w:val="28"/>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Koordynator Zigbee: Odpowiedzialny za zarządzanie całą siecią, a także przepływ i adresowanie wiadomości oraz ustanowienie identyfikatora sieci (ang. PAN ID) dla całej sieci. W sieci może być tylko jeden koordynator.</w:t>
      </w:r>
    </w:p>
    <w:p w14:paraId="6452371E" w14:textId="428950E0" w:rsidR="008A2B35" w:rsidRPr="00C813A3" w:rsidRDefault="008A2B35" w:rsidP="006D01BD">
      <w:pPr>
        <w:pStyle w:val="ListParagraph"/>
        <w:numPr>
          <w:ilvl w:val="0"/>
          <w:numId w:val="28"/>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Router Zigbee: Funkcyjny węzeł, który łączy węzły końcowe z węzłami koordynującymi i umożliwia rozbudowę sieci pod względem zakresu i zasięgu.</w:t>
      </w:r>
    </w:p>
    <w:p w14:paraId="0A0A2710" w14:textId="2ABFB870" w:rsidR="008A2B35" w:rsidRPr="00C813A3" w:rsidRDefault="008A2B35" w:rsidP="006D01BD">
      <w:pPr>
        <w:pStyle w:val="ListParagraph"/>
        <w:numPr>
          <w:ilvl w:val="0"/>
          <w:numId w:val="28"/>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Urządzenie końcowe Zigbee (węzeł końcowy): Mogą komunikować się z węzłami koordynującymi bezpośrednio lub za pomocą węzła routera. Jego głównym zastosowaniem jest </w:t>
      </w:r>
      <w:r w:rsidR="002A2C9F" w:rsidRPr="00C813A3">
        <w:rPr>
          <w:rFonts w:asciiTheme="minorHAnsi" w:hAnsiTheme="minorHAnsi" w:cstheme="minorHAnsi"/>
          <w:sz w:val="24"/>
          <w:szCs w:val="24"/>
        </w:rPr>
        <w:t>odbiór danych urządzeń mierzących oraz uruchamianie na ostatnim poziomie aplikacji, w której używana jest sieć</w:t>
      </w:r>
    </w:p>
    <w:p w14:paraId="11B73D77" w14:textId="78EF930C" w:rsidR="002A2C9F" w:rsidRPr="00C813A3" w:rsidRDefault="00E57932"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 xml:space="preserve">          </w:t>
      </w:r>
      <w:r w:rsidR="00E16BB3" w:rsidRPr="00C813A3">
        <w:rPr>
          <w:rFonts w:asciiTheme="minorHAnsi" w:hAnsiTheme="minorHAnsi" w:cstheme="minorHAnsi"/>
          <w:sz w:val="24"/>
          <w:szCs w:val="24"/>
        </w:rPr>
        <w:t xml:space="preserve">Technologia zapewnia transmisję na pasmach 2,4 GHz (cały świat) i 865 MHz, 915 MHz (wybrane rejony świata). </w:t>
      </w:r>
      <w:r w:rsidR="002A2C9F" w:rsidRPr="00C813A3">
        <w:rPr>
          <w:rFonts w:asciiTheme="minorHAnsi" w:hAnsiTheme="minorHAnsi" w:cstheme="minorHAnsi"/>
          <w:sz w:val="24"/>
          <w:szCs w:val="24"/>
        </w:rPr>
        <w:t>Moduły Xbee dostarczane są różnymi typami anten: chip [Rys. 1.</w:t>
      </w:r>
      <w:r w:rsidR="00975C34" w:rsidRPr="00C813A3">
        <w:rPr>
          <w:rFonts w:asciiTheme="minorHAnsi" w:hAnsiTheme="minorHAnsi" w:cstheme="minorHAnsi"/>
          <w:sz w:val="24"/>
          <w:szCs w:val="24"/>
        </w:rPr>
        <w:t>4</w:t>
      </w:r>
      <w:r w:rsidR="002A2C9F" w:rsidRPr="00C813A3">
        <w:rPr>
          <w:rFonts w:asciiTheme="minorHAnsi" w:hAnsiTheme="minorHAnsi" w:cstheme="minorHAnsi"/>
          <w:sz w:val="24"/>
          <w:szCs w:val="24"/>
        </w:rPr>
        <w:t>], wire [Rys. 1.</w:t>
      </w:r>
      <w:r w:rsidR="00975C34" w:rsidRPr="00C813A3">
        <w:rPr>
          <w:rFonts w:asciiTheme="minorHAnsi" w:hAnsiTheme="minorHAnsi" w:cstheme="minorHAnsi"/>
          <w:sz w:val="24"/>
          <w:szCs w:val="24"/>
        </w:rPr>
        <w:t>5</w:t>
      </w:r>
      <w:r w:rsidR="002A2C9F" w:rsidRPr="00C813A3">
        <w:rPr>
          <w:rFonts w:asciiTheme="minorHAnsi" w:hAnsiTheme="minorHAnsi" w:cstheme="minorHAnsi"/>
          <w:sz w:val="24"/>
          <w:szCs w:val="24"/>
        </w:rPr>
        <w:t>], u.FL [Rys. 1.</w:t>
      </w:r>
      <w:r w:rsidR="00975C34" w:rsidRPr="00C813A3">
        <w:rPr>
          <w:rFonts w:asciiTheme="minorHAnsi" w:hAnsiTheme="minorHAnsi" w:cstheme="minorHAnsi"/>
          <w:sz w:val="24"/>
          <w:szCs w:val="24"/>
        </w:rPr>
        <w:t>6</w:t>
      </w:r>
      <w:r w:rsidR="002A2C9F" w:rsidRPr="00C813A3">
        <w:rPr>
          <w:rFonts w:asciiTheme="minorHAnsi" w:hAnsiTheme="minorHAnsi" w:cstheme="minorHAnsi"/>
          <w:sz w:val="24"/>
          <w:szCs w:val="24"/>
        </w:rPr>
        <w:t>], RPSMA [Rys. 1.</w:t>
      </w:r>
      <w:r w:rsidR="00975C34" w:rsidRPr="00C813A3">
        <w:rPr>
          <w:rFonts w:asciiTheme="minorHAnsi" w:hAnsiTheme="minorHAnsi" w:cstheme="minorHAnsi"/>
          <w:sz w:val="24"/>
          <w:szCs w:val="24"/>
        </w:rPr>
        <w:t>7</w:t>
      </w:r>
      <w:r w:rsidR="002A2C9F" w:rsidRPr="00C813A3">
        <w:rPr>
          <w:rFonts w:asciiTheme="minorHAnsi" w:hAnsiTheme="minorHAnsi" w:cstheme="minorHAnsi"/>
          <w:sz w:val="24"/>
          <w:szCs w:val="24"/>
        </w:rPr>
        <w:t>], Trace (PCB) [Rys. 1.</w:t>
      </w:r>
      <w:r w:rsidR="00975C34" w:rsidRPr="00C813A3">
        <w:rPr>
          <w:rFonts w:asciiTheme="minorHAnsi" w:hAnsiTheme="minorHAnsi" w:cstheme="minorHAnsi"/>
          <w:sz w:val="24"/>
          <w:szCs w:val="24"/>
        </w:rPr>
        <w:t>8</w:t>
      </w:r>
      <w:r w:rsidR="002A2C9F" w:rsidRPr="00C813A3">
        <w:rPr>
          <w:rFonts w:asciiTheme="minorHAnsi" w:hAnsiTheme="minorHAnsi" w:cstheme="minorHAnsi"/>
          <w:sz w:val="24"/>
          <w:szCs w:val="24"/>
        </w:rPr>
        <w:t>].</w:t>
      </w:r>
    </w:p>
    <w:p w14:paraId="650D49B0" w14:textId="49D0DD92" w:rsidR="002A2C9F" w:rsidRPr="00C813A3" w:rsidRDefault="002A2C9F" w:rsidP="006D01BD">
      <w:pPr>
        <w:spacing w:line="360" w:lineRule="auto"/>
        <w:jc w:val="both"/>
        <w:rPr>
          <w:rFonts w:asciiTheme="minorHAnsi" w:hAnsiTheme="minorHAnsi" w:cstheme="minorHAnsi"/>
          <w:sz w:val="24"/>
          <w:szCs w:val="24"/>
        </w:rPr>
      </w:pPr>
    </w:p>
    <w:p w14:paraId="59AA14DE" w14:textId="77777777" w:rsidR="002A2C9F" w:rsidRPr="00C813A3" w:rsidRDefault="002A2C9F"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3EF054FB" wp14:editId="0836D772">
            <wp:extent cx="3809737" cy="30861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6864" cy="3091873"/>
                    </a:xfrm>
                    <a:prstGeom prst="rect">
                      <a:avLst/>
                    </a:prstGeom>
                  </pic:spPr>
                </pic:pic>
              </a:graphicData>
            </a:graphic>
          </wp:inline>
        </w:drawing>
      </w:r>
    </w:p>
    <w:p w14:paraId="6CD114CF" w14:textId="270A1F53" w:rsidR="002A2C9F" w:rsidRPr="00C813A3" w:rsidRDefault="002A2C9F" w:rsidP="006D01BD">
      <w:pPr>
        <w:pStyle w:val="Caption"/>
        <w:spacing w:line="360" w:lineRule="auto"/>
        <w:jc w:val="center"/>
        <w:rPr>
          <w:rFonts w:asciiTheme="minorHAnsi" w:hAnsiTheme="minorHAnsi" w:cstheme="minorHAnsi"/>
          <w:b w:val="0"/>
          <w:bCs w:val="0"/>
          <w:i/>
          <w:iCs/>
          <w:noProof/>
        </w:rPr>
      </w:pPr>
      <w:bookmarkStart w:id="37" w:name="_Toc43645416"/>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Xbee z anteną typu chip.</w:t>
      </w:r>
      <w:bookmarkEnd w:id="37"/>
    </w:p>
    <w:p w14:paraId="63B6A026" w14:textId="702AD035" w:rsidR="002A2C9F" w:rsidRPr="00C813A3" w:rsidRDefault="002A2C9F" w:rsidP="006D01BD">
      <w:pPr>
        <w:spacing w:line="360" w:lineRule="auto"/>
        <w:rPr>
          <w:rFonts w:asciiTheme="minorHAnsi" w:hAnsiTheme="minorHAnsi" w:cstheme="minorHAnsi"/>
        </w:rPr>
      </w:pPr>
    </w:p>
    <w:p w14:paraId="43EA2DDA" w14:textId="77777777" w:rsidR="002A2C9F" w:rsidRPr="00C813A3" w:rsidRDefault="002A2C9F"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FCBF36F" wp14:editId="3C6A63AA">
            <wp:extent cx="3190875" cy="384262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322" cy="3854005"/>
                    </a:xfrm>
                    <a:prstGeom prst="rect">
                      <a:avLst/>
                    </a:prstGeom>
                  </pic:spPr>
                </pic:pic>
              </a:graphicData>
            </a:graphic>
          </wp:inline>
        </w:drawing>
      </w:r>
    </w:p>
    <w:p w14:paraId="35826B81" w14:textId="333E382A" w:rsidR="002A2C9F" w:rsidRPr="00C813A3" w:rsidRDefault="002A2C9F" w:rsidP="006D01BD">
      <w:pPr>
        <w:pStyle w:val="Caption"/>
        <w:spacing w:line="360" w:lineRule="auto"/>
        <w:jc w:val="center"/>
        <w:rPr>
          <w:rFonts w:asciiTheme="minorHAnsi" w:hAnsiTheme="minorHAnsi" w:cstheme="minorHAnsi"/>
          <w:b w:val="0"/>
          <w:bCs w:val="0"/>
          <w:i/>
          <w:iCs/>
          <w:noProof/>
        </w:rPr>
      </w:pPr>
      <w:bookmarkStart w:id="38" w:name="_Toc43645417"/>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5</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Xbee z anteną typu wire.</w:t>
      </w:r>
      <w:bookmarkEnd w:id="38"/>
    </w:p>
    <w:p w14:paraId="241263B9" w14:textId="7088785C" w:rsidR="002A2C9F" w:rsidRPr="00C813A3" w:rsidRDefault="002A2C9F" w:rsidP="006D01BD">
      <w:pPr>
        <w:spacing w:line="360" w:lineRule="auto"/>
        <w:rPr>
          <w:rFonts w:asciiTheme="minorHAnsi" w:hAnsiTheme="minorHAnsi" w:cstheme="minorHAnsi"/>
        </w:rPr>
      </w:pPr>
    </w:p>
    <w:p w14:paraId="2025AF84" w14:textId="77777777" w:rsidR="002A2C9F" w:rsidRPr="00C813A3" w:rsidRDefault="002A2C9F" w:rsidP="006D01BD">
      <w:pPr>
        <w:keepNext/>
        <w:spacing w:line="360" w:lineRule="auto"/>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2ED79816" wp14:editId="0E8CFFEA">
            <wp:extent cx="3686175" cy="3010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9798" cy="3013334"/>
                    </a:xfrm>
                    <a:prstGeom prst="rect">
                      <a:avLst/>
                    </a:prstGeom>
                  </pic:spPr>
                </pic:pic>
              </a:graphicData>
            </a:graphic>
          </wp:inline>
        </w:drawing>
      </w:r>
    </w:p>
    <w:p w14:paraId="3E7E5E8D" w14:textId="06EB532F" w:rsidR="002A2C9F" w:rsidRPr="00C813A3" w:rsidRDefault="002A2C9F" w:rsidP="006D01BD">
      <w:pPr>
        <w:pStyle w:val="Caption"/>
        <w:spacing w:line="360" w:lineRule="auto"/>
        <w:jc w:val="center"/>
        <w:rPr>
          <w:rFonts w:asciiTheme="minorHAnsi" w:hAnsiTheme="minorHAnsi" w:cstheme="minorHAnsi"/>
          <w:b w:val="0"/>
          <w:bCs w:val="0"/>
          <w:i/>
          <w:iCs/>
          <w:noProof/>
        </w:rPr>
      </w:pPr>
      <w:bookmarkStart w:id="39" w:name="_Toc4364541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6</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Xbee z anteną typu u.FL.</w:t>
      </w:r>
      <w:bookmarkEnd w:id="39"/>
    </w:p>
    <w:p w14:paraId="1D973A37" w14:textId="4DA11357" w:rsidR="002A2C9F" w:rsidRPr="00C813A3" w:rsidRDefault="002A2C9F" w:rsidP="006D01BD">
      <w:pPr>
        <w:spacing w:line="360" w:lineRule="auto"/>
        <w:rPr>
          <w:rFonts w:asciiTheme="minorHAnsi" w:hAnsiTheme="minorHAnsi" w:cstheme="minorHAnsi"/>
        </w:rPr>
      </w:pPr>
    </w:p>
    <w:p w14:paraId="591F3B19" w14:textId="77777777" w:rsidR="002A2C9F" w:rsidRPr="00C813A3" w:rsidRDefault="002A2C9F"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ADD3B7C" wp14:editId="343FCA55">
            <wp:extent cx="46101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0100" cy="3352800"/>
                    </a:xfrm>
                    <a:prstGeom prst="rect">
                      <a:avLst/>
                    </a:prstGeom>
                  </pic:spPr>
                </pic:pic>
              </a:graphicData>
            </a:graphic>
          </wp:inline>
        </w:drawing>
      </w:r>
    </w:p>
    <w:p w14:paraId="376FD5C2" w14:textId="43D3EED2" w:rsidR="002A2C9F" w:rsidRPr="00C813A3" w:rsidRDefault="002A2C9F" w:rsidP="006D01BD">
      <w:pPr>
        <w:pStyle w:val="Caption"/>
        <w:spacing w:line="360" w:lineRule="auto"/>
        <w:jc w:val="center"/>
        <w:rPr>
          <w:rFonts w:asciiTheme="minorHAnsi" w:hAnsiTheme="minorHAnsi" w:cstheme="minorHAnsi"/>
          <w:b w:val="0"/>
          <w:bCs w:val="0"/>
          <w:i/>
          <w:iCs/>
          <w:noProof/>
        </w:rPr>
      </w:pPr>
      <w:bookmarkStart w:id="40" w:name="_Toc4364541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Xbee z anteną typu RPSMA.</w:t>
      </w:r>
      <w:bookmarkEnd w:id="40"/>
    </w:p>
    <w:p w14:paraId="0FF62C32" w14:textId="720A4683" w:rsidR="002A2C9F" w:rsidRPr="00C813A3" w:rsidRDefault="002A2C9F" w:rsidP="006D01BD">
      <w:pPr>
        <w:spacing w:line="360" w:lineRule="auto"/>
        <w:rPr>
          <w:rFonts w:asciiTheme="minorHAnsi" w:hAnsiTheme="minorHAnsi" w:cstheme="minorHAnsi"/>
        </w:rPr>
      </w:pPr>
    </w:p>
    <w:p w14:paraId="549540F5" w14:textId="77777777" w:rsidR="002A2C9F" w:rsidRPr="00C813A3" w:rsidRDefault="002A2C9F" w:rsidP="006D01BD">
      <w:pPr>
        <w:keepNext/>
        <w:spacing w:line="360" w:lineRule="auto"/>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22AEEF54" wp14:editId="2C2038F1">
            <wp:extent cx="5105400" cy="422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5400" cy="4229100"/>
                    </a:xfrm>
                    <a:prstGeom prst="rect">
                      <a:avLst/>
                    </a:prstGeom>
                  </pic:spPr>
                </pic:pic>
              </a:graphicData>
            </a:graphic>
          </wp:inline>
        </w:drawing>
      </w:r>
    </w:p>
    <w:p w14:paraId="0F401351" w14:textId="62316428" w:rsidR="002A2C9F" w:rsidRPr="00C813A3" w:rsidRDefault="002A2C9F" w:rsidP="006D01BD">
      <w:pPr>
        <w:pStyle w:val="Caption"/>
        <w:spacing w:line="360" w:lineRule="auto"/>
        <w:jc w:val="center"/>
        <w:rPr>
          <w:rFonts w:asciiTheme="minorHAnsi" w:hAnsiTheme="minorHAnsi" w:cstheme="minorHAnsi"/>
          <w:b w:val="0"/>
          <w:bCs w:val="0"/>
          <w:i/>
          <w:iCs/>
        </w:rPr>
      </w:pPr>
      <w:bookmarkStart w:id="41" w:name="_Toc4364542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Xbee z anteną typu Trace (PCB).</w:t>
      </w:r>
      <w:bookmarkEnd w:id="41"/>
    </w:p>
    <w:p w14:paraId="2EE49BAF" w14:textId="09C9E57D" w:rsidR="00AA69D7" w:rsidRPr="00C813A3" w:rsidRDefault="00AA69D7" w:rsidP="006D01BD">
      <w:pPr>
        <w:spacing w:line="360" w:lineRule="auto"/>
        <w:jc w:val="both"/>
        <w:rPr>
          <w:rFonts w:asciiTheme="minorHAnsi" w:hAnsiTheme="minorHAnsi" w:cstheme="minorHAnsi"/>
          <w:sz w:val="24"/>
          <w:szCs w:val="24"/>
        </w:rPr>
      </w:pPr>
    </w:p>
    <w:p w14:paraId="54399D7B" w14:textId="35BC3CF6" w:rsidR="00E57932" w:rsidRPr="00C813A3" w:rsidRDefault="00975C34" w:rsidP="006D01BD">
      <w:pPr>
        <w:pStyle w:val="Heading2"/>
        <w:spacing w:line="360" w:lineRule="auto"/>
        <w:rPr>
          <w:rFonts w:asciiTheme="minorHAnsi" w:hAnsiTheme="minorHAnsi" w:cstheme="minorHAnsi"/>
        </w:rPr>
      </w:pPr>
      <w:bookmarkStart w:id="42" w:name="_Toc43645482"/>
      <w:bookmarkStart w:id="43" w:name="_Toc43645574"/>
      <w:r w:rsidRPr="00C813A3">
        <w:rPr>
          <w:rFonts w:asciiTheme="minorHAnsi" w:hAnsiTheme="minorHAnsi" w:cstheme="minorHAnsi"/>
        </w:rPr>
        <w:t>Z-Wave</w:t>
      </w:r>
      <w:bookmarkEnd w:id="42"/>
      <w:bookmarkEnd w:id="43"/>
    </w:p>
    <w:p w14:paraId="1049986C" w14:textId="4D9EE197" w:rsidR="00E57932" w:rsidRPr="00C813A3" w:rsidRDefault="004550B9" w:rsidP="00C813A3">
      <w:pPr>
        <w:pStyle w:val="TEXT"/>
        <w:rPr>
          <w:rFonts w:asciiTheme="minorHAnsi" w:hAnsiTheme="minorHAnsi" w:cstheme="minorHAnsi"/>
        </w:rPr>
      </w:pPr>
      <w:r w:rsidRPr="00C813A3">
        <w:rPr>
          <w:rFonts w:asciiTheme="minorHAnsi" w:hAnsiTheme="minorHAnsi" w:cstheme="minorHAnsi"/>
        </w:rPr>
        <w:t xml:space="preserve">          </w:t>
      </w:r>
      <w:r w:rsidR="00E57932" w:rsidRPr="00C813A3">
        <w:rPr>
          <w:rFonts w:asciiTheme="minorHAnsi" w:hAnsiTheme="minorHAnsi" w:cstheme="minorHAnsi"/>
        </w:rPr>
        <w:t>Z-Wave to protokół stworzony do zdalnego sterowania urządzeniami wykorzystywanymi w</w:t>
      </w:r>
    </w:p>
    <w:p w14:paraId="117B768C" w14:textId="26C4BB16" w:rsidR="00E57932" w:rsidRPr="00C813A3" w:rsidRDefault="00E57932" w:rsidP="00C813A3">
      <w:pPr>
        <w:pStyle w:val="TEXT"/>
        <w:rPr>
          <w:rFonts w:asciiTheme="minorHAnsi" w:hAnsiTheme="minorHAnsi" w:cstheme="minorHAnsi"/>
        </w:rPr>
      </w:pPr>
      <w:r w:rsidRPr="00C813A3">
        <w:rPr>
          <w:rFonts w:asciiTheme="minorHAnsi" w:hAnsiTheme="minorHAnsi" w:cstheme="minorHAnsi"/>
        </w:rPr>
        <w:t xml:space="preserve">systemach inteligentnego zarządzania budynkiem. </w:t>
      </w:r>
      <w:r w:rsidR="00163CCC" w:rsidRPr="00C813A3">
        <w:rPr>
          <w:rFonts w:asciiTheme="minorHAnsi" w:hAnsiTheme="minorHAnsi" w:cstheme="minorHAnsi"/>
        </w:rPr>
        <w:t>Ideą systemu jest synchronizacja węzłów sieci w topologię mesh, zwaną również jako sieć kratowa. Każdy węzeł sieci komunikuję się z centralą sieci oraz jest jednocześnie przekaźnikiem danych od innych urządzeń. Umożliwia to budowę sieci o wiele większą niż zasięg połączeniami punkt - punkt. Jedynymi wyjątkami są urządzenia Z-Wave zasilane bateryjnie, które ze względu na potrzebę niskiego poboru prądu mają wyłączoną możliwość przekazywania informacji od innych węzłów. W przeciwieństwie do innych wymienionych systemów komunikacji wymienionych w niniejszym dokumencie</w:t>
      </w:r>
      <w:r w:rsidR="008B1199" w:rsidRPr="00C813A3">
        <w:rPr>
          <w:rFonts w:asciiTheme="minorHAnsi" w:hAnsiTheme="minorHAnsi" w:cstheme="minorHAnsi"/>
        </w:rPr>
        <w:t>,</w:t>
      </w:r>
      <w:r w:rsidR="00163CCC" w:rsidRPr="00C813A3">
        <w:rPr>
          <w:rFonts w:asciiTheme="minorHAnsi" w:hAnsiTheme="minorHAnsi" w:cstheme="minorHAnsi"/>
        </w:rPr>
        <w:t xml:space="preserve"> Z-Wave jest zastrzeżonym protokołem, który jest obecnie własnością Sigma Designs i promowany jest prze</w:t>
      </w:r>
      <w:r w:rsidR="008B1199" w:rsidRPr="00C813A3">
        <w:rPr>
          <w:rFonts w:asciiTheme="minorHAnsi" w:hAnsiTheme="minorHAnsi" w:cstheme="minorHAnsi"/>
        </w:rPr>
        <w:t>z</w:t>
      </w:r>
      <w:r w:rsidR="00163CCC" w:rsidRPr="00C813A3">
        <w:rPr>
          <w:rFonts w:asciiTheme="minorHAnsi" w:hAnsiTheme="minorHAnsi" w:cstheme="minorHAnsi"/>
        </w:rPr>
        <w:t xml:space="preserve"> Z-Wave Alliance. Protokół nie jest kompatybilny z protokołem IP, dlatego urządzenia Z-Wave nie mogą bezpośrednio połączyć się z Internetem lub typowymi urządzeniami użytkownika (np. telefon</w:t>
      </w:r>
      <w:r w:rsidR="002F24F2" w:rsidRPr="00C813A3">
        <w:rPr>
          <w:rFonts w:asciiTheme="minorHAnsi" w:hAnsiTheme="minorHAnsi" w:cstheme="minorHAnsi"/>
        </w:rPr>
        <w:t>, laptop</w:t>
      </w:r>
      <w:r w:rsidR="00163CCC" w:rsidRPr="00C813A3">
        <w:rPr>
          <w:rFonts w:asciiTheme="minorHAnsi" w:hAnsiTheme="minorHAnsi" w:cstheme="minorHAnsi"/>
        </w:rPr>
        <w:t>)</w:t>
      </w:r>
      <w:r w:rsidR="002F24F2" w:rsidRPr="00C813A3">
        <w:rPr>
          <w:rFonts w:asciiTheme="minorHAnsi" w:hAnsiTheme="minorHAnsi" w:cstheme="minorHAnsi"/>
        </w:rPr>
        <w:t xml:space="preserve">. W tym celu wykorzystuję się kontrolery, które pozwalają na interakcje z urządzeniami Z-Wave przez telefon, </w:t>
      </w:r>
      <w:commentRangeStart w:id="44"/>
      <w:r w:rsidR="002F24F2" w:rsidRPr="00C813A3">
        <w:rPr>
          <w:rFonts w:asciiTheme="minorHAnsi" w:hAnsiTheme="minorHAnsi" w:cstheme="minorHAnsi"/>
        </w:rPr>
        <w:t>tablet</w:t>
      </w:r>
      <w:r w:rsidR="00E9372A" w:rsidRPr="00C813A3">
        <w:rPr>
          <w:rFonts w:asciiTheme="minorHAnsi" w:hAnsiTheme="minorHAnsi" w:cstheme="minorHAnsi"/>
        </w:rPr>
        <w:t xml:space="preserve"> </w:t>
      </w:r>
      <w:r w:rsidR="002F24F2" w:rsidRPr="00C813A3">
        <w:rPr>
          <w:rFonts w:asciiTheme="minorHAnsi" w:hAnsiTheme="minorHAnsi" w:cstheme="minorHAnsi"/>
        </w:rPr>
        <w:t>[20].</w:t>
      </w:r>
      <w:commentRangeEnd w:id="44"/>
      <w:r w:rsidR="00F6164B" w:rsidRPr="00C813A3">
        <w:rPr>
          <w:rStyle w:val="CommentReference"/>
          <w:rFonts w:asciiTheme="minorHAnsi" w:hAnsiTheme="minorHAnsi" w:cstheme="minorHAnsi"/>
        </w:rPr>
        <w:commentReference w:id="44"/>
      </w:r>
    </w:p>
    <w:p w14:paraId="7BD58A0D" w14:textId="4A1E0304" w:rsidR="002F24F2" w:rsidRPr="00C813A3" w:rsidRDefault="002F24F2" w:rsidP="00C813A3">
      <w:pPr>
        <w:pStyle w:val="TEXT"/>
        <w:rPr>
          <w:rFonts w:asciiTheme="minorHAnsi" w:hAnsiTheme="minorHAnsi" w:cstheme="minorHAnsi"/>
        </w:rPr>
      </w:pPr>
    </w:p>
    <w:p w14:paraId="56DE97CD" w14:textId="77777777" w:rsidR="002F24F2" w:rsidRPr="00C813A3" w:rsidRDefault="002F24F2"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047AB339" wp14:editId="723A53B7">
            <wp:extent cx="4638675" cy="3248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8675" cy="3248025"/>
                    </a:xfrm>
                    <a:prstGeom prst="rect">
                      <a:avLst/>
                    </a:prstGeom>
                  </pic:spPr>
                </pic:pic>
              </a:graphicData>
            </a:graphic>
          </wp:inline>
        </w:drawing>
      </w:r>
    </w:p>
    <w:p w14:paraId="6F4F9941" w14:textId="0CC9EBF7" w:rsidR="002F24F2" w:rsidRPr="00C813A3" w:rsidRDefault="002F24F2" w:rsidP="006D01BD">
      <w:pPr>
        <w:pStyle w:val="Caption"/>
        <w:spacing w:line="360" w:lineRule="auto"/>
        <w:jc w:val="center"/>
        <w:rPr>
          <w:rFonts w:asciiTheme="minorHAnsi" w:hAnsiTheme="minorHAnsi" w:cstheme="minorHAnsi"/>
          <w:b w:val="0"/>
          <w:bCs w:val="0"/>
          <w:i/>
          <w:iCs/>
        </w:rPr>
      </w:pPr>
      <w:bookmarkStart w:id="45" w:name="_Toc4364542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9</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Czujnik ruchu, temperatury i natężenia światła z modułem komunikacyjnym Z-Wave.</w:t>
      </w:r>
      <w:bookmarkEnd w:id="45"/>
    </w:p>
    <w:p w14:paraId="06F14FC3" w14:textId="77777777" w:rsidR="001C5050" w:rsidRPr="00C813A3" w:rsidRDefault="001C5050" w:rsidP="006D01BD">
      <w:pPr>
        <w:spacing w:line="360" w:lineRule="auto"/>
        <w:rPr>
          <w:rFonts w:asciiTheme="minorHAnsi" w:hAnsiTheme="minorHAnsi" w:cstheme="minorHAnsi"/>
          <w:color w:val="FF0000"/>
          <w:sz w:val="22"/>
          <w:szCs w:val="22"/>
        </w:rPr>
      </w:pPr>
    </w:p>
    <w:p w14:paraId="3FB5461F" w14:textId="38EFA6B0" w:rsidR="001C5050" w:rsidRPr="00C813A3" w:rsidRDefault="001C5050" w:rsidP="006D01BD">
      <w:pPr>
        <w:pStyle w:val="Heading2"/>
        <w:spacing w:line="360" w:lineRule="auto"/>
        <w:rPr>
          <w:rFonts w:asciiTheme="minorHAnsi" w:hAnsiTheme="minorHAnsi" w:cstheme="minorHAnsi"/>
        </w:rPr>
      </w:pPr>
      <w:bookmarkStart w:id="46" w:name="_Toc43645483"/>
      <w:bookmarkStart w:id="47" w:name="_Toc43645575"/>
      <w:r w:rsidRPr="00C813A3">
        <w:rPr>
          <w:rFonts w:asciiTheme="minorHAnsi" w:hAnsiTheme="minorHAnsi" w:cstheme="minorHAnsi"/>
        </w:rPr>
        <w:t>WiFi</w:t>
      </w:r>
      <w:bookmarkEnd w:id="46"/>
      <w:bookmarkEnd w:id="47"/>
    </w:p>
    <w:p w14:paraId="5CDA6DA0" w14:textId="6917B4A6" w:rsidR="001C5050" w:rsidRPr="00C813A3" w:rsidRDefault="008B1199" w:rsidP="00C813A3">
      <w:pPr>
        <w:pStyle w:val="TEXT"/>
        <w:rPr>
          <w:rFonts w:asciiTheme="minorHAnsi" w:hAnsiTheme="minorHAnsi" w:cstheme="minorHAnsi"/>
        </w:rPr>
      </w:pPr>
      <w:r w:rsidRPr="00C813A3">
        <w:rPr>
          <w:rFonts w:asciiTheme="minorHAnsi" w:hAnsiTheme="minorHAnsi" w:cstheme="minorHAnsi"/>
        </w:rPr>
        <w:t xml:space="preserve">          WiFi jest b</w:t>
      </w:r>
      <w:r w:rsidR="001C5050" w:rsidRPr="00C813A3">
        <w:rPr>
          <w:rFonts w:asciiTheme="minorHAnsi" w:hAnsiTheme="minorHAnsi" w:cstheme="minorHAnsi"/>
        </w:rPr>
        <w:t>ardzo popularn</w:t>
      </w:r>
      <w:r w:rsidRPr="00C813A3">
        <w:rPr>
          <w:rFonts w:asciiTheme="minorHAnsi" w:hAnsiTheme="minorHAnsi" w:cstheme="minorHAnsi"/>
        </w:rPr>
        <w:t>ą</w:t>
      </w:r>
      <w:r w:rsidR="001C5050" w:rsidRPr="00C813A3">
        <w:rPr>
          <w:rFonts w:asciiTheme="minorHAnsi" w:hAnsiTheme="minorHAnsi" w:cstheme="minorHAnsi"/>
        </w:rPr>
        <w:t xml:space="preserve"> technologia łączności bezprzewodowej opartej o standardy IEEE 802.11.X,</w:t>
      </w:r>
      <w:r w:rsidRPr="00C813A3">
        <w:rPr>
          <w:rFonts w:asciiTheme="minorHAnsi" w:hAnsiTheme="minorHAnsi" w:cstheme="minorHAnsi"/>
        </w:rPr>
        <w:t xml:space="preserve"> która jest </w:t>
      </w:r>
      <w:r w:rsidR="001C5050" w:rsidRPr="00C813A3">
        <w:rPr>
          <w:rFonts w:asciiTheme="minorHAnsi" w:hAnsiTheme="minorHAnsi" w:cstheme="minorHAnsi"/>
        </w:rPr>
        <w:t xml:space="preserve">powszechnie wykorzystywana do tworzenia lokalnych sieci komputerowych z dostępem do Internetu. </w:t>
      </w:r>
      <w:r w:rsidR="00873E0E" w:rsidRPr="00C813A3">
        <w:rPr>
          <w:rFonts w:asciiTheme="minorHAnsi" w:hAnsiTheme="minorHAnsi" w:cstheme="minorHAnsi"/>
        </w:rPr>
        <w:t>W 2017r. pojawił się standard 802.11ah</w:t>
      </w:r>
      <w:r w:rsidR="002402B4" w:rsidRPr="00C813A3">
        <w:rPr>
          <w:rFonts w:asciiTheme="minorHAnsi" w:hAnsiTheme="minorHAnsi" w:cstheme="minorHAnsi"/>
        </w:rPr>
        <w:t xml:space="preserve"> (zwany także Wi-Fi HaLow)</w:t>
      </w:r>
      <w:r w:rsidR="00873E0E" w:rsidRPr="00C813A3">
        <w:rPr>
          <w:rFonts w:asciiTheme="minorHAnsi" w:hAnsiTheme="minorHAnsi" w:cstheme="minorHAnsi"/>
        </w:rPr>
        <w:t xml:space="preserve"> , który wykorzystuje darmowe pasmo ISM 900 MHz co pozwala osiągać większy zasięg. Korzysta również z niższego zużycia energii, umożliwiając tworzenie dużych grup czujników, które współpracują w celu wymiany informacji, wspierając koncepcję Internetu rzeczy[21].</w:t>
      </w:r>
    </w:p>
    <w:p w14:paraId="53A1AA44" w14:textId="7C0DD322" w:rsidR="00807FCC" w:rsidRPr="00C813A3" w:rsidRDefault="00807FCC" w:rsidP="00C813A3">
      <w:pPr>
        <w:pStyle w:val="TEXT"/>
        <w:rPr>
          <w:rFonts w:asciiTheme="minorHAnsi" w:hAnsiTheme="minorHAnsi" w:cstheme="minorHAnsi"/>
        </w:rPr>
      </w:pPr>
    </w:p>
    <w:p w14:paraId="24265054" w14:textId="77777777" w:rsidR="00807FCC" w:rsidRPr="00C813A3" w:rsidRDefault="00807FCC"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0FA6B0CA" wp14:editId="65AE38D1">
            <wp:extent cx="5400675" cy="291064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16338" cy="2919085"/>
                    </a:xfrm>
                    <a:prstGeom prst="rect">
                      <a:avLst/>
                    </a:prstGeom>
                    <a:noFill/>
                    <a:ln>
                      <a:noFill/>
                    </a:ln>
                  </pic:spPr>
                </pic:pic>
              </a:graphicData>
            </a:graphic>
          </wp:inline>
        </w:drawing>
      </w:r>
    </w:p>
    <w:p w14:paraId="3969B6CA" w14:textId="4A142539" w:rsidR="00807FCC" w:rsidRPr="00C813A3" w:rsidRDefault="00807FCC" w:rsidP="006D01BD">
      <w:pPr>
        <w:pStyle w:val="Caption"/>
        <w:spacing w:line="360" w:lineRule="auto"/>
        <w:jc w:val="center"/>
        <w:rPr>
          <w:rFonts w:asciiTheme="minorHAnsi" w:hAnsiTheme="minorHAnsi" w:cstheme="minorHAnsi"/>
          <w:b w:val="0"/>
          <w:bCs w:val="0"/>
          <w:i/>
          <w:iCs/>
        </w:rPr>
      </w:pPr>
      <w:bookmarkStart w:id="48" w:name="_Toc43645422"/>
      <w:commentRangeStart w:id="49"/>
      <w:r w:rsidRPr="00C813A3">
        <w:rPr>
          <w:rFonts w:asciiTheme="minorHAnsi" w:hAnsiTheme="minorHAnsi" w:cstheme="minorHAnsi"/>
          <w:b w:val="0"/>
          <w:bCs w:val="0"/>
          <w:i/>
          <w:iCs/>
        </w:rPr>
        <w:lastRenderedPageBreak/>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10</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Zalety technologii WiFi HaLow [źródło: https://www.wi-fi.org/discover-wi-fi/wi-fi-halow]</w:t>
      </w:r>
      <w:commentRangeEnd w:id="49"/>
      <w:r w:rsidR="00F6164B" w:rsidRPr="00C813A3">
        <w:rPr>
          <w:rStyle w:val="CommentReference"/>
          <w:rFonts w:asciiTheme="minorHAnsi" w:hAnsiTheme="minorHAnsi" w:cstheme="minorHAnsi"/>
          <w:b w:val="0"/>
          <w:bCs w:val="0"/>
        </w:rPr>
        <w:commentReference w:id="49"/>
      </w:r>
      <w:bookmarkEnd w:id="48"/>
    </w:p>
    <w:p w14:paraId="314BB2AE" w14:textId="51B485A6" w:rsidR="002402B4" w:rsidRPr="00C813A3" w:rsidRDefault="002402B4" w:rsidP="00C813A3">
      <w:pPr>
        <w:pStyle w:val="TEXT"/>
        <w:rPr>
          <w:rFonts w:asciiTheme="minorHAnsi" w:hAnsiTheme="minorHAnsi" w:cstheme="minorHAnsi"/>
        </w:rPr>
      </w:pPr>
    </w:p>
    <w:p w14:paraId="789A7EBD" w14:textId="77777777" w:rsidR="00807FCC" w:rsidRPr="00C813A3" w:rsidRDefault="00807FCC"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48DFCF80" wp14:editId="4D283EA3">
            <wp:extent cx="1933575" cy="2505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3575" cy="2505075"/>
                    </a:xfrm>
                    <a:prstGeom prst="rect">
                      <a:avLst/>
                    </a:prstGeom>
                  </pic:spPr>
                </pic:pic>
              </a:graphicData>
            </a:graphic>
          </wp:inline>
        </w:drawing>
      </w:r>
    </w:p>
    <w:p w14:paraId="1578132A" w14:textId="4D445E03" w:rsidR="00807FCC" w:rsidRPr="00C813A3" w:rsidRDefault="00807FCC" w:rsidP="006D01BD">
      <w:pPr>
        <w:pStyle w:val="Caption"/>
        <w:spacing w:line="360" w:lineRule="auto"/>
        <w:jc w:val="center"/>
        <w:rPr>
          <w:rFonts w:asciiTheme="minorHAnsi" w:hAnsiTheme="minorHAnsi" w:cstheme="minorHAnsi"/>
          <w:b w:val="0"/>
          <w:bCs w:val="0"/>
          <w:i/>
          <w:iCs/>
        </w:rPr>
      </w:pPr>
      <w:bookmarkStart w:id="50" w:name="_Toc4364542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Moduł bezprzewodowy kompatybilny z 802.11ah HaLow [źródło: https://www.silextechnology.com/unwired/industrys-first-802.11ah-halow-wireless-module-for-iot-devices]</w:t>
      </w:r>
      <w:bookmarkEnd w:id="50"/>
    </w:p>
    <w:p w14:paraId="732ABE38" w14:textId="49D072B7" w:rsidR="002402B4" w:rsidRPr="00C813A3" w:rsidRDefault="002402B4" w:rsidP="00C813A3">
      <w:pPr>
        <w:pStyle w:val="TEXT"/>
        <w:rPr>
          <w:rFonts w:asciiTheme="minorHAnsi" w:hAnsiTheme="minorHAnsi" w:cstheme="minorHAnsi"/>
        </w:rPr>
      </w:pPr>
    </w:p>
    <w:p w14:paraId="5CCDA06F" w14:textId="6E43A8DC" w:rsidR="002402B4" w:rsidRPr="00C813A3" w:rsidRDefault="002402B4" w:rsidP="006D01BD">
      <w:pPr>
        <w:pStyle w:val="Heading2"/>
        <w:spacing w:line="360" w:lineRule="auto"/>
        <w:rPr>
          <w:rFonts w:asciiTheme="minorHAnsi" w:hAnsiTheme="minorHAnsi" w:cstheme="minorHAnsi"/>
        </w:rPr>
      </w:pPr>
      <w:bookmarkStart w:id="51" w:name="_Toc43645484"/>
      <w:bookmarkStart w:id="52" w:name="_Toc43645576"/>
      <w:r w:rsidRPr="00C813A3">
        <w:rPr>
          <w:rFonts w:asciiTheme="minorHAnsi" w:hAnsiTheme="minorHAnsi" w:cstheme="minorHAnsi"/>
        </w:rPr>
        <w:t>Bluetooth</w:t>
      </w:r>
      <w:bookmarkEnd w:id="51"/>
      <w:bookmarkEnd w:id="52"/>
    </w:p>
    <w:p w14:paraId="01856E54" w14:textId="5914F47F" w:rsidR="002402B4" w:rsidRPr="00C813A3" w:rsidRDefault="008B1199" w:rsidP="00C813A3">
      <w:pPr>
        <w:pStyle w:val="TEXT"/>
        <w:rPr>
          <w:rFonts w:asciiTheme="minorHAnsi" w:hAnsiTheme="minorHAnsi" w:cstheme="minorHAnsi"/>
        </w:rPr>
      </w:pPr>
      <w:r w:rsidRPr="00C813A3">
        <w:rPr>
          <w:rFonts w:asciiTheme="minorHAnsi" w:hAnsiTheme="minorHAnsi" w:cstheme="minorHAnsi"/>
        </w:rPr>
        <w:t xml:space="preserve">          Bluetooth jest s</w:t>
      </w:r>
      <w:r w:rsidR="00302A77" w:rsidRPr="00C813A3">
        <w:rPr>
          <w:rFonts w:asciiTheme="minorHAnsi" w:hAnsiTheme="minorHAnsi" w:cstheme="minorHAnsi"/>
        </w:rPr>
        <w:t>tandard</w:t>
      </w:r>
      <w:r w:rsidRPr="00C813A3">
        <w:rPr>
          <w:rFonts w:asciiTheme="minorHAnsi" w:hAnsiTheme="minorHAnsi" w:cstheme="minorHAnsi"/>
        </w:rPr>
        <w:t>em</w:t>
      </w:r>
      <w:r w:rsidR="00302A77" w:rsidRPr="00C813A3">
        <w:rPr>
          <w:rFonts w:asciiTheme="minorHAnsi" w:hAnsiTheme="minorHAnsi" w:cstheme="minorHAnsi"/>
        </w:rPr>
        <w:t xml:space="preserve"> technologii bezprzewodowej </w:t>
      </w:r>
      <w:r w:rsidR="00F05A90" w:rsidRPr="00C813A3">
        <w:rPr>
          <w:rFonts w:asciiTheme="minorHAnsi" w:hAnsiTheme="minorHAnsi" w:cstheme="minorHAnsi"/>
        </w:rPr>
        <w:t>stosowanym do wymiany informacji między urządzeniami</w:t>
      </w:r>
      <w:r w:rsidRPr="00C813A3">
        <w:rPr>
          <w:rFonts w:asciiTheme="minorHAnsi" w:hAnsiTheme="minorHAnsi" w:cstheme="minorHAnsi"/>
        </w:rPr>
        <w:t xml:space="preserve"> znajdującymi się w niedalekiej odległości od siebie</w:t>
      </w:r>
      <w:r w:rsidR="00F05A90" w:rsidRPr="00C813A3">
        <w:rPr>
          <w:rFonts w:asciiTheme="minorHAnsi" w:hAnsiTheme="minorHAnsi" w:cstheme="minorHAnsi"/>
        </w:rPr>
        <w:t xml:space="preserve">. </w:t>
      </w:r>
      <w:r w:rsidRPr="00C813A3">
        <w:rPr>
          <w:rFonts w:asciiTheme="minorHAnsi" w:hAnsiTheme="minorHAnsi" w:cstheme="minorHAnsi"/>
        </w:rPr>
        <w:t>Technologia</w:t>
      </w:r>
      <w:r w:rsidR="00F05A90" w:rsidRPr="00C813A3">
        <w:rPr>
          <w:rFonts w:asciiTheme="minorHAnsi" w:hAnsiTheme="minorHAnsi" w:cstheme="minorHAnsi"/>
        </w:rPr>
        <w:t xml:space="preserve"> działa na falach centymetrowych w zakresie od 2,402 GHz do 2,480 GHz. Technologia szeroko jest wykorzystywana w urządzeniach takich jak</w:t>
      </w:r>
      <w:r w:rsidRPr="00C813A3">
        <w:rPr>
          <w:rFonts w:asciiTheme="minorHAnsi" w:hAnsiTheme="minorHAnsi" w:cstheme="minorHAnsi"/>
        </w:rPr>
        <w:t>:</w:t>
      </w:r>
      <w:r w:rsidR="00F05A90" w:rsidRPr="00C813A3">
        <w:rPr>
          <w:rFonts w:asciiTheme="minorHAnsi" w:hAnsiTheme="minorHAnsi" w:cstheme="minorHAnsi"/>
        </w:rPr>
        <w:t xml:space="preserve"> laptopy, smartfony, klawiatury, myszki, bezprzewodowe słuchawki oraz radia. Jednostką standardu jest pikosieć (ang. piconet)</w:t>
      </w:r>
      <w:r w:rsidR="00041078" w:rsidRPr="00C813A3">
        <w:rPr>
          <w:rFonts w:asciiTheme="minorHAnsi" w:hAnsiTheme="minorHAnsi" w:cstheme="minorHAnsi"/>
        </w:rPr>
        <w:t xml:space="preserve">, w której znajduję się urządzenie typu master z dołączonymi do niego urządzeniami typu slave. W jednym miejscu pracować może wiele pikosieci, które mogą być połączone ze sobą za pomocą węzła typu most (ang. bridge)(Rys 3.12). </w:t>
      </w:r>
      <w:commentRangeStart w:id="53"/>
      <w:r w:rsidR="00041078" w:rsidRPr="00C813A3">
        <w:rPr>
          <w:rFonts w:asciiTheme="minorHAnsi" w:hAnsiTheme="minorHAnsi" w:cstheme="minorHAnsi"/>
        </w:rPr>
        <w:t>W</w:t>
      </w:r>
      <w:commentRangeEnd w:id="53"/>
      <w:r w:rsidR="00F6164B" w:rsidRPr="00C813A3">
        <w:rPr>
          <w:rStyle w:val="CommentReference"/>
          <w:rFonts w:asciiTheme="minorHAnsi" w:hAnsiTheme="minorHAnsi" w:cstheme="minorHAnsi"/>
        </w:rPr>
        <w:commentReference w:id="53"/>
      </w:r>
      <w:r w:rsidR="00041078" w:rsidRPr="00C813A3">
        <w:rPr>
          <w:rFonts w:asciiTheme="minorHAnsi" w:hAnsiTheme="minorHAnsi" w:cstheme="minorHAnsi"/>
        </w:rPr>
        <w:t xml:space="preserve"> sieci mogą znajdować się także węzły w stanie uśpienia (parked slave), które w danym momencie nie wymieniają informacji z masterem</w:t>
      </w:r>
      <w:r w:rsidRPr="00C813A3">
        <w:rPr>
          <w:rFonts w:asciiTheme="minorHAnsi" w:hAnsiTheme="minorHAnsi" w:cstheme="minorHAnsi"/>
        </w:rPr>
        <w:t>,</w:t>
      </w:r>
      <w:r w:rsidR="00041078" w:rsidRPr="00C813A3">
        <w:rPr>
          <w:rFonts w:asciiTheme="minorHAnsi" w:hAnsiTheme="minorHAnsi" w:cstheme="minorHAnsi"/>
        </w:rPr>
        <w:t xml:space="preserve"> ale mogą zostać wybudzone przez</w:t>
      </w:r>
      <w:r w:rsidRPr="00C813A3">
        <w:rPr>
          <w:rFonts w:asciiTheme="minorHAnsi" w:hAnsiTheme="minorHAnsi" w:cstheme="minorHAnsi"/>
        </w:rPr>
        <w:t xml:space="preserve"> to</w:t>
      </w:r>
      <w:r w:rsidR="00041078" w:rsidRPr="00C813A3">
        <w:rPr>
          <w:rFonts w:asciiTheme="minorHAnsi" w:hAnsiTheme="minorHAnsi" w:cstheme="minorHAnsi"/>
        </w:rPr>
        <w:t xml:space="preserve"> urządzenie.</w:t>
      </w:r>
    </w:p>
    <w:p w14:paraId="5067014B" w14:textId="77777777" w:rsidR="00041078" w:rsidRPr="00C813A3" w:rsidRDefault="00041078"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0A7F774A" wp14:editId="2AFF9024">
            <wp:extent cx="4045225" cy="211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692" cy="2123158"/>
                    </a:xfrm>
                    <a:prstGeom prst="rect">
                      <a:avLst/>
                    </a:prstGeom>
                    <a:noFill/>
                    <a:ln>
                      <a:noFill/>
                    </a:ln>
                  </pic:spPr>
                </pic:pic>
              </a:graphicData>
            </a:graphic>
          </wp:inline>
        </w:drawing>
      </w:r>
    </w:p>
    <w:p w14:paraId="758E2157" w14:textId="05DC11DE" w:rsidR="001D0F1E" w:rsidRPr="00C813A3" w:rsidRDefault="00041078" w:rsidP="006D01BD">
      <w:pPr>
        <w:pStyle w:val="Caption"/>
        <w:spacing w:line="360" w:lineRule="auto"/>
        <w:jc w:val="center"/>
        <w:rPr>
          <w:rFonts w:asciiTheme="minorHAnsi" w:hAnsiTheme="minorHAnsi" w:cstheme="minorHAnsi"/>
          <w:b w:val="0"/>
          <w:bCs w:val="0"/>
          <w:i/>
          <w:iCs/>
        </w:rPr>
      </w:pPr>
      <w:bookmarkStart w:id="54" w:name="_Toc4364542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Architektura sieci Bluetooth</w:t>
      </w:r>
      <w:bookmarkEnd w:id="54"/>
    </w:p>
    <w:p w14:paraId="22B618BD" w14:textId="5E50BD5D" w:rsidR="00224F59" w:rsidRPr="00C813A3" w:rsidRDefault="00224F59" w:rsidP="006D01BD">
      <w:pPr>
        <w:spacing w:line="360" w:lineRule="auto"/>
        <w:rPr>
          <w:rFonts w:asciiTheme="minorHAnsi" w:hAnsiTheme="minorHAnsi" w:cstheme="minorHAnsi"/>
          <w:sz w:val="24"/>
          <w:szCs w:val="24"/>
        </w:rPr>
      </w:pPr>
    </w:p>
    <w:p w14:paraId="576EFE6B" w14:textId="77777777" w:rsidR="00965352" w:rsidRPr="00C813A3" w:rsidRDefault="00965352"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5E318015" wp14:editId="2C0B83E4">
            <wp:extent cx="3924300" cy="3352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4300" cy="3352800"/>
                    </a:xfrm>
                    <a:prstGeom prst="rect">
                      <a:avLst/>
                    </a:prstGeom>
                  </pic:spPr>
                </pic:pic>
              </a:graphicData>
            </a:graphic>
          </wp:inline>
        </w:drawing>
      </w:r>
    </w:p>
    <w:p w14:paraId="5A7D8641" w14:textId="17825BC3" w:rsidR="00965352" w:rsidRPr="00C813A3" w:rsidRDefault="00965352" w:rsidP="006D01BD">
      <w:pPr>
        <w:pStyle w:val="Caption"/>
        <w:spacing w:line="360" w:lineRule="auto"/>
        <w:jc w:val="center"/>
        <w:rPr>
          <w:rFonts w:asciiTheme="minorHAnsi" w:hAnsiTheme="minorHAnsi" w:cstheme="minorHAnsi"/>
          <w:b w:val="0"/>
          <w:bCs w:val="0"/>
          <w:i/>
          <w:iCs/>
          <w:sz w:val="24"/>
          <w:szCs w:val="24"/>
        </w:rPr>
      </w:pPr>
      <w:bookmarkStart w:id="55" w:name="_Toc43645425"/>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Przykładowe urządzenie w technologii </w:t>
      </w:r>
      <w:r w:rsidR="002C28E0" w:rsidRPr="00C813A3">
        <w:rPr>
          <w:rFonts w:asciiTheme="minorHAnsi" w:hAnsiTheme="minorHAnsi" w:cstheme="minorHAnsi"/>
          <w:b w:val="0"/>
          <w:bCs w:val="0"/>
          <w:i/>
          <w:iCs/>
        </w:rPr>
        <w:t>B</w:t>
      </w:r>
      <w:r w:rsidRPr="00C813A3">
        <w:rPr>
          <w:rFonts w:asciiTheme="minorHAnsi" w:hAnsiTheme="minorHAnsi" w:cstheme="minorHAnsi"/>
          <w:b w:val="0"/>
          <w:bCs w:val="0"/>
          <w:i/>
          <w:iCs/>
        </w:rPr>
        <w:t>luetooth realizujące bezprzewodową wymianę informacji</w:t>
      </w:r>
      <w:bookmarkEnd w:id="55"/>
    </w:p>
    <w:p w14:paraId="6679AE00" w14:textId="77777777" w:rsidR="00965352" w:rsidRPr="00C813A3" w:rsidRDefault="00965352" w:rsidP="006D01BD">
      <w:pPr>
        <w:spacing w:line="360" w:lineRule="auto"/>
        <w:rPr>
          <w:rFonts w:asciiTheme="minorHAnsi" w:hAnsiTheme="minorHAnsi" w:cstheme="minorHAnsi"/>
          <w:sz w:val="24"/>
          <w:szCs w:val="24"/>
        </w:rPr>
      </w:pPr>
    </w:p>
    <w:p w14:paraId="2F61C3E0" w14:textId="52BE5F16" w:rsidR="00BF0AE7" w:rsidRPr="00C813A3" w:rsidRDefault="002402B4" w:rsidP="007A74A7">
      <w:pPr>
        <w:pStyle w:val="Heading1"/>
        <w:rPr>
          <w:rFonts w:asciiTheme="minorHAnsi" w:hAnsiTheme="minorHAnsi" w:cstheme="minorHAnsi"/>
        </w:rPr>
      </w:pPr>
      <w:bookmarkStart w:id="56" w:name="_Toc43645485"/>
      <w:bookmarkStart w:id="57" w:name="_Toc43645577"/>
      <w:r w:rsidRPr="00C813A3">
        <w:rPr>
          <w:rFonts w:asciiTheme="minorHAnsi" w:hAnsiTheme="minorHAnsi" w:cstheme="minorHAnsi"/>
        </w:rPr>
        <w:t>Zestawienie platformy sprzętowej</w:t>
      </w:r>
      <w:bookmarkEnd w:id="56"/>
      <w:bookmarkEnd w:id="57"/>
    </w:p>
    <w:p w14:paraId="5D5789C2" w14:textId="7B698017" w:rsidR="00A50AC0" w:rsidRPr="00C813A3" w:rsidRDefault="00A50AC0" w:rsidP="00C813A3">
      <w:pPr>
        <w:pStyle w:val="TEXT"/>
        <w:rPr>
          <w:rFonts w:asciiTheme="minorHAnsi" w:hAnsiTheme="minorHAnsi" w:cstheme="minorHAnsi"/>
        </w:rPr>
      </w:pPr>
      <w:r w:rsidRPr="00C813A3">
        <w:rPr>
          <w:rFonts w:asciiTheme="minorHAnsi" w:hAnsiTheme="minorHAnsi" w:cstheme="minorHAnsi"/>
        </w:rPr>
        <w:t xml:space="preserve">          Stworzenie platformy dydaktycznej wymagało dobrani</w:t>
      </w:r>
      <w:r w:rsidR="008B1199" w:rsidRPr="00C813A3">
        <w:rPr>
          <w:rFonts w:asciiTheme="minorHAnsi" w:hAnsiTheme="minorHAnsi" w:cstheme="minorHAnsi"/>
        </w:rPr>
        <w:t>a</w:t>
      </w:r>
      <w:r w:rsidRPr="00C813A3">
        <w:rPr>
          <w:rFonts w:asciiTheme="minorHAnsi" w:hAnsiTheme="minorHAnsi" w:cstheme="minorHAnsi"/>
        </w:rPr>
        <w:t xml:space="preserve"> urządzeń</w:t>
      </w:r>
      <w:r w:rsidR="008B1199" w:rsidRPr="00C813A3">
        <w:rPr>
          <w:rFonts w:asciiTheme="minorHAnsi" w:hAnsiTheme="minorHAnsi" w:cstheme="minorHAnsi"/>
        </w:rPr>
        <w:t>;</w:t>
      </w:r>
      <w:r w:rsidRPr="00C813A3">
        <w:rPr>
          <w:rFonts w:asciiTheme="minorHAnsi" w:hAnsiTheme="minorHAnsi" w:cstheme="minorHAnsi"/>
        </w:rPr>
        <w:t xml:space="preserve"> dzięki którym można przesyłać dane w sposób bezprzewodowy, oraz mikrokontrolerów</w:t>
      </w:r>
      <w:r w:rsidR="008B1199" w:rsidRPr="00C813A3">
        <w:rPr>
          <w:rFonts w:asciiTheme="minorHAnsi" w:hAnsiTheme="minorHAnsi" w:cstheme="minorHAnsi"/>
        </w:rPr>
        <w:t>;</w:t>
      </w:r>
      <w:r w:rsidRPr="00C813A3">
        <w:rPr>
          <w:rFonts w:asciiTheme="minorHAnsi" w:hAnsiTheme="minorHAnsi" w:cstheme="minorHAnsi"/>
        </w:rPr>
        <w:t xml:space="preserve"> które pozwalają na interakcje z modułami komunikacji bezprzewodowej. </w:t>
      </w:r>
      <w:r w:rsidR="008112A8" w:rsidRPr="00C813A3">
        <w:rPr>
          <w:rFonts w:asciiTheme="minorHAnsi" w:hAnsiTheme="minorHAnsi" w:cstheme="minorHAnsi"/>
        </w:rPr>
        <w:t>Po przeprowadzeniu analizy dostępnych urządzeń na rynku</w:t>
      </w:r>
      <w:r w:rsidR="008B1199" w:rsidRPr="00C813A3">
        <w:rPr>
          <w:rFonts w:asciiTheme="minorHAnsi" w:hAnsiTheme="minorHAnsi" w:cstheme="minorHAnsi"/>
        </w:rPr>
        <w:t>,</w:t>
      </w:r>
      <w:r w:rsidR="008112A8" w:rsidRPr="00C813A3">
        <w:rPr>
          <w:rFonts w:asciiTheme="minorHAnsi" w:hAnsiTheme="minorHAnsi" w:cstheme="minorHAnsi"/>
        </w:rPr>
        <w:t xml:space="preserve">  </w:t>
      </w:r>
      <w:r w:rsidR="008B1199" w:rsidRPr="00C813A3">
        <w:rPr>
          <w:rFonts w:asciiTheme="minorHAnsi" w:hAnsiTheme="minorHAnsi" w:cstheme="minorHAnsi"/>
        </w:rPr>
        <w:t>zdecydowano się wybrać</w:t>
      </w:r>
      <w:r w:rsidR="008112A8" w:rsidRPr="00C813A3">
        <w:rPr>
          <w:rFonts w:asciiTheme="minorHAnsi" w:hAnsiTheme="minorHAnsi" w:cstheme="minorHAnsi"/>
        </w:rPr>
        <w:t xml:space="preserve"> 4 urządzenia. Każde z nich opiera się na innych protokołach komunikacyjnych i realizuje wymianę danych w inny sposób.</w:t>
      </w:r>
    </w:p>
    <w:p w14:paraId="25BC62FB" w14:textId="77777777" w:rsidR="002E2110" w:rsidRPr="00C813A3" w:rsidRDefault="002E2110" w:rsidP="00C813A3">
      <w:pPr>
        <w:pStyle w:val="TEXT"/>
        <w:rPr>
          <w:rFonts w:asciiTheme="minorHAnsi" w:hAnsiTheme="minorHAnsi" w:cstheme="minorHAnsi"/>
        </w:rPr>
      </w:pPr>
    </w:p>
    <w:p w14:paraId="0D2B8B1E" w14:textId="4163F41B" w:rsidR="00BF0AE7" w:rsidRPr="00C813A3" w:rsidRDefault="00A50AC0" w:rsidP="006D01BD">
      <w:pPr>
        <w:pStyle w:val="Heading2"/>
        <w:spacing w:line="360" w:lineRule="auto"/>
        <w:rPr>
          <w:rFonts w:asciiTheme="minorHAnsi" w:hAnsiTheme="minorHAnsi" w:cstheme="minorHAnsi"/>
        </w:rPr>
      </w:pPr>
      <w:bookmarkStart w:id="58" w:name="_Toc43645486"/>
      <w:bookmarkStart w:id="59" w:name="_Toc43645578"/>
      <w:r w:rsidRPr="00C813A3">
        <w:rPr>
          <w:rFonts w:asciiTheme="minorHAnsi" w:hAnsiTheme="minorHAnsi" w:cstheme="minorHAnsi"/>
        </w:rPr>
        <w:t>Dobór urządzeń do bezprzewodowego przesyłania danych</w:t>
      </w:r>
      <w:bookmarkEnd w:id="58"/>
      <w:bookmarkEnd w:id="59"/>
    </w:p>
    <w:p w14:paraId="7CDEC730" w14:textId="56F23013" w:rsidR="004550B9" w:rsidRPr="00C813A3" w:rsidRDefault="00A50AC0" w:rsidP="00C813A3">
      <w:pPr>
        <w:pStyle w:val="TEXT"/>
        <w:rPr>
          <w:rFonts w:asciiTheme="minorHAnsi" w:hAnsiTheme="minorHAnsi" w:cstheme="minorHAnsi"/>
        </w:rPr>
      </w:pPr>
      <w:r w:rsidRPr="00C813A3">
        <w:rPr>
          <w:rFonts w:asciiTheme="minorHAnsi" w:hAnsiTheme="minorHAnsi" w:cstheme="minorHAnsi"/>
        </w:rPr>
        <w:t xml:space="preserve">          </w:t>
      </w:r>
      <w:r w:rsidR="009C6EDE" w:rsidRPr="00C813A3">
        <w:rPr>
          <w:rFonts w:asciiTheme="minorHAnsi" w:hAnsiTheme="minorHAnsi" w:cstheme="minorHAnsi"/>
        </w:rPr>
        <w:t>Spośród dużej liczby modułów dostępnych na rynku</w:t>
      </w:r>
      <w:r w:rsidR="008B1199" w:rsidRPr="00C813A3">
        <w:rPr>
          <w:rFonts w:asciiTheme="minorHAnsi" w:hAnsiTheme="minorHAnsi" w:cstheme="minorHAnsi"/>
        </w:rPr>
        <w:t>,</w:t>
      </w:r>
      <w:r w:rsidR="009C6EDE" w:rsidRPr="00C813A3">
        <w:rPr>
          <w:rFonts w:asciiTheme="minorHAnsi" w:hAnsiTheme="minorHAnsi" w:cstheme="minorHAnsi"/>
        </w:rPr>
        <w:t xml:space="preserve"> wybrane zostały cztery, są to: HC-12, NRF24L01, Adafruit Feather M0 z modułem radiowym LoRa, Xbee S1 pro.</w:t>
      </w:r>
    </w:p>
    <w:p w14:paraId="47E836FC" w14:textId="329249EC" w:rsidR="00BF0AE7" w:rsidRPr="00C813A3" w:rsidRDefault="00BF0AE7" w:rsidP="00C813A3">
      <w:pPr>
        <w:pStyle w:val="TEXT"/>
        <w:rPr>
          <w:rFonts w:asciiTheme="minorHAnsi" w:hAnsiTheme="minorHAnsi" w:cstheme="minorHAnsi"/>
        </w:rPr>
      </w:pPr>
    </w:p>
    <w:p w14:paraId="016FEDC9" w14:textId="77777777" w:rsidR="00BF0AE7" w:rsidRPr="00C813A3" w:rsidRDefault="00BF0AE7"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3B462EFE" wp14:editId="0E859EEB">
            <wp:extent cx="1647825" cy="5133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7825" cy="5133975"/>
                    </a:xfrm>
                    <a:prstGeom prst="rect">
                      <a:avLst/>
                    </a:prstGeom>
                  </pic:spPr>
                </pic:pic>
              </a:graphicData>
            </a:graphic>
          </wp:inline>
        </w:drawing>
      </w:r>
    </w:p>
    <w:p w14:paraId="312ABD8C" w14:textId="63564C9D" w:rsidR="00BF0AE7" w:rsidRPr="00C813A3" w:rsidRDefault="00BF0AE7" w:rsidP="006D01BD">
      <w:pPr>
        <w:pStyle w:val="Caption"/>
        <w:spacing w:line="360" w:lineRule="auto"/>
        <w:jc w:val="center"/>
        <w:rPr>
          <w:rFonts w:asciiTheme="minorHAnsi" w:hAnsiTheme="minorHAnsi" w:cstheme="minorHAnsi"/>
          <w:b w:val="0"/>
          <w:bCs w:val="0"/>
          <w:i/>
          <w:iCs/>
        </w:rPr>
      </w:pPr>
      <w:bookmarkStart w:id="60" w:name="_Toc43645426"/>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HC-12</w:t>
      </w:r>
      <w:bookmarkEnd w:id="60"/>
    </w:p>
    <w:p w14:paraId="01E7A460" w14:textId="77777777" w:rsidR="00BF0AE7" w:rsidRPr="00C813A3" w:rsidRDefault="00BF0AE7" w:rsidP="00C813A3">
      <w:pPr>
        <w:pStyle w:val="TEXT"/>
        <w:rPr>
          <w:rFonts w:asciiTheme="minorHAnsi" w:hAnsiTheme="minorHAnsi" w:cstheme="minorHAnsi"/>
        </w:rPr>
      </w:pPr>
    </w:p>
    <w:p w14:paraId="6DE0AE43" w14:textId="47E42FC8" w:rsidR="009C6EDE" w:rsidRPr="00C813A3" w:rsidRDefault="00AF3C3E" w:rsidP="00C813A3">
      <w:pPr>
        <w:pStyle w:val="TEXT"/>
        <w:rPr>
          <w:rFonts w:asciiTheme="minorHAnsi" w:hAnsiTheme="minorHAnsi" w:cstheme="minorHAnsi"/>
        </w:rPr>
      </w:pPr>
      <w:r w:rsidRPr="00C813A3">
        <w:rPr>
          <w:rFonts w:asciiTheme="minorHAnsi" w:hAnsiTheme="minorHAnsi" w:cstheme="minorHAnsi"/>
        </w:rPr>
        <w:t xml:space="preserve">          </w:t>
      </w:r>
      <w:r w:rsidR="00BF0AE7" w:rsidRPr="00C813A3">
        <w:rPr>
          <w:rFonts w:asciiTheme="minorHAnsi" w:hAnsiTheme="minorHAnsi" w:cstheme="minorHAnsi"/>
        </w:rPr>
        <w:t xml:space="preserve">Moduł HC-12 to urządzenie do realizacji komunikacji bezprzewodowej o zasięgu do 1000 metrów. </w:t>
      </w:r>
      <w:r w:rsidR="008B1199" w:rsidRPr="00C813A3">
        <w:rPr>
          <w:rFonts w:asciiTheme="minorHAnsi" w:hAnsiTheme="minorHAnsi" w:cstheme="minorHAnsi"/>
        </w:rPr>
        <w:t>Zasilane jest prądem o napięciu pomiędzy 3,2 V a 5,5 V</w:t>
      </w:r>
      <w:r w:rsidRPr="00C813A3">
        <w:rPr>
          <w:rFonts w:asciiTheme="minorHAnsi" w:hAnsiTheme="minorHAnsi" w:cstheme="minorHAnsi"/>
        </w:rPr>
        <w:t xml:space="preserve">. Komunikuję się poprzez szeregowy interfejs UART. </w:t>
      </w:r>
      <w:r w:rsidR="00BF0AE7" w:rsidRPr="00C813A3">
        <w:rPr>
          <w:rFonts w:asciiTheme="minorHAnsi" w:hAnsiTheme="minorHAnsi" w:cstheme="minorHAnsi"/>
        </w:rPr>
        <w:t>Szczegółowe informacji[15]:</w:t>
      </w:r>
    </w:p>
    <w:p w14:paraId="22D99B3E" w14:textId="77777777"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Napięcie zasilania: od 3,2 V do 5,5 V</w:t>
      </w:r>
    </w:p>
    <w:p w14:paraId="5E497A63" w14:textId="77777777"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Pobór prądu:</w:t>
      </w:r>
    </w:p>
    <w:p w14:paraId="1125655B" w14:textId="1E36EC4E" w:rsidR="00BF0AE7" w:rsidRPr="00C813A3" w:rsidRDefault="00BF0AE7" w:rsidP="00C813A3">
      <w:pPr>
        <w:pStyle w:val="TEXT"/>
        <w:numPr>
          <w:ilvl w:val="1"/>
          <w:numId w:val="30"/>
        </w:numPr>
        <w:rPr>
          <w:rFonts w:asciiTheme="minorHAnsi" w:hAnsiTheme="minorHAnsi" w:cstheme="minorHAnsi"/>
        </w:rPr>
      </w:pPr>
      <w:r w:rsidRPr="00C813A3">
        <w:rPr>
          <w:rFonts w:asciiTheme="minorHAnsi" w:hAnsiTheme="minorHAnsi" w:cstheme="minorHAnsi"/>
        </w:rPr>
        <w:t>W stanie spoczynku: 20mA</w:t>
      </w:r>
    </w:p>
    <w:p w14:paraId="5F4CF29B" w14:textId="5C723382" w:rsidR="00BF0AE7" w:rsidRPr="00C813A3" w:rsidRDefault="00BF0AE7" w:rsidP="00C813A3">
      <w:pPr>
        <w:pStyle w:val="TEXT"/>
        <w:numPr>
          <w:ilvl w:val="1"/>
          <w:numId w:val="30"/>
        </w:numPr>
        <w:rPr>
          <w:rFonts w:asciiTheme="minorHAnsi" w:hAnsiTheme="minorHAnsi" w:cstheme="minorHAnsi"/>
        </w:rPr>
      </w:pPr>
      <w:r w:rsidRPr="00C813A3">
        <w:rPr>
          <w:rFonts w:asciiTheme="minorHAnsi" w:hAnsiTheme="minorHAnsi" w:cstheme="minorHAnsi"/>
        </w:rPr>
        <w:t>Podczas transmisji: 100mA</w:t>
      </w:r>
    </w:p>
    <w:p w14:paraId="62AE00A4" w14:textId="64AA2E59"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Częstotliwość pracy: 433,4 MHz – 473 MHz</w:t>
      </w:r>
    </w:p>
    <w:p w14:paraId="6FC0E6FE" w14:textId="5CE299FF"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Czułość odbiornika: do -117 dBm</w:t>
      </w:r>
    </w:p>
    <w:p w14:paraId="485B7057" w14:textId="367246E4"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Moc: do 100 mW (20 dB)</w:t>
      </w:r>
    </w:p>
    <w:p w14:paraId="59167883" w14:textId="2D710A70"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Komunikacja poprzez interfejs szeregowy UART</w:t>
      </w:r>
    </w:p>
    <w:p w14:paraId="1C5EA386" w14:textId="4BF5D05A" w:rsidR="00BF0AE7" w:rsidRPr="00C813A3" w:rsidRDefault="00BF0AE7" w:rsidP="00C813A3">
      <w:pPr>
        <w:pStyle w:val="TEXT"/>
        <w:numPr>
          <w:ilvl w:val="0"/>
          <w:numId w:val="30"/>
        </w:numPr>
        <w:rPr>
          <w:rFonts w:asciiTheme="minorHAnsi" w:hAnsiTheme="minorHAnsi" w:cstheme="minorHAnsi"/>
        </w:rPr>
      </w:pPr>
      <w:r w:rsidRPr="00C813A3">
        <w:rPr>
          <w:rFonts w:asciiTheme="minorHAnsi" w:hAnsiTheme="minorHAnsi" w:cstheme="minorHAnsi"/>
        </w:rPr>
        <w:t>Wymiary: 27,8 x 14,4 x 4 mm</w:t>
      </w:r>
    </w:p>
    <w:p w14:paraId="278E8BE8" w14:textId="229A0D2A" w:rsidR="00BF0AE7" w:rsidRPr="00C813A3" w:rsidRDefault="00BF0AE7" w:rsidP="00C813A3">
      <w:pPr>
        <w:pStyle w:val="TEXT"/>
        <w:rPr>
          <w:rFonts w:asciiTheme="minorHAnsi" w:hAnsiTheme="minorHAnsi" w:cstheme="minorHAnsi"/>
        </w:rPr>
      </w:pPr>
    </w:p>
    <w:p w14:paraId="6908C341" w14:textId="77777777" w:rsidR="00A50AC0" w:rsidRPr="00C813A3" w:rsidRDefault="00A50AC0"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1C016B93" wp14:editId="7D88B4C6">
            <wp:extent cx="3048000" cy="3286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8000" cy="3286125"/>
                    </a:xfrm>
                    <a:prstGeom prst="rect">
                      <a:avLst/>
                    </a:prstGeom>
                  </pic:spPr>
                </pic:pic>
              </a:graphicData>
            </a:graphic>
          </wp:inline>
        </w:drawing>
      </w:r>
    </w:p>
    <w:p w14:paraId="0AF7BB7C" w14:textId="15FA5D72" w:rsidR="00BF0AE7" w:rsidRPr="00C813A3" w:rsidRDefault="00A50AC0" w:rsidP="006D01BD">
      <w:pPr>
        <w:pStyle w:val="Caption"/>
        <w:spacing w:line="360" w:lineRule="auto"/>
        <w:jc w:val="center"/>
        <w:rPr>
          <w:rFonts w:asciiTheme="minorHAnsi" w:hAnsiTheme="minorHAnsi" w:cstheme="minorHAnsi"/>
          <w:b w:val="0"/>
          <w:bCs w:val="0"/>
          <w:i/>
          <w:iCs/>
        </w:rPr>
      </w:pPr>
      <w:bookmarkStart w:id="61" w:name="_Toc43645427"/>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Moduł NRF24L01</w:t>
      </w:r>
      <w:bookmarkEnd w:id="61"/>
    </w:p>
    <w:p w14:paraId="1723CB2A" w14:textId="10CE1985" w:rsidR="002402B4" w:rsidRPr="00C813A3" w:rsidRDefault="002402B4" w:rsidP="00C813A3">
      <w:pPr>
        <w:pStyle w:val="TEXT"/>
        <w:rPr>
          <w:rFonts w:asciiTheme="minorHAnsi" w:hAnsiTheme="minorHAnsi" w:cstheme="minorHAnsi"/>
        </w:rPr>
      </w:pPr>
    </w:p>
    <w:p w14:paraId="4DB5B957" w14:textId="5412F73F" w:rsidR="00A50AC0" w:rsidRPr="00C813A3" w:rsidRDefault="00A50AC0" w:rsidP="00C813A3">
      <w:pPr>
        <w:pStyle w:val="TEXT"/>
        <w:rPr>
          <w:rFonts w:asciiTheme="minorHAnsi" w:hAnsiTheme="minorHAnsi" w:cstheme="minorHAnsi"/>
        </w:rPr>
      </w:pPr>
      <w:r w:rsidRPr="00C813A3">
        <w:rPr>
          <w:rFonts w:asciiTheme="minorHAnsi" w:hAnsiTheme="minorHAnsi" w:cstheme="minorHAnsi"/>
        </w:rPr>
        <w:t xml:space="preserve">          Kolejnym wybranym modułem jest NRF24L01. Urządzenie pracuje w paśmie 2,4 GHz i pozwala na przesyłanie danych z przepustowością do 2 Mb/s. Szczegółowe informacje</w:t>
      </w:r>
      <w:r w:rsidR="004C3B87" w:rsidRPr="00C813A3">
        <w:rPr>
          <w:rFonts w:asciiTheme="minorHAnsi" w:hAnsiTheme="minorHAnsi" w:cstheme="minorHAnsi"/>
        </w:rPr>
        <w:t>[16]</w:t>
      </w:r>
      <w:r w:rsidRPr="00C813A3">
        <w:rPr>
          <w:rFonts w:asciiTheme="minorHAnsi" w:hAnsiTheme="minorHAnsi" w:cstheme="minorHAnsi"/>
        </w:rPr>
        <w:t>:</w:t>
      </w:r>
    </w:p>
    <w:p w14:paraId="0F19C803" w14:textId="5898143E"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Napięcie zasilania: od 1,9 V do 3,6 V</w:t>
      </w:r>
    </w:p>
    <w:p w14:paraId="6B1AE0FF" w14:textId="77777777"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Pobór prądu:</w:t>
      </w:r>
    </w:p>
    <w:p w14:paraId="0136828A" w14:textId="7B875AB8" w:rsidR="004C3B87" w:rsidRPr="00C813A3" w:rsidRDefault="004C3B87" w:rsidP="00C813A3">
      <w:pPr>
        <w:pStyle w:val="TEXT"/>
        <w:numPr>
          <w:ilvl w:val="1"/>
          <w:numId w:val="31"/>
        </w:numPr>
        <w:rPr>
          <w:rFonts w:asciiTheme="minorHAnsi" w:hAnsiTheme="minorHAnsi" w:cstheme="minorHAnsi"/>
        </w:rPr>
      </w:pPr>
      <w:r w:rsidRPr="00C813A3">
        <w:rPr>
          <w:rFonts w:asciiTheme="minorHAnsi" w:hAnsiTheme="minorHAnsi" w:cstheme="minorHAnsi"/>
        </w:rPr>
        <w:t>W stanie spoczynku: 900µA</w:t>
      </w:r>
    </w:p>
    <w:p w14:paraId="233A8AD4" w14:textId="5B600DF0" w:rsidR="004C3B87" w:rsidRPr="00C813A3" w:rsidRDefault="004C3B87" w:rsidP="00C813A3">
      <w:pPr>
        <w:pStyle w:val="TEXT"/>
        <w:numPr>
          <w:ilvl w:val="1"/>
          <w:numId w:val="31"/>
        </w:numPr>
        <w:rPr>
          <w:rFonts w:asciiTheme="minorHAnsi" w:hAnsiTheme="minorHAnsi" w:cstheme="minorHAnsi"/>
        </w:rPr>
      </w:pPr>
      <w:r w:rsidRPr="00C813A3">
        <w:rPr>
          <w:rFonts w:asciiTheme="minorHAnsi" w:hAnsiTheme="minorHAnsi" w:cstheme="minorHAnsi"/>
        </w:rPr>
        <w:t>Podczas transmisji: 1</w:t>
      </w:r>
      <w:r w:rsidR="00014B53" w:rsidRPr="00C813A3">
        <w:rPr>
          <w:rFonts w:asciiTheme="minorHAnsi" w:hAnsiTheme="minorHAnsi" w:cstheme="minorHAnsi"/>
        </w:rPr>
        <w:t>1,3</w:t>
      </w:r>
      <w:r w:rsidRPr="00C813A3">
        <w:rPr>
          <w:rFonts w:asciiTheme="minorHAnsi" w:hAnsiTheme="minorHAnsi" w:cstheme="minorHAnsi"/>
        </w:rPr>
        <w:t>mA</w:t>
      </w:r>
    </w:p>
    <w:p w14:paraId="17EC9E51" w14:textId="4DDCBD12"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 xml:space="preserve">Częstotliwość pracy: </w:t>
      </w:r>
      <w:r w:rsidR="00014B53" w:rsidRPr="00C813A3">
        <w:rPr>
          <w:rFonts w:asciiTheme="minorHAnsi" w:hAnsiTheme="minorHAnsi" w:cstheme="minorHAnsi"/>
        </w:rPr>
        <w:t>2,400</w:t>
      </w:r>
      <w:r w:rsidRPr="00C813A3">
        <w:rPr>
          <w:rFonts w:asciiTheme="minorHAnsi" w:hAnsiTheme="minorHAnsi" w:cstheme="minorHAnsi"/>
        </w:rPr>
        <w:t xml:space="preserve"> </w:t>
      </w:r>
      <w:r w:rsidR="00014B53" w:rsidRPr="00C813A3">
        <w:rPr>
          <w:rFonts w:asciiTheme="minorHAnsi" w:hAnsiTheme="minorHAnsi" w:cstheme="minorHAnsi"/>
        </w:rPr>
        <w:t>G</w:t>
      </w:r>
      <w:r w:rsidRPr="00C813A3">
        <w:rPr>
          <w:rFonts w:asciiTheme="minorHAnsi" w:hAnsiTheme="minorHAnsi" w:cstheme="minorHAnsi"/>
        </w:rPr>
        <w:t xml:space="preserve">Hz – </w:t>
      </w:r>
      <w:r w:rsidR="00014B53" w:rsidRPr="00C813A3">
        <w:rPr>
          <w:rFonts w:asciiTheme="minorHAnsi" w:hAnsiTheme="minorHAnsi" w:cstheme="minorHAnsi"/>
        </w:rPr>
        <w:t>2,485</w:t>
      </w:r>
      <w:r w:rsidRPr="00C813A3">
        <w:rPr>
          <w:rFonts w:asciiTheme="minorHAnsi" w:hAnsiTheme="minorHAnsi" w:cstheme="minorHAnsi"/>
        </w:rPr>
        <w:t xml:space="preserve"> </w:t>
      </w:r>
      <w:r w:rsidR="00014B53" w:rsidRPr="00C813A3">
        <w:rPr>
          <w:rFonts w:asciiTheme="minorHAnsi" w:hAnsiTheme="minorHAnsi" w:cstheme="minorHAnsi"/>
        </w:rPr>
        <w:t>G</w:t>
      </w:r>
      <w:r w:rsidRPr="00C813A3">
        <w:rPr>
          <w:rFonts w:asciiTheme="minorHAnsi" w:hAnsiTheme="minorHAnsi" w:cstheme="minorHAnsi"/>
        </w:rPr>
        <w:t>Hz</w:t>
      </w:r>
    </w:p>
    <w:p w14:paraId="6B824A59" w14:textId="68509F8E"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Czułość odbiornika: do -</w:t>
      </w:r>
      <w:r w:rsidR="008E1869" w:rsidRPr="00C813A3">
        <w:rPr>
          <w:rFonts w:asciiTheme="minorHAnsi" w:hAnsiTheme="minorHAnsi" w:cstheme="minorHAnsi"/>
        </w:rPr>
        <w:t>85</w:t>
      </w:r>
      <w:r w:rsidRPr="00C813A3">
        <w:rPr>
          <w:rFonts w:asciiTheme="minorHAnsi" w:hAnsiTheme="minorHAnsi" w:cstheme="minorHAnsi"/>
        </w:rPr>
        <w:t xml:space="preserve"> dBm</w:t>
      </w:r>
    </w:p>
    <w:p w14:paraId="006B3461" w14:textId="77777777"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Moc: do 100 mW (20 dB)</w:t>
      </w:r>
    </w:p>
    <w:p w14:paraId="2BC528A8" w14:textId="7B4A55A6" w:rsidR="004C3B87"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 xml:space="preserve">Komunikacja poprzez interfejs </w:t>
      </w:r>
      <w:r w:rsidR="00014B53" w:rsidRPr="00C813A3">
        <w:rPr>
          <w:rFonts w:asciiTheme="minorHAnsi" w:hAnsiTheme="minorHAnsi" w:cstheme="minorHAnsi"/>
        </w:rPr>
        <w:t>SPI</w:t>
      </w:r>
    </w:p>
    <w:p w14:paraId="4D912CEB" w14:textId="7046604C" w:rsidR="00A50AC0" w:rsidRPr="00C813A3" w:rsidRDefault="004C3B87" w:rsidP="00C813A3">
      <w:pPr>
        <w:pStyle w:val="TEXT"/>
        <w:numPr>
          <w:ilvl w:val="0"/>
          <w:numId w:val="31"/>
        </w:numPr>
        <w:rPr>
          <w:rFonts w:asciiTheme="minorHAnsi" w:hAnsiTheme="minorHAnsi" w:cstheme="minorHAnsi"/>
        </w:rPr>
      </w:pPr>
      <w:r w:rsidRPr="00C813A3">
        <w:rPr>
          <w:rFonts w:asciiTheme="minorHAnsi" w:hAnsiTheme="minorHAnsi" w:cstheme="minorHAnsi"/>
        </w:rPr>
        <w:t xml:space="preserve">Wymiary: </w:t>
      </w:r>
      <w:r w:rsidR="00014B53" w:rsidRPr="00C813A3">
        <w:rPr>
          <w:rFonts w:asciiTheme="minorHAnsi" w:hAnsiTheme="minorHAnsi" w:cstheme="minorHAnsi"/>
        </w:rPr>
        <w:t>30</w:t>
      </w:r>
      <w:r w:rsidRPr="00C813A3">
        <w:rPr>
          <w:rFonts w:asciiTheme="minorHAnsi" w:hAnsiTheme="minorHAnsi" w:cstheme="minorHAnsi"/>
        </w:rPr>
        <w:t xml:space="preserve"> x </w:t>
      </w:r>
      <w:r w:rsidR="00014B53" w:rsidRPr="00C813A3">
        <w:rPr>
          <w:rFonts w:asciiTheme="minorHAnsi" w:hAnsiTheme="minorHAnsi" w:cstheme="minorHAnsi"/>
        </w:rPr>
        <w:t>16</w:t>
      </w:r>
      <w:r w:rsidRPr="00C813A3">
        <w:rPr>
          <w:rFonts w:asciiTheme="minorHAnsi" w:hAnsiTheme="minorHAnsi" w:cstheme="minorHAnsi"/>
        </w:rPr>
        <w:t xml:space="preserve"> x </w:t>
      </w:r>
      <w:r w:rsidR="00014B53" w:rsidRPr="00C813A3">
        <w:rPr>
          <w:rFonts w:asciiTheme="minorHAnsi" w:hAnsiTheme="minorHAnsi" w:cstheme="minorHAnsi"/>
        </w:rPr>
        <w:t>3</w:t>
      </w:r>
      <w:r w:rsidRPr="00C813A3">
        <w:rPr>
          <w:rFonts w:asciiTheme="minorHAnsi" w:hAnsiTheme="minorHAnsi" w:cstheme="minorHAnsi"/>
        </w:rPr>
        <w:t xml:space="preserve"> mm</w:t>
      </w:r>
    </w:p>
    <w:p w14:paraId="56E936FF" w14:textId="4BEFCA59" w:rsidR="00014B53" w:rsidRPr="00C813A3" w:rsidRDefault="00014B53" w:rsidP="00C813A3">
      <w:pPr>
        <w:pStyle w:val="TEXT"/>
        <w:rPr>
          <w:rFonts w:asciiTheme="minorHAnsi" w:hAnsiTheme="minorHAnsi" w:cstheme="minorHAnsi"/>
        </w:rPr>
      </w:pPr>
    </w:p>
    <w:p w14:paraId="24837D67" w14:textId="5274CFC3" w:rsidR="00014B53" w:rsidRPr="00C813A3" w:rsidRDefault="006C28F7"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66534A2C" wp14:editId="24516E20">
            <wp:extent cx="2133600" cy="405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3600" cy="4057650"/>
                    </a:xfrm>
                    <a:prstGeom prst="rect">
                      <a:avLst/>
                    </a:prstGeom>
                  </pic:spPr>
                </pic:pic>
              </a:graphicData>
            </a:graphic>
          </wp:inline>
        </w:drawing>
      </w:r>
    </w:p>
    <w:p w14:paraId="49329FE2" w14:textId="3FE4111D" w:rsidR="00014B53" w:rsidRPr="00C813A3" w:rsidRDefault="00014B53" w:rsidP="006D01BD">
      <w:pPr>
        <w:pStyle w:val="Caption"/>
        <w:spacing w:line="360" w:lineRule="auto"/>
        <w:jc w:val="center"/>
        <w:rPr>
          <w:rFonts w:asciiTheme="minorHAnsi" w:hAnsiTheme="minorHAnsi" w:cstheme="minorHAnsi"/>
          <w:b w:val="0"/>
          <w:bCs w:val="0"/>
          <w:i/>
          <w:iCs/>
        </w:rPr>
      </w:pPr>
      <w:bookmarkStart w:id="62" w:name="_Toc4364542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Mikrokontroler Adafruit Feather M0 z modułem radiowym LoRa</w:t>
      </w:r>
      <w:bookmarkEnd w:id="62"/>
    </w:p>
    <w:p w14:paraId="639D7F69" w14:textId="73EC2F1E" w:rsidR="00014B53" w:rsidRPr="00C813A3" w:rsidRDefault="00014B53" w:rsidP="00C813A3">
      <w:pPr>
        <w:pStyle w:val="TEXT"/>
        <w:rPr>
          <w:rFonts w:asciiTheme="minorHAnsi" w:hAnsiTheme="minorHAnsi" w:cstheme="minorHAnsi"/>
        </w:rPr>
      </w:pPr>
    </w:p>
    <w:p w14:paraId="7D08F376" w14:textId="218014BA" w:rsidR="00014B53" w:rsidRPr="00C813A3" w:rsidRDefault="00014B53" w:rsidP="00C813A3">
      <w:pPr>
        <w:pStyle w:val="TEXT"/>
        <w:rPr>
          <w:rFonts w:asciiTheme="minorHAnsi" w:hAnsiTheme="minorHAnsi" w:cstheme="minorHAnsi"/>
        </w:rPr>
      </w:pPr>
      <w:r w:rsidRPr="00C813A3">
        <w:rPr>
          <w:rFonts w:asciiTheme="minorHAnsi" w:hAnsiTheme="minorHAnsi" w:cstheme="minorHAnsi"/>
        </w:rPr>
        <w:t xml:space="preserve">         </w:t>
      </w:r>
      <w:commentRangeStart w:id="63"/>
      <w:r w:rsidRPr="00C813A3">
        <w:rPr>
          <w:rFonts w:asciiTheme="minorHAnsi" w:hAnsiTheme="minorHAnsi" w:cstheme="minorHAnsi"/>
        </w:rPr>
        <w:t xml:space="preserve"> </w:t>
      </w:r>
      <w:r w:rsidR="00BD4D74" w:rsidRPr="00C813A3">
        <w:rPr>
          <w:rFonts w:asciiTheme="minorHAnsi" w:hAnsiTheme="minorHAnsi" w:cstheme="minorHAnsi"/>
        </w:rPr>
        <w:t>Kolejne</w:t>
      </w:r>
      <w:r w:rsidRPr="00C813A3">
        <w:rPr>
          <w:rFonts w:asciiTheme="minorHAnsi" w:hAnsiTheme="minorHAnsi" w:cstheme="minorHAnsi"/>
        </w:rPr>
        <w:t xml:space="preserve"> urządzenie </w:t>
      </w:r>
      <w:r w:rsidR="00BD4D74" w:rsidRPr="00C813A3">
        <w:rPr>
          <w:rFonts w:asciiTheme="minorHAnsi" w:hAnsiTheme="minorHAnsi" w:cstheme="minorHAnsi"/>
        </w:rPr>
        <w:t>t</w:t>
      </w:r>
      <w:r w:rsidRPr="00C813A3">
        <w:rPr>
          <w:rFonts w:asciiTheme="minorHAnsi" w:hAnsiTheme="minorHAnsi" w:cstheme="minorHAnsi"/>
        </w:rPr>
        <w:t xml:space="preserve">o </w:t>
      </w:r>
      <w:commentRangeEnd w:id="63"/>
      <w:r w:rsidR="00F6164B" w:rsidRPr="00C813A3">
        <w:rPr>
          <w:rStyle w:val="CommentReference"/>
          <w:rFonts w:asciiTheme="minorHAnsi" w:hAnsiTheme="minorHAnsi" w:cstheme="minorHAnsi"/>
        </w:rPr>
        <w:commentReference w:id="63"/>
      </w:r>
      <w:r w:rsidRPr="00C813A3">
        <w:rPr>
          <w:rFonts w:asciiTheme="minorHAnsi" w:hAnsiTheme="minorHAnsi" w:cstheme="minorHAnsi"/>
        </w:rPr>
        <w:t xml:space="preserve">Adafruit Feather M0 z modułem radiowym LoRa. </w:t>
      </w:r>
      <w:r w:rsidR="00BD4D74" w:rsidRPr="00C813A3">
        <w:rPr>
          <w:rFonts w:asciiTheme="minorHAnsi" w:hAnsiTheme="minorHAnsi" w:cstheme="minorHAnsi"/>
        </w:rPr>
        <w:t>U</w:t>
      </w:r>
      <w:r w:rsidRPr="00C813A3">
        <w:rPr>
          <w:rFonts w:asciiTheme="minorHAnsi" w:hAnsiTheme="minorHAnsi" w:cstheme="minorHAnsi"/>
        </w:rPr>
        <w:t xml:space="preserve">rządzenie </w:t>
      </w:r>
      <w:r w:rsidR="00BD4D74" w:rsidRPr="00C813A3">
        <w:rPr>
          <w:rFonts w:asciiTheme="minorHAnsi" w:hAnsiTheme="minorHAnsi" w:cstheme="minorHAnsi"/>
        </w:rPr>
        <w:t>jest</w:t>
      </w:r>
      <w:r w:rsidRPr="00C813A3">
        <w:rPr>
          <w:rFonts w:asciiTheme="minorHAnsi" w:hAnsiTheme="minorHAnsi" w:cstheme="minorHAnsi"/>
        </w:rPr>
        <w:t xml:space="preserve"> integrowan</w:t>
      </w:r>
      <w:r w:rsidR="00BD4D74" w:rsidRPr="00C813A3">
        <w:rPr>
          <w:rFonts w:asciiTheme="minorHAnsi" w:hAnsiTheme="minorHAnsi" w:cstheme="minorHAnsi"/>
        </w:rPr>
        <w:t>e</w:t>
      </w:r>
      <w:r w:rsidRPr="00C813A3">
        <w:rPr>
          <w:rFonts w:asciiTheme="minorHAnsi" w:hAnsiTheme="minorHAnsi" w:cstheme="minorHAnsi"/>
        </w:rPr>
        <w:t xml:space="preserve"> z modułem LoRy, dzięki czemu może być programowany bezpośrednio poprzez interfejs micro </w:t>
      </w:r>
      <w:r w:rsidR="00E9064F" w:rsidRPr="00C813A3">
        <w:rPr>
          <w:rFonts w:asciiTheme="minorHAnsi" w:hAnsiTheme="minorHAnsi" w:cstheme="minorHAnsi"/>
        </w:rPr>
        <w:t>USB</w:t>
      </w:r>
      <w:r w:rsidRPr="00C813A3">
        <w:rPr>
          <w:rFonts w:asciiTheme="minorHAnsi" w:hAnsiTheme="minorHAnsi" w:cstheme="minorHAnsi"/>
        </w:rPr>
        <w:t xml:space="preserve"> bez potrzeby podłączania go do zewnętrznego mikrokontrolera. Szczegółowe </w:t>
      </w:r>
      <w:commentRangeStart w:id="64"/>
      <w:r w:rsidRPr="00C813A3">
        <w:rPr>
          <w:rFonts w:asciiTheme="minorHAnsi" w:hAnsiTheme="minorHAnsi" w:cstheme="minorHAnsi"/>
        </w:rPr>
        <w:t>informacje</w:t>
      </w:r>
      <w:r w:rsidR="00E9372A" w:rsidRPr="00C813A3">
        <w:rPr>
          <w:rFonts w:asciiTheme="minorHAnsi" w:hAnsiTheme="minorHAnsi" w:cstheme="minorHAnsi"/>
        </w:rPr>
        <w:t xml:space="preserve"> </w:t>
      </w:r>
      <w:r w:rsidR="00E9064F" w:rsidRPr="00C813A3">
        <w:rPr>
          <w:rFonts w:asciiTheme="minorHAnsi" w:hAnsiTheme="minorHAnsi" w:cstheme="minorHAnsi"/>
        </w:rPr>
        <w:t>[22]</w:t>
      </w:r>
      <w:r w:rsidRPr="00C813A3">
        <w:rPr>
          <w:rFonts w:asciiTheme="minorHAnsi" w:hAnsiTheme="minorHAnsi" w:cstheme="minorHAnsi"/>
        </w:rPr>
        <w:t>:</w:t>
      </w:r>
      <w:commentRangeEnd w:id="64"/>
      <w:r w:rsidR="00F6164B" w:rsidRPr="00C813A3">
        <w:rPr>
          <w:rStyle w:val="CommentReference"/>
          <w:rFonts w:asciiTheme="minorHAnsi" w:hAnsiTheme="minorHAnsi" w:cstheme="minorHAnsi"/>
        </w:rPr>
        <w:commentReference w:id="64"/>
      </w:r>
    </w:p>
    <w:p w14:paraId="678D93D1" w14:textId="45EA3DC4"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Napięcie zasilania: 5 V</w:t>
      </w:r>
    </w:p>
    <w:p w14:paraId="3D6CA785" w14:textId="77777777"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Pobór prądu:</w:t>
      </w:r>
    </w:p>
    <w:p w14:paraId="0C63770E" w14:textId="2548A0AA" w:rsidR="00014B53" w:rsidRPr="00C813A3" w:rsidRDefault="00014B53" w:rsidP="00C813A3">
      <w:pPr>
        <w:pStyle w:val="TEXT"/>
        <w:numPr>
          <w:ilvl w:val="1"/>
          <w:numId w:val="32"/>
        </w:numPr>
        <w:rPr>
          <w:rFonts w:asciiTheme="minorHAnsi" w:hAnsiTheme="minorHAnsi" w:cstheme="minorHAnsi"/>
        </w:rPr>
      </w:pPr>
      <w:r w:rsidRPr="00C813A3">
        <w:rPr>
          <w:rFonts w:asciiTheme="minorHAnsi" w:hAnsiTheme="minorHAnsi" w:cstheme="minorHAnsi"/>
        </w:rPr>
        <w:t xml:space="preserve">W stanie spoczynku: </w:t>
      </w:r>
      <w:r w:rsidR="00E9064F" w:rsidRPr="00C813A3">
        <w:rPr>
          <w:rFonts w:asciiTheme="minorHAnsi" w:hAnsiTheme="minorHAnsi" w:cstheme="minorHAnsi"/>
        </w:rPr>
        <w:t>1,6m</w:t>
      </w:r>
      <w:r w:rsidRPr="00C813A3">
        <w:rPr>
          <w:rFonts w:asciiTheme="minorHAnsi" w:hAnsiTheme="minorHAnsi" w:cstheme="minorHAnsi"/>
        </w:rPr>
        <w:t>A</w:t>
      </w:r>
    </w:p>
    <w:p w14:paraId="5EDB107A" w14:textId="52FE668E" w:rsidR="00014B53" w:rsidRPr="00C813A3" w:rsidRDefault="00014B53" w:rsidP="00C813A3">
      <w:pPr>
        <w:pStyle w:val="TEXT"/>
        <w:numPr>
          <w:ilvl w:val="1"/>
          <w:numId w:val="32"/>
        </w:numPr>
        <w:rPr>
          <w:rFonts w:asciiTheme="minorHAnsi" w:hAnsiTheme="minorHAnsi" w:cstheme="minorHAnsi"/>
        </w:rPr>
      </w:pPr>
      <w:r w:rsidRPr="00C813A3">
        <w:rPr>
          <w:rFonts w:asciiTheme="minorHAnsi" w:hAnsiTheme="minorHAnsi" w:cstheme="minorHAnsi"/>
        </w:rPr>
        <w:t xml:space="preserve">Podczas transmisji: </w:t>
      </w:r>
      <w:r w:rsidR="00E9064F" w:rsidRPr="00C813A3">
        <w:rPr>
          <w:rFonts w:asciiTheme="minorHAnsi" w:hAnsiTheme="minorHAnsi" w:cstheme="minorHAnsi"/>
        </w:rPr>
        <w:t>do 120</w:t>
      </w:r>
      <w:r w:rsidRPr="00C813A3">
        <w:rPr>
          <w:rFonts w:asciiTheme="minorHAnsi" w:hAnsiTheme="minorHAnsi" w:cstheme="minorHAnsi"/>
        </w:rPr>
        <w:t>mA</w:t>
      </w:r>
    </w:p>
    <w:p w14:paraId="12A67920" w14:textId="77777777" w:rsidR="00014B53" w:rsidRPr="00C813A3" w:rsidRDefault="00014B53" w:rsidP="00C813A3">
      <w:pPr>
        <w:pStyle w:val="TEXT"/>
        <w:numPr>
          <w:ilvl w:val="0"/>
          <w:numId w:val="30"/>
        </w:numPr>
        <w:rPr>
          <w:rFonts w:asciiTheme="minorHAnsi" w:hAnsiTheme="minorHAnsi" w:cstheme="minorHAnsi"/>
        </w:rPr>
      </w:pPr>
      <w:r w:rsidRPr="00C813A3">
        <w:rPr>
          <w:rFonts w:asciiTheme="minorHAnsi" w:hAnsiTheme="minorHAnsi" w:cstheme="minorHAnsi"/>
        </w:rPr>
        <w:t>Częstotliwość pracy: 433,4 MHz – 473 MHz</w:t>
      </w:r>
    </w:p>
    <w:p w14:paraId="3B8E05ED" w14:textId="1BCEB7C7"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Czułość odbiornika: do -</w:t>
      </w:r>
      <w:r w:rsidR="00E9064F" w:rsidRPr="00C813A3">
        <w:rPr>
          <w:rFonts w:asciiTheme="minorHAnsi" w:hAnsiTheme="minorHAnsi" w:cstheme="minorHAnsi"/>
        </w:rPr>
        <w:t>1</w:t>
      </w:r>
      <w:r w:rsidR="008E1869" w:rsidRPr="00C813A3">
        <w:rPr>
          <w:rFonts w:asciiTheme="minorHAnsi" w:hAnsiTheme="minorHAnsi" w:cstheme="minorHAnsi"/>
        </w:rPr>
        <w:t>25</w:t>
      </w:r>
      <w:r w:rsidRPr="00C813A3">
        <w:rPr>
          <w:rFonts w:asciiTheme="minorHAnsi" w:hAnsiTheme="minorHAnsi" w:cstheme="minorHAnsi"/>
        </w:rPr>
        <w:t xml:space="preserve"> dBm</w:t>
      </w:r>
    </w:p>
    <w:p w14:paraId="5286298B" w14:textId="77777777"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Moc: do 100 mW (20 dB)</w:t>
      </w:r>
    </w:p>
    <w:p w14:paraId="7FF4882B" w14:textId="1304A5DC"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 xml:space="preserve">Komunikacja poprzez interfejs </w:t>
      </w:r>
      <w:r w:rsidR="00E9064F" w:rsidRPr="00C813A3">
        <w:rPr>
          <w:rFonts w:asciiTheme="minorHAnsi" w:hAnsiTheme="minorHAnsi" w:cstheme="minorHAnsi"/>
        </w:rPr>
        <w:t>UART</w:t>
      </w:r>
    </w:p>
    <w:p w14:paraId="33993EA3" w14:textId="2E264E48" w:rsidR="00014B53" w:rsidRPr="00C813A3" w:rsidRDefault="00014B53" w:rsidP="00C813A3">
      <w:pPr>
        <w:pStyle w:val="TEXT"/>
        <w:numPr>
          <w:ilvl w:val="0"/>
          <w:numId w:val="32"/>
        </w:numPr>
        <w:rPr>
          <w:rFonts w:asciiTheme="minorHAnsi" w:hAnsiTheme="minorHAnsi" w:cstheme="minorHAnsi"/>
        </w:rPr>
      </w:pPr>
      <w:r w:rsidRPr="00C813A3">
        <w:rPr>
          <w:rFonts w:asciiTheme="minorHAnsi" w:hAnsiTheme="minorHAnsi" w:cstheme="minorHAnsi"/>
        </w:rPr>
        <w:t xml:space="preserve">Wymiary: </w:t>
      </w:r>
      <w:r w:rsidR="00E9064F" w:rsidRPr="00C813A3">
        <w:rPr>
          <w:rFonts w:asciiTheme="minorHAnsi" w:hAnsiTheme="minorHAnsi" w:cstheme="minorHAnsi"/>
        </w:rPr>
        <w:t>51</w:t>
      </w:r>
      <w:r w:rsidRPr="00C813A3">
        <w:rPr>
          <w:rFonts w:asciiTheme="minorHAnsi" w:hAnsiTheme="minorHAnsi" w:cstheme="minorHAnsi"/>
        </w:rPr>
        <w:t xml:space="preserve"> x </w:t>
      </w:r>
      <w:r w:rsidR="00E9064F" w:rsidRPr="00C813A3">
        <w:rPr>
          <w:rFonts w:asciiTheme="minorHAnsi" w:hAnsiTheme="minorHAnsi" w:cstheme="minorHAnsi"/>
        </w:rPr>
        <w:t>23</w:t>
      </w:r>
      <w:r w:rsidRPr="00C813A3">
        <w:rPr>
          <w:rFonts w:asciiTheme="minorHAnsi" w:hAnsiTheme="minorHAnsi" w:cstheme="minorHAnsi"/>
        </w:rPr>
        <w:t xml:space="preserve"> x </w:t>
      </w:r>
      <w:r w:rsidR="00E9064F" w:rsidRPr="00C813A3">
        <w:rPr>
          <w:rFonts w:asciiTheme="minorHAnsi" w:hAnsiTheme="minorHAnsi" w:cstheme="minorHAnsi"/>
        </w:rPr>
        <w:t>8</w:t>
      </w:r>
      <w:r w:rsidRPr="00C813A3">
        <w:rPr>
          <w:rFonts w:asciiTheme="minorHAnsi" w:hAnsiTheme="minorHAnsi" w:cstheme="minorHAnsi"/>
        </w:rPr>
        <w:t xml:space="preserve"> mm</w:t>
      </w:r>
    </w:p>
    <w:p w14:paraId="7F44018A" w14:textId="345B968E" w:rsidR="00A50AC0" w:rsidRPr="00C813A3" w:rsidRDefault="00A50AC0" w:rsidP="00C813A3">
      <w:pPr>
        <w:pStyle w:val="TEXT"/>
        <w:rPr>
          <w:rFonts w:asciiTheme="minorHAnsi" w:hAnsiTheme="minorHAnsi" w:cstheme="minorHAnsi"/>
        </w:rPr>
      </w:pPr>
    </w:p>
    <w:p w14:paraId="0C3DCA81" w14:textId="77777777" w:rsidR="00E9064F" w:rsidRPr="00C813A3" w:rsidRDefault="00E9064F"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3E4F1D88" wp14:editId="7C2CB75B">
            <wp:extent cx="2486025" cy="3495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6025" cy="3495675"/>
                    </a:xfrm>
                    <a:prstGeom prst="rect">
                      <a:avLst/>
                    </a:prstGeom>
                  </pic:spPr>
                </pic:pic>
              </a:graphicData>
            </a:graphic>
          </wp:inline>
        </w:drawing>
      </w:r>
    </w:p>
    <w:p w14:paraId="38AB90D1" w14:textId="53331E6E" w:rsidR="00E9064F" w:rsidRPr="00C813A3" w:rsidRDefault="00E9064F" w:rsidP="006D01BD">
      <w:pPr>
        <w:pStyle w:val="Caption"/>
        <w:spacing w:line="360" w:lineRule="auto"/>
        <w:jc w:val="center"/>
        <w:rPr>
          <w:rFonts w:asciiTheme="minorHAnsi" w:hAnsiTheme="minorHAnsi" w:cstheme="minorHAnsi"/>
          <w:b w:val="0"/>
          <w:bCs w:val="0"/>
          <w:i/>
          <w:iCs/>
        </w:rPr>
      </w:pPr>
      <w:bookmarkStart w:id="65" w:name="_Toc4364542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Moduł XBee Pro S1</w:t>
      </w:r>
      <w:bookmarkEnd w:id="65"/>
    </w:p>
    <w:p w14:paraId="1CF889C7" w14:textId="4CEE9A24" w:rsidR="00E9064F" w:rsidRPr="00C813A3" w:rsidRDefault="00E9064F" w:rsidP="00C813A3">
      <w:pPr>
        <w:pStyle w:val="TEXT"/>
        <w:rPr>
          <w:rFonts w:asciiTheme="minorHAnsi" w:hAnsiTheme="minorHAnsi" w:cstheme="minorHAnsi"/>
        </w:rPr>
      </w:pPr>
    </w:p>
    <w:p w14:paraId="789C31E3" w14:textId="728F51B3" w:rsidR="00E9064F" w:rsidRPr="00C813A3" w:rsidRDefault="00E9064F" w:rsidP="00C813A3">
      <w:pPr>
        <w:pStyle w:val="TEXT"/>
        <w:rPr>
          <w:rFonts w:asciiTheme="minorHAnsi" w:hAnsiTheme="minorHAnsi" w:cstheme="minorHAnsi"/>
        </w:rPr>
      </w:pPr>
      <w:r w:rsidRPr="00C813A3">
        <w:rPr>
          <w:rFonts w:asciiTheme="minorHAnsi" w:hAnsiTheme="minorHAnsi" w:cstheme="minorHAnsi"/>
        </w:rPr>
        <w:t xml:space="preserve">          Ostatni</w:t>
      </w:r>
      <w:r w:rsidR="00BD4D74" w:rsidRPr="00C813A3">
        <w:rPr>
          <w:rFonts w:asciiTheme="minorHAnsi" w:hAnsiTheme="minorHAnsi" w:cstheme="minorHAnsi"/>
        </w:rPr>
        <w:t>m z</w:t>
      </w:r>
      <w:r w:rsidRPr="00C813A3">
        <w:rPr>
          <w:rFonts w:asciiTheme="minorHAnsi" w:hAnsiTheme="minorHAnsi" w:cstheme="minorHAnsi"/>
        </w:rPr>
        <w:t xml:space="preserve"> wybrany</w:t>
      </w:r>
      <w:r w:rsidR="00BD4D74" w:rsidRPr="00C813A3">
        <w:rPr>
          <w:rFonts w:asciiTheme="minorHAnsi" w:hAnsiTheme="minorHAnsi" w:cstheme="minorHAnsi"/>
        </w:rPr>
        <w:t>ch</w:t>
      </w:r>
      <w:r w:rsidRPr="00C813A3">
        <w:rPr>
          <w:rFonts w:asciiTheme="minorHAnsi" w:hAnsiTheme="minorHAnsi" w:cstheme="minorHAnsi"/>
        </w:rPr>
        <w:t xml:space="preserve"> moduł</w:t>
      </w:r>
      <w:r w:rsidR="00BD4D74" w:rsidRPr="00C813A3">
        <w:rPr>
          <w:rFonts w:asciiTheme="minorHAnsi" w:hAnsiTheme="minorHAnsi" w:cstheme="minorHAnsi"/>
        </w:rPr>
        <w:t>ów</w:t>
      </w:r>
      <w:r w:rsidRPr="00C813A3">
        <w:rPr>
          <w:rFonts w:asciiTheme="minorHAnsi" w:hAnsiTheme="minorHAnsi" w:cstheme="minorHAnsi"/>
        </w:rPr>
        <w:t xml:space="preserve"> </w:t>
      </w:r>
      <w:r w:rsidR="00BD4D74" w:rsidRPr="00C813A3">
        <w:rPr>
          <w:rFonts w:asciiTheme="minorHAnsi" w:hAnsiTheme="minorHAnsi" w:cstheme="minorHAnsi"/>
        </w:rPr>
        <w:t>jest</w:t>
      </w:r>
      <w:r w:rsidRPr="00C813A3">
        <w:rPr>
          <w:rFonts w:asciiTheme="minorHAnsi" w:hAnsiTheme="minorHAnsi" w:cstheme="minorHAnsi"/>
        </w:rPr>
        <w:t xml:space="preserve"> XBee Pro S1.</w:t>
      </w:r>
      <w:r w:rsidR="00BD4D74" w:rsidRPr="00C813A3">
        <w:rPr>
          <w:rFonts w:asciiTheme="minorHAnsi" w:hAnsiTheme="minorHAnsi" w:cstheme="minorHAnsi"/>
        </w:rPr>
        <w:t xml:space="preserve"> XBee jest</w:t>
      </w:r>
      <w:r w:rsidRPr="00C813A3">
        <w:rPr>
          <w:rFonts w:asciiTheme="minorHAnsi" w:hAnsiTheme="minorHAnsi" w:cstheme="minorHAnsi"/>
        </w:rPr>
        <w:t xml:space="preserve"> </w:t>
      </w:r>
      <w:r w:rsidR="00E9372A" w:rsidRPr="00C813A3">
        <w:rPr>
          <w:rFonts w:asciiTheme="minorHAnsi" w:hAnsiTheme="minorHAnsi" w:cstheme="minorHAnsi"/>
        </w:rPr>
        <w:t>m</w:t>
      </w:r>
      <w:commentRangeStart w:id="66"/>
      <w:r w:rsidRPr="00C813A3">
        <w:rPr>
          <w:rFonts w:asciiTheme="minorHAnsi" w:hAnsiTheme="minorHAnsi" w:cstheme="minorHAnsi"/>
        </w:rPr>
        <w:t>oduł</w:t>
      </w:r>
      <w:r w:rsidR="00BD4D74" w:rsidRPr="00C813A3">
        <w:rPr>
          <w:rFonts w:asciiTheme="minorHAnsi" w:hAnsiTheme="minorHAnsi" w:cstheme="minorHAnsi"/>
        </w:rPr>
        <w:t>em</w:t>
      </w:r>
      <w:r w:rsidRPr="00C813A3">
        <w:rPr>
          <w:rFonts w:asciiTheme="minorHAnsi" w:hAnsiTheme="minorHAnsi" w:cstheme="minorHAnsi"/>
        </w:rPr>
        <w:t xml:space="preserve"> bezprzewodowy </w:t>
      </w:r>
      <w:commentRangeEnd w:id="66"/>
      <w:r w:rsidR="00F6164B" w:rsidRPr="00C813A3">
        <w:rPr>
          <w:rStyle w:val="CommentReference"/>
          <w:rFonts w:asciiTheme="minorHAnsi" w:hAnsiTheme="minorHAnsi" w:cstheme="minorHAnsi"/>
        </w:rPr>
        <w:commentReference w:id="66"/>
      </w:r>
      <w:r w:rsidRPr="00C813A3">
        <w:rPr>
          <w:rFonts w:asciiTheme="minorHAnsi" w:hAnsiTheme="minorHAnsi" w:cstheme="minorHAnsi"/>
        </w:rPr>
        <w:t>obsługujący</w:t>
      </w:r>
      <w:r w:rsidR="00E9372A" w:rsidRPr="00C813A3">
        <w:rPr>
          <w:rFonts w:asciiTheme="minorHAnsi" w:hAnsiTheme="minorHAnsi" w:cstheme="minorHAnsi"/>
        </w:rPr>
        <w:t>m</w:t>
      </w:r>
      <w:r w:rsidRPr="00C813A3">
        <w:rPr>
          <w:rFonts w:asciiTheme="minorHAnsi" w:hAnsiTheme="minorHAnsi" w:cstheme="minorHAnsi"/>
        </w:rPr>
        <w:t xml:space="preserve"> standard IEEE 802.15.4 (ZigBee). Pracuje w paśmie 2</w:t>
      </w:r>
      <w:r w:rsidR="00E9372A" w:rsidRPr="00C813A3">
        <w:rPr>
          <w:rFonts w:asciiTheme="minorHAnsi" w:hAnsiTheme="minorHAnsi" w:cstheme="minorHAnsi"/>
        </w:rPr>
        <w:t>,</w:t>
      </w:r>
      <w:r w:rsidRPr="00C813A3">
        <w:rPr>
          <w:rFonts w:asciiTheme="minorHAnsi" w:hAnsiTheme="minorHAnsi" w:cstheme="minorHAnsi"/>
        </w:rPr>
        <w:t>4 GHz z mocą do 60 mW. Szczegółowe informacje</w:t>
      </w:r>
      <w:r w:rsidR="00E9372A" w:rsidRPr="00C813A3">
        <w:rPr>
          <w:rFonts w:asciiTheme="minorHAnsi" w:hAnsiTheme="minorHAnsi" w:cstheme="minorHAnsi"/>
        </w:rPr>
        <w:t xml:space="preserve"> </w:t>
      </w:r>
      <w:commentRangeStart w:id="67"/>
      <w:r w:rsidRPr="00C813A3">
        <w:rPr>
          <w:rFonts w:asciiTheme="minorHAnsi" w:hAnsiTheme="minorHAnsi" w:cstheme="minorHAnsi"/>
        </w:rPr>
        <w:t>[23]:</w:t>
      </w:r>
      <w:commentRangeEnd w:id="67"/>
      <w:r w:rsidR="00F6164B" w:rsidRPr="00C813A3">
        <w:rPr>
          <w:rStyle w:val="CommentReference"/>
          <w:rFonts w:asciiTheme="minorHAnsi" w:hAnsiTheme="minorHAnsi" w:cstheme="minorHAnsi"/>
        </w:rPr>
        <w:commentReference w:id="67"/>
      </w:r>
    </w:p>
    <w:p w14:paraId="0637EE93" w14:textId="2031C13F"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Napięcie zasilania: od 2,8 V do 3,4 V</w:t>
      </w:r>
    </w:p>
    <w:p w14:paraId="2AC827F7" w14:textId="77777777"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Pobór prądu:</w:t>
      </w:r>
    </w:p>
    <w:p w14:paraId="5BB1E8CC" w14:textId="53E97265" w:rsidR="005E6C14" w:rsidRPr="00C813A3" w:rsidRDefault="005E6C14" w:rsidP="00C813A3">
      <w:pPr>
        <w:pStyle w:val="TEXT"/>
        <w:numPr>
          <w:ilvl w:val="1"/>
          <w:numId w:val="32"/>
        </w:numPr>
        <w:rPr>
          <w:rFonts w:asciiTheme="minorHAnsi" w:hAnsiTheme="minorHAnsi" w:cstheme="minorHAnsi"/>
        </w:rPr>
      </w:pPr>
      <w:r w:rsidRPr="00C813A3">
        <w:rPr>
          <w:rFonts w:asciiTheme="minorHAnsi" w:hAnsiTheme="minorHAnsi" w:cstheme="minorHAnsi"/>
        </w:rPr>
        <w:t>W stanie spoczynku: 10µA</w:t>
      </w:r>
    </w:p>
    <w:p w14:paraId="533CD18B" w14:textId="64F2FC1E" w:rsidR="005E6C14" w:rsidRPr="00C813A3" w:rsidRDefault="005E6C14" w:rsidP="00C813A3">
      <w:pPr>
        <w:pStyle w:val="TEXT"/>
        <w:numPr>
          <w:ilvl w:val="1"/>
          <w:numId w:val="32"/>
        </w:numPr>
        <w:rPr>
          <w:rFonts w:asciiTheme="minorHAnsi" w:hAnsiTheme="minorHAnsi" w:cstheme="minorHAnsi"/>
        </w:rPr>
      </w:pPr>
      <w:r w:rsidRPr="00C813A3">
        <w:rPr>
          <w:rFonts w:asciiTheme="minorHAnsi" w:hAnsiTheme="minorHAnsi" w:cstheme="minorHAnsi"/>
        </w:rPr>
        <w:t>Podczas transmisji: do 45mA</w:t>
      </w:r>
    </w:p>
    <w:p w14:paraId="000781A0" w14:textId="77777777"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 xml:space="preserve">Częstotliwość pracy: 2,400 GHz – 2,485 GHz </w:t>
      </w:r>
    </w:p>
    <w:p w14:paraId="294AA07B" w14:textId="51497B1D"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Czułość odbiornika: do -1</w:t>
      </w:r>
      <w:r w:rsidR="00EC7DFF" w:rsidRPr="00C813A3">
        <w:rPr>
          <w:rFonts w:asciiTheme="minorHAnsi" w:hAnsiTheme="minorHAnsi" w:cstheme="minorHAnsi"/>
        </w:rPr>
        <w:t>0</w:t>
      </w:r>
      <w:r w:rsidRPr="00C813A3">
        <w:rPr>
          <w:rFonts w:asciiTheme="minorHAnsi" w:hAnsiTheme="minorHAnsi" w:cstheme="minorHAnsi"/>
        </w:rPr>
        <w:t>0 dBm</w:t>
      </w:r>
    </w:p>
    <w:p w14:paraId="2EFB5771" w14:textId="59B3B908"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 xml:space="preserve">Moc: do </w:t>
      </w:r>
      <w:r w:rsidR="008E1869" w:rsidRPr="00C813A3">
        <w:rPr>
          <w:rFonts w:asciiTheme="minorHAnsi" w:hAnsiTheme="minorHAnsi" w:cstheme="minorHAnsi"/>
        </w:rPr>
        <w:t>10</w:t>
      </w:r>
      <w:r w:rsidRPr="00C813A3">
        <w:rPr>
          <w:rFonts w:asciiTheme="minorHAnsi" w:hAnsiTheme="minorHAnsi" w:cstheme="minorHAnsi"/>
        </w:rPr>
        <w:t xml:space="preserve"> mW (1</w:t>
      </w:r>
      <w:r w:rsidR="008E1869" w:rsidRPr="00C813A3">
        <w:rPr>
          <w:rFonts w:asciiTheme="minorHAnsi" w:hAnsiTheme="minorHAnsi" w:cstheme="minorHAnsi"/>
        </w:rPr>
        <w:t>0</w:t>
      </w:r>
      <w:r w:rsidRPr="00C813A3">
        <w:rPr>
          <w:rFonts w:asciiTheme="minorHAnsi" w:hAnsiTheme="minorHAnsi" w:cstheme="minorHAnsi"/>
        </w:rPr>
        <w:t xml:space="preserve"> dB)</w:t>
      </w:r>
    </w:p>
    <w:p w14:paraId="7B564BD6" w14:textId="77777777"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Komunikacja poprzez interfejs UART</w:t>
      </w:r>
    </w:p>
    <w:p w14:paraId="0B7BC117" w14:textId="19DAEE79" w:rsidR="005E6C14" w:rsidRPr="00C813A3" w:rsidRDefault="005E6C14" w:rsidP="00C813A3">
      <w:pPr>
        <w:pStyle w:val="TEXT"/>
        <w:numPr>
          <w:ilvl w:val="0"/>
          <w:numId w:val="32"/>
        </w:numPr>
        <w:rPr>
          <w:rFonts w:asciiTheme="minorHAnsi" w:hAnsiTheme="minorHAnsi" w:cstheme="minorHAnsi"/>
        </w:rPr>
      </w:pPr>
      <w:r w:rsidRPr="00C813A3">
        <w:rPr>
          <w:rFonts w:asciiTheme="minorHAnsi" w:hAnsiTheme="minorHAnsi" w:cstheme="minorHAnsi"/>
        </w:rPr>
        <w:t>Wymiary: 33 x 25 x 4,1 mm</w:t>
      </w:r>
    </w:p>
    <w:p w14:paraId="7EFB6A00" w14:textId="0E1E7E3C" w:rsidR="005E6C14" w:rsidRPr="00C813A3" w:rsidRDefault="005E6C14" w:rsidP="00C813A3">
      <w:pPr>
        <w:pStyle w:val="TEXT"/>
        <w:rPr>
          <w:rFonts w:asciiTheme="minorHAnsi" w:hAnsiTheme="minorHAnsi" w:cstheme="minorHAnsi"/>
        </w:rPr>
      </w:pPr>
    </w:p>
    <w:p w14:paraId="2234B4DD" w14:textId="7F3E41BA" w:rsidR="0015159C" w:rsidRPr="00C813A3" w:rsidRDefault="005E6C14" w:rsidP="00C813A3">
      <w:pPr>
        <w:pStyle w:val="TEXT"/>
        <w:rPr>
          <w:rFonts w:asciiTheme="minorHAnsi" w:hAnsiTheme="minorHAnsi" w:cstheme="minorHAnsi"/>
        </w:rPr>
      </w:pPr>
      <w:r w:rsidRPr="00C813A3">
        <w:rPr>
          <w:rFonts w:asciiTheme="minorHAnsi" w:hAnsiTheme="minorHAnsi" w:cstheme="minorHAnsi"/>
        </w:rPr>
        <w:t xml:space="preserve">         Każdy z wymienionych modułów został użyty w dwóch egzemplarzach, jeden jako nadajnik, drugi jako odbiornik. Urządzenia HC-12 oraz NRF24L01 nie mogą być programowane bezpośrednio z poziomu komputera</w:t>
      </w:r>
      <w:r w:rsidR="00BD4D74" w:rsidRPr="00C813A3">
        <w:rPr>
          <w:rFonts w:asciiTheme="minorHAnsi" w:hAnsiTheme="minorHAnsi" w:cstheme="minorHAnsi"/>
        </w:rPr>
        <w:t>,</w:t>
      </w:r>
      <w:r w:rsidRPr="00C813A3">
        <w:rPr>
          <w:rFonts w:asciiTheme="minorHAnsi" w:hAnsiTheme="minorHAnsi" w:cstheme="minorHAnsi"/>
        </w:rPr>
        <w:t xml:space="preserve"> dlatego podłączone zostały do mikrokontrolerów, które pozwalały na interakcje użytkownika z</w:t>
      </w:r>
      <w:r w:rsidR="00BD4D74" w:rsidRPr="00C813A3">
        <w:rPr>
          <w:rFonts w:asciiTheme="minorHAnsi" w:hAnsiTheme="minorHAnsi" w:cstheme="minorHAnsi"/>
        </w:rPr>
        <w:t xml:space="preserve"> tymi</w:t>
      </w:r>
      <w:r w:rsidRPr="00C813A3">
        <w:rPr>
          <w:rFonts w:asciiTheme="minorHAnsi" w:hAnsiTheme="minorHAnsi" w:cstheme="minorHAnsi"/>
        </w:rPr>
        <w:t xml:space="preserve"> modułami. XBee Pro S1 może być podłączony do komputera </w:t>
      </w:r>
      <w:r w:rsidR="00BD4D74" w:rsidRPr="00C813A3">
        <w:rPr>
          <w:rFonts w:asciiTheme="minorHAnsi" w:hAnsiTheme="minorHAnsi" w:cstheme="minorHAnsi"/>
        </w:rPr>
        <w:t>lecz</w:t>
      </w:r>
      <w:r w:rsidR="0015159C" w:rsidRPr="00C813A3">
        <w:rPr>
          <w:rFonts w:asciiTheme="minorHAnsi" w:hAnsiTheme="minorHAnsi" w:cstheme="minorHAnsi"/>
        </w:rPr>
        <w:t xml:space="preserve"> jest to </w:t>
      </w:r>
      <w:r w:rsidR="0015159C" w:rsidRPr="00C813A3">
        <w:rPr>
          <w:rFonts w:asciiTheme="minorHAnsi" w:hAnsiTheme="minorHAnsi" w:cstheme="minorHAnsi"/>
        </w:rPr>
        <w:lastRenderedPageBreak/>
        <w:t xml:space="preserve">dość trudne do </w:t>
      </w:r>
      <w:commentRangeStart w:id="68"/>
      <w:r w:rsidR="0015159C" w:rsidRPr="00C813A3">
        <w:rPr>
          <w:rFonts w:asciiTheme="minorHAnsi" w:hAnsiTheme="minorHAnsi" w:cstheme="minorHAnsi"/>
        </w:rPr>
        <w:t>realizacji</w:t>
      </w:r>
      <w:r w:rsidR="00E9372A" w:rsidRPr="00C813A3">
        <w:rPr>
          <w:rFonts w:asciiTheme="minorHAnsi" w:hAnsiTheme="minorHAnsi" w:cstheme="minorHAnsi"/>
        </w:rPr>
        <w:t>,</w:t>
      </w:r>
      <w:r w:rsidR="0015159C" w:rsidRPr="00C813A3">
        <w:rPr>
          <w:rFonts w:asciiTheme="minorHAnsi" w:hAnsiTheme="minorHAnsi" w:cstheme="minorHAnsi"/>
        </w:rPr>
        <w:t xml:space="preserve"> </w:t>
      </w:r>
      <w:commentRangeEnd w:id="68"/>
      <w:r w:rsidR="00F6164B" w:rsidRPr="00C813A3">
        <w:rPr>
          <w:rStyle w:val="CommentReference"/>
          <w:rFonts w:asciiTheme="minorHAnsi" w:hAnsiTheme="minorHAnsi" w:cstheme="minorHAnsi"/>
        </w:rPr>
        <w:commentReference w:id="68"/>
      </w:r>
      <w:r w:rsidR="00BD4D74" w:rsidRPr="00C813A3">
        <w:rPr>
          <w:rFonts w:asciiTheme="minorHAnsi" w:hAnsiTheme="minorHAnsi" w:cstheme="minorHAnsi"/>
        </w:rPr>
        <w:t>dlatego</w:t>
      </w:r>
      <w:r w:rsidR="0015159C" w:rsidRPr="00C813A3">
        <w:rPr>
          <w:rFonts w:asciiTheme="minorHAnsi" w:hAnsiTheme="minorHAnsi" w:cstheme="minorHAnsi"/>
        </w:rPr>
        <w:t xml:space="preserve"> </w:t>
      </w:r>
      <w:r w:rsidR="00BD4D74" w:rsidRPr="00C813A3">
        <w:rPr>
          <w:rFonts w:asciiTheme="minorHAnsi" w:hAnsiTheme="minorHAnsi" w:cstheme="minorHAnsi"/>
        </w:rPr>
        <w:t>wykorzystano specjalnie dostosowane do tych urządzeń mikrokontrolery</w:t>
      </w:r>
      <w:r w:rsidR="0015159C" w:rsidRPr="00C813A3">
        <w:rPr>
          <w:rFonts w:asciiTheme="minorHAnsi" w:hAnsiTheme="minorHAnsi" w:cstheme="minorHAnsi"/>
        </w:rPr>
        <w:t xml:space="preserve">, dzięki </w:t>
      </w:r>
      <w:r w:rsidR="00BD4D74" w:rsidRPr="00C813A3">
        <w:rPr>
          <w:rFonts w:asciiTheme="minorHAnsi" w:hAnsiTheme="minorHAnsi" w:cstheme="minorHAnsi"/>
        </w:rPr>
        <w:t>którym można je konfigurować w wygodny sposób</w:t>
      </w:r>
      <w:r w:rsidR="0015159C" w:rsidRPr="00C813A3">
        <w:rPr>
          <w:rFonts w:asciiTheme="minorHAnsi" w:hAnsiTheme="minorHAnsi" w:cstheme="minorHAnsi"/>
        </w:rPr>
        <w:t>.</w:t>
      </w:r>
    </w:p>
    <w:p w14:paraId="5D476FE4" w14:textId="69EACF70" w:rsidR="0015159C" w:rsidRPr="00C813A3" w:rsidRDefault="0015159C" w:rsidP="006D01BD">
      <w:pPr>
        <w:pStyle w:val="Heading2"/>
        <w:spacing w:line="360" w:lineRule="auto"/>
        <w:rPr>
          <w:rFonts w:asciiTheme="minorHAnsi" w:hAnsiTheme="minorHAnsi" w:cstheme="minorHAnsi"/>
        </w:rPr>
      </w:pPr>
      <w:bookmarkStart w:id="69" w:name="_Toc43645487"/>
      <w:bookmarkStart w:id="70" w:name="_Toc43645579"/>
      <w:r w:rsidRPr="00C813A3">
        <w:rPr>
          <w:rFonts w:asciiTheme="minorHAnsi" w:hAnsiTheme="minorHAnsi" w:cstheme="minorHAnsi"/>
        </w:rPr>
        <w:t>Dobór mikrokontrolerów</w:t>
      </w:r>
      <w:bookmarkEnd w:id="69"/>
      <w:bookmarkEnd w:id="70"/>
    </w:p>
    <w:p w14:paraId="5D68A740" w14:textId="41DADF1B" w:rsidR="0015159C" w:rsidRPr="00C813A3" w:rsidRDefault="002E2110" w:rsidP="00C813A3">
      <w:pPr>
        <w:pStyle w:val="TEXT"/>
        <w:rPr>
          <w:rFonts w:asciiTheme="minorHAnsi" w:hAnsiTheme="minorHAnsi" w:cstheme="minorHAnsi"/>
        </w:rPr>
      </w:pPr>
      <w:r w:rsidRPr="00C813A3">
        <w:rPr>
          <w:rFonts w:asciiTheme="minorHAnsi" w:hAnsiTheme="minorHAnsi" w:cstheme="minorHAnsi"/>
        </w:rPr>
        <w:t xml:space="preserve">          </w:t>
      </w:r>
      <w:r w:rsidR="0015159C" w:rsidRPr="00C813A3">
        <w:rPr>
          <w:rFonts w:asciiTheme="minorHAnsi" w:hAnsiTheme="minorHAnsi" w:cstheme="minorHAnsi"/>
        </w:rPr>
        <w:t xml:space="preserve">Moduły HC-12 oraz NRF24L01 mogą być konfigurowane za pomocą mikrokontrolerów, również XBee Pro S1 z uwagi na wygodne konfigurowanie </w:t>
      </w:r>
      <w:commentRangeStart w:id="71"/>
      <w:r w:rsidR="0015159C" w:rsidRPr="00C813A3">
        <w:rPr>
          <w:rFonts w:asciiTheme="minorHAnsi" w:hAnsiTheme="minorHAnsi" w:cstheme="minorHAnsi"/>
        </w:rPr>
        <w:t>podpięt</w:t>
      </w:r>
      <w:commentRangeEnd w:id="71"/>
      <w:r w:rsidR="00E9372A" w:rsidRPr="00C813A3">
        <w:rPr>
          <w:rFonts w:asciiTheme="minorHAnsi" w:hAnsiTheme="minorHAnsi" w:cstheme="minorHAnsi"/>
        </w:rPr>
        <w:t>y</w:t>
      </w:r>
      <w:r w:rsidR="00F6164B" w:rsidRPr="00C813A3">
        <w:rPr>
          <w:rStyle w:val="CommentReference"/>
          <w:rFonts w:asciiTheme="minorHAnsi" w:hAnsiTheme="minorHAnsi" w:cstheme="minorHAnsi"/>
        </w:rPr>
        <w:commentReference w:id="71"/>
      </w:r>
      <w:r w:rsidR="0015159C" w:rsidRPr="00C813A3">
        <w:rPr>
          <w:rFonts w:asciiTheme="minorHAnsi" w:hAnsiTheme="minorHAnsi" w:cstheme="minorHAnsi"/>
        </w:rPr>
        <w:t xml:space="preserve"> zostały do mikrokontrolera. </w:t>
      </w:r>
      <w:r w:rsidR="000175BF" w:rsidRPr="00C813A3">
        <w:rPr>
          <w:rFonts w:asciiTheme="minorHAnsi" w:hAnsiTheme="minorHAnsi" w:cstheme="minorHAnsi"/>
        </w:rPr>
        <w:t xml:space="preserve">Urządzenia wybrane do realizacji pracy to Arduino </w:t>
      </w:r>
      <w:r w:rsidR="006669EA" w:rsidRPr="00C813A3">
        <w:rPr>
          <w:rFonts w:asciiTheme="minorHAnsi" w:hAnsiTheme="minorHAnsi" w:cstheme="minorHAnsi"/>
        </w:rPr>
        <w:t>Uno</w:t>
      </w:r>
      <w:r w:rsidR="000175BF" w:rsidRPr="00C813A3">
        <w:rPr>
          <w:rFonts w:asciiTheme="minorHAnsi" w:hAnsiTheme="minorHAnsi" w:cstheme="minorHAnsi"/>
        </w:rPr>
        <w:t xml:space="preserve">, Arduino </w:t>
      </w:r>
      <w:r w:rsidR="00AC3DF6" w:rsidRPr="00C813A3">
        <w:rPr>
          <w:rFonts w:asciiTheme="minorHAnsi" w:hAnsiTheme="minorHAnsi" w:cstheme="minorHAnsi"/>
        </w:rPr>
        <w:t>Mega 2560</w:t>
      </w:r>
      <w:r w:rsidR="000175BF" w:rsidRPr="00C813A3">
        <w:rPr>
          <w:rFonts w:asciiTheme="minorHAnsi" w:hAnsiTheme="minorHAnsi" w:cstheme="minorHAnsi"/>
        </w:rPr>
        <w:t xml:space="preserve">, </w:t>
      </w:r>
      <w:r w:rsidR="00C62BE2" w:rsidRPr="00C813A3">
        <w:rPr>
          <w:rFonts w:asciiTheme="minorHAnsi" w:hAnsiTheme="minorHAnsi" w:cstheme="minorHAnsi"/>
        </w:rPr>
        <w:t>SparkFun</w:t>
      </w:r>
      <w:r w:rsidR="000175BF" w:rsidRPr="00C813A3">
        <w:rPr>
          <w:rFonts w:asciiTheme="minorHAnsi" w:hAnsiTheme="minorHAnsi" w:cstheme="minorHAnsi"/>
        </w:rPr>
        <w:t xml:space="preserve"> fio v3 oraz Raspberry pi zero w.</w:t>
      </w:r>
    </w:p>
    <w:p w14:paraId="015CEF4B" w14:textId="6554C6B8" w:rsidR="000175BF" w:rsidRPr="00C813A3" w:rsidRDefault="000175BF" w:rsidP="00C813A3">
      <w:pPr>
        <w:pStyle w:val="TEXT"/>
        <w:rPr>
          <w:rFonts w:asciiTheme="minorHAnsi" w:hAnsiTheme="minorHAnsi" w:cstheme="minorHAnsi"/>
        </w:rPr>
      </w:pPr>
    </w:p>
    <w:p w14:paraId="55F02804" w14:textId="77777777" w:rsidR="000175BF" w:rsidRPr="00C813A3" w:rsidRDefault="000175BF"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66CF2165" wp14:editId="3341194D">
            <wp:extent cx="3733800" cy="5295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3800" cy="5295900"/>
                    </a:xfrm>
                    <a:prstGeom prst="rect">
                      <a:avLst/>
                    </a:prstGeom>
                  </pic:spPr>
                </pic:pic>
              </a:graphicData>
            </a:graphic>
          </wp:inline>
        </w:drawing>
      </w:r>
    </w:p>
    <w:p w14:paraId="00585CB6" w14:textId="696CA59A" w:rsidR="000175BF" w:rsidRPr="00C813A3" w:rsidRDefault="000175BF" w:rsidP="006D01BD">
      <w:pPr>
        <w:pStyle w:val="Caption"/>
        <w:spacing w:line="360" w:lineRule="auto"/>
        <w:jc w:val="center"/>
        <w:rPr>
          <w:rFonts w:asciiTheme="minorHAnsi" w:hAnsiTheme="minorHAnsi" w:cstheme="minorHAnsi"/>
          <w:b w:val="0"/>
          <w:bCs w:val="0"/>
          <w:i/>
          <w:iCs/>
          <w:noProof/>
        </w:rPr>
      </w:pPr>
      <w:bookmarkStart w:id="72" w:name="_Toc4364543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5</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Mikrokontroler Arduino </w:t>
      </w:r>
      <w:r w:rsidR="006669EA" w:rsidRPr="00C813A3">
        <w:rPr>
          <w:rFonts w:asciiTheme="minorHAnsi" w:hAnsiTheme="minorHAnsi" w:cstheme="minorHAnsi"/>
          <w:b w:val="0"/>
          <w:bCs w:val="0"/>
          <w:i/>
          <w:iCs/>
          <w:noProof/>
        </w:rPr>
        <w:t>Uno</w:t>
      </w:r>
      <w:bookmarkEnd w:id="72"/>
    </w:p>
    <w:p w14:paraId="1E454C44" w14:textId="638B9F92" w:rsidR="000175BF" w:rsidRPr="00C813A3" w:rsidRDefault="000175BF" w:rsidP="006D01BD">
      <w:pPr>
        <w:spacing w:line="360" w:lineRule="auto"/>
        <w:jc w:val="both"/>
        <w:rPr>
          <w:rFonts w:asciiTheme="minorHAnsi" w:hAnsiTheme="minorHAnsi" w:cstheme="minorHAnsi"/>
          <w:sz w:val="24"/>
          <w:szCs w:val="24"/>
        </w:rPr>
      </w:pPr>
    </w:p>
    <w:p w14:paraId="7E75A031" w14:textId="7F31C223" w:rsidR="000175BF" w:rsidRPr="00C813A3" w:rsidRDefault="000175BF"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Arduino </w:t>
      </w:r>
      <w:r w:rsidR="006669EA" w:rsidRPr="00C813A3">
        <w:rPr>
          <w:rFonts w:asciiTheme="minorHAnsi" w:hAnsiTheme="minorHAnsi" w:cstheme="minorHAnsi"/>
          <w:sz w:val="24"/>
          <w:szCs w:val="24"/>
        </w:rPr>
        <w:t>Uno</w:t>
      </w:r>
      <w:r w:rsidRPr="00C813A3">
        <w:rPr>
          <w:rFonts w:asciiTheme="minorHAnsi" w:hAnsiTheme="minorHAnsi" w:cstheme="minorHAnsi"/>
          <w:sz w:val="24"/>
          <w:szCs w:val="24"/>
        </w:rPr>
        <w:t xml:space="preserve"> to najpopularniejszy mikrokontroler firmy Arduino. Posiada szereg interfejsów komunikacyjnych, takich jak ADC, UART, SPI, I2C. Szczegółowe informacje</w:t>
      </w:r>
      <w:r w:rsidR="00E9372A" w:rsidRPr="00C813A3">
        <w:rPr>
          <w:rFonts w:asciiTheme="minorHAnsi" w:hAnsiTheme="minorHAnsi" w:cstheme="minorHAnsi"/>
          <w:sz w:val="24"/>
          <w:szCs w:val="24"/>
        </w:rPr>
        <w:t xml:space="preserve"> </w:t>
      </w:r>
      <w:commentRangeStart w:id="73"/>
      <w:r w:rsidRPr="00C813A3">
        <w:rPr>
          <w:rFonts w:asciiTheme="minorHAnsi" w:hAnsiTheme="minorHAnsi" w:cstheme="minorHAnsi"/>
          <w:sz w:val="24"/>
          <w:szCs w:val="24"/>
        </w:rPr>
        <w:t>[24]:</w:t>
      </w:r>
      <w:commentRangeEnd w:id="73"/>
      <w:r w:rsidR="00F6164B" w:rsidRPr="00C813A3">
        <w:rPr>
          <w:rStyle w:val="CommentReference"/>
          <w:rFonts w:asciiTheme="minorHAnsi" w:hAnsiTheme="minorHAnsi" w:cstheme="minorHAnsi"/>
        </w:rPr>
        <w:commentReference w:id="73"/>
      </w:r>
    </w:p>
    <w:p w14:paraId="39158A2B" w14:textId="77777777"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Napięcie zasilania: od 7V do 12V</w:t>
      </w:r>
    </w:p>
    <w:p w14:paraId="0A626DD7" w14:textId="77777777"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Oparty na mikrokontrolerze ATmega328:</w:t>
      </w:r>
    </w:p>
    <w:p w14:paraId="7D1C78E4" w14:textId="77777777"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Maksymalna częstotliwość zegara 16MHz</w:t>
      </w:r>
    </w:p>
    <w:p w14:paraId="4856ADFA" w14:textId="77777777"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SRAM: 2KB</w:t>
      </w:r>
    </w:p>
    <w:p w14:paraId="405D2012" w14:textId="77777777"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FLASH: 32KB</w:t>
      </w:r>
    </w:p>
    <w:p w14:paraId="4FA41A9F" w14:textId="77777777"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EEPROM: 2KB</w:t>
      </w:r>
    </w:p>
    <w:p w14:paraId="659E158F" w14:textId="77777777"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16 wejść/wyjść ogólnego przeznaczenia</w:t>
      </w:r>
    </w:p>
    <w:p w14:paraId="7CADF9F2" w14:textId="77777777"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6 wejść analogowych (ADC) o rozdzielczości 10 bitów</w:t>
      </w:r>
    </w:p>
    <w:p w14:paraId="3A63BF63" w14:textId="64F02E83" w:rsidR="000175BF"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Interfejsy szeregowe: UART, SPI, I2C</w:t>
      </w:r>
    </w:p>
    <w:p w14:paraId="6D3535D9" w14:textId="48BD5C78" w:rsidR="00196D30" w:rsidRPr="00C813A3" w:rsidRDefault="00196D30" w:rsidP="006D01BD">
      <w:pPr>
        <w:spacing w:line="360" w:lineRule="auto"/>
        <w:jc w:val="both"/>
        <w:rPr>
          <w:rFonts w:asciiTheme="minorHAnsi" w:hAnsiTheme="minorHAnsi" w:cstheme="minorHAnsi"/>
          <w:sz w:val="24"/>
          <w:szCs w:val="24"/>
        </w:rPr>
      </w:pPr>
    </w:p>
    <w:p w14:paraId="7E1F7C4B" w14:textId="77777777" w:rsidR="00196D30" w:rsidRPr="00C813A3" w:rsidRDefault="00196D30" w:rsidP="00C813A3">
      <w:pPr>
        <w:keepNext/>
        <w:spacing w:line="360" w:lineRule="auto"/>
        <w:rPr>
          <w:rFonts w:asciiTheme="minorHAnsi" w:hAnsiTheme="minorHAnsi" w:cstheme="minorHAnsi"/>
        </w:rPr>
      </w:pPr>
      <w:r w:rsidRPr="00C813A3">
        <w:rPr>
          <w:rFonts w:asciiTheme="minorHAnsi" w:hAnsiTheme="minorHAnsi" w:cstheme="minorHAnsi"/>
          <w:noProof/>
        </w:rPr>
        <w:drawing>
          <wp:inline distT="0" distB="0" distL="0" distR="0" wp14:anchorId="75E018A8" wp14:editId="311EEC21">
            <wp:extent cx="5924550" cy="2886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4550" cy="2886075"/>
                    </a:xfrm>
                    <a:prstGeom prst="rect">
                      <a:avLst/>
                    </a:prstGeom>
                  </pic:spPr>
                </pic:pic>
              </a:graphicData>
            </a:graphic>
          </wp:inline>
        </w:drawing>
      </w:r>
    </w:p>
    <w:p w14:paraId="23914ACD" w14:textId="548517C2" w:rsidR="00196D30" w:rsidRPr="00C813A3" w:rsidRDefault="00196D30" w:rsidP="006D01BD">
      <w:pPr>
        <w:pStyle w:val="Caption"/>
        <w:spacing w:line="360" w:lineRule="auto"/>
        <w:jc w:val="center"/>
        <w:rPr>
          <w:rFonts w:asciiTheme="minorHAnsi" w:hAnsiTheme="minorHAnsi" w:cstheme="minorHAnsi"/>
          <w:b w:val="0"/>
          <w:bCs w:val="0"/>
          <w:i/>
          <w:iCs/>
          <w:sz w:val="24"/>
          <w:szCs w:val="24"/>
        </w:rPr>
      </w:pPr>
      <w:bookmarkStart w:id="74" w:name="_Toc4364543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6</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Mikrokontroler Arduino </w:t>
      </w:r>
      <w:r w:rsidR="00AC3DF6" w:rsidRPr="00C813A3">
        <w:rPr>
          <w:rFonts w:asciiTheme="minorHAnsi" w:hAnsiTheme="minorHAnsi" w:cstheme="minorHAnsi"/>
          <w:b w:val="0"/>
          <w:bCs w:val="0"/>
          <w:i/>
          <w:iCs/>
          <w:noProof/>
        </w:rPr>
        <w:t>Mega 2560</w:t>
      </w:r>
      <w:bookmarkEnd w:id="74"/>
    </w:p>
    <w:p w14:paraId="5562945C" w14:textId="20BE42A5" w:rsidR="00196D30" w:rsidRPr="00C813A3" w:rsidRDefault="00196D30" w:rsidP="006D01BD">
      <w:pPr>
        <w:spacing w:line="360" w:lineRule="auto"/>
        <w:jc w:val="both"/>
        <w:rPr>
          <w:rFonts w:asciiTheme="minorHAnsi" w:hAnsiTheme="minorHAnsi" w:cstheme="minorHAnsi"/>
          <w:sz w:val="24"/>
          <w:szCs w:val="24"/>
        </w:rPr>
      </w:pPr>
    </w:p>
    <w:p w14:paraId="7E4E69EE" w14:textId="77777777" w:rsidR="00E9372A" w:rsidRPr="00C813A3" w:rsidRDefault="00196D30"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Arduino </w:t>
      </w:r>
      <w:r w:rsidR="00AC3DF6" w:rsidRPr="00C813A3">
        <w:rPr>
          <w:rFonts w:asciiTheme="minorHAnsi" w:hAnsiTheme="minorHAnsi" w:cstheme="minorHAnsi"/>
          <w:sz w:val="24"/>
          <w:szCs w:val="24"/>
        </w:rPr>
        <w:t>Mega 2560</w:t>
      </w:r>
      <w:r w:rsidRPr="00C813A3">
        <w:rPr>
          <w:rFonts w:asciiTheme="minorHAnsi" w:hAnsiTheme="minorHAnsi" w:cstheme="minorHAnsi"/>
          <w:sz w:val="24"/>
          <w:szCs w:val="24"/>
        </w:rPr>
        <w:t xml:space="preserve"> to jedna z najbardziej wydajnych urządzeń firmy Arduino. Posiada 54 cyfrowe interfejsy, 16 interfejsów analogowych. Układ taktowany jest zegarem o częstotliwości </w:t>
      </w:r>
    </w:p>
    <w:p w14:paraId="3E0F8A1C" w14:textId="2142C028" w:rsidR="00196D30" w:rsidRPr="00C813A3" w:rsidRDefault="00196D30" w:rsidP="006D01BD">
      <w:pPr>
        <w:spacing w:line="360" w:lineRule="auto"/>
        <w:jc w:val="both"/>
        <w:rPr>
          <w:rFonts w:asciiTheme="minorHAnsi" w:hAnsiTheme="minorHAnsi" w:cstheme="minorHAnsi"/>
          <w:sz w:val="24"/>
          <w:szCs w:val="24"/>
        </w:rPr>
      </w:pPr>
      <w:commentRangeStart w:id="75"/>
      <w:r w:rsidRPr="00C813A3">
        <w:rPr>
          <w:rFonts w:asciiTheme="minorHAnsi" w:hAnsiTheme="minorHAnsi" w:cstheme="minorHAnsi"/>
          <w:sz w:val="24"/>
          <w:szCs w:val="24"/>
        </w:rPr>
        <w:t>16 MHz</w:t>
      </w:r>
      <w:commentRangeEnd w:id="75"/>
      <w:r w:rsidR="00F6164B" w:rsidRPr="00C813A3">
        <w:rPr>
          <w:rStyle w:val="CommentReference"/>
          <w:rFonts w:asciiTheme="minorHAnsi" w:hAnsiTheme="minorHAnsi" w:cstheme="minorHAnsi"/>
        </w:rPr>
        <w:commentReference w:id="75"/>
      </w:r>
      <w:r w:rsidRPr="00C813A3">
        <w:rPr>
          <w:rFonts w:asciiTheme="minorHAnsi" w:hAnsiTheme="minorHAnsi" w:cstheme="minorHAnsi"/>
          <w:sz w:val="24"/>
          <w:szCs w:val="24"/>
        </w:rPr>
        <w:t>. Szczegółowe informacji</w:t>
      </w:r>
      <w:r w:rsidR="00E9372A" w:rsidRPr="00C813A3">
        <w:rPr>
          <w:rFonts w:asciiTheme="minorHAnsi" w:hAnsiTheme="minorHAnsi" w:cstheme="minorHAnsi"/>
          <w:sz w:val="24"/>
          <w:szCs w:val="24"/>
        </w:rPr>
        <w:t xml:space="preserve"> </w:t>
      </w:r>
      <w:commentRangeStart w:id="76"/>
      <w:r w:rsidRPr="00C813A3">
        <w:rPr>
          <w:rFonts w:asciiTheme="minorHAnsi" w:hAnsiTheme="minorHAnsi" w:cstheme="minorHAnsi"/>
          <w:sz w:val="24"/>
          <w:szCs w:val="24"/>
        </w:rPr>
        <w:t>[25]:</w:t>
      </w:r>
      <w:commentRangeEnd w:id="76"/>
      <w:r w:rsidR="00F6164B" w:rsidRPr="00C813A3">
        <w:rPr>
          <w:rStyle w:val="CommentReference"/>
          <w:rFonts w:asciiTheme="minorHAnsi" w:hAnsiTheme="minorHAnsi" w:cstheme="minorHAnsi"/>
        </w:rPr>
        <w:commentReference w:id="76"/>
      </w:r>
    </w:p>
    <w:p w14:paraId="3C5AB7D0" w14:textId="77777777"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Napięcie zasilania: od 7V do 12V</w:t>
      </w:r>
    </w:p>
    <w:p w14:paraId="7F4A7D7A" w14:textId="18583E9A"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Oparty na mikrokontrolerze ATmega2560:</w:t>
      </w:r>
    </w:p>
    <w:p w14:paraId="67BCA622" w14:textId="77777777"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Maksymalna częstotliwość zegara 16MHz</w:t>
      </w:r>
    </w:p>
    <w:p w14:paraId="4B3E4715" w14:textId="4C02966A"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SRAM: 8KB</w:t>
      </w:r>
    </w:p>
    <w:p w14:paraId="2F39DD93" w14:textId="45049BF6"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FLASH: 256KB</w:t>
      </w:r>
    </w:p>
    <w:p w14:paraId="59F62E49" w14:textId="1C0CD1E4" w:rsidR="00196D30" w:rsidRPr="00C813A3" w:rsidRDefault="00196D30" w:rsidP="006D01BD">
      <w:pPr>
        <w:pStyle w:val="ListParagraph"/>
        <w:numPr>
          <w:ilvl w:val="1"/>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EEPROM: 4KB</w:t>
      </w:r>
    </w:p>
    <w:p w14:paraId="545A9736" w14:textId="0A809429"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54 wejść/wyjść ogólnego przeznaczenia</w:t>
      </w:r>
    </w:p>
    <w:p w14:paraId="01C0927C" w14:textId="07CC6E56"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15 kanałów PWM</w:t>
      </w:r>
    </w:p>
    <w:p w14:paraId="3267D3A7" w14:textId="46AFD33C"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16 wejść analogowych (ADC) o rozdzielczości 10 bitów</w:t>
      </w:r>
    </w:p>
    <w:p w14:paraId="542F69C2" w14:textId="6D05970C" w:rsidR="00196D30" w:rsidRPr="00C813A3" w:rsidRDefault="00196D30" w:rsidP="006D01BD">
      <w:pPr>
        <w:pStyle w:val="ListParagraph"/>
        <w:numPr>
          <w:ilvl w:val="0"/>
          <w:numId w:val="3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Interfejsy szeregowe: 4xUART, SPI, I2C</w:t>
      </w:r>
    </w:p>
    <w:p w14:paraId="1F386578" w14:textId="7AB6468A" w:rsidR="00196D30" w:rsidRPr="00C813A3" w:rsidRDefault="00196D30" w:rsidP="006D01BD">
      <w:pPr>
        <w:spacing w:line="360" w:lineRule="auto"/>
        <w:jc w:val="both"/>
        <w:rPr>
          <w:rFonts w:asciiTheme="minorHAnsi" w:hAnsiTheme="minorHAnsi" w:cstheme="minorHAnsi"/>
          <w:sz w:val="24"/>
          <w:szCs w:val="24"/>
        </w:rPr>
      </w:pPr>
    </w:p>
    <w:p w14:paraId="023E4461" w14:textId="77777777" w:rsidR="000B3549" w:rsidRPr="00C813A3" w:rsidRDefault="000B3549" w:rsidP="00C813A3">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68D15519" wp14:editId="41BA83A9">
            <wp:extent cx="2619375" cy="5743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9375" cy="5743575"/>
                    </a:xfrm>
                    <a:prstGeom prst="rect">
                      <a:avLst/>
                    </a:prstGeom>
                  </pic:spPr>
                </pic:pic>
              </a:graphicData>
            </a:graphic>
          </wp:inline>
        </w:drawing>
      </w:r>
    </w:p>
    <w:p w14:paraId="3DBD1C1C" w14:textId="09065791" w:rsidR="00196D30" w:rsidRPr="00C813A3" w:rsidRDefault="000B3549" w:rsidP="006D01BD">
      <w:pPr>
        <w:pStyle w:val="Caption"/>
        <w:spacing w:line="360" w:lineRule="auto"/>
        <w:jc w:val="center"/>
        <w:rPr>
          <w:rFonts w:asciiTheme="minorHAnsi" w:hAnsiTheme="minorHAnsi" w:cstheme="minorHAnsi"/>
          <w:b w:val="0"/>
          <w:bCs w:val="0"/>
          <w:i/>
          <w:iCs/>
          <w:sz w:val="24"/>
          <w:szCs w:val="24"/>
        </w:rPr>
      </w:pPr>
      <w:bookmarkStart w:id="77" w:name="_Toc43645432"/>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Mikrokontroler </w:t>
      </w:r>
      <w:r w:rsidR="00C62BE2" w:rsidRPr="00C813A3">
        <w:rPr>
          <w:rFonts w:asciiTheme="minorHAnsi" w:hAnsiTheme="minorHAnsi" w:cstheme="minorHAnsi"/>
          <w:b w:val="0"/>
          <w:bCs w:val="0"/>
          <w:i/>
          <w:iCs/>
          <w:noProof/>
        </w:rPr>
        <w:t>SparkFun</w:t>
      </w:r>
      <w:r w:rsidRPr="00C813A3">
        <w:rPr>
          <w:rFonts w:asciiTheme="minorHAnsi" w:hAnsiTheme="minorHAnsi" w:cstheme="minorHAnsi"/>
          <w:b w:val="0"/>
          <w:bCs w:val="0"/>
          <w:i/>
          <w:iCs/>
          <w:noProof/>
        </w:rPr>
        <w:t xml:space="preserve"> Fio v3</w:t>
      </w:r>
      <w:bookmarkEnd w:id="77"/>
    </w:p>
    <w:p w14:paraId="20754244" w14:textId="78A3A1EF" w:rsidR="00196D30" w:rsidRPr="00C813A3" w:rsidRDefault="00196D30" w:rsidP="006D01BD">
      <w:pPr>
        <w:spacing w:line="360" w:lineRule="auto"/>
        <w:jc w:val="both"/>
        <w:rPr>
          <w:rFonts w:asciiTheme="minorHAnsi" w:hAnsiTheme="minorHAnsi" w:cstheme="minorHAnsi"/>
          <w:sz w:val="24"/>
          <w:szCs w:val="24"/>
        </w:rPr>
      </w:pPr>
    </w:p>
    <w:p w14:paraId="3888579E" w14:textId="18D27934" w:rsidR="000B3549" w:rsidRPr="00C813A3" w:rsidRDefault="000B3549"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Mikrokontroler </w:t>
      </w:r>
      <w:r w:rsidR="00C62BE2" w:rsidRPr="00C813A3">
        <w:rPr>
          <w:rFonts w:asciiTheme="minorHAnsi" w:hAnsiTheme="minorHAnsi" w:cstheme="minorHAnsi"/>
          <w:sz w:val="24"/>
          <w:szCs w:val="24"/>
        </w:rPr>
        <w:t>SparkFun</w:t>
      </w:r>
      <w:r w:rsidRPr="00C813A3">
        <w:rPr>
          <w:rFonts w:asciiTheme="minorHAnsi" w:hAnsiTheme="minorHAnsi" w:cstheme="minorHAnsi"/>
          <w:sz w:val="24"/>
          <w:szCs w:val="24"/>
        </w:rPr>
        <w:t xml:space="preserve"> Fio v3 posiada gniazdo na moduł XBee co pozwala na szybkie i proste konfigurowanie go z poziomu komputera. Urządzenie ma również bootloader kompatybilny z Arduino, dzięki czemu można programować go w języku programowania wykorzystywanym w Arduino. Szczegółowe informacje</w:t>
      </w:r>
      <w:r w:rsidR="00E9372A" w:rsidRPr="00C813A3">
        <w:rPr>
          <w:rFonts w:asciiTheme="minorHAnsi" w:hAnsiTheme="minorHAnsi" w:cstheme="minorHAnsi"/>
          <w:sz w:val="24"/>
          <w:szCs w:val="24"/>
        </w:rPr>
        <w:t xml:space="preserve"> </w:t>
      </w:r>
      <w:commentRangeStart w:id="78"/>
      <w:r w:rsidRPr="00C813A3">
        <w:rPr>
          <w:rFonts w:asciiTheme="minorHAnsi" w:hAnsiTheme="minorHAnsi" w:cstheme="minorHAnsi"/>
          <w:sz w:val="24"/>
          <w:szCs w:val="24"/>
        </w:rPr>
        <w:t>[26]:</w:t>
      </w:r>
      <w:commentRangeEnd w:id="78"/>
      <w:r w:rsidR="00F6164B" w:rsidRPr="00C813A3">
        <w:rPr>
          <w:rStyle w:val="CommentReference"/>
          <w:rFonts w:asciiTheme="minorHAnsi" w:hAnsiTheme="minorHAnsi" w:cstheme="minorHAnsi"/>
        </w:rPr>
        <w:commentReference w:id="78"/>
      </w:r>
    </w:p>
    <w:p w14:paraId="59026800" w14:textId="10A7C34B" w:rsidR="00F75C4C" w:rsidRPr="00C813A3" w:rsidRDefault="00F75C4C"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Napięcie zasilania: 5V</w:t>
      </w:r>
    </w:p>
    <w:p w14:paraId="4C5CA1C3" w14:textId="14FC1A21" w:rsidR="00F75C4C" w:rsidRPr="00C813A3" w:rsidRDefault="00F75C4C"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Oparty na mikrokontrolerze ATmega32U4:</w:t>
      </w:r>
    </w:p>
    <w:p w14:paraId="18B6A6E9" w14:textId="77777777" w:rsidR="00F75C4C" w:rsidRPr="00C813A3" w:rsidRDefault="00F75C4C" w:rsidP="006D01BD">
      <w:pPr>
        <w:pStyle w:val="ListParagraph"/>
        <w:numPr>
          <w:ilvl w:val="1"/>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Maksymalna częstotliwość zegara 16MHz</w:t>
      </w:r>
    </w:p>
    <w:p w14:paraId="322DEFCB" w14:textId="0DF98041" w:rsidR="00F75C4C" w:rsidRPr="00C813A3" w:rsidRDefault="00F75C4C" w:rsidP="006D01BD">
      <w:pPr>
        <w:pStyle w:val="ListParagraph"/>
        <w:numPr>
          <w:ilvl w:val="1"/>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Pamięć SRAM: 2.5KB</w:t>
      </w:r>
    </w:p>
    <w:p w14:paraId="27550C99" w14:textId="246AC409" w:rsidR="00F75C4C" w:rsidRPr="00C813A3" w:rsidRDefault="00F75C4C" w:rsidP="006D01BD">
      <w:pPr>
        <w:pStyle w:val="ListParagraph"/>
        <w:numPr>
          <w:ilvl w:val="1"/>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FLASH: 32KB</w:t>
      </w:r>
    </w:p>
    <w:p w14:paraId="04D118DC" w14:textId="76CCA9B6" w:rsidR="00F75C4C" w:rsidRPr="00C813A3" w:rsidRDefault="00F75C4C" w:rsidP="006D01BD">
      <w:pPr>
        <w:pStyle w:val="ListParagraph"/>
        <w:numPr>
          <w:ilvl w:val="1"/>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Pamięć EEPROM: 1KB</w:t>
      </w:r>
    </w:p>
    <w:p w14:paraId="64B36A24" w14:textId="31553D49" w:rsidR="00F75C4C" w:rsidRPr="00C813A3" w:rsidRDefault="00F75C4C"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12 wejść/wyjść ogólnego przeznaczenia</w:t>
      </w:r>
    </w:p>
    <w:p w14:paraId="42EB201F" w14:textId="2E1CF169" w:rsidR="00F75C4C" w:rsidRPr="00C813A3" w:rsidRDefault="00F75C4C"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6 wejść analogowych (ADC) o rozdzielczości 10 bitów</w:t>
      </w:r>
    </w:p>
    <w:p w14:paraId="4397E1B3" w14:textId="4FF22C18" w:rsidR="000B3549" w:rsidRPr="00C813A3" w:rsidRDefault="00F75C4C"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Interfejsy szeregowe: UART, SPI</w:t>
      </w:r>
    </w:p>
    <w:p w14:paraId="57E5CD3F" w14:textId="18927CA6" w:rsidR="000B3549" w:rsidRPr="00C813A3" w:rsidRDefault="000B3549" w:rsidP="006D01BD">
      <w:pPr>
        <w:spacing w:line="360" w:lineRule="auto"/>
        <w:jc w:val="both"/>
        <w:rPr>
          <w:rFonts w:asciiTheme="minorHAnsi" w:hAnsiTheme="minorHAnsi" w:cstheme="minorHAnsi"/>
          <w:sz w:val="24"/>
          <w:szCs w:val="24"/>
        </w:rPr>
      </w:pPr>
    </w:p>
    <w:p w14:paraId="3C415BD1" w14:textId="77777777" w:rsidR="00F75C4C" w:rsidRPr="00C813A3" w:rsidRDefault="00F75C4C"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E6A0055" wp14:editId="639B7599">
            <wp:extent cx="2457450" cy="4505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7450" cy="4505325"/>
                    </a:xfrm>
                    <a:prstGeom prst="rect">
                      <a:avLst/>
                    </a:prstGeom>
                  </pic:spPr>
                </pic:pic>
              </a:graphicData>
            </a:graphic>
          </wp:inline>
        </w:drawing>
      </w:r>
    </w:p>
    <w:p w14:paraId="46C49D4F" w14:textId="48E75FB4" w:rsidR="00F75C4C" w:rsidRPr="00C813A3" w:rsidRDefault="00F75C4C" w:rsidP="006D01BD">
      <w:pPr>
        <w:pStyle w:val="Caption"/>
        <w:spacing w:line="360" w:lineRule="auto"/>
        <w:jc w:val="center"/>
        <w:rPr>
          <w:rFonts w:asciiTheme="minorHAnsi" w:hAnsiTheme="minorHAnsi" w:cstheme="minorHAnsi"/>
          <w:b w:val="0"/>
          <w:bCs w:val="0"/>
          <w:i/>
          <w:iCs/>
          <w:sz w:val="24"/>
          <w:szCs w:val="24"/>
        </w:rPr>
      </w:pPr>
      <w:bookmarkStart w:id="79" w:name="_Toc4364543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Mikrokontroler Raspberry pi zero w</w:t>
      </w:r>
      <w:bookmarkEnd w:id="79"/>
    </w:p>
    <w:p w14:paraId="77510283" w14:textId="118177D7" w:rsidR="00F75C4C" w:rsidRPr="00C813A3" w:rsidRDefault="00F75C4C" w:rsidP="006D01BD">
      <w:pPr>
        <w:spacing w:line="360" w:lineRule="auto"/>
        <w:jc w:val="both"/>
        <w:rPr>
          <w:rFonts w:asciiTheme="minorHAnsi" w:hAnsiTheme="minorHAnsi" w:cstheme="minorHAnsi"/>
          <w:sz w:val="24"/>
          <w:szCs w:val="24"/>
        </w:rPr>
      </w:pPr>
    </w:p>
    <w:p w14:paraId="2EDF1CEB" w14:textId="25213FF3" w:rsidR="00F75C4C" w:rsidRPr="00C813A3" w:rsidRDefault="00111EB1"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Raspberry pi to popularny mikrokontroler do wszelakich zastosowań. W niniejszym projekcie, dzięki wbudowanemu modułowi WiFi, </w:t>
      </w:r>
      <w:commentRangeStart w:id="80"/>
      <w:r w:rsidRPr="00C813A3">
        <w:rPr>
          <w:rFonts w:asciiTheme="minorHAnsi" w:hAnsiTheme="minorHAnsi" w:cstheme="minorHAnsi"/>
          <w:sz w:val="24"/>
          <w:szCs w:val="24"/>
        </w:rPr>
        <w:t>posłuży</w:t>
      </w:r>
      <w:commentRangeEnd w:id="80"/>
      <w:r w:rsidR="00F6164B" w:rsidRPr="00C813A3">
        <w:rPr>
          <w:rStyle w:val="CommentReference"/>
          <w:rFonts w:asciiTheme="minorHAnsi" w:hAnsiTheme="minorHAnsi" w:cstheme="minorHAnsi"/>
        </w:rPr>
        <w:commentReference w:id="80"/>
      </w:r>
      <w:r w:rsidR="00E9372A" w:rsidRPr="00C813A3">
        <w:rPr>
          <w:rFonts w:asciiTheme="minorHAnsi" w:hAnsiTheme="minorHAnsi" w:cstheme="minorHAnsi"/>
          <w:sz w:val="24"/>
          <w:szCs w:val="24"/>
        </w:rPr>
        <w:t>ł</w:t>
      </w:r>
      <w:r w:rsidRPr="00C813A3">
        <w:rPr>
          <w:rFonts w:asciiTheme="minorHAnsi" w:hAnsiTheme="minorHAnsi" w:cstheme="minorHAnsi"/>
          <w:sz w:val="24"/>
          <w:szCs w:val="24"/>
        </w:rPr>
        <w:t xml:space="preserve"> do przesyłania danych otrzymanych z innych mikrokontrolerów do bazy danych. Urządzenie działa na procesorze Broadcom BCM2835 ARM11 pracującym z częstotliwością 1 GHz. Ma wbudowane 512 mega bajtów pamięci operacyjnej RAM oraz szereg interfejsów służących do komunikacji z urządzeniami peryferyjnymi. Szczegółowe informacje</w:t>
      </w:r>
      <w:r w:rsidR="00E9372A" w:rsidRPr="00C813A3">
        <w:rPr>
          <w:rFonts w:asciiTheme="minorHAnsi" w:hAnsiTheme="minorHAnsi" w:cstheme="minorHAnsi"/>
          <w:sz w:val="24"/>
          <w:szCs w:val="24"/>
        </w:rPr>
        <w:t xml:space="preserve"> </w:t>
      </w:r>
      <w:commentRangeStart w:id="81"/>
      <w:r w:rsidRPr="00C813A3">
        <w:rPr>
          <w:rFonts w:asciiTheme="minorHAnsi" w:hAnsiTheme="minorHAnsi" w:cstheme="minorHAnsi"/>
          <w:sz w:val="24"/>
          <w:szCs w:val="24"/>
        </w:rPr>
        <w:t>[27]:</w:t>
      </w:r>
      <w:commentRangeEnd w:id="81"/>
      <w:r w:rsidR="00F6164B" w:rsidRPr="00C813A3">
        <w:rPr>
          <w:rStyle w:val="CommentReference"/>
          <w:rFonts w:asciiTheme="minorHAnsi" w:hAnsiTheme="minorHAnsi" w:cstheme="minorHAnsi"/>
        </w:rPr>
        <w:commentReference w:id="81"/>
      </w:r>
    </w:p>
    <w:p w14:paraId="1C2F86F5" w14:textId="77777777"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Napięcie zasilania: 5V</w:t>
      </w:r>
    </w:p>
    <w:p w14:paraId="66592BBC" w14:textId="7601F23B"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Oparty na procesorze Broadcom BCM2835 ARM11:</w:t>
      </w:r>
    </w:p>
    <w:p w14:paraId="454DE650" w14:textId="402C3E7A" w:rsidR="00E06B99" w:rsidRPr="00C813A3" w:rsidRDefault="00E06B99" w:rsidP="006D01BD">
      <w:pPr>
        <w:pStyle w:val="ListParagraph"/>
        <w:numPr>
          <w:ilvl w:val="1"/>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Taktowanie zegara: 1GHz</w:t>
      </w:r>
    </w:p>
    <w:p w14:paraId="7C659AF8" w14:textId="18747D83"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512 MB pamięci RAM</w:t>
      </w:r>
    </w:p>
    <w:p w14:paraId="47FFCEB3" w14:textId="0AECFEC5"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Moduł WiFi 150 Mb/s 802.11 b/g/n</w:t>
      </w:r>
    </w:p>
    <w:p w14:paraId="40F68350" w14:textId="157DBDBB" w:rsidR="00E06B99" w:rsidRPr="00C813A3" w:rsidRDefault="00E06B99" w:rsidP="006D01BD">
      <w:pPr>
        <w:pStyle w:val="ListParagraph"/>
        <w:numPr>
          <w:ilvl w:val="0"/>
          <w:numId w:val="34"/>
        </w:numPr>
        <w:spacing w:line="360" w:lineRule="auto"/>
        <w:rPr>
          <w:rFonts w:asciiTheme="minorHAnsi" w:hAnsiTheme="minorHAnsi" w:cstheme="minorHAnsi"/>
          <w:sz w:val="24"/>
          <w:szCs w:val="24"/>
          <w:lang w:val="en-US"/>
        </w:rPr>
      </w:pPr>
      <w:r w:rsidRPr="00C813A3">
        <w:rPr>
          <w:rFonts w:asciiTheme="minorHAnsi" w:hAnsiTheme="minorHAnsi" w:cstheme="minorHAnsi"/>
          <w:sz w:val="24"/>
          <w:szCs w:val="24"/>
          <w:lang w:val="en-US"/>
        </w:rPr>
        <w:t>Układ Bluetooth Low Energy BLE 4.1</w:t>
      </w:r>
    </w:p>
    <w:p w14:paraId="5A2643F4" w14:textId="672D6180"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40 wejść/wyjść ogólnego przeznaczenia</w:t>
      </w:r>
    </w:p>
    <w:p w14:paraId="0909BDBD" w14:textId="6609DAA5"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Interfejsy szeregowe: UART, SPI, I2C</w:t>
      </w:r>
    </w:p>
    <w:p w14:paraId="2315CCD3" w14:textId="376FC051"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Złącze microUSB OTG</w:t>
      </w:r>
    </w:p>
    <w:p w14:paraId="5531A5E3" w14:textId="398AC5E9" w:rsidR="00E06B99" w:rsidRPr="00C813A3" w:rsidRDefault="00E06B99" w:rsidP="006D01BD">
      <w:pPr>
        <w:pStyle w:val="ListParagraph"/>
        <w:numPr>
          <w:ilvl w:val="0"/>
          <w:numId w:val="3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Złącze kam</w:t>
      </w:r>
      <w:r w:rsidR="00A33FE5" w:rsidRPr="00C813A3">
        <w:rPr>
          <w:rFonts w:asciiTheme="minorHAnsi" w:hAnsiTheme="minorHAnsi" w:cstheme="minorHAnsi"/>
          <w:sz w:val="24"/>
          <w:szCs w:val="24"/>
        </w:rPr>
        <w:t>er</w:t>
      </w:r>
      <w:r w:rsidRPr="00C813A3">
        <w:rPr>
          <w:rFonts w:asciiTheme="minorHAnsi" w:hAnsiTheme="minorHAnsi" w:cstheme="minorHAnsi"/>
          <w:sz w:val="24"/>
          <w:szCs w:val="24"/>
        </w:rPr>
        <w:t>y CSI</w:t>
      </w:r>
    </w:p>
    <w:p w14:paraId="038BFB73" w14:textId="13984A5F" w:rsidR="00A33FE5" w:rsidRPr="00C813A3" w:rsidRDefault="00A33FE5" w:rsidP="006D01BD">
      <w:pPr>
        <w:spacing w:line="360" w:lineRule="auto"/>
        <w:jc w:val="both"/>
        <w:rPr>
          <w:rFonts w:asciiTheme="minorHAnsi" w:hAnsiTheme="minorHAnsi" w:cstheme="minorHAnsi"/>
          <w:sz w:val="24"/>
          <w:szCs w:val="24"/>
        </w:rPr>
      </w:pPr>
    </w:p>
    <w:p w14:paraId="5469CFBD" w14:textId="748F76B0" w:rsidR="00A33FE5" w:rsidRPr="00C813A3" w:rsidRDefault="00BD4D74" w:rsidP="00BD4D74">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A33FE5" w:rsidRPr="00C813A3">
        <w:rPr>
          <w:rFonts w:asciiTheme="minorHAnsi" w:hAnsiTheme="minorHAnsi" w:cstheme="minorHAnsi"/>
          <w:sz w:val="24"/>
          <w:szCs w:val="24"/>
        </w:rPr>
        <w:t>Dodatkowo w projekcie wykorzystano czujniki DHT22, które dokonywały pomiaru temperatury otoczenia. Dane zbierane z czujników przesyłane były poprzez systemy komunikacji bezprzewodowej do bazy danych</w:t>
      </w:r>
      <w:r w:rsidRPr="00C813A3">
        <w:rPr>
          <w:rFonts w:asciiTheme="minorHAnsi" w:hAnsiTheme="minorHAnsi" w:cstheme="minorHAnsi"/>
          <w:sz w:val="24"/>
          <w:szCs w:val="24"/>
        </w:rPr>
        <w:t>,</w:t>
      </w:r>
      <w:r w:rsidR="00A33FE5" w:rsidRPr="00C813A3">
        <w:rPr>
          <w:rFonts w:asciiTheme="minorHAnsi" w:hAnsiTheme="minorHAnsi" w:cstheme="minorHAnsi"/>
          <w:sz w:val="24"/>
          <w:szCs w:val="24"/>
        </w:rPr>
        <w:t xml:space="preserve"> a następne przekazywane były </w:t>
      </w:r>
      <w:commentRangeStart w:id="82"/>
      <w:r w:rsidR="00A33FE5" w:rsidRPr="00C813A3">
        <w:rPr>
          <w:rFonts w:asciiTheme="minorHAnsi" w:hAnsiTheme="minorHAnsi" w:cstheme="minorHAnsi"/>
          <w:sz w:val="24"/>
          <w:szCs w:val="24"/>
        </w:rPr>
        <w:t>do</w:t>
      </w:r>
      <w:commentRangeEnd w:id="82"/>
      <w:r w:rsidR="00124E15" w:rsidRPr="00C813A3">
        <w:rPr>
          <w:rStyle w:val="CommentReference"/>
          <w:rFonts w:asciiTheme="minorHAnsi" w:hAnsiTheme="minorHAnsi" w:cstheme="minorHAnsi"/>
        </w:rPr>
        <w:commentReference w:id="82"/>
      </w:r>
      <w:r w:rsidR="00A33FE5" w:rsidRPr="00C813A3">
        <w:rPr>
          <w:rFonts w:asciiTheme="minorHAnsi" w:hAnsiTheme="minorHAnsi" w:cstheme="minorHAnsi"/>
          <w:sz w:val="24"/>
          <w:szCs w:val="24"/>
        </w:rPr>
        <w:t xml:space="preserve"> systemu wizualizacji danych.</w:t>
      </w:r>
    </w:p>
    <w:p w14:paraId="4AFB49EA" w14:textId="282BAA90" w:rsidR="00A33FE5" w:rsidRPr="00C813A3" w:rsidRDefault="00A33FE5" w:rsidP="006D01BD">
      <w:pPr>
        <w:spacing w:line="360" w:lineRule="auto"/>
        <w:jc w:val="both"/>
        <w:rPr>
          <w:rFonts w:asciiTheme="minorHAnsi" w:hAnsiTheme="minorHAnsi" w:cstheme="minorHAnsi"/>
          <w:sz w:val="24"/>
          <w:szCs w:val="24"/>
        </w:rPr>
      </w:pPr>
    </w:p>
    <w:p w14:paraId="3ACB9233" w14:textId="77777777" w:rsidR="00AC1575" w:rsidRPr="00C813A3" w:rsidRDefault="00AC1575"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548784F" wp14:editId="183C1F1B">
            <wp:extent cx="1752600" cy="3000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2600" cy="3000375"/>
                    </a:xfrm>
                    <a:prstGeom prst="rect">
                      <a:avLst/>
                    </a:prstGeom>
                  </pic:spPr>
                </pic:pic>
              </a:graphicData>
            </a:graphic>
          </wp:inline>
        </w:drawing>
      </w:r>
    </w:p>
    <w:p w14:paraId="24F2EB54" w14:textId="1236A2CB" w:rsidR="00AC1575" w:rsidRPr="00C813A3" w:rsidRDefault="00AC1575" w:rsidP="006D01BD">
      <w:pPr>
        <w:pStyle w:val="Caption"/>
        <w:spacing w:line="360" w:lineRule="auto"/>
        <w:jc w:val="center"/>
        <w:rPr>
          <w:rFonts w:asciiTheme="minorHAnsi" w:hAnsiTheme="minorHAnsi" w:cstheme="minorHAnsi"/>
          <w:b w:val="0"/>
          <w:bCs w:val="0"/>
          <w:i/>
          <w:iCs/>
          <w:noProof/>
        </w:rPr>
      </w:pPr>
      <w:bookmarkStart w:id="83" w:name="_Toc4364543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9</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Czujnik temperatury i wilgotności powietrza DHT22</w:t>
      </w:r>
      <w:bookmarkEnd w:id="83"/>
    </w:p>
    <w:p w14:paraId="29BE5164" w14:textId="21A98286" w:rsidR="00AC1575" w:rsidRPr="00C813A3" w:rsidRDefault="00AC1575" w:rsidP="006D01BD">
      <w:pPr>
        <w:spacing w:line="360" w:lineRule="auto"/>
        <w:rPr>
          <w:rFonts w:asciiTheme="minorHAnsi" w:hAnsiTheme="minorHAnsi" w:cstheme="minorHAnsi"/>
          <w:sz w:val="24"/>
          <w:szCs w:val="24"/>
        </w:rPr>
      </w:pPr>
    </w:p>
    <w:p w14:paraId="7F0115DC" w14:textId="7D92F3C0" w:rsidR="00AC1575" w:rsidRPr="00C813A3" w:rsidRDefault="00AC1575"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Czujnik DHT22 to</w:t>
      </w:r>
      <w:commentRangeStart w:id="84"/>
      <w:r w:rsidRPr="00C813A3">
        <w:rPr>
          <w:rFonts w:asciiTheme="minorHAnsi" w:hAnsiTheme="minorHAnsi" w:cstheme="minorHAnsi"/>
          <w:sz w:val="24"/>
          <w:szCs w:val="24"/>
        </w:rPr>
        <w:t xml:space="preserve"> </w:t>
      </w:r>
      <w:commentRangeStart w:id="85"/>
      <w:r w:rsidRPr="00C813A3">
        <w:rPr>
          <w:rFonts w:asciiTheme="minorHAnsi" w:hAnsiTheme="minorHAnsi" w:cstheme="minorHAnsi"/>
          <w:sz w:val="24"/>
          <w:szCs w:val="24"/>
        </w:rPr>
        <w:t>popularn</w:t>
      </w:r>
      <w:r w:rsidR="00E9372A" w:rsidRPr="00C813A3">
        <w:rPr>
          <w:rFonts w:asciiTheme="minorHAnsi" w:hAnsiTheme="minorHAnsi" w:cstheme="minorHAnsi"/>
          <w:sz w:val="24"/>
          <w:szCs w:val="24"/>
        </w:rPr>
        <w:t>e</w:t>
      </w:r>
      <w:r w:rsidRPr="00C813A3">
        <w:rPr>
          <w:rFonts w:asciiTheme="minorHAnsi" w:hAnsiTheme="minorHAnsi" w:cstheme="minorHAnsi"/>
          <w:sz w:val="24"/>
          <w:szCs w:val="24"/>
        </w:rPr>
        <w:t xml:space="preserve"> </w:t>
      </w:r>
      <w:commentRangeEnd w:id="85"/>
      <w:r w:rsidR="00124E15" w:rsidRPr="00C813A3">
        <w:rPr>
          <w:rStyle w:val="CommentReference"/>
          <w:rFonts w:asciiTheme="minorHAnsi" w:hAnsiTheme="minorHAnsi" w:cstheme="minorHAnsi"/>
        </w:rPr>
        <w:commentReference w:id="85"/>
      </w:r>
      <w:commentRangeEnd w:id="84"/>
      <w:r w:rsidR="00124E15" w:rsidRPr="00C813A3">
        <w:rPr>
          <w:rStyle w:val="CommentReference"/>
          <w:rFonts w:asciiTheme="minorHAnsi" w:hAnsiTheme="minorHAnsi" w:cstheme="minorHAnsi"/>
        </w:rPr>
        <w:commentReference w:id="84"/>
      </w:r>
      <w:r w:rsidRPr="00C813A3">
        <w:rPr>
          <w:rFonts w:asciiTheme="minorHAnsi" w:hAnsiTheme="minorHAnsi" w:cstheme="minorHAnsi"/>
          <w:sz w:val="24"/>
          <w:szCs w:val="24"/>
        </w:rPr>
        <w:t>urządzenie do pomiaru temperatury i wilgotności powietrza. Jego napięcie zasilania wynosi od 3,3 V do 6 V co pozwala na podłączenie go do popularnych mikrokontrolerów takich Arduino lub Raspberry pi. Szczegółowe informacje[28]:</w:t>
      </w:r>
    </w:p>
    <w:p w14:paraId="18F693CA" w14:textId="1388B6AC" w:rsidR="00AC1575" w:rsidRPr="00C813A3" w:rsidRDefault="00AC1575" w:rsidP="006D01BD">
      <w:pPr>
        <w:pStyle w:val="ListParagraph"/>
        <w:numPr>
          <w:ilvl w:val="0"/>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Napięcie zasilania: od 3,3V do 6V</w:t>
      </w:r>
    </w:p>
    <w:p w14:paraId="52963B1C" w14:textId="39B5EE6E" w:rsidR="00AC1575" w:rsidRPr="00C813A3" w:rsidRDefault="00AC1575" w:rsidP="006D01BD">
      <w:pPr>
        <w:pStyle w:val="ListParagraph"/>
        <w:numPr>
          <w:ilvl w:val="0"/>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Średni pobór prądu: 0,2mA</w:t>
      </w:r>
    </w:p>
    <w:p w14:paraId="75CC4D14" w14:textId="63CEE76B" w:rsidR="00AC1575" w:rsidRPr="00C813A3" w:rsidRDefault="00AC1575" w:rsidP="006D01BD">
      <w:pPr>
        <w:pStyle w:val="ListParagraph"/>
        <w:numPr>
          <w:ilvl w:val="0"/>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Temperatura:</w:t>
      </w:r>
    </w:p>
    <w:p w14:paraId="50B25C6F" w14:textId="77777777" w:rsidR="00AC1575" w:rsidRPr="00C813A3" w:rsidRDefault="00AC1575" w:rsidP="006D01BD">
      <w:pPr>
        <w:pStyle w:val="ListParagraph"/>
        <w:numPr>
          <w:ilvl w:val="1"/>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Zakres pomiarowy: od -40</w:t>
      </w:r>
      <w:r w:rsidRPr="00C813A3">
        <w:rPr>
          <w:rFonts w:ascii="Cambria Math" w:hAnsi="Cambria Math" w:cs="Cambria Math"/>
          <w:sz w:val="24"/>
          <w:szCs w:val="24"/>
        </w:rPr>
        <w:t>℃</w:t>
      </w:r>
      <w:r w:rsidRPr="00C813A3">
        <w:rPr>
          <w:rFonts w:asciiTheme="minorHAnsi" w:hAnsiTheme="minorHAnsi" w:cstheme="minorHAnsi"/>
          <w:sz w:val="24"/>
          <w:szCs w:val="24"/>
        </w:rPr>
        <w:t xml:space="preserve"> do 80</w:t>
      </w:r>
      <w:r w:rsidRPr="00C813A3">
        <w:rPr>
          <w:rFonts w:ascii="Cambria Math" w:hAnsi="Cambria Math" w:cs="Cambria Math"/>
          <w:sz w:val="24"/>
          <w:szCs w:val="24"/>
        </w:rPr>
        <w:t>℃</w:t>
      </w:r>
    </w:p>
    <w:p w14:paraId="1390D2A9" w14:textId="3E57544A" w:rsidR="00AC1575" w:rsidRPr="00C813A3" w:rsidRDefault="00AC1575" w:rsidP="006D01BD">
      <w:pPr>
        <w:pStyle w:val="ListParagraph"/>
        <w:numPr>
          <w:ilvl w:val="1"/>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lastRenderedPageBreak/>
        <w:t>Rozdzielczość: 8-bitów (0,1</w:t>
      </w:r>
      <w:r w:rsidRPr="00C813A3">
        <w:rPr>
          <w:rFonts w:ascii="Cambria Math" w:hAnsi="Cambria Math" w:cs="Cambria Math"/>
          <w:sz w:val="24"/>
          <w:szCs w:val="24"/>
        </w:rPr>
        <w:t>℃</w:t>
      </w:r>
      <w:r w:rsidRPr="00C813A3">
        <w:rPr>
          <w:rFonts w:asciiTheme="minorHAnsi" w:hAnsiTheme="minorHAnsi" w:cstheme="minorHAnsi"/>
          <w:sz w:val="24"/>
          <w:szCs w:val="24"/>
        </w:rPr>
        <w:t xml:space="preserve">) </w:t>
      </w:r>
    </w:p>
    <w:p w14:paraId="37497CBD" w14:textId="410CADE7" w:rsidR="00AC1575" w:rsidRPr="00C813A3" w:rsidRDefault="00AC1575" w:rsidP="006D01BD">
      <w:pPr>
        <w:pStyle w:val="ListParagraph"/>
        <w:numPr>
          <w:ilvl w:val="1"/>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Dokładność: 0,5</w:t>
      </w:r>
      <w:r w:rsidRPr="00C813A3">
        <w:rPr>
          <w:rFonts w:ascii="Cambria Math" w:hAnsi="Cambria Math" w:cs="Cambria Math"/>
          <w:sz w:val="24"/>
          <w:szCs w:val="24"/>
        </w:rPr>
        <w:t>℃</w:t>
      </w:r>
    </w:p>
    <w:p w14:paraId="1E785FAC" w14:textId="550DB21F" w:rsidR="00AC1575" w:rsidRPr="00C813A3" w:rsidRDefault="00AC1575" w:rsidP="006D01BD">
      <w:pPr>
        <w:pStyle w:val="ListParagraph"/>
        <w:numPr>
          <w:ilvl w:val="1"/>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Czas odpowiedzi: 2s</w:t>
      </w:r>
    </w:p>
    <w:p w14:paraId="09772595" w14:textId="26956433" w:rsidR="00AC1575" w:rsidRPr="00C813A3" w:rsidRDefault="00AC1575" w:rsidP="006D01BD">
      <w:pPr>
        <w:pStyle w:val="ListParagraph"/>
        <w:numPr>
          <w:ilvl w:val="0"/>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Wilgotność</w:t>
      </w:r>
    </w:p>
    <w:p w14:paraId="4C31BB5D" w14:textId="4F8B313C" w:rsidR="00AC1575" w:rsidRPr="00C813A3" w:rsidRDefault="00AC1575" w:rsidP="006D01BD">
      <w:pPr>
        <w:pStyle w:val="ListParagraph"/>
        <w:numPr>
          <w:ilvl w:val="1"/>
          <w:numId w:val="35"/>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Zakres pomiarowy: od 0 do 100</w:t>
      </w:r>
    </w:p>
    <w:p w14:paraId="49A802E7" w14:textId="77777777" w:rsidR="00AC1575" w:rsidRPr="00C813A3" w:rsidRDefault="00AC1575" w:rsidP="006D01BD">
      <w:pPr>
        <w:spacing w:line="360" w:lineRule="auto"/>
        <w:rPr>
          <w:rFonts w:asciiTheme="minorHAnsi" w:hAnsiTheme="minorHAnsi" w:cstheme="minorHAnsi"/>
          <w:sz w:val="24"/>
          <w:szCs w:val="24"/>
        </w:rPr>
      </w:pPr>
    </w:p>
    <w:p w14:paraId="03357CF8" w14:textId="6B711D00" w:rsidR="00F75C4C" w:rsidRPr="00C813A3" w:rsidRDefault="00A33FE5" w:rsidP="006D01BD">
      <w:pPr>
        <w:pStyle w:val="Heading2"/>
        <w:spacing w:line="360" w:lineRule="auto"/>
        <w:rPr>
          <w:rFonts w:asciiTheme="minorHAnsi" w:hAnsiTheme="minorHAnsi" w:cstheme="minorHAnsi"/>
        </w:rPr>
      </w:pPr>
      <w:bookmarkStart w:id="86" w:name="_Toc43645488"/>
      <w:bookmarkStart w:id="87" w:name="_Toc43645580"/>
      <w:r w:rsidRPr="00C813A3">
        <w:rPr>
          <w:rFonts w:asciiTheme="minorHAnsi" w:hAnsiTheme="minorHAnsi" w:cstheme="minorHAnsi"/>
        </w:rPr>
        <w:t>Połączenie elementów platformy edukacyjnej</w:t>
      </w:r>
      <w:bookmarkEnd w:id="86"/>
      <w:bookmarkEnd w:id="87"/>
    </w:p>
    <w:p w14:paraId="6B947518" w14:textId="1CC42CEB" w:rsidR="005D6CD7" w:rsidRPr="00C813A3" w:rsidRDefault="002E2110" w:rsidP="00C813A3">
      <w:pPr>
        <w:pStyle w:val="TEXT"/>
        <w:rPr>
          <w:rFonts w:asciiTheme="minorHAnsi" w:hAnsiTheme="minorHAnsi" w:cstheme="minorHAnsi"/>
        </w:rPr>
      </w:pPr>
      <w:r w:rsidRPr="00C813A3">
        <w:rPr>
          <w:rFonts w:asciiTheme="minorHAnsi" w:hAnsiTheme="minorHAnsi" w:cstheme="minorHAnsi"/>
        </w:rPr>
        <w:t xml:space="preserve">          </w:t>
      </w:r>
      <w:r w:rsidR="00BD4D74" w:rsidRPr="00C813A3">
        <w:rPr>
          <w:rFonts w:asciiTheme="minorHAnsi" w:hAnsiTheme="minorHAnsi" w:cstheme="minorHAnsi"/>
        </w:rPr>
        <w:t>Kolejnym</w:t>
      </w:r>
      <w:r w:rsidR="00A33FE5" w:rsidRPr="00C813A3">
        <w:rPr>
          <w:rFonts w:asciiTheme="minorHAnsi" w:hAnsiTheme="minorHAnsi" w:cstheme="minorHAnsi"/>
        </w:rPr>
        <w:t xml:space="preserve"> krokiem zestawiania platformy sprzętowej było fizyczne</w:t>
      </w:r>
      <w:r w:rsidR="00AC1575" w:rsidRPr="00C813A3">
        <w:rPr>
          <w:rFonts w:asciiTheme="minorHAnsi" w:hAnsiTheme="minorHAnsi" w:cstheme="minorHAnsi"/>
        </w:rPr>
        <w:t xml:space="preserve"> połączenie komponentów.</w:t>
      </w:r>
      <w:r w:rsidR="00BD4D74" w:rsidRPr="00C813A3">
        <w:rPr>
          <w:rFonts w:asciiTheme="minorHAnsi" w:hAnsiTheme="minorHAnsi" w:cstheme="minorHAnsi"/>
        </w:rPr>
        <w:t xml:space="preserve"> </w:t>
      </w:r>
      <w:r w:rsidR="005D6CD7" w:rsidRPr="00C813A3">
        <w:rPr>
          <w:rFonts w:asciiTheme="minorHAnsi" w:hAnsiTheme="minorHAnsi" w:cstheme="minorHAnsi"/>
        </w:rPr>
        <w:t>Urządzenia połączono ze sobą za pomocą przewodów połączeniowych (ang. Jumper Wire)</w:t>
      </w:r>
      <w:r w:rsidR="00BD4D74" w:rsidRPr="00C813A3">
        <w:rPr>
          <w:rFonts w:asciiTheme="minorHAnsi" w:hAnsiTheme="minorHAnsi" w:cstheme="minorHAnsi"/>
        </w:rPr>
        <w:t xml:space="preserve"> posiadających </w:t>
      </w:r>
      <w:r w:rsidR="005D6CD7" w:rsidRPr="00C813A3">
        <w:rPr>
          <w:rFonts w:asciiTheme="minorHAnsi" w:hAnsiTheme="minorHAnsi" w:cstheme="minorHAnsi"/>
        </w:rPr>
        <w:t>złącza typy męskiego i żeńskiego, które idealnie nadają się do łączenia gniazd wlutowanych w wykorzystywanych sprzęcie.</w:t>
      </w:r>
    </w:p>
    <w:p w14:paraId="783A9BFE" w14:textId="7FBCF0C4" w:rsidR="004F4CB9" w:rsidRPr="00C813A3" w:rsidRDefault="005D6CD7" w:rsidP="00C813A3">
      <w:pPr>
        <w:pStyle w:val="TEXT"/>
        <w:rPr>
          <w:rFonts w:asciiTheme="minorHAnsi" w:hAnsiTheme="minorHAnsi" w:cstheme="minorHAnsi"/>
        </w:rPr>
      </w:pPr>
      <w:r w:rsidRPr="00C813A3">
        <w:rPr>
          <w:rFonts w:asciiTheme="minorHAnsi" w:hAnsiTheme="minorHAnsi" w:cstheme="minorHAnsi"/>
        </w:rPr>
        <w:t xml:space="preserve">          </w:t>
      </w:r>
      <w:r w:rsidR="004F4CB9" w:rsidRPr="00C813A3">
        <w:rPr>
          <w:rFonts w:asciiTheme="minorHAnsi" w:hAnsiTheme="minorHAnsi" w:cstheme="minorHAnsi"/>
        </w:rPr>
        <w:t>Moduł</w:t>
      </w:r>
      <w:r w:rsidR="00A23C04" w:rsidRPr="00C813A3">
        <w:rPr>
          <w:rFonts w:asciiTheme="minorHAnsi" w:hAnsiTheme="minorHAnsi" w:cstheme="minorHAnsi"/>
        </w:rPr>
        <w:t>y</w:t>
      </w:r>
      <w:r w:rsidR="004F4CB9" w:rsidRPr="00C813A3">
        <w:rPr>
          <w:rFonts w:asciiTheme="minorHAnsi" w:hAnsiTheme="minorHAnsi" w:cstheme="minorHAnsi"/>
        </w:rPr>
        <w:t xml:space="preserve"> HC-12</w:t>
      </w:r>
      <w:r w:rsidR="00A23C04" w:rsidRPr="00C813A3">
        <w:rPr>
          <w:rFonts w:asciiTheme="minorHAnsi" w:hAnsiTheme="minorHAnsi" w:cstheme="minorHAnsi"/>
        </w:rPr>
        <w:t xml:space="preserve"> oraz NRF24L01</w:t>
      </w:r>
      <w:r w:rsidR="004F4CB9" w:rsidRPr="00C813A3">
        <w:rPr>
          <w:rFonts w:asciiTheme="minorHAnsi" w:hAnsiTheme="minorHAnsi" w:cstheme="minorHAnsi"/>
        </w:rPr>
        <w:t xml:space="preserve"> pełniąc</w:t>
      </w:r>
      <w:r w:rsidR="00A23C04" w:rsidRPr="00C813A3">
        <w:rPr>
          <w:rFonts w:asciiTheme="minorHAnsi" w:hAnsiTheme="minorHAnsi" w:cstheme="minorHAnsi"/>
        </w:rPr>
        <w:t>e</w:t>
      </w:r>
      <w:r w:rsidR="004F4CB9" w:rsidRPr="00C813A3">
        <w:rPr>
          <w:rFonts w:asciiTheme="minorHAnsi" w:hAnsiTheme="minorHAnsi" w:cstheme="minorHAnsi"/>
        </w:rPr>
        <w:t xml:space="preserve"> rolę nadajnika oraz</w:t>
      </w:r>
      <w:r w:rsidR="00A23C04" w:rsidRPr="00C813A3">
        <w:rPr>
          <w:rFonts w:asciiTheme="minorHAnsi" w:hAnsiTheme="minorHAnsi" w:cstheme="minorHAnsi"/>
        </w:rPr>
        <w:t xml:space="preserve"> dwa</w:t>
      </w:r>
      <w:r w:rsidR="004F4CB9" w:rsidRPr="00C813A3">
        <w:rPr>
          <w:rFonts w:asciiTheme="minorHAnsi" w:hAnsiTheme="minorHAnsi" w:cstheme="minorHAnsi"/>
        </w:rPr>
        <w:t xml:space="preserve"> czujnik</w:t>
      </w:r>
      <w:r w:rsidR="00A23C04" w:rsidRPr="00C813A3">
        <w:rPr>
          <w:rFonts w:asciiTheme="minorHAnsi" w:hAnsiTheme="minorHAnsi" w:cstheme="minorHAnsi"/>
        </w:rPr>
        <w:t>i</w:t>
      </w:r>
      <w:r w:rsidR="004F4CB9" w:rsidRPr="00C813A3">
        <w:rPr>
          <w:rFonts w:asciiTheme="minorHAnsi" w:hAnsiTheme="minorHAnsi" w:cstheme="minorHAnsi"/>
        </w:rPr>
        <w:t xml:space="preserve"> DHT22 zostały podłączone do mikrokontrolera Arduino </w:t>
      </w:r>
      <w:r w:rsidR="006669EA" w:rsidRPr="00C813A3">
        <w:rPr>
          <w:rFonts w:asciiTheme="minorHAnsi" w:hAnsiTheme="minorHAnsi" w:cstheme="minorHAnsi"/>
        </w:rPr>
        <w:t>Uno</w:t>
      </w:r>
      <w:r w:rsidR="004F4CB9" w:rsidRPr="00C813A3">
        <w:rPr>
          <w:rFonts w:asciiTheme="minorHAnsi" w:hAnsiTheme="minorHAnsi" w:cstheme="minorHAnsi"/>
        </w:rPr>
        <w:t xml:space="preserve"> </w:t>
      </w:r>
      <w:r w:rsidR="00BD4D74" w:rsidRPr="00C813A3">
        <w:rPr>
          <w:rFonts w:asciiTheme="minorHAnsi" w:hAnsiTheme="minorHAnsi" w:cstheme="minorHAnsi"/>
        </w:rPr>
        <w:t>w sposób</w:t>
      </w:r>
      <w:r w:rsidR="004F4CB9" w:rsidRPr="00C813A3">
        <w:rPr>
          <w:rFonts w:asciiTheme="minorHAnsi" w:hAnsiTheme="minorHAnsi" w:cstheme="minorHAnsi"/>
        </w:rPr>
        <w:t xml:space="preserve"> pokazan</w:t>
      </w:r>
      <w:r w:rsidR="00BD4D74" w:rsidRPr="00C813A3">
        <w:rPr>
          <w:rFonts w:asciiTheme="minorHAnsi" w:hAnsiTheme="minorHAnsi" w:cstheme="minorHAnsi"/>
        </w:rPr>
        <w:t>y</w:t>
      </w:r>
      <w:r w:rsidR="004F4CB9" w:rsidRPr="00C813A3">
        <w:rPr>
          <w:rFonts w:asciiTheme="minorHAnsi" w:hAnsiTheme="minorHAnsi" w:cstheme="minorHAnsi"/>
        </w:rPr>
        <w:t xml:space="preserve"> na rysunku 4.10</w:t>
      </w:r>
      <w:r w:rsidR="00A23C04" w:rsidRPr="00C813A3">
        <w:rPr>
          <w:rFonts w:asciiTheme="minorHAnsi" w:hAnsiTheme="minorHAnsi" w:cstheme="minorHAnsi"/>
        </w:rPr>
        <w:t xml:space="preserve">, </w:t>
      </w:r>
      <w:r w:rsidR="004F4CB9" w:rsidRPr="00C813A3">
        <w:rPr>
          <w:rFonts w:asciiTheme="minorHAnsi" w:hAnsiTheme="minorHAnsi" w:cstheme="minorHAnsi"/>
        </w:rPr>
        <w:t xml:space="preserve"> 4.11</w:t>
      </w:r>
      <w:r w:rsidR="00A23C04" w:rsidRPr="00C813A3">
        <w:rPr>
          <w:rFonts w:asciiTheme="minorHAnsi" w:hAnsiTheme="minorHAnsi" w:cstheme="minorHAnsi"/>
        </w:rPr>
        <w:t>, 4.12, 4.13.</w:t>
      </w:r>
      <w:r w:rsidRPr="00C813A3">
        <w:rPr>
          <w:rFonts w:asciiTheme="minorHAnsi" w:hAnsiTheme="minorHAnsi" w:cstheme="minorHAnsi"/>
        </w:rPr>
        <w:t xml:space="preserve"> Urządzenia Adafruit Feather M0 z modułem LoRa i mikrokontroler z modułem Xbee zestawione zostały z czujnikami temperatury(Rys. 4.14)(Rys. 4.15)(Rys. 4.16)(Rys. 4.17)</w:t>
      </w:r>
    </w:p>
    <w:p w14:paraId="3C3F5D61" w14:textId="77777777" w:rsidR="00A23C04" w:rsidRPr="00C813A3" w:rsidRDefault="00A23C04"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5E49C9AA" wp14:editId="4EFEA126">
            <wp:extent cx="5448300" cy="396085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2172" cy="3963670"/>
                    </a:xfrm>
                    <a:prstGeom prst="rect">
                      <a:avLst/>
                    </a:prstGeom>
                    <a:noFill/>
                    <a:ln>
                      <a:noFill/>
                    </a:ln>
                  </pic:spPr>
                </pic:pic>
              </a:graphicData>
            </a:graphic>
          </wp:inline>
        </w:drawing>
      </w:r>
    </w:p>
    <w:p w14:paraId="154FB9F4" w14:textId="1AC07A28" w:rsidR="00D2710E" w:rsidRPr="00C813A3" w:rsidRDefault="00A23C04" w:rsidP="006D01BD">
      <w:pPr>
        <w:pStyle w:val="Caption"/>
        <w:spacing w:line="360" w:lineRule="auto"/>
        <w:jc w:val="center"/>
        <w:rPr>
          <w:rFonts w:asciiTheme="minorHAnsi" w:hAnsiTheme="minorHAnsi" w:cstheme="minorHAnsi"/>
          <w:b w:val="0"/>
          <w:bCs w:val="0"/>
          <w:i/>
          <w:iCs/>
        </w:rPr>
      </w:pPr>
      <w:bookmarkStart w:id="88" w:name="_Toc43645435"/>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10</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Arduino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HC-12 oraz czujnikiem DHT22</w:t>
      </w:r>
      <w:bookmarkEnd w:id="88"/>
    </w:p>
    <w:p w14:paraId="041EAF6E" w14:textId="7D02F56F" w:rsidR="00DF32B5" w:rsidRPr="00C813A3" w:rsidRDefault="00DF32B5" w:rsidP="006D01BD">
      <w:pPr>
        <w:spacing w:line="360" w:lineRule="auto"/>
        <w:jc w:val="both"/>
        <w:rPr>
          <w:rFonts w:asciiTheme="minorHAnsi" w:hAnsiTheme="minorHAnsi" w:cstheme="minorHAnsi"/>
          <w:sz w:val="24"/>
          <w:szCs w:val="24"/>
        </w:rPr>
      </w:pPr>
    </w:p>
    <w:p w14:paraId="0685BFE5" w14:textId="78AD543E" w:rsidR="00A23C04" w:rsidRPr="00C813A3" w:rsidRDefault="00A23C04" w:rsidP="006D01BD">
      <w:pPr>
        <w:keepNext/>
        <w:spacing w:line="360" w:lineRule="auto"/>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532FB26D" wp14:editId="67A65298">
            <wp:extent cx="3460676" cy="461962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9573" cy="4631502"/>
                    </a:xfrm>
                    <a:prstGeom prst="rect">
                      <a:avLst/>
                    </a:prstGeom>
                    <a:noFill/>
                    <a:ln>
                      <a:noFill/>
                    </a:ln>
                  </pic:spPr>
                </pic:pic>
              </a:graphicData>
            </a:graphic>
          </wp:inline>
        </w:drawing>
      </w:r>
    </w:p>
    <w:p w14:paraId="758E986F" w14:textId="3A346E34" w:rsidR="00A23C04" w:rsidRPr="00C813A3" w:rsidRDefault="00A23C04" w:rsidP="006D01BD">
      <w:pPr>
        <w:pStyle w:val="Caption"/>
        <w:spacing w:line="360" w:lineRule="auto"/>
        <w:jc w:val="center"/>
        <w:rPr>
          <w:rFonts w:asciiTheme="minorHAnsi" w:hAnsiTheme="minorHAnsi" w:cstheme="minorHAnsi"/>
          <w:b w:val="0"/>
          <w:bCs w:val="0"/>
          <w:i/>
          <w:iCs/>
        </w:rPr>
      </w:pPr>
      <w:bookmarkStart w:id="89" w:name="_Toc43645436"/>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Połączenie Arduino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HC-12 oraz czujnikiem DHT22</w:t>
      </w:r>
      <w:bookmarkEnd w:id="89"/>
    </w:p>
    <w:p w14:paraId="79DC1794" w14:textId="77777777" w:rsidR="00A23C04" w:rsidRPr="00C813A3" w:rsidRDefault="00A23C04"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4D24FCC4" wp14:editId="11224242">
            <wp:extent cx="4530257" cy="39719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66676" cy="4003856"/>
                    </a:xfrm>
                    <a:prstGeom prst="rect">
                      <a:avLst/>
                    </a:prstGeom>
                    <a:noFill/>
                    <a:ln>
                      <a:noFill/>
                    </a:ln>
                  </pic:spPr>
                </pic:pic>
              </a:graphicData>
            </a:graphic>
          </wp:inline>
        </w:drawing>
      </w:r>
    </w:p>
    <w:p w14:paraId="1CD506CA" w14:textId="7886D5F6" w:rsidR="00A23C04" w:rsidRPr="00C813A3" w:rsidRDefault="00A23C04" w:rsidP="006D01BD">
      <w:pPr>
        <w:pStyle w:val="Caption"/>
        <w:spacing w:line="360" w:lineRule="auto"/>
        <w:jc w:val="center"/>
        <w:rPr>
          <w:rFonts w:asciiTheme="minorHAnsi" w:hAnsiTheme="minorHAnsi" w:cstheme="minorHAnsi"/>
          <w:b w:val="0"/>
          <w:bCs w:val="0"/>
          <w:i/>
          <w:iCs/>
        </w:rPr>
      </w:pPr>
      <w:bookmarkStart w:id="90" w:name="_Toc43645437"/>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połączenie Arduino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NRF24L01 oraz czujnikiem DHT22</w:t>
      </w:r>
      <w:bookmarkEnd w:id="90"/>
    </w:p>
    <w:p w14:paraId="48928380" w14:textId="37CB9500" w:rsidR="00A23C04" w:rsidRPr="00C813A3" w:rsidRDefault="00A23C04" w:rsidP="006D01BD">
      <w:pPr>
        <w:spacing w:line="360" w:lineRule="auto"/>
        <w:rPr>
          <w:rFonts w:asciiTheme="minorHAnsi" w:hAnsiTheme="minorHAnsi" w:cstheme="minorHAnsi"/>
        </w:rPr>
      </w:pPr>
    </w:p>
    <w:p w14:paraId="2C5C9F62" w14:textId="77777777" w:rsidR="00A23C04" w:rsidRPr="00C813A3" w:rsidRDefault="00A23C04"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2AF4332B" wp14:editId="64E7E381">
            <wp:extent cx="5291456" cy="3962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95791" cy="3965646"/>
                    </a:xfrm>
                    <a:prstGeom prst="rect">
                      <a:avLst/>
                    </a:prstGeom>
                    <a:noFill/>
                    <a:ln>
                      <a:noFill/>
                    </a:ln>
                  </pic:spPr>
                </pic:pic>
              </a:graphicData>
            </a:graphic>
          </wp:inline>
        </w:drawing>
      </w:r>
    </w:p>
    <w:p w14:paraId="181FF021" w14:textId="7A37E3DA" w:rsidR="00A23C04" w:rsidRPr="00C813A3" w:rsidRDefault="00A23C04" w:rsidP="006D01BD">
      <w:pPr>
        <w:pStyle w:val="Caption"/>
        <w:spacing w:line="360" w:lineRule="auto"/>
        <w:jc w:val="center"/>
        <w:rPr>
          <w:rFonts w:asciiTheme="minorHAnsi" w:hAnsiTheme="minorHAnsi" w:cstheme="minorHAnsi"/>
          <w:b w:val="0"/>
          <w:bCs w:val="0"/>
          <w:i/>
          <w:iCs/>
        </w:rPr>
      </w:pPr>
      <w:bookmarkStart w:id="91" w:name="_Toc4364543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Połączenie Arduino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NRFL01 oraz czujnikiem DHT22</w:t>
      </w:r>
      <w:bookmarkEnd w:id="91"/>
    </w:p>
    <w:p w14:paraId="478D32E6" w14:textId="77777777" w:rsidR="00AC4113" w:rsidRPr="00C813A3" w:rsidRDefault="00AC4113"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062DAFB0" wp14:editId="75F98BFC">
            <wp:extent cx="5108503"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9554" cy="4514326"/>
                    </a:xfrm>
                    <a:prstGeom prst="rect">
                      <a:avLst/>
                    </a:prstGeom>
                    <a:noFill/>
                    <a:ln>
                      <a:noFill/>
                    </a:ln>
                  </pic:spPr>
                </pic:pic>
              </a:graphicData>
            </a:graphic>
          </wp:inline>
        </w:drawing>
      </w:r>
    </w:p>
    <w:p w14:paraId="0A4A748A" w14:textId="7AE51249" w:rsidR="005D6CD7" w:rsidRPr="00C813A3" w:rsidRDefault="00AC4113" w:rsidP="006D01BD">
      <w:pPr>
        <w:pStyle w:val="Caption"/>
        <w:spacing w:line="360" w:lineRule="auto"/>
        <w:jc w:val="center"/>
        <w:rPr>
          <w:rFonts w:asciiTheme="minorHAnsi" w:hAnsiTheme="minorHAnsi" w:cstheme="minorHAnsi"/>
          <w:b w:val="0"/>
          <w:bCs w:val="0"/>
          <w:i/>
          <w:iCs/>
          <w:noProof/>
        </w:rPr>
      </w:pPr>
      <w:bookmarkStart w:id="92" w:name="_Toc4364543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Schemat połączenia Adafruit Feather M0 z czujnikiem DHT22</w:t>
      </w:r>
      <w:bookmarkEnd w:id="92"/>
    </w:p>
    <w:p w14:paraId="72E56FDF" w14:textId="6701BAFD" w:rsidR="00AC4113" w:rsidRPr="00C813A3" w:rsidRDefault="00AC4113" w:rsidP="006D01BD">
      <w:pPr>
        <w:spacing w:line="360" w:lineRule="auto"/>
        <w:rPr>
          <w:rFonts w:asciiTheme="minorHAnsi" w:hAnsiTheme="minorHAnsi" w:cstheme="minorHAnsi"/>
        </w:rPr>
      </w:pPr>
    </w:p>
    <w:p w14:paraId="45E508E0" w14:textId="77777777" w:rsidR="00AC4113" w:rsidRPr="00C813A3" w:rsidRDefault="00AC4113"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8E114D2" wp14:editId="0EB34C4B">
            <wp:extent cx="496074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79798" cy="3729022"/>
                    </a:xfrm>
                    <a:prstGeom prst="rect">
                      <a:avLst/>
                    </a:prstGeom>
                    <a:noFill/>
                    <a:ln>
                      <a:noFill/>
                    </a:ln>
                  </pic:spPr>
                </pic:pic>
              </a:graphicData>
            </a:graphic>
          </wp:inline>
        </w:drawing>
      </w:r>
    </w:p>
    <w:p w14:paraId="486F7B37" w14:textId="751B8B10" w:rsidR="00AC4113" w:rsidRPr="00C813A3" w:rsidRDefault="00AC4113" w:rsidP="006D01BD">
      <w:pPr>
        <w:pStyle w:val="Caption"/>
        <w:spacing w:line="360" w:lineRule="auto"/>
        <w:jc w:val="center"/>
        <w:rPr>
          <w:rFonts w:asciiTheme="minorHAnsi" w:hAnsiTheme="minorHAnsi" w:cstheme="minorHAnsi"/>
          <w:b w:val="0"/>
          <w:bCs w:val="0"/>
          <w:i/>
          <w:iCs/>
          <w:noProof/>
        </w:rPr>
      </w:pPr>
      <w:bookmarkStart w:id="93" w:name="_Toc4364544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15</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Połączenie Adafruit Feather M0 z czujnikiem DHT22</w:t>
      </w:r>
      <w:bookmarkEnd w:id="93"/>
    </w:p>
    <w:p w14:paraId="0578DFA7" w14:textId="77777777" w:rsidR="00A94396" w:rsidRPr="00C813A3" w:rsidRDefault="00A94396"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3CBB75B4" wp14:editId="182BFD8E">
            <wp:extent cx="4273682" cy="4752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6716" cy="4778592"/>
                    </a:xfrm>
                    <a:prstGeom prst="rect">
                      <a:avLst/>
                    </a:prstGeom>
                    <a:noFill/>
                    <a:ln>
                      <a:noFill/>
                    </a:ln>
                  </pic:spPr>
                </pic:pic>
              </a:graphicData>
            </a:graphic>
          </wp:inline>
        </w:drawing>
      </w:r>
    </w:p>
    <w:p w14:paraId="38C51698" w14:textId="4799A8C1" w:rsidR="00AC4113" w:rsidRPr="00C813A3" w:rsidRDefault="00A94396" w:rsidP="006D01BD">
      <w:pPr>
        <w:pStyle w:val="Caption"/>
        <w:spacing w:line="360" w:lineRule="auto"/>
        <w:jc w:val="center"/>
        <w:rPr>
          <w:rFonts w:asciiTheme="minorHAnsi" w:hAnsiTheme="minorHAnsi" w:cstheme="minorHAnsi"/>
          <w:b w:val="0"/>
          <w:bCs w:val="0"/>
          <w:i/>
          <w:iCs/>
        </w:rPr>
      </w:pPr>
      <w:bookmarkStart w:id="94" w:name="_Toc4364544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16</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noProof/>
        </w:rPr>
        <w:t xml:space="preserve"> - Schemat połączenia </w:t>
      </w:r>
      <w:r w:rsidR="00C62BE2" w:rsidRPr="00C813A3">
        <w:rPr>
          <w:rFonts w:asciiTheme="minorHAnsi" w:hAnsiTheme="minorHAnsi" w:cstheme="minorHAnsi"/>
          <w:b w:val="0"/>
          <w:bCs w:val="0"/>
          <w:i/>
          <w:iCs/>
          <w:noProof/>
        </w:rPr>
        <w:t>SparkFun</w:t>
      </w:r>
      <w:r w:rsidRPr="00C813A3">
        <w:rPr>
          <w:rFonts w:asciiTheme="minorHAnsi" w:hAnsiTheme="minorHAnsi" w:cstheme="minorHAnsi"/>
          <w:b w:val="0"/>
          <w:bCs w:val="0"/>
          <w:i/>
          <w:iCs/>
          <w:noProof/>
        </w:rPr>
        <w:t xml:space="preserve"> Fio v3 z modułem Xbee Pro oraz czujnikiem DHT22</w:t>
      </w:r>
      <w:bookmarkEnd w:id="94"/>
    </w:p>
    <w:p w14:paraId="3CDC5C82" w14:textId="77777777" w:rsidR="00A23C04" w:rsidRPr="00C813A3" w:rsidRDefault="00A23C04" w:rsidP="006D01BD">
      <w:pPr>
        <w:spacing w:line="360" w:lineRule="auto"/>
        <w:rPr>
          <w:rFonts w:asciiTheme="minorHAnsi" w:hAnsiTheme="minorHAnsi" w:cstheme="minorHAnsi"/>
        </w:rPr>
      </w:pPr>
    </w:p>
    <w:p w14:paraId="559444FF" w14:textId="1EAA5700" w:rsidR="00A23C04" w:rsidRPr="00C813A3" w:rsidRDefault="00A23C04" w:rsidP="006D01BD">
      <w:pPr>
        <w:spacing w:line="360" w:lineRule="auto"/>
        <w:jc w:val="both"/>
        <w:rPr>
          <w:rFonts w:asciiTheme="minorHAnsi" w:hAnsiTheme="minorHAnsi" w:cstheme="minorHAnsi"/>
          <w:sz w:val="24"/>
          <w:szCs w:val="24"/>
        </w:rPr>
      </w:pPr>
    </w:p>
    <w:p w14:paraId="434FCE57" w14:textId="77777777" w:rsidR="00A94396" w:rsidRPr="00C813A3" w:rsidRDefault="00A94396"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72D1701F" wp14:editId="57926B20">
            <wp:extent cx="4553705"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61355" cy="3415679"/>
                    </a:xfrm>
                    <a:prstGeom prst="rect">
                      <a:avLst/>
                    </a:prstGeom>
                    <a:noFill/>
                    <a:ln>
                      <a:noFill/>
                    </a:ln>
                  </pic:spPr>
                </pic:pic>
              </a:graphicData>
            </a:graphic>
          </wp:inline>
        </w:drawing>
      </w:r>
    </w:p>
    <w:p w14:paraId="07D85D04" w14:textId="0F840A75" w:rsidR="00A94396" w:rsidRPr="00C813A3" w:rsidRDefault="00A94396" w:rsidP="006D01BD">
      <w:pPr>
        <w:pStyle w:val="Caption"/>
        <w:spacing w:line="360" w:lineRule="auto"/>
        <w:jc w:val="center"/>
        <w:rPr>
          <w:rFonts w:asciiTheme="minorHAnsi" w:hAnsiTheme="minorHAnsi" w:cstheme="minorHAnsi"/>
          <w:b w:val="0"/>
          <w:bCs w:val="0"/>
          <w:i/>
          <w:iCs/>
          <w:sz w:val="24"/>
          <w:szCs w:val="24"/>
        </w:rPr>
      </w:pPr>
      <w:bookmarkStart w:id="95" w:name="_Toc43645442"/>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17</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Połączenie </w:t>
      </w:r>
      <w:r w:rsidR="00C62BE2" w:rsidRPr="00C813A3">
        <w:rPr>
          <w:rFonts w:asciiTheme="minorHAnsi" w:hAnsiTheme="minorHAnsi" w:cstheme="minorHAnsi"/>
          <w:b w:val="0"/>
          <w:bCs w:val="0"/>
          <w:i/>
          <w:iCs/>
        </w:rPr>
        <w:t>SparkFun</w:t>
      </w:r>
      <w:r w:rsidRPr="00C813A3">
        <w:rPr>
          <w:rFonts w:asciiTheme="minorHAnsi" w:hAnsiTheme="minorHAnsi" w:cstheme="minorHAnsi"/>
          <w:b w:val="0"/>
          <w:bCs w:val="0"/>
          <w:i/>
          <w:iCs/>
        </w:rPr>
        <w:t xml:space="preserve"> Fio v3 z modułem Xbee oraz czujniekiem DHT22</w:t>
      </w:r>
      <w:bookmarkEnd w:id="95"/>
    </w:p>
    <w:p w14:paraId="30FC7B74" w14:textId="6917C27E" w:rsidR="00A94396" w:rsidRPr="00C813A3" w:rsidRDefault="00A94396" w:rsidP="006D01BD">
      <w:pPr>
        <w:spacing w:line="360" w:lineRule="auto"/>
        <w:jc w:val="both"/>
        <w:rPr>
          <w:rFonts w:asciiTheme="minorHAnsi" w:hAnsiTheme="minorHAnsi" w:cstheme="minorHAnsi"/>
          <w:sz w:val="24"/>
          <w:szCs w:val="24"/>
        </w:rPr>
      </w:pPr>
    </w:p>
    <w:p w14:paraId="46188236" w14:textId="72FC98C5" w:rsidR="00CE7E29" w:rsidRPr="00C813A3" w:rsidRDefault="00AE37FD"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Po zestawieniu urządzeń nadawczych połączono ze sobą moduły realizujące odbieranie danych i przekazywanie ich </w:t>
      </w:r>
      <w:r w:rsidR="00CE7E29" w:rsidRPr="00C813A3">
        <w:rPr>
          <w:rFonts w:asciiTheme="minorHAnsi" w:hAnsiTheme="minorHAnsi" w:cstheme="minorHAnsi"/>
          <w:sz w:val="24"/>
          <w:szCs w:val="24"/>
        </w:rPr>
        <w:t xml:space="preserve">do systemu archiwizacji danych. Odbiorniki systemów bezprzewodowych HC-12, NRF24L01, Xbee i LoRa podłączono do Arduino </w:t>
      </w:r>
      <w:r w:rsidR="00AC3DF6" w:rsidRPr="00C813A3">
        <w:rPr>
          <w:rFonts w:asciiTheme="minorHAnsi" w:hAnsiTheme="minorHAnsi" w:cstheme="minorHAnsi"/>
          <w:sz w:val="24"/>
          <w:szCs w:val="24"/>
        </w:rPr>
        <w:t>Mega 2560</w:t>
      </w:r>
      <w:r w:rsidR="00CE7E29" w:rsidRPr="00C813A3">
        <w:rPr>
          <w:rFonts w:asciiTheme="minorHAnsi" w:hAnsiTheme="minorHAnsi" w:cstheme="minorHAnsi"/>
          <w:sz w:val="24"/>
          <w:szCs w:val="24"/>
        </w:rPr>
        <w:t>, któr</w:t>
      </w:r>
      <w:r w:rsidR="00BD4D74" w:rsidRPr="00C813A3">
        <w:rPr>
          <w:rFonts w:asciiTheme="minorHAnsi" w:hAnsiTheme="minorHAnsi" w:cstheme="minorHAnsi"/>
          <w:sz w:val="24"/>
          <w:szCs w:val="24"/>
        </w:rPr>
        <w:t>ą</w:t>
      </w:r>
      <w:r w:rsidR="00CE7E29" w:rsidRPr="00C813A3">
        <w:rPr>
          <w:rFonts w:asciiTheme="minorHAnsi" w:hAnsiTheme="minorHAnsi" w:cstheme="minorHAnsi"/>
          <w:sz w:val="24"/>
          <w:szCs w:val="24"/>
        </w:rPr>
        <w:t xml:space="preserve"> z kolei połączono poprzez interfejs szeregowy do Raspberry pi zero w(Rys. 4.18)(Rys. 4.19).</w:t>
      </w:r>
    </w:p>
    <w:p w14:paraId="2AE36E42" w14:textId="77777777" w:rsidR="00CE7E29" w:rsidRPr="00C813A3" w:rsidRDefault="00CE7E29" w:rsidP="006D01BD">
      <w:pPr>
        <w:spacing w:line="360" w:lineRule="auto"/>
        <w:jc w:val="both"/>
        <w:rPr>
          <w:rFonts w:asciiTheme="minorHAnsi" w:hAnsiTheme="minorHAnsi" w:cstheme="minorHAnsi"/>
          <w:sz w:val="24"/>
          <w:szCs w:val="24"/>
        </w:rPr>
      </w:pPr>
    </w:p>
    <w:p w14:paraId="2CA0F524" w14:textId="77777777" w:rsidR="00CE7E29" w:rsidRPr="00C813A3" w:rsidRDefault="00CE7E29"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630A4741" wp14:editId="777E8373">
            <wp:extent cx="5010150" cy="313719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2734" cy="3138815"/>
                    </a:xfrm>
                    <a:prstGeom prst="rect">
                      <a:avLst/>
                    </a:prstGeom>
                    <a:noFill/>
                    <a:ln>
                      <a:noFill/>
                    </a:ln>
                  </pic:spPr>
                </pic:pic>
              </a:graphicData>
            </a:graphic>
          </wp:inline>
        </w:drawing>
      </w:r>
    </w:p>
    <w:p w14:paraId="4F8D56A8" w14:textId="10BC7921" w:rsidR="00A94396" w:rsidRPr="00C813A3" w:rsidRDefault="00CE7E29" w:rsidP="006D01BD">
      <w:pPr>
        <w:pStyle w:val="Caption"/>
        <w:spacing w:line="360" w:lineRule="auto"/>
        <w:jc w:val="center"/>
        <w:rPr>
          <w:rFonts w:asciiTheme="minorHAnsi" w:hAnsiTheme="minorHAnsi" w:cstheme="minorHAnsi"/>
          <w:b w:val="0"/>
          <w:bCs w:val="0"/>
          <w:i/>
          <w:iCs/>
          <w:sz w:val="24"/>
          <w:szCs w:val="24"/>
        </w:rPr>
      </w:pPr>
      <w:bookmarkStart w:id="96" w:name="_Toc4364544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18</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połącznie odbiorników z Arduino </w:t>
      </w:r>
      <w:r w:rsidR="00AC3DF6" w:rsidRPr="00C813A3">
        <w:rPr>
          <w:rFonts w:asciiTheme="minorHAnsi" w:hAnsiTheme="minorHAnsi" w:cstheme="minorHAnsi"/>
          <w:b w:val="0"/>
          <w:bCs w:val="0"/>
          <w:i/>
          <w:iCs/>
        </w:rPr>
        <w:t>Mega 2560</w:t>
      </w:r>
      <w:r w:rsidRPr="00C813A3">
        <w:rPr>
          <w:rFonts w:asciiTheme="minorHAnsi" w:hAnsiTheme="minorHAnsi" w:cstheme="minorHAnsi"/>
          <w:b w:val="0"/>
          <w:bCs w:val="0"/>
          <w:i/>
          <w:iCs/>
        </w:rPr>
        <w:t xml:space="preserve"> oraz Raspberry pi zero w</w:t>
      </w:r>
      <w:bookmarkEnd w:id="96"/>
    </w:p>
    <w:p w14:paraId="14B7F7EE" w14:textId="09691200" w:rsidR="00A94396" w:rsidRPr="00C813A3" w:rsidRDefault="00A94396" w:rsidP="006D01BD">
      <w:pPr>
        <w:spacing w:line="360" w:lineRule="auto"/>
        <w:jc w:val="both"/>
        <w:rPr>
          <w:rFonts w:asciiTheme="minorHAnsi" w:hAnsiTheme="minorHAnsi" w:cstheme="minorHAnsi"/>
          <w:sz w:val="24"/>
          <w:szCs w:val="24"/>
        </w:rPr>
      </w:pPr>
    </w:p>
    <w:p w14:paraId="4D0AA757" w14:textId="77777777" w:rsidR="00CE7E29" w:rsidRPr="00C813A3" w:rsidRDefault="00CE7E29"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14914056" wp14:editId="22E66F7A">
            <wp:extent cx="4371975" cy="475936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6992" cy="4775715"/>
                    </a:xfrm>
                    <a:prstGeom prst="rect">
                      <a:avLst/>
                    </a:prstGeom>
                  </pic:spPr>
                </pic:pic>
              </a:graphicData>
            </a:graphic>
          </wp:inline>
        </w:drawing>
      </w:r>
    </w:p>
    <w:p w14:paraId="29C775F8" w14:textId="7AD839DA" w:rsidR="00CE7E29" w:rsidRPr="00C813A3" w:rsidRDefault="00CE7E29" w:rsidP="006D01BD">
      <w:pPr>
        <w:pStyle w:val="Caption"/>
        <w:spacing w:line="360" w:lineRule="auto"/>
        <w:jc w:val="center"/>
        <w:rPr>
          <w:rFonts w:asciiTheme="minorHAnsi" w:hAnsiTheme="minorHAnsi" w:cstheme="minorHAnsi"/>
          <w:b w:val="0"/>
          <w:bCs w:val="0"/>
          <w:i/>
          <w:iCs/>
        </w:rPr>
      </w:pPr>
      <w:bookmarkStart w:id="97" w:name="_Toc4364544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19</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Połączenie odbiorników z Arduino </w:t>
      </w:r>
      <w:r w:rsidR="00AC3DF6" w:rsidRPr="00C813A3">
        <w:rPr>
          <w:rFonts w:asciiTheme="minorHAnsi" w:hAnsiTheme="minorHAnsi" w:cstheme="minorHAnsi"/>
          <w:b w:val="0"/>
          <w:bCs w:val="0"/>
          <w:i/>
          <w:iCs/>
        </w:rPr>
        <w:t>Mega 2560</w:t>
      </w:r>
      <w:r w:rsidRPr="00C813A3">
        <w:rPr>
          <w:rFonts w:asciiTheme="minorHAnsi" w:hAnsiTheme="minorHAnsi" w:cstheme="minorHAnsi"/>
          <w:b w:val="0"/>
          <w:bCs w:val="0"/>
          <w:i/>
          <w:iCs/>
        </w:rPr>
        <w:t xml:space="preserve"> oraz Raspberry pi zero w</w:t>
      </w:r>
      <w:bookmarkEnd w:id="97"/>
    </w:p>
    <w:p w14:paraId="48A6C818" w14:textId="77777777" w:rsidR="00CE7E29" w:rsidRPr="00C813A3" w:rsidRDefault="00CE7E29" w:rsidP="006D01BD">
      <w:pPr>
        <w:spacing w:line="360" w:lineRule="auto"/>
        <w:rPr>
          <w:rFonts w:asciiTheme="minorHAnsi" w:hAnsiTheme="minorHAnsi" w:cstheme="minorHAnsi"/>
        </w:rPr>
      </w:pPr>
    </w:p>
    <w:p w14:paraId="50E7A505" w14:textId="2400D9FC" w:rsidR="002402B4" w:rsidRPr="00C813A3" w:rsidRDefault="002402B4" w:rsidP="006D01BD">
      <w:pPr>
        <w:pStyle w:val="Heading2"/>
        <w:spacing w:line="360" w:lineRule="auto"/>
        <w:rPr>
          <w:rFonts w:asciiTheme="minorHAnsi" w:hAnsiTheme="minorHAnsi" w:cstheme="minorHAnsi"/>
        </w:rPr>
      </w:pPr>
      <w:bookmarkStart w:id="98" w:name="_Toc43645489"/>
      <w:bookmarkStart w:id="99" w:name="_Toc43645581"/>
      <w:r w:rsidRPr="00C813A3">
        <w:rPr>
          <w:rFonts w:asciiTheme="minorHAnsi" w:hAnsiTheme="minorHAnsi" w:cstheme="minorHAnsi"/>
        </w:rPr>
        <w:lastRenderedPageBreak/>
        <w:t>Skrypty obsługujące moduły sensorowo-komunikacyjne</w:t>
      </w:r>
      <w:bookmarkEnd w:id="98"/>
      <w:bookmarkEnd w:id="99"/>
    </w:p>
    <w:p w14:paraId="554EEEC8" w14:textId="5493B726" w:rsidR="00AE17ED" w:rsidRPr="00C813A3" w:rsidRDefault="00AA2A9B" w:rsidP="00C813A3">
      <w:pPr>
        <w:pStyle w:val="TEXT"/>
        <w:rPr>
          <w:rFonts w:asciiTheme="minorHAnsi" w:hAnsiTheme="minorHAnsi" w:cstheme="minorHAnsi"/>
        </w:rPr>
      </w:pPr>
      <w:r w:rsidRPr="00C813A3">
        <w:rPr>
          <w:rFonts w:asciiTheme="minorHAnsi" w:hAnsiTheme="minorHAnsi" w:cstheme="minorHAnsi"/>
        </w:rPr>
        <w:t xml:space="preserve">          </w:t>
      </w:r>
      <w:r w:rsidR="006C6A91" w:rsidRPr="00C813A3">
        <w:rPr>
          <w:rFonts w:asciiTheme="minorHAnsi" w:hAnsiTheme="minorHAnsi" w:cstheme="minorHAnsi"/>
        </w:rPr>
        <w:t>Zbieranie wartości temperatury z czujników oraz wysyłanie ich przez systemy komunikacji bezprzewodowej do bazy danych</w:t>
      </w:r>
      <w:r w:rsidR="00BD4D74" w:rsidRPr="00C813A3">
        <w:rPr>
          <w:rFonts w:asciiTheme="minorHAnsi" w:hAnsiTheme="minorHAnsi" w:cstheme="minorHAnsi"/>
        </w:rPr>
        <w:t>,</w:t>
      </w:r>
      <w:r w:rsidR="006C6A91" w:rsidRPr="00C813A3">
        <w:rPr>
          <w:rFonts w:asciiTheme="minorHAnsi" w:hAnsiTheme="minorHAnsi" w:cstheme="minorHAnsi"/>
        </w:rPr>
        <w:t xml:space="preserve"> wymaga sporządzenia oraz wgrania na dedykowane urządzenia skryptów obsługujących te zadania. W tym celu </w:t>
      </w:r>
      <w:r w:rsidR="00BD4D74" w:rsidRPr="00C813A3">
        <w:rPr>
          <w:rFonts w:asciiTheme="minorHAnsi" w:hAnsiTheme="minorHAnsi" w:cstheme="minorHAnsi"/>
        </w:rPr>
        <w:t>opracowanych</w:t>
      </w:r>
      <w:r w:rsidR="006C6A91" w:rsidRPr="00C813A3">
        <w:rPr>
          <w:rFonts w:asciiTheme="minorHAnsi" w:hAnsiTheme="minorHAnsi" w:cstheme="minorHAnsi"/>
        </w:rPr>
        <w:t xml:space="preserve"> został kod programistyczny w języku Arduino dla mikrokontrolerów Arduino </w:t>
      </w:r>
      <w:r w:rsidR="006669EA" w:rsidRPr="00C813A3">
        <w:rPr>
          <w:rFonts w:asciiTheme="minorHAnsi" w:hAnsiTheme="minorHAnsi" w:cstheme="minorHAnsi"/>
        </w:rPr>
        <w:t>Uno</w:t>
      </w:r>
      <w:r w:rsidR="006C6A91" w:rsidRPr="00C813A3">
        <w:rPr>
          <w:rFonts w:asciiTheme="minorHAnsi" w:hAnsiTheme="minorHAnsi" w:cstheme="minorHAnsi"/>
        </w:rPr>
        <w:t xml:space="preserve">, Arduino </w:t>
      </w:r>
      <w:r w:rsidR="00AC3DF6" w:rsidRPr="00C813A3">
        <w:rPr>
          <w:rFonts w:asciiTheme="minorHAnsi" w:hAnsiTheme="minorHAnsi" w:cstheme="minorHAnsi"/>
        </w:rPr>
        <w:t>Mega 2560</w:t>
      </w:r>
      <w:r w:rsidR="006C6A91" w:rsidRPr="00C813A3">
        <w:rPr>
          <w:rFonts w:asciiTheme="minorHAnsi" w:hAnsiTheme="minorHAnsi" w:cstheme="minorHAnsi"/>
        </w:rPr>
        <w:t xml:space="preserve">, Adafruit Feather M0 i </w:t>
      </w:r>
      <w:r w:rsidR="00C62BE2" w:rsidRPr="00C813A3">
        <w:rPr>
          <w:rFonts w:asciiTheme="minorHAnsi" w:hAnsiTheme="minorHAnsi" w:cstheme="minorHAnsi"/>
        </w:rPr>
        <w:t>SparkFun</w:t>
      </w:r>
      <w:r w:rsidR="006C6A91" w:rsidRPr="00C813A3">
        <w:rPr>
          <w:rFonts w:asciiTheme="minorHAnsi" w:hAnsiTheme="minorHAnsi" w:cstheme="minorHAnsi"/>
        </w:rPr>
        <w:t xml:space="preserve"> fio v3 oraz w języku </w:t>
      </w:r>
      <w:commentRangeStart w:id="100"/>
      <w:r w:rsidR="006C6A91" w:rsidRPr="00C813A3">
        <w:rPr>
          <w:rFonts w:asciiTheme="minorHAnsi" w:hAnsiTheme="minorHAnsi" w:cstheme="minorHAnsi"/>
        </w:rPr>
        <w:t>Python</w:t>
      </w:r>
      <w:commentRangeEnd w:id="100"/>
      <w:r w:rsidR="00124E15" w:rsidRPr="00C813A3">
        <w:rPr>
          <w:rStyle w:val="CommentReference"/>
          <w:rFonts w:asciiTheme="minorHAnsi" w:hAnsiTheme="minorHAnsi" w:cstheme="minorHAnsi"/>
        </w:rPr>
        <w:commentReference w:id="100"/>
      </w:r>
      <w:r w:rsidR="006C6A91" w:rsidRPr="00C813A3">
        <w:rPr>
          <w:rFonts w:asciiTheme="minorHAnsi" w:hAnsiTheme="minorHAnsi" w:cstheme="minorHAnsi"/>
        </w:rPr>
        <w:t xml:space="preserve"> dla Raspberry pi zero w. Język Arduino oparty jest na popularnym języku do programowanie systemów operacyjnych i zadań niskiego poziomu C.  Python z kolei to język </w:t>
      </w:r>
      <w:r w:rsidR="00AE17ED" w:rsidRPr="00C813A3">
        <w:rPr>
          <w:rFonts w:asciiTheme="minorHAnsi" w:hAnsiTheme="minorHAnsi" w:cstheme="minorHAnsi"/>
        </w:rPr>
        <w:t xml:space="preserve">dynamicznie typowany </w:t>
      </w:r>
      <w:r w:rsidR="006C6A91" w:rsidRPr="00C813A3">
        <w:rPr>
          <w:rFonts w:asciiTheme="minorHAnsi" w:hAnsiTheme="minorHAnsi" w:cstheme="minorHAnsi"/>
        </w:rPr>
        <w:t>ogólnego przeznaczenia</w:t>
      </w:r>
      <w:r w:rsidR="00AE17ED" w:rsidRPr="00C813A3">
        <w:rPr>
          <w:rFonts w:asciiTheme="minorHAnsi" w:hAnsiTheme="minorHAnsi" w:cstheme="minorHAnsi"/>
        </w:rPr>
        <w:t>, który według portal Stackove</w:t>
      </w:r>
      <w:r w:rsidR="00054FDE" w:rsidRPr="00C813A3">
        <w:rPr>
          <w:rFonts w:asciiTheme="minorHAnsi" w:hAnsiTheme="minorHAnsi" w:cstheme="minorHAnsi"/>
        </w:rPr>
        <w:t>r</w:t>
      </w:r>
      <w:r w:rsidR="00AE17ED" w:rsidRPr="00C813A3">
        <w:rPr>
          <w:rFonts w:asciiTheme="minorHAnsi" w:hAnsiTheme="minorHAnsi" w:cstheme="minorHAnsi"/>
        </w:rPr>
        <w:t xml:space="preserve">flow był czwartym z kolei najpopularniejszym językiem programowania w </w:t>
      </w:r>
      <w:commentRangeStart w:id="101"/>
      <w:r w:rsidR="00AE17ED" w:rsidRPr="00C813A3">
        <w:rPr>
          <w:rFonts w:asciiTheme="minorHAnsi" w:hAnsiTheme="minorHAnsi" w:cstheme="minorHAnsi"/>
        </w:rPr>
        <w:t>2019r.</w:t>
      </w:r>
      <w:r w:rsidR="009F5E25" w:rsidRPr="00C813A3">
        <w:rPr>
          <w:rFonts w:asciiTheme="minorHAnsi" w:hAnsiTheme="minorHAnsi" w:cstheme="minorHAnsi"/>
        </w:rPr>
        <w:t xml:space="preserve"> </w:t>
      </w:r>
      <w:r w:rsidR="00AE17ED" w:rsidRPr="00C813A3">
        <w:rPr>
          <w:rFonts w:asciiTheme="minorHAnsi" w:hAnsiTheme="minorHAnsi" w:cstheme="minorHAnsi"/>
        </w:rPr>
        <w:t>[29].</w:t>
      </w:r>
      <w:commentRangeEnd w:id="101"/>
      <w:r w:rsidR="00124E15" w:rsidRPr="00C813A3">
        <w:rPr>
          <w:rStyle w:val="CommentReference"/>
          <w:rFonts w:asciiTheme="minorHAnsi" w:hAnsiTheme="minorHAnsi" w:cstheme="minorHAnsi"/>
        </w:rPr>
        <w:commentReference w:id="101"/>
      </w:r>
    </w:p>
    <w:p w14:paraId="2CC5B861" w14:textId="464BAAC1" w:rsidR="00AE17ED" w:rsidRPr="00C813A3" w:rsidRDefault="00AE17ED" w:rsidP="00C813A3">
      <w:pPr>
        <w:pStyle w:val="TEXT"/>
        <w:rPr>
          <w:rFonts w:asciiTheme="minorHAnsi" w:hAnsiTheme="minorHAnsi" w:cstheme="minorHAnsi"/>
        </w:rPr>
      </w:pPr>
      <w:r w:rsidRPr="00C813A3">
        <w:rPr>
          <w:rFonts w:asciiTheme="minorHAnsi" w:hAnsiTheme="minorHAnsi" w:cstheme="minorHAnsi"/>
        </w:rPr>
        <w:t xml:space="preserve">          W niniejszym rozdziale opisane zostały najważniejsze fragmenty skryptów obsługujących urządzenia platformy dydaktycznej.</w:t>
      </w:r>
      <w:r w:rsidR="007C428B" w:rsidRPr="00C813A3">
        <w:rPr>
          <w:rFonts w:asciiTheme="minorHAnsi" w:hAnsiTheme="minorHAnsi" w:cstheme="minorHAnsi"/>
        </w:rPr>
        <w:t xml:space="preserve"> Wszystkie skrypty wykorzystywane do obsługi systemów dostępne są w dodatku A.</w:t>
      </w:r>
    </w:p>
    <w:p w14:paraId="5FE28015" w14:textId="0F589AE5" w:rsidR="002325C9" w:rsidRPr="00C813A3" w:rsidRDefault="002325C9" w:rsidP="00C813A3">
      <w:pPr>
        <w:pStyle w:val="TEXT"/>
        <w:rPr>
          <w:rFonts w:asciiTheme="minorHAnsi" w:hAnsiTheme="minorHAnsi" w:cstheme="minorHAnsi"/>
        </w:rPr>
      </w:pPr>
    </w:p>
    <w:p w14:paraId="553B00EE" w14:textId="77777777" w:rsidR="002325C9" w:rsidRPr="00C813A3" w:rsidRDefault="002325C9" w:rsidP="00C813A3">
      <w:pPr>
        <w:pStyle w:val="TEXT"/>
        <w:rPr>
          <w:rFonts w:asciiTheme="minorHAnsi" w:hAnsiTheme="minorHAnsi" w:cstheme="minorHAnsi"/>
        </w:rPr>
      </w:pPr>
    </w:p>
    <w:p w14:paraId="2F69922A" w14:textId="75BD9345" w:rsidR="00AE17ED" w:rsidRPr="00C813A3" w:rsidRDefault="00AE17ED" w:rsidP="006D01BD">
      <w:pPr>
        <w:pStyle w:val="Heading3"/>
        <w:spacing w:line="360" w:lineRule="auto"/>
        <w:rPr>
          <w:rFonts w:asciiTheme="minorHAnsi" w:hAnsiTheme="minorHAnsi" w:cstheme="minorHAnsi"/>
        </w:rPr>
      </w:pPr>
      <w:bookmarkStart w:id="102" w:name="_Toc43645490"/>
      <w:bookmarkStart w:id="103" w:name="_Toc43645582"/>
      <w:r w:rsidRPr="00C813A3">
        <w:rPr>
          <w:rFonts w:asciiTheme="minorHAnsi" w:hAnsiTheme="minorHAnsi" w:cstheme="minorHAnsi"/>
        </w:rPr>
        <w:t>HC-12</w:t>
      </w:r>
      <w:bookmarkEnd w:id="102"/>
      <w:bookmarkEnd w:id="103"/>
    </w:p>
    <w:p w14:paraId="6470E0D6" w14:textId="101601ED" w:rsidR="00AE17ED" w:rsidRPr="00C813A3" w:rsidRDefault="00054FDE" w:rsidP="00C813A3">
      <w:pPr>
        <w:pStyle w:val="TEXT"/>
        <w:rPr>
          <w:rFonts w:asciiTheme="minorHAnsi" w:hAnsiTheme="minorHAnsi" w:cstheme="minorHAnsi"/>
        </w:rPr>
      </w:pPr>
      <w:r w:rsidRPr="00C813A3">
        <w:rPr>
          <w:rFonts w:asciiTheme="minorHAnsi" w:hAnsiTheme="minorHAnsi" w:cstheme="minorHAnsi"/>
        </w:rPr>
        <w:t xml:space="preserve">          Skrypt obsługujący moduł HC-12 w pierwszym kroku pobiera wartość temperatury z czujnika DHT22</w:t>
      </w:r>
      <w:r w:rsidR="008E6EA6" w:rsidRPr="00C813A3">
        <w:rPr>
          <w:rFonts w:asciiTheme="minorHAnsi" w:hAnsiTheme="minorHAnsi" w:cstheme="minorHAnsi"/>
        </w:rPr>
        <w:t>. Następnie sprawdza czy otrzymane dane są poprawne i jeżeli tak</w:t>
      </w:r>
      <w:r w:rsidR="00BD4D74" w:rsidRPr="00C813A3">
        <w:rPr>
          <w:rFonts w:asciiTheme="minorHAnsi" w:hAnsiTheme="minorHAnsi" w:cstheme="minorHAnsi"/>
        </w:rPr>
        <w:t>,</w:t>
      </w:r>
      <w:r w:rsidR="008E6EA6" w:rsidRPr="00C813A3">
        <w:rPr>
          <w:rFonts w:asciiTheme="minorHAnsi" w:hAnsiTheme="minorHAnsi" w:cstheme="minorHAnsi"/>
        </w:rPr>
        <w:t xml:space="preserve"> </w:t>
      </w:r>
      <w:commentRangeStart w:id="104"/>
      <w:r w:rsidR="008E6EA6" w:rsidRPr="00C813A3">
        <w:rPr>
          <w:rFonts w:asciiTheme="minorHAnsi" w:hAnsiTheme="minorHAnsi" w:cstheme="minorHAnsi"/>
        </w:rPr>
        <w:t>wysyła je</w:t>
      </w:r>
      <w:r w:rsidR="009F5E25" w:rsidRPr="00C813A3">
        <w:rPr>
          <w:rFonts w:asciiTheme="minorHAnsi" w:hAnsiTheme="minorHAnsi" w:cstheme="minorHAnsi"/>
        </w:rPr>
        <w:t xml:space="preserve"> poprzez interfejs radiowy</w:t>
      </w:r>
      <w:r w:rsidR="008E6EA6" w:rsidRPr="00C813A3">
        <w:rPr>
          <w:rFonts w:asciiTheme="minorHAnsi" w:hAnsiTheme="minorHAnsi" w:cstheme="minorHAnsi"/>
        </w:rPr>
        <w:t xml:space="preserve"> do odbiornika HC-12. </w:t>
      </w:r>
      <w:commentRangeEnd w:id="104"/>
      <w:r w:rsidR="00124E15" w:rsidRPr="00C813A3">
        <w:rPr>
          <w:rStyle w:val="CommentReference"/>
          <w:rFonts w:asciiTheme="minorHAnsi" w:hAnsiTheme="minorHAnsi" w:cstheme="minorHAnsi"/>
        </w:rPr>
        <w:commentReference w:id="104"/>
      </w:r>
      <w:r w:rsidR="008E6EA6" w:rsidRPr="00C813A3">
        <w:rPr>
          <w:rFonts w:asciiTheme="minorHAnsi" w:hAnsiTheme="minorHAnsi" w:cstheme="minorHAnsi"/>
        </w:rPr>
        <w:t>Wszystko</w:t>
      </w:r>
      <w:commentRangeStart w:id="105"/>
      <w:r w:rsidR="008E6EA6" w:rsidRPr="00C813A3">
        <w:rPr>
          <w:rFonts w:asciiTheme="minorHAnsi" w:hAnsiTheme="minorHAnsi" w:cstheme="minorHAnsi"/>
        </w:rPr>
        <w:t xml:space="preserve"> </w:t>
      </w:r>
      <w:r w:rsidR="009F5E25" w:rsidRPr="00C813A3">
        <w:rPr>
          <w:rFonts w:asciiTheme="minorHAnsi" w:hAnsiTheme="minorHAnsi" w:cstheme="minorHAnsi"/>
        </w:rPr>
        <w:t>powtarza</w:t>
      </w:r>
      <w:r w:rsidR="008E6EA6" w:rsidRPr="00C813A3">
        <w:rPr>
          <w:rFonts w:asciiTheme="minorHAnsi" w:hAnsiTheme="minorHAnsi" w:cstheme="minorHAnsi"/>
        </w:rPr>
        <w:t xml:space="preserve"> </w:t>
      </w:r>
      <w:commentRangeEnd w:id="105"/>
      <w:r w:rsidR="00124E15" w:rsidRPr="00C813A3">
        <w:rPr>
          <w:rStyle w:val="CommentReference"/>
          <w:rFonts w:asciiTheme="minorHAnsi" w:hAnsiTheme="minorHAnsi" w:cstheme="minorHAnsi"/>
        </w:rPr>
        <w:commentReference w:id="105"/>
      </w:r>
      <w:r w:rsidR="008E6EA6" w:rsidRPr="00C813A3">
        <w:rPr>
          <w:rFonts w:asciiTheme="minorHAnsi" w:hAnsiTheme="minorHAnsi" w:cstheme="minorHAnsi"/>
        </w:rPr>
        <w:t>się w pętli co 10 min</w:t>
      </w:r>
      <w:r w:rsidR="009F5E25" w:rsidRPr="00C813A3">
        <w:rPr>
          <w:rFonts w:asciiTheme="minorHAnsi" w:hAnsiTheme="minorHAnsi" w:cstheme="minorHAnsi"/>
        </w:rPr>
        <w:t xml:space="preserve"> </w:t>
      </w:r>
      <w:commentRangeStart w:id="106"/>
      <w:r w:rsidR="00F5520A" w:rsidRPr="00C813A3">
        <w:rPr>
          <w:rFonts w:asciiTheme="minorHAnsi" w:hAnsiTheme="minorHAnsi" w:cstheme="minorHAnsi"/>
        </w:rPr>
        <w:t>(</w:t>
      </w:r>
      <w:r w:rsidR="008E6EA6" w:rsidRPr="00C813A3">
        <w:rPr>
          <w:rFonts w:asciiTheme="minorHAnsi" w:hAnsiTheme="minorHAnsi" w:cstheme="minorHAnsi"/>
        </w:rPr>
        <w:t>Listing 1</w:t>
      </w:r>
      <w:r w:rsidR="00F5520A" w:rsidRPr="00C813A3">
        <w:rPr>
          <w:rFonts w:asciiTheme="minorHAnsi" w:hAnsiTheme="minorHAnsi" w:cstheme="minorHAnsi"/>
        </w:rPr>
        <w:t>)</w:t>
      </w:r>
      <w:r w:rsidR="008E6EA6" w:rsidRPr="00C813A3">
        <w:rPr>
          <w:rFonts w:asciiTheme="minorHAnsi" w:hAnsiTheme="minorHAnsi" w:cstheme="minorHAnsi"/>
        </w:rPr>
        <w:t>.</w:t>
      </w:r>
      <w:commentRangeEnd w:id="106"/>
      <w:r w:rsidR="00124E15" w:rsidRPr="00C813A3">
        <w:rPr>
          <w:rStyle w:val="CommentReference"/>
          <w:rFonts w:asciiTheme="minorHAnsi" w:hAnsiTheme="minorHAnsi" w:cstheme="minorHAnsi"/>
        </w:rPr>
        <w:commentReference w:id="106"/>
      </w:r>
    </w:p>
    <w:p w14:paraId="6EB2E932" w14:textId="2E9EB40D" w:rsidR="00B6479A" w:rsidRPr="00C813A3" w:rsidRDefault="00B6479A" w:rsidP="006D01BD">
      <w:pPr>
        <w:pStyle w:val="Caption"/>
        <w:keepNext/>
        <w:spacing w:line="360" w:lineRule="auto"/>
        <w:jc w:val="both"/>
        <w:rPr>
          <w:rFonts w:asciiTheme="minorHAnsi" w:hAnsiTheme="minorHAnsi" w:cstheme="minorHAnsi"/>
          <w:i/>
          <w:iCs/>
        </w:rPr>
      </w:pPr>
      <w:bookmarkStart w:id="107" w:name="_Toc43645396"/>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1</w:t>
      </w:r>
      <w:r w:rsidRPr="00C813A3">
        <w:rPr>
          <w:rFonts w:asciiTheme="minorHAnsi" w:hAnsiTheme="minorHAnsi" w:cstheme="minorHAnsi"/>
          <w:i/>
          <w:iCs/>
        </w:rPr>
        <w:fldChar w:fldCharType="end"/>
      </w:r>
      <w:r w:rsidRPr="00C813A3">
        <w:rPr>
          <w:rFonts w:asciiTheme="minorHAnsi" w:hAnsiTheme="minorHAnsi" w:cstheme="minorHAnsi"/>
          <w:i/>
          <w:iCs/>
        </w:rPr>
        <w:t xml:space="preserve"> - </w:t>
      </w:r>
      <w:r w:rsidR="00AC3DF6" w:rsidRPr="00C813A3">
        <w:rPr>
          <w:rFonts w:asciiTheme="minorHAnsi" w:hAnsiTheme="minorHAnsi" w:cstheme="minorHAnsi"/>
          <w:i/>
          <w:iCs/>
        </w:rPr>
        <w:t>Fragment skryptu realizującego wysyłanie danych przez moduł HC-12</w:t>
      </w:r>
      <w:bookmarkEnd w:id="107"/>
    </w:p>
    <w:bookmarkStart w:id="108" w:name="_MON_1651760675"/>
    <w:bookmarkEnd w:id="108"/>
    <w:p w14:paraId="6A41A4B4" w14:textId="008D0B4A" w:rsidR="006023D5" w:rsidRPr="00C813A3" w:rsidRDefault="00AC3DF6" w:rsidP="00C813A3">
      <w:pPr>
        <w:pStyle w:val="TEXT"/>
        <w:rPr>
          <w:rFonts w:asciiTheme="minorHAnsi" w:hAnsiTheme="minorHAnsi" w:cstheme="minorHAnsi"/>
        </w:rPr>
      </w:pPr>
      <w:r w:rsidRPr="00C813A3">
        <w:rPr>
          <w:rFonts w:asciiTheme="minorHAnsi" w:hAnsiTheme="minorHAnsi" w:cstheme="minorHAnsi"/>
        </w:rPr>
        <w:object w:dxaOrig="9072" w:dyaOrig="2533" w14:anchorId="07E4C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263" type="#_x0000_t75" style="width:453.75pt;height:127.5pt" o:ole="">
            <v:imagedata r:id="rId49" o:title=""/>
          </v:shape>
          <o:OLEObject Type="Embed" ProgID="Word.OpenDocumentText.12" ShapeID="_x0000_i34263" DrawAspect="Content" ObjectID="_1654258793" r:id="rId50"/>
        </w:object>
      </w:r>
    </w:p>
    <w:p w14:paraId="382236CA" w14:textId="05CBCF1F" w:rsidR="008E6EA6" w:rsidRPr="00C813A3" w:rsidRDefault="008E6EA6" w:rsidP="00C813A3">
      <w:pPr>
        <w:pStyle w:val="TEXT"/>
        <w:rPr>
          <w:rFonts w:asciiTheme="minorHAnsi" w:hAnsiTheme="minorHAnsi" w:cstheme="minorHAnsi"/>
        </w:rPr>
      </w:pPr>
      <w:r w:rsidRPr="00C813A3">
        <w:rPr>
          <w:rFonts w:asciiTheme="minorHAnsi" w:hAnsiTheme="minorHAnsi" w:cstheme="minorHAnsi"/>
        </w:rPr>
        <w:t xml:space="preserve">          Odbiornik HC-12 czeka</w:t>
      </w:r>
      <w:r w:rsidR="00BD4D74" w:rsidRPr="00C813A3">
        <w:rPr>
          <w:rFonts w:asciiTheme="minorHAnsi" w:hAnsiTheme="minorHAnsi" w:cstheme="minorHAnsi"/>
        </w:rPr>
        <w:t>,</w:t>
      </w:r>
      <w:r w:rsidRPr="00C813A3">
        <w:rPr>
          <w:rFonts w:asciiTheme="minorHAnsi" w:hAnsiTheme="minorHAnsi" w:cstheme="minorHAnsi"/>
        </w:rPr>
        <w:t xml:space="preserve"> aż otrzyma dane, następnie tworzony jest identyfikator, który dodawany jest do otrzymanych danych </w:t>
      </w:r>
      <w:r w:rsidR="00BD4D74" w:rsidRPr="00C813A3">
        <w:rPr>
          <w:rFonts w:asciiTheme="minorHAnsi" w:hAnsiTheme="minorHAnsi" w:cstheme="minorHAnsi"/>
        </w:rPr>
        <w:t>po czym</w:t>
      </w:r>
      <w:r w:rsidRPr="00C813A3">
        <w:rPr>
          <w:rFonts w:asciiTheme="minorHAnsi" w:hAnsiTheme="minorHAnsi" w:cstheme="minorHAnsi"/>
        </w:rPr>
        <w:t xml:space="preserve"> cała informacja zapisywana jest w zmiennej, która zostanie wysłana do urządzenia Ras</w:t>
      </w:r>
      <w:r w:rsidR="00F5520A" w:rsidRPr="00C813A3">
        <w:rPr>
          <w:rFonts w:asciiTheme="minorHAnsi" w:hAnsiTheme="minorHAnsi" w:cstheme="minorHAnsi"/>
        </w:rPr>
        <w:t>p</w:t>
      </w:r>
      <w:r w:rsidRPr="00C813A3">
        <w:rPr>
          <w:rFonts w:asciiTheme="minorHAnsi" w:hAnsiTheme="minorHAnsi" w:cstheme="minorHAnsi"/>
        </w:rPr>
        <w:t>berry pi</w:t>
      </w:r>
      <w:r w:rsidR="00F5520A" w:rsidRPr="00C813A3">
        <w:rPr>
          <w:rFonts w:asciiTheme="minorHAnsi" w:hAnsiTheme="minorHAnsi" w:cstheme="minorHAnsi"/>
        </w:rPr>
        <w:t>(</w:t>
      </w:r>
      <w:r w:rsidRPr="00C813A3">
        <w:rPr>
          <w:rFonts w:asciiTheme="minorHAnsi" w:hAnsiTheme="minorHAnsi" w:cstheme="minorHAnsi"/>
        </w:rPr>
        <w:t>Listing 2</w:t>
      </w:r>
      <w:r w:rsidR="00F5520A" w:rsidRPr="00C813A3">
        <w:rPr>
          <w:rFonts w:asciiTheme="minorHAnsi" w:hAnsiTheme="minorHAnsi" w:cstheme="minorHAnsi"/>
        </w:rPr>
        <w:t>)</w:t>
      </w:r>
      <w:r w:rsidRPr="00C813A3">
        <w:rPr>
          <w:rFonts w:asciiTheme="minorHAnsi" w:hAnsiTheme="minorHAnsi" w:cstheme="minorHAnsi"/>
        </w:rPr>
        <w:t>.</w:t>
      </w:r>
    </w:p>
    <w:p w14:paraId="3CBB51EB" w14:textId="6D5ED6C0" w:rsidR="008E6EA6" w:rsidRPr="00C813A3" w:rsidRDefault="008E6EA6" w:rsidP="006D01BD">
      <w:pPr>
        <w:pStyle w:val="Caption"/>
        <w:keepNext/>
        <w:spacing w:line="360" w:lineRule="auto"/>
        <w:jc w:val="both"/>
        <w:rPr>
          <w:rFonts w:asciiTheme="minorHAnsi" w:hAnsiTheme="minorHAnsi" w:cstheme="minorHAnsi"/>
          <w:i/>
          <w:iCs/>
        </w:rPr>
      </w:pPr>
      <w:bookmarkStart w:id="109" w:name="_Toc43645397"/>
      <w:r w:rsidRPr="00C813A3">
        <w:rPr>
          <w:rFonts w:asciiTheme="minorHAnsi" w:hAnsiTheme="minorHAnsi" w:cstheme="minorHAnsi"/>
          <w:i/>
          <w:iCs/>
        </w:rPr>
        <w:lastRenderedPageBreak/>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2</w:t>
      </w:r>
      <w:r w:rsidRPr="00C813A3">
        <w:rPr>
          <w:rFonts w:asciiTheme="minorHAnsi" w:hAnsiTheme="minorHAnsi" w:cstheme="minorHAnsi"/>
          <w:i/>
          <w:iCs/>
        </w:rPr>
        <w:fldChar w:fldCharType="end"/>
      </w:r>
      <w:r w:rsidRPr="00C813A3">
        <w:rPr>
          <w:rFonts w:asciiTheme="minorHAnsi" w:hAnsiTheme="minorHAnsi" w:cstheme="minorHAnsi"/>
          <w:i/>
          <w:iCs/>
        </w:rPr>
        <w:t xml:space="preserve"> - </w:t>
      </w:r>
      <w:r w:rsidR="00AC3DF6" w:rsidRPr="00C813A3">
        <w:rPr>
          <w:rFonts w:asciiTheme="minorHAnsi" w:hAnsiTheme="minorHAnsi" w:cstheme="minorHAnsi"/>
          <w:i/>
          <w:iCs/>
        </w:rPr>
        <w:t>Fragment skryptu realizujący</w:t>
      </w:r>
      <w:r w:rsidRPr="00C813A3">
        <w:rPr>
          <w:rFonts w:asciiTheme="minorHAnsi" w:hAnsiTheme="minorHAnsi" w:cstheme="minorHAnsi"/>
          <w:i/>
          <w:iCs/>
        </w:rPr>
        <w:t xml:space="preserve"> odbiera</w:t>
      </w:r>
      <w:r w:rsidR="00AC3DF6" w:rsidRPr="00C813A3">
        <w:rPr>
          <w:rFonts w:asciiTheme="minorHAnsi" w:hAnsiTheme="minorHAnsi" w:cstheme="minorHAnsi"/>
          <w:i/>
          <w:iCs/>
        </w:rPr>
        <w:t>nie</w:t>
      </w:r>
      <w:r w:rsidRPr="00C813A3">
        <w:rPr>
          <w:rFonts w:asciiTheme="minorHAnsi" w:hAnsiTheme="minorHAnsi" w:cstheme="minorHAnsi"/>
          <w:i/>
          <w:iCs/>
        </w:rPr>
        <w:t xml:space="preserve"> dan</w:t>
      </w:r>
      <w:r w:rsidR="00AC3DF6" w:rsidRPr="00C813A3">
        <w:rPr>
          <w:rFonts w:asciiTheme="minorHAnsi" w:hAnsiTheme="minorHAnsi" w:cstheme="minorHAnsi"/>
          <w:i/>
          <w:iCs/>
        </w:rPr>
        <w:t>ych przez odbiornik</w:t>
      </w:r>
      <w:r w:rsidRPr="00C813A3">
        <w:rPr>
          <w:rFonts w:asciiTheme="minorHAnsi" w:hAnsiTheme="minorHAnsi" w:cstheme="minorHAnsi"/>
          <w:i/>
          <w:iCs/>
        </w:rPr>
        <w:t xml:space="preserve"> HC-12</w:t>
      </w:r>
      <w:bookmarkEnd w:id="109"/>
    </w:p>
    <w:bookmarkStart w:id="110" w:name="_MON_1651835357"/>
    <w:bookmarkEnd w:id="110"/>
    <w:p w14:paraId="76FAA0F9" w14:textId="7D144DA6" w:rsidR="008E6EA6" w:rsidRPr="00C813A3" w:rsidRDefault="00AC3DF6" w:rsidP="00C813A3">
      <w:pPr>
        <w:pStyle w:val="TEXT"/>
        <w:rPr>
          <w:rFonts w:asciiTheme="minorHAnsi" w:hAnsiTheme="minorHAnsi" w:cstheme="minorHAnsi"/>
        </w:rPr>
      </w:pPr>
      <w:r w:rsidRPr="00C813A3">
        <w:rPr>
          <w:rFonts w:asciiTheme="minorHAnsi" w:hAnsiTheme="minorHAnsi" w:cstheme="minorHAnsi"/>
        </w:rPr>
        <w:object w:dxaOrig="9072" w:dyaOrig="1823" w14:anchorId="14B9F366">
          <v:shape id="_x0000_i34262" type="#_x0000_t75" style="width:453.75pt;height:90.75pt" o:ole="">
            <v:imagedata r:id="rId51" o:title=""/>
          </v:shape>
          <o:OLEObject Type="Embed" ProgID="Word.OpenDocumentText.12" ShapeID="_x0000_i34262" DrawAspect="Content" ObjectID="_1654258794" r:id="rId52"/>
        </w:object>
      </w:r>
    </w:p>
    <w:p w14:paraId="580A173A" w14:textId="758DECB9" w:rsidR="008E6EA6" w:rsidRPr="00C813A3" w:rsidRDefault="008E6EA6" w:rsidP="006D01BD">
      <w:pPr>
        <w:pStyle w:val="Heading3"/>
        <w:spacing w:line="360" w:lineRule="auto"/>
        <w:rPr>
          <w:rFonts w:asciiTheme="minorHAnsi" w:hAnsiTheme="minorHAnsi" w:cstheme="minorHAnsi"/>
        </w:rPr>
      </w:pPr>
      <w:bookmarkStart w:id="111" w:name="_Toc43645491"/>
      <w:bookmarkStart w:id="112" w:name="_Toc43645583"/>
      <w:r w:rsidRPr="00C813A3">
        <w:rPr>
          <w:rFonts w:asciiTheme="minorHAnsi" w:hAnsiTheme="minorHAnsi" w:cstheme="minorHAnsi"/>
        </w:rPr>
        <w:t>NRF24L01</w:t>
      </w:r>
      <w:bookmarkEnd w:id="111"/>
      <w:bookmarkEnd w:id="112"/>
    </w:p>
    <w:p w14:paraId="27DE4662" w14:textId="37549240" w:rsidR="004E3EED" w:rsidRPr="00C813A3" w:rsidRDefault="00F5520A" w:rsidP="00C813A3">
      <w:pPr>
        <w:pStyle w:val="TEXT"/>
        <w:rPr>
          <w:rFonts w:asciiTheme="minorHAnsi" w:hAnsiTheme="minorHAnsi" w:cstheme="minorHAnsi"/>
        </w:rPr>
      </w:pPr>
      <w:r w:rsidRPr="00C813A3">
        <w:rPr>
          <w:rFonts w:asciiTheme="minorHAnsi" w:hAnsiTheme="minorHAnsi" w:cstheme="minorHAnsi"/>
        </w:rPr>
        <w:t xml:space="preserve">          W przypadku modułu NRF24L01 skorzystano z gotowej biblioteki, która pozwala obsługiwać urządzenie. Podobnie jak w przypadku HC-12 pobierana jest temperatura i wysyłana za pośrednictwem nadajnika do odbiornika NRF24L01</w:t>
      </w:r>
      <w:r w:rsidR="009F5E25" w:rsidRPr="00C813A3">
        <w:rPr>
          <w:rFonts w:asciiTheme="minorHAnsi" w:hAnsiTheme="minorHAnsi" w:cstheme="minorHAnsi"/>
        </w:rPr>
        <w:t xml:space="preserve"> </w:t>
      </w:r>
      <w:commentRangeStart w:id="113"/>
      <w:r w:rsidRPr="00C813A3">
        <w:rPr>
          <w:rFonts w:asciiTheme="minorHAnsi" w:hAnsiTheme="minorHAnsi" w:cstheme="minorHAnsi"/>
        </w:rPr>
        <w:t>(Listing 3).</w:t>
      </w:r>
      <w:commentRangeEnd w:id="113"/>
      <w:r w:rsidR="00124E15" w:rsidRPr="00C813A3">
        <w:rPr>
          <w:rStyle w:val="CommentReference"/>
          <w:rFonts w:asciiTheme="minorHAnsi" w:hAnsiTheme="minorHAnsi" w:cstheme="minorHAnsi"/>
        </w:rPr>
        <w:commentReference w:id="113"/>
      </w:r>
    </w:p>
    <w:p w14:paraId="36A807A3" w14:textId="4A163365" w:rsidR="00F5520A" w:rsidRPr="00C813A3" w:rsidRDefault="00F5520A" w:rsidP="006D01BD">
      <w:pPr>
        <w:pStyle w:val="Caption"/>
        <w:keepNext/>
        <w:spacing w:line="360" w:lineRule="auto"/>
        <w:jc w:val="both"/>
        <w:rPr>
          <w:rFonts w:asciiTheme="minorHAnsi" w:hAnsiTheme="minorHAnsi" w:cstheme="minorHAnsi"/>
          <w:i/>
          <w:iCs/>
        </w:rPr>
      </w:pPr>
      <w:bookmarkStart w:id="114" w:name="_Toc43645398"/>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3</w:t>
      </w:r>
      <w:r w:rsidRPr="00C813A3">
        <w:rPr>
          <w:rFonts w:asciiTheme="minorHAnsi" w:hAnsiTheme="minorHAnsi" w:cstheme="minorHAnsi"/>
          <w:i/>
          <w:iCs/>
        </w:rPr>
        <w:fldChar w:fldCharType="end"/>
      </w:r>
      <w:r w:rsidRPr="00C813A3">
        <w:rPr>
          <w:rFonts w:asciiTheme="minorHAnsi" w:hAnsiTheme="minorHAnsi" w:cstheme="minorHAnsi"/>
          <w:i/>
          <w:iCs/>
        </w:rPr>
        <w:t xml:space="preserve"> - </w:t>
      </w:r>
      <w:r w:rsidR="00AC3DF6" w:rsidRPr="00C813A3">
        <w:rPr>
          <w:rFonts w:asciiTheme="minorHAnsi" w:hAnsiTheme="minorHAnsi" w:cstheme="minorHAnsi"/>
          <w:i/>
          <w:iCs/>
        </w:rPr>
        <w:t xml:space="preserve">Fragment </w:t>
      </w:r>
      <w:r w:rsidRPr="00C813A3">
        <w:rPr>
          <w:rFonts w:asciiTheme="minorHAnsi" w:hAnsiTheme="minorHAnsi" w:cstheme="minorHAnsi"/>
          <w:i/>
          <w:iCs/>
        </w:rPr>
        <w:t>Skrypt</w:t>
      </w:r>
      <w:r w:rsidR="00AC3DF6" w:rsidRPr="00C813A3">
        <w:rPr>
          <w:rFonts w:asciiTheme="minorHAnsi" w:hAnsiTheme="minorHAnsi" w:cstheme="minorHAnsi"/>
          <w:i/>
          <w:iCs/>
        </w:rPr>
        <w:t>u</w:t>
      </w:r>
      <w:r w:rsidRPr="00C813A3">
        <w:rPr>
          <w:rFonts w:asciiTheme="minorHAnsi" w:hAnsiTheme="minorHAnsi" w:cstheme="minorHAnsi"/>
          <w:i/>
          <w:iCs/>
        </w:rPr>
        <w:t xml:space="preserve"> realizujący wysyłanie danych przez moduł NRF24L01</w:t>
      </w:r>
      <w:bookmarkEnd w:id="114"/>
    </w:p>
    <w:bookmarkStart w:id="115" w:name="_MON_1652877315"/>
    <w:bookmarkEnd w:id="115"/>
    <w:p w14:paraId="7736BF80" w14:textId="5D692F71" w:rsidR="00F5520A" w:rsidRPr="00C813A3" w:rsidRDefault="00F5520A" w:rsidP="00C813A3">
      <w:pPr>
        <w:pStyle w:val="TEXT"/>
        <w:rPr>
          <w:rFonts w:asciiTheme="minorHAnsi" w:hAnsiTheme="minorHAnsi" w:cstheme="minorHAnsi"/>
        </w:rPr>
      </w:pPr>
      <w:r w:rsidRPr="00C813A3">
        <w:rPr>
          <w:rFonts w:asciiTheme="minorHAnsi" w:hAnsiTheme="minorHAnsi" w:cstheme="minorHAnsi"/>
        </w:rPr>
        <w:object w:dxaOrig="9072" w:dyaOrig="4271" w14:anchorId="74CEA54A">
          <v:shape id="_x0000_i34261" type="#_x0000_t75" style="width:453.75pt;height:214.5pt" o:ole="">
            <v:imagedata r:id="rId53" o:title=""/>
          </v:shape>
          <o:OLEObject Type="Embed" ProgID="Word.OpenDocumentText.12" ShapeID="_x0000_i34261" DrawAspect="Content" ObjectID="_1654258795" r:id="rId54"/>
        </w:object>
      </w:r>
    </w:p>
    <w:p w14:paraId="3EB7A5A9" w14:textId="1713E8AF" w:rsidR="00F5520A" w:rsidRPr="00C813A3" w:rsidRDefault="00C92B77" w:rsidP="00C813A3">
      <w:pPr>
        <w:pStyle w:val="TEXT"/>
        <w:rPr>
          <w:rFonts w:asciiTheme="minorHAnsi" w:hAnsiTheme="minorHAnsi" w:cstheme="minorHAnsi"/>
        </w:rPr>
      </w:pPr>
      <w:r w:rsidRPr="00C813A3">
        <w:rPr>
          <w:rFonts w:asciiTheme="minorHAnsi" w:hAnsiTheme="minorHAnsi" w:cstheme="minorHAnsi"/>
        </w:rPr>
        <w:t xml:space="preserve">          </w:t>
      </w:r>
      <w:r w:rsidR="00F5520A" w:rsidRPr="00C813A3">
        <w:rPr>
          <w:rFonts w:asciiTheme="minorHAnsi" w:hAnsiTheme="minorHAnsi" w:cstheme="minorHAnsi"/>
        </w:rPr>
        <w:t xml:space="preserve">Po stronie odbiorczej urządzenie </w:t>
      </w:r>
      <w:r w:rsidRPr="00C813A3">
        <w:rPr>
          <w:rFonts w:asciiTheme="minorHAnsi" w:hAnsiTheme="minorHAnsi" w:cstheme="minorHAnsi"/>
        </w:rPr>
        <w:t>otrzymuje dane i jeżeli wiadomość jest</w:t>
      </w:r>
      <w:commentRangeStart w:id="116"/>
      <w:r w:rsidRPr="00C813A3">
        <w:rPr>
          <w:rFonts w:asciiTheme="minorHAnsi" w:hAnsiTheme="minorHAnsi" w:cstheme="minorHAnsi"/>
        </w:rPr>
        <w:t xml:space="preserve"> poprawna</w:t>
      </w:r>
      <w:r w:rsidR="009F5E25" w:rsidRPr="00C813A3">
        <w:rPr>
          <w:rFonts w:asciiTheme="minorHAnsi" w:hAnsiTheme="minorHAnsi" w:cstheme="minorHAnsi"/>
        </w:rPr>
        <w:t>,</w:t>
      </w:r>
      <w:r w:rsidRPr="00C813A3">
        <w:rPr>
          <w:rFonts w:asciiTheme="minorHAnsi" w:hAnsiTheme="minorHAnsi" w:cstheme="minorHAnsi"/>
        </w:rPr>
        <w:t xml:space="preserve"> </w:t>
      </w:r>
      <w:commentRangeEnd w:id="116"/>
      <w:r w:rsidR="00124E15" w:rsidRPr="00C813A3">
        <w:rPr>
          <w:rStyle w:val="CommentReference"/>
          <w:rFonts w:asciiTheme="minorHAnsi" w:hAnsiTheme="minorHAnsi" w:cstheme="minorHAnsi"/>
        </w:rPr>
        <w:commentReference w:id="116"/>
      </w:r>
      <w:r w:rsidRPr="00C813A3">
        <w:rPr>
          <w:rFonts w:asciiTheme="minorHAnsi" w:hAnsiTheme="minorHAnsi" w:cstheme="minorHAnsi"/>
        </w:rPr>
        <w:t xml:space="preserve">przekazana zostaje do zmiennej </w:t>
      </w:r>
      <w:r w:rsidRPr="00C813A3">
        <w:rPr>
          <w:rFonts w:asciiTheme="minorHAnsi" w:hAnsiTheme="minorHAnsi" w:cstheme="minorHAnsi"/>
          <w:i/>
          <w:iCs/>
        </w:rPr>
        <w:t>mess_for_rpi</w:t>
      </w:r>
      <w:r w:rsidRPr="00C813A3">
        <w:rPr>
          <w:rFonts w:asciiTheme="minorHAnsi" w:hAnsiTheme="minorHAnsi" w:cstheme="minorHAnsi"/>
        </w:rPr>
        <w:t>, która wysyłana jest dalej</w:t>
      </w:r>
      <w:r w:rsidR="00BD4D74" w:rsidRPr="00C813A3">
        <w:rPr>
          <w:rFonts w:asciiTheme="minorHAnsi" w:hAnsiTheme="minorHAnsi" w:cstheme="minorHAnsi"/>
        </w:rPr>
        <w:t xml:space="preserve"> do urządzenia Raspberry pi</w:t>
      </w:r>
      <w:r w:rsidR="009F5E25" w:rsidRPr="00C813A3">
        <w:rPr>
          <w:rFonts w:asciiTheme="minorHAnsi" w:hAnsiTheme="minorHAnsi" w:cstheme="minorHAnsi"/>
        </w:rPr>
        <w:t xml:space="preserve"> </w:t>
      </w:r>
      <w:commentRangeStart w:id="117"/>
      <w:r w:rsidRPr="00C813A3">
        <w:rPr>
          <w:rFonts w:asciiTheme="minorHAnsi" w:hAnsiTheme="minorHAnsi" w:cstheme="minorHAnsi"/>
        </w:rPr>
        <w:t>(Listing 4).</w:t>
      </w:r>
      <w:commentRangeEnd w:id="117"/>
      <w:r w:rsidR="00124E15" w:rsidRPr="00C813A3">
        <w:rPr>
          <w:rStyle w:val="CommentReference"/>
          <w:rFonts w:asciiTheme="minorHAnsi" w:hAnsiTheme="minorHAnsi" w:cstheme="minorHAnsi"/>
        </w:rPr>
        <w:commentReference w:id="117"/>
      </w:r>
    </w:p>
    <w:p w14:paraId="48067A12" w14:textId="4C46FDB6" w:rsidR="00C92B77" w:rsidRPr="00C813A3" w:rsidRDefault="00C92B77" w:rsidP="006D01BD">
      <w:pPr>
        <w:pStyle w:val="Caption"/>
        <w:keepNext/>
        <w:spacing w:line="360" w:lineRule="auto"/>
        <w:jc w:val="both"/>
        <w:rPr>
          <w:rFonts w:asciiTheme="minorHAnsi" w:hAnsiTheme="minorHAnsi" w:cstheme="minorHAnsi"/>
          <w:i/>
          <w:iCs/>
        </w:rPr>
      </w:pPr>
      <w:bookmarkStart w:id="118" w:name="_Toc43645399"/>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4</w:t>
      </w:r>
      <w:r w:rsidRPr="00C813A3">
        <w:rPr>
          <w:rFonts w:asciiTheme="minorHAnsi" w:hAnsiTheme="minorHAnsi" w:cstheme="minorHAnsi"/>
          <w:i/>
          <w:iCs/>
        </w:rPr>
        <w:fldChar w:fldCharType="end"/>
      </w:r>
      <w:r w:rsidRPr="00C813A3">
        <w:rPr>
          <w:rFonts w:asciiTheme="minorHAnsi" w:hAnsiTheme="minorHAnsi" w:cstheme="minorHAnsi"/>
          <w:i/>
          <w:iCs/>
        </w:rPr>
        <w:t xml:space="preserve"> - </w:t>
      </w:r>
      <w:r w:rsidR="00AC3DF6" w:rsidRPr="00C813A3">
        <w:rPr>
          <w:rFonts w:asciiTheme="minorHAnsi" w:hAnsiTheme="minorHAnsi" w:cstheme="minorHAnsi"/>
          <w:i/>
          <w:iCs/>
        </w:rPr>
        <w:t>Fragment s</w:t>
      </w:r>
      <w:r w:rsidRPr="00C813A3">
        <w:rPr>
          <w:rFonts w:asciiTheme="minorHAnsi" w:hAnsiTheme="minorHAnsi" w:cstheme="minorHAnsi"/>
          <w:i/>
          <w:iCs/>
        </w:rPr>
        <w:t>kryp</w:t>
      </w:r>
      <w:r w:rsidR="00AC3DF6" w:rsidRPr="00C813A3">
        <w:rPr>
          <w:rFonts w:asciiTheme="minorHAnsi" w:hAnsiTheme="minorHAnsi" w:cstheme="minorHAnsi"/>
          <w:i/>
          <w:iCs/>
        </w:rPr>
        <w:t>u</w:t>
      </w:r>
      <w:r w:rsidRPr="00C813A3">
        <w:rPr>
          <w:rFonts w:asciiTheme="minorHAnsi" w:hAnsiTheme="minorHAnsi" w:cstheme="minorHAnsi"/>
          <w:i/>
          <w:iCs/>
        </w:rPr>
        <w:t xml:space="preserve"> odbierający informacje z nadajnika NRF24L01</w:t>
      </w:r>
      <w:bookmarkEnd w:id="118"/>
    </w:p>
    <w:bookmarkStart w:id="119" w:name="_MON_1652878101"/>
    <w:bookmarkEnd w:id="119"/>
    <w:p w14:paraId="20B2779D" w14:textId="56CD5F87" w:rsidR="00C92B77" w:rsidRPr="00C813A3" w:rsidRDefault="00C92B77" w:rsidP="00C813A3">
      <w:pPr>
        <w:pStyle w:val="TEXT"/>
        <w:rPr>
          <w:rFonts w:asciiTheme="minorHAnsi" w:hAnsiTheme="minorHAnsi" w:cstheme="minorHAnsi"/>
        </w:rPr>
      </w:pPr>
      <w:r w:rsidRPr="00C813A3">
        <w:rPr>
          <w:rFonts w:asciiTheme="minorHAnsi" w:hAnsiTheme="minorHAnsi" w:cstheme="minorHAnsi"/>
        </w:rPr>
        <w:object w:dxaOrig="9072" w:dyaOrig="2484" w14:anchorId="0764FB39">
          <v:shape id="_x0000_i34260" type="#_x0000_t75" style="width:453.75pt;height:124.5pt" o:ole="">
            <v:imagedata r:id="rId55" o:title=""/>
          </v:shape>
          <o:OLEObject Type="Embed" ProgID="Word.OpenDocumentText.12" ShapeID="_x0000_i34260" DrawAspect="Content" ObjectID="_1654258796" r:id="rId56"/>
        </w:object>
      </w:r>
    </w:p>
    <w:p w14:paraId="2691564F" w14:textId="3886497D" w:rsidR="004E3EED" w:rsidRPr="00C813A3" w:rsidRDefault="00C92B77" w:rsidP="006D01BD">
      <w:pPr>
        <w:pStyle w:val="Heading3"/>
        <w:spacing w:line="360" w:lineRule="auto"/>
        <w:rPr>
          <w:rFonts w:asciiTheme="minorHAnsi" w:hAnsiTheme="minorHAnsi" w:cstheme="minorHAnsi"/>
        </w:rPr>
      </w:pPr>
      <w:bookmarkStart w:id="120" w:name="_Toc43645492"/>
      <w:bookmarkStart w:id="121" w:name="_Toc43645584"/>
      <w:r w:rsidRPr="00C813A3">
        <w:rPr>
          <w:rFonts w:asciiTheme="minorHAnsi" w:hAnsiTheme="minorHAnsi" w:cstheme="minorHAnsi"/>
        </w:rPr>
        <w:lastRenderedPageBreak/>
        <w:t>LoRa</w:t>
      </w:r>
      <w:bookmarkEnd w:id="120"/>
      <w:bookmarkEnd w:id="121"/>
    </w:p>
    <w:p w14:paraId="13558558" w14:textId="3B53C9D9" w:rsidR="00C92B77" w:rsidRPr="00C813A3" w:rsidRDefault="00AC3DF6" w:rsidP="00C813A3">
      <w:pPr>
        <w:pStyle w:val="TEXT"/>
        <w:rPr>
          <w:rFonts w:asciiTheme="minorHAnsi" w:hAnsiTheme="minorHAnsi" w:cstheme="minorHAnsi"/>
        </w:rPr>
      </w:pPr>
      <w:r w:rsidRPr="00C813A3">
        <w:rPr>
          <w:rFonts w:asciiTheme="minorHAnsi" w:hAnsiTheme="minorHAnsi" w:cstheme="minorHAnsi"/>
        </w:rPr>
        <w:t xml:space="preserve">          Wymiana danych w systemie LoRa realizowana jest za pomocą biblioteki udostępnionej przez firmę Adafruit</w:t>
      </w:r>
      <w:r w:rsidR="00F2220D" w:rsidRPr="00C813A3">
        <w:rPr>
          <w:rFonts w:asciiTheme="minorHAnsi" w:hAnsiTheme="minorHAnsi" w:cstheme="minorHAnsi"/>
        </w:rPr>
        <w:t>,</w:t>
      </w:r>
      <w:r w:rsidRPr="00C813A3">
        <w:rPr>
          <w:rFonts w:asciiTheme="minorHAnsi" w:hAnsiTheme="minorHAnsi" w:cstheme="minorHAnsi"/>
        </w:rPr>
        <w:t xml:space="preserve"> co ułatwia </w:t>
      </w:r>
      <w:r w:rsidR="009F5E25" w:rsidRPr="00C813A3">
        <w:rPr>
          <w:rFonts w:asciiTheme="minorHAnsi" w:hAnsiTheme="minorHAnsi" w:cstheme="minorHAnsi"/>
        </w:rPr>
        <w:t>w</w:t>
      </w:r>
      <w:r w:rsidR="00124E15" w:rsidRPr="00C813A3">
        <w:rPr>
          <w:rStyle w:val="CommentReference"/>
          <w:rFonts w:asciiTheme="minorHAnsi" w:hAnsiTheme="minorHAnsi" w:cstheme="minorHAnsi"/>
        </w:rPr>
        <w:commentReference w:id="122"/>
      </w:r>
      <w:r w:rsidRPr="00C813A3">
        <w:rPr>
          <w:rFonts w:asciiTheme="minorHAnsi" w:hAnsiTheme="minorHAnsi" w:cstheme="minorHAnsi"/>
        </w:rPr>
        <w:t xml:space="preserve"> dużym stopniu proces programowania modułów. Biblioteka pozwala m.in. na ustawienie poziomu mocy wysyłania, czy też weryfikację dostarczenia wiadomości</w:t>
      </w:r>
      <w:r w:rsidR="009F5E25" w:rsidRPr="00C813A3">
        <w:rPr>
          <w:rFonts w:asciiTheme="minorHAnsi" w:hAnsiTheme="minorHAnsi" w:cstheme="minorHAnsi"/>
        </w:rPr>
        <w:t xml:space="preserve"> </w:t>
      </w:r>
      <w:commentRangeStart w:id="123"/>
      <w:r w:rsidRPr="00C813A3">
        <w:rPr>
          <w:rFonts w:asciiTheme="minorHAnsi" w:hAnsiTheme="minorHAnsi" w:cstheme="minorHAnsi"/>
        </w:rPr>
        <w:t>(Listing 5).</w:t>
      </w:r>
      <w:commentRangeEnd w:id="123"/>
      <w:r w:rsidR="00124E15" w:rsidRPr="00C813A3">
        <w:rPr>
          <w:rStyle w:val="CommentReference"/>
          <w:rFonts w:asciiTheme="minorHAnsi" w:hAnsiTheme="minorHAnsi" w:cstheme="minorHAnsi"/>
        </w:rPr>
        <w:commentReference w:id="123"/>
      </w:r>
    </w:p>
    <w:p w14:paraId="0A492A2E" w14:textId="4177F37F" w:rsidR="00AC3DF6" w:rsidRPr="00C813A3" w:rsidRDefault="00AC3DF6" w:rsidP="006D01BD">
      <w:pPr>
        <w:pStyle w:val="Caption"/>
        <w:keepNext/>
        <w:spacing w:line="360" w:lineRule="auto"/>
        <w:jc w:val="both"/>
        <w:rPr>
          <w:rFonts w:asciiTheme="minorHAnsi" w:hAnsiTheme="minorHAnsi" w:cstheme="minorHAnsi"/>
          <w:i/>
          <w:iCs/>
        </w:rPr>
      </w:pPr>
      <w:bookmarkStart w:id="124" w:name="_Toc43645400"/>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5</w:t>
      </w:r>
      <w:r w:rsidRPr="00C813A3">
        <w:rPr>
          <w:rFonts w:asciiTheme="minorHAnsi" w:hAnsiTheme="minorHAnsi" w:cstheme="minorHAnsi"/>
          <w:i/>
          <w:iCs/>
        </w:rPr>
        <w:fldChar w:fldCharType="end"/>
      </w:r>
      <w:r w:rsidRPr="00C813A3">
        <w:rPr>
          <w:rFonts w:asciiTheme="minorHAnsi" w:hAnsiTheme="minorHAnsi" w:cstheme="minorHAnsi"/>
          <w:i/>
          <w:iCs/>
        </w:rPr>
        <w:t xml:space="preserve"> - Fragment skryptu realizujący wysyłanie danych przez system LoRa</w:t>
      </w:r>
      <w:bookmarkEnd w:id="124"/>
    </w:p>
    <w:bookmarkStart w:id="125" w:name="_MON_1652878320"/>
    <w:bookmarkEnd w:id="125"/>
    <w:p w14:paraId="4777FE75" w14:textId="60B1D145" w:rsidR="00AC3DF6" w:rsidRPr="00C813A3" w:rsidRDefault="00AC3DF6" w:rsidP="00C813A3">
      <w:pPr>
        <w:pStyle w:val="TEXT"/>
        <w:rPr>
          <w:rFonts w:asciiTheme="minorHAnsi" w:hAnsiTheme="minorHAnsi" w:cstheme="minorHAnsi"/>
        </w:rPr>
      </w:pPr>
      <w:r w:rsidRPr="00C813A3">
        <w:rPr>
          <w:rFonts w:asciiTheme="minorHAnsi" w:hAnsiTheme="minorHAnsi" w:cstheme="minorHAnsi"/>
        </w:rPr>
        <w:object w:dxaOrig="9072" w:dyaOrig="4781" w14:anchorId="10683F18">
          <v:shape id="_x0000_i34259" type="#_x0000_t75" style="width:453.75pt;height:239.25pt" o:ole="">
            <v:imagedata r:id="rId57" o:title=""/>
          </v:shape>
          <o:OLEObject Type="Embed" ProgID="Word.OpenDocumentText.12" ShapeID="_x0000_i34259" DrawAspect="Content" ObjectID="_1654258797" r:id="rId58"/>
        </w:object>
      </w:r>
    </w:p>
    <w:p w14:paraId="076800F3" w14:textId="287A0E76" w:rsidR="00C92B77" w:rsidRPr="00C813A3" w:rsidRDefault="00E063AF" w:rsidP="00C813A3">
      <w:pPr>
        <w:pStyle w:val="TEXT"/>
        <w:rPr>
          <w:rFonts w:asciiTheme="minorHAnsi" w:hAnsiTheme="minorHAnsi" w:cstheme="minorHAnsi"/>
        </w:rPr>
      </w:pPr>
      <w:r w:rsidRPr="00C813A3">
        <w:rPr>
          <w:rFonts w:asciiTheme="minorHAnsi" w:hAnsiTheme="minorHAnsi" w:cstheme="minorHAnsi"/>
        </w:rPr>
        <w:t xml:space="preserve">          </w:t>
      </w:r>
      <w:r w:rsidR="00AC3DF6" w:rsidRPr="00C813A3">
        <w:rPr>
          <w:rFonts w:asciiTheme="minorHAnsi" w:hAnsiTheme="minorHAnsi" w:cstheme="minorHAnsi"/>
        </w:rPr>
        <w:t xml:space="preserve">Drugie </w:t>
      </w:r>
      <w:commentRangeStart w:id="126"/>
      <w:r w:rsidR="00AC3DF6" w:rsidRPr="00C813A3">
        <w:rPr>
          <w:rFonts w:asciiTheme="minorHAnsi" w:hAnsiTheme="minorHAnsi" w:cstheme="minorHAnsi"/>
        </w:rPr>
        <w:t>urządzenie</w:t>
      </w:r>
      <w:commentRangeEnd w:id="126"/>
      <w:r w:rsidR="00124E15" w:rsidRPr="00C813A3">
        <w:rPr>
          <w:rStyle w:val="CommentReference"/>
          <w:rFonts w:asciiTheme="minorHAnsi" w:hAnsiTheme="minorHAnsi" w:cstheme="minorHAnsi"/>
        </w:rPr>
        <w:commentReference w:id="126"/>
      </w:r>
      <w:r w:rsidR="00AC3DF6" w:rsidRPr="00C813A3">
        <w:rPr>
          <w:rFonts w:asciiTheme="minorHAnsi" w:hAnsiTheme="minorHAnsi" w:cstheme="minorHAnsi"/>
        </w:rPr>
        <w:t xml:space="preserve"> LoRa</w:t>
      </w:r>
      <w:r w:rsidR="00F2220D" w:rsidRPr="00C813A3">
        <w:rPr>
          <w:rFonts w:asciiTheme="minorHAnsi" w:hAnsiTheme="minorHAnsi" w:cstheme="minorHAnsi"/>
        </w:rPr>
        <w:t>, które</w:t>
      </w:r>
      <w:r w:rsidR="00AC3DF6" w:rsidRPr="00C813A3">
        <w:rPr>
          <w:rFonts w:asciiTheme="minorHAnsi" w:hAnsiTheme="minorHAnsi" w:cstheme="minorHAnsi"/>
        </w:rPr>
        <w:t xml:space="preserve"> skonfigurowan</w:t>
      </w:r>
      <w:r w:rsidR="00F2220D" w:rsidRPr="00C813A3">
        <w:rPr>
          <w:rFonts w:asciiTheme="minorHAnsi" w:hAnsiTheme="minorHAnsi" w:cstheme="minorHAnsi"/>
        </w:rPr>
        <w:t>o</w:t>
      </w:r>
      <w:r w:rsidR="00AC3DF6" w:rsidRPr="00C813A3">
        <w:rPr>
          <w:rFonts w:asciiTheme="minorHAnsi" w:hAnsiTheme="minorHAnsi" w:cstheme="minorHAnsi"/>
        </w:rPr>
        <w:t xml:space="preserve"> w try</w:t>
      </w:r>
      <w:r w:rsidR="00F2220D" w:rsidRPr="00C813A3">
        <w:rPr>
          <w:rFonts w:asciiTheme="minorHAnsi" w:hAnsiTheme="minorHAnsi" w:cstheme="minorHAnsi"/>
        </w:rPr>
        <w:t>b</w:t>
      </w:r>
      <w:r w:rsidR="00AC3DF6" w:rsidRPr="00C813A3">
        <w:rPr>
          <w:rFonts w:asciiTheme="minorHAnsi" w:hAnsiTheme="minorHAnsi" w:cstheme="minorHAnsi"/>
        </w:rPr>
        <w:t>ie odbiornika</w:t>
      </w:r>
      <w:r w:rsidR="00F2220D" w:rsidRPr="00C813A3">
        <w:rPr>
          <w:rFonts w:asciiTheme="minorHAnsi" w:hAnsiTheme="minorHAnsi" w:cstheme="minorHAnsi"/>
        </w:rPr>
        <w:t>,</w:t>
      </w:r>
      <w:r w:rsidR="00AC3DF6" w:rsidRPr="00C813A3">
        <w:rPr>
          <w:rFonts w:asciiTheme="minorHAnsi" w:hAnsiTheme="minorHAnsi" w:cstheme="minorHAnsi"/>
        </w:rPr>
        <w:t xml:space="preserve"> otrzymane dane formatuje w odpowiedni sposób i przekazuje do mikrokontrolera Arduino Mega 2560.</w:t>
      </w:r>
    </w:p>
    <w:p w14:paraId="69522E72" w14:textId="305C61E1" w:rsidR="00AC3DF6" w:rsidRPr="00C813A3" w:rsidRDefault="00AC3DF6" w:rsidP="006D01BD">
      <w:pPr>
        <w:pStyle w:val="Caption"/>
        <w:keepNext/>
        <w:spacing w:line="360" w:lineRule="auto"/>
        <w:jc w:val="both"/>
        <w:rPr>
          <w:rFonts w:asciiTheme="minorHAnsi" w:hAnsiTheme="minorHAnsi" w:cstheme="minorHAnsi"/>
          <w:i/>
          <w:iCs/>
        </w:rPr>
      </w:pPr>
      <w:bookmarkStart w:id="127" w:name="_Toc43645401"/>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6</w:t>
      </w:r>
      <w:r w:rsidRPr="00C813A3">
        <w:rPr>
          <w:rFonts w:asciiTheme="minorHAnsi" w:hAnsiTheme="minorHAnsi" w:cstheme="minorHAnsi"/>
          <w:i/>
          <w:iCs/>
        </w:rPr>
        <w:fldChar w:fldCharType="end"/>
      </w:r>
      <w:r w:rsidR="00E063AF" w:rsidRPr="00C813A3">
        <w:rPr>
          <w:rFonts w:asciiTheme="minorHAnsi" w:hAnsiTheme="minorHAnsi" w:cstheme="minorHAnsi"/>
          <w:i/>
          <w:iCs/>
        </w:rPr>
        <w:t xml:space="preserve"> - Fragment skryptu obsługujący odbiornik LoRa</w:t>
      </w:r>
      <w:bookmarkEnd w:id="127"/>
    </w:p>
    <w:bookmarkStart w:id="128" w:name="_MON_1652878827"/>
    <w:bookmarkEnd w:id="128"/>
    <w:p w14:paraId="5679F02F" w14:textId="73743F6A" w:rsidR="00AC3DF6" w:rsidRPr="00C813A3" w:rsidRDefault="00E063AF" w:rsidP="00C813A3">
      <w:pPr>
        <w:pStyle w:val="TEXT"/>
        <w:rPr>
          <w:rFonts w:asciiTheme="minorHAnsi" w:hAnsiTheme="minorHAnsi" w:cstheme="minorHAnsi"/>
        </w:rPr>
      </w:pPr>
      <w:r w:rsidRPr="00C813A3">
        <w:rPr>
          <w:rFonts w:asciiTheme="minorHAnsi" w:hAnsiTheme="minorHAnsi" w:cstheme="minorHAnsi"/>
        </w:rPr>
        <w:object w:dxaOrig="9072" w:dyaOrig="3830" w14:anchorId="0538A658">
          <v:shape id="_x0000_i34258" type="#_x0000_t75" style="width:453.75pt;height:192pt" o:ole="">
            <v:imagedata r:id="rId59" o:title=""/>
          </v:shape>
          <o:OLEObject Type="Embed" ProgID="Word.OpenDocumentText.12" ShapeID="_x0000_i34258" DrawAspect="Content" ObjectID="_1654258798" r:id="rId60"/>
        </w:object>
      </w:r>
    </w:p>
    <w:p w14:paraId="4DB1CA0E" w14:textId="77777777" w:rsidR="002E2110" w:rsidRPr="00C813A3" w:rsidRDefault="002E2110" w:rsidP="00C813A3">
      <w:pPr>
        <w:pStyle w:val="TEXT"/>
        <w:rPr>
          <w:rFonts w:asciiTheme="minorHAnsi" w:hAnsiTheme="minorHAnsi" w:cstheme="minorHAnsi"/>
        </w:rPr>
      </w:pPr>
    </w:p>
    <w:p w14:paraId="44BED9ED" w14:textId="381B4DFC" w:rsidR="00AC3DF6" w:rsidRPr="00C813A3" w:rsidRDefault="00E063AF" w:rsidP="006D01BD">
      <w:pPr>
        <w:pStyle w:val="Heading3"/>
        <w:spacing w:line="360" w:lineRule="auto"/>
        <w:rPr>
          <w:rFonts w:asciiTheme="minorHAnsi" w:hAnsiTheme="minorHAnsi" w:cstheme="minorHAnsi"/>
        </w:rPr>
      </w:pPr>
      <w:bookmarkStart w:id="129" w:name="_Toc43645493"/>
      <w:bookmarkStart w:id="130" w:name="_Toc43645585"/>
      <w:r w:rsidRPr="00C813A3">
        <w:rPr>
          <w:rFonts w:asciiTheme="minorHAnsi" w:hAnsiTheme="minorHAnsi" w:cstheme="minorHAnsi"/>
        </w:rPr>
        <w:lastRenderedPageBreak/>
        <w:t>XBee</w:t>
      </w:r>
      <w:bookmarkEnd w:id="129"/>
      <w:bookmarkEnd w:id="130"/>
    </w:p>
    <w:p w14:paraId="5F6AE983" w14:textId="1A978F70" w:rsidR="00E063AF" w:rsidRPr="00C813A3" w:rsidRDefault="00E063AF" w:rsidP="00C813A3">
      <w:pPr>
        <w:pStyle w:val="TEXT"/>
        <w:rPr>
          <w:rFonts w:asciiTheme="minorHAnsi" w:hAnsiTheme="minorHAnsi" w:cstheme="minorHAnsi"/>
        </w:rPr>
      </w:pPr>
      <w:r w:rsidRPr="00C813A3">
        <w:rPr>
          <w:rFonts w:asciiTheme="minorHAnsi" w:hAnsiTheme="minorHAnsi" w:cstheme="minorHAnsi"/>
        </w:rPr>
        <w:t xml:space="preserve">          Moduły podłączone zostały do urządzeń SparkFun Fio v3, które posiadają dedykowane wejście na XBee co pozwala na ich prostą obsługę. Piny wejściowe i wyjściowy XBee połączone są bezpośrednio z pinami wejścia i wyjścia SparkFun. W ten sposób obsługa interfejsu serialowego pozwala na przesyłanie wiadomości kanałem bezprzewodowym</w:t>
      </w:r>
      <w:r w:rsidR="002C28E0" w:rsidRPr="00C813A3">
        <w:rPr>
          <w:rFonts w:asciiTheme="minorHAnsi" w:hAnsiTheme="minorHAnsi" w:cstheme="minorHAnsi"/>
        </w:rPr>
        <w:t xml:space="preserve"> (Listing 7)</w:t>
      </w:r>
      <w:r w:rsidRPr="00C813A3">
        <w:rPr>
          <w:rFonts w:asciiTheme="minorHAnsi" w:hAnsiTheme="minorHAnsi" w:cstheme="minorHAnsi"/>
        </w:rPr>
        <w:t>.</w:t>
      </w:r>
    </w:p>
    <w:p w14:paraId="44CA2F1A" w14:textId="1B663057" w:rsidR="002C28E0" w:rsidRPr="00C813A3" w:rsidRDefault="002C28E0" w:rsidP="006D01BD">
      <w:pPr>
        <w:pStyle w:val="Caption"/>
        <w:keepNext/>
        <w:spacing w:line="360" w:lineRule="auto"/>
        <w:jc w:val="both"/>
        <w:rPr>
          <w:rFonts w:asciiTheme="minorHAnsi" w:hAnsiTheme="minorHAnsi" w:cstheme="minorHAnsi"/>
          <w:i/>
          <w:iCs/>
        </w:rPr>
      </w:pPr>
      <w:bookmarkStart w:id="131" w:name="_Toc43645402"/>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7</w:t>
      </w:r>
      <w:r w:rsidRPr="00C813A3">
        <w:rPr>
          <w:rFonts w:asciiTheme="minorHAnsi" w:hAnsiTheme="minorHAnsi" w:cstheme="minorHAnsi"/>
          <w:i/>
          <w:iCs/>
        </w:rPr>
        <w:fldChar w:fldCharType="end"/>
      </w:r>
      <w:r w:rsidRPr="00C813A3">
        <w:rPr>
          <w:rFonts w:asciiTheme="minorHAnsi" w:hAnsiTheme="minorHAnsi" w:cstheme="minorHAnsi"/>
          <w:i/>
          <w:iCs/>
        </w:rPr>
        <w:t xml:space="preserve"> - Fragment skryptu obsługujący nadajnik modułu XBee</w:t>
      </w:r>
      <w:bookmarkEnd w:id="131"/>
    </w:p>
    <w:bookmarkStart w:id="132" w:name="_MON_1652879479"/>
    <w:bookmarkEnd w:id="132"/>
    <w:p w14:paraId="52F10BB8" w14:textId="79C760B9" w:rsidR="00E063AF" w:rsidRPr="00C813A3" w:rsidRDefault="002C28E0" w:rsidP="00C813A3">
      <w:pPr>
        <w:pStyle w:val="TEXT"/>
        <w:rPr>
          <w:rFonts w:asciiTheme="minorHAnsi" w:hAnsiTheme="minorHAnsi" w:cstheme="minorHAnsi"/>
        </w:rPr>
      </w:pPr>
      <w:r w:rsidRPr="00C813A3">
        <w:rPr>
          <w:rFonts w:asciiTheme="minorHAnsi" w:hAnsiTheme="minorHAnsi" w:cstheme="minorHAnsi"/>
        </w:rPr>
        <w:object w:dxaOrig="9072" w:dyaOrig="3505" w14:anchorId="3BF86F14">
          <v:shape id="_x0000_i34257" type="#_x0000_t75" style="width:453.75pt;height:175.5pt" o:ole="">
            <v:imagedata r:id="rId61" o:title=""/>
          </v:shape>
          <o:OLEObject Type="Embed" ProgID="Word.OpenDocumentText.12" ShapeID="_x0000_i34257" DrawAspect="Content" ObjectID="_1654258799" r:id="rId62"/>
        </w:object>
      </w:r>
    </w:p>
    <w:p w14:paraId="6E5F0CB9" w14:textId="175CDD9B" w:rsidR="00AC3DF6" w:rsidRPr="00C813A3" w:rsidRDefault="002C28E0" w:rsidP="00C813A3">
      <w:pPr>
        <w:pStyle w:val="TEXT"/>
        <w:rPr>
          <w:rFonts w:asciiTheme="minorHAnsi" w:hAnsiTheme="minorHAnsi" w:cstheme="minorHAnsi"/>
        </w:rPr>
      </w:pPr>
      <w:r w:rsidRPr="00C813A3">
        <w:rPr>
          <w:rFonts w:asciiTheme="minorHAnsi" w:hAnsiTheme="minorHAnsi" w:cstheme="minorHAnsi"/>
        </w:rPr>
        <w:t xml:space="preserve">Po stronie odbiornika moduł XBee przekazuje otrzymane dane do wejścia pinu serialowego urządzenia SprakFun co umożliwia łatwe odczytanie wiadomości i przekazanie ich do Arduino Mega </w:t>
      </w:r>
      <w:commentRangeStart w:id="133"/>
      <w:r w:rsidRPr="00C813A3">
        <w:rPr>
          <w:rFonts w:asciiTheme="minorHAnsi" w:hAnsiTheme="minorHAnsi" w:cstheme="minorHAnsi"/>
        </w:rPr>
        <w:t>(Listing 8).</w:t>
      </w:r>
      <w:commentRangeEnd w:id="133"/>
      <w:r w:rsidR="00124E15" w:rsidRPr="00C813A3">
        <w:rPr>
          <w:rStyle w:val="CommentReference"/>
          <w:rFonts w:asciiTheme="minorHAnsi" w:hAnsiTheme="minorHAnsi" w:cstheme="minorHAnsi"/>
        </w:rPr>
        <w:commentReference w:id="133"/>
      </w:r>
    </w:p>
    <w:p w14:paraId="6FEA1031" w14:textId="755C884C" w:rsidR="002C28E0" w:rsidRPr="00C813A3" w:rsidRDefault="002C28E0" w:rsidP="006D01BD">
      <w:pPr>
        <w:pStyle w:val="Caption"/>
        <w:keepNext/>
        <w:spacing w:line="360" w:lineRule="auto"/>
        <w:jc w:val="both"/>
        <w:rPr>
          <w:rFonts w:asciiTheme="minorHAnsi" w:hAnsiTheme="minorHAnsi" w:cstheme="minorHAnsi"/>
          <w:i/>
          <w:iCs/>
        </w:rPr>
      </w:pPr>
      <w:bookmarkStart w:id="134" w:name="_Toc43645403"/>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8</w:t>
      </w:r>
      <w:r w:rsidRPr="00C813A3">
        <w:rPr>
          <w:rFonts w:asciiTheme="minorHAnsi" w:hAnsiTheme="minorHAnsi" w:cstheme="minorHAnsi"/>
          <w:i/>
          <w:iCs/>
        </w:rPr>
        <w:fldChar w:fldCharType="end"/>
      </w:r>
      <w:r w:rsidRPr="00C813A3">
        <w:rPr>
          <w:rFonts w:asciiTheme="minorHAnsi" w:hAnsiTheme="minorHAnsi" w:cstheme="minorHAnsi"/>
          <w:i/>
          <w:iCs/>
        </w:rPr>
        <w:t xml:space="preserve"> - Fragment skryptu obsługujący odbiornik XBee</w:t>
      </w:r>
      <w:bookmarkEnd w:id="134"/>
    </w:p>
    <w:bookmarkStart w:id="135" w:name="_MON_1652879689"/>
    <w:bookmarkEnd w:id="135"/>
    <w:p w14:paraId="293B5B5B" w14:textId="3A800DE4" w:rsidR="002C28E0" w:rsidRPr="00C813A3" w:rsidRDefault="002C28E0" w:rsidP="00C813A3">
      <w:pPr>
        <w:pStyle w:val="TEXT"/>
        <w:rPr>
          <w:rFonts w:asciiTheme="minorHAnsi" w:hAnsiTheme="minorHAnsi" w:cstheme="minorHAnsi"/>
        </w:rPr>
      </w:pPr>
      <w:r w:rsidRPr="00C813A3">
        <w:rPr>
          <w:rFonts w:asciiTheme="minorHAnsi" w:hAnsiTheme="minorHAnsi" w:cstheme="minorHAnsi"/>
        </w:rPr>
        <w:object w:dxaOrig="9072" w:dyaOrig="2766" w14:anchorId="34B71D41">
          <v:shape id="_x0000_i34256" type="#_x0000_t75" style="width:453.75pt;height:138.75pt" o:ole="">
            <v:imagedata r:id="rId63" o:title=""/>
          </v:shape>
          <o:OLEObject Type="Embed" ProgID="Word.OpenDocumentText.12" ShapeID="_x0000_i34256" DrawAspect="Content" ObjectID="_1654258800" r:id="rId64"/>
        </w:object>
      </w:r>
    </w:p>
    <w:p w14:paraId="5DA1A670" w14:textId="77777777" w:rsidR="002E2110" w:rsidRPr="00C813A3" w:rsidRDefault="002E2110" w:rsidP="00C813A3">
      <w:pPr>
        <w:pStyle w:val="TEXT"/>
        <w:rPr>
          <w:rFonts w:asciiTheme="minorHAnsi" w:hAnsiTheme="minorHAnsi" w:cstheme="minorHAnsi"/>
        </w:rPr>
      </w:pPr>
    </w:p>
    <w:p w14:paraId="6C4C29EA" w14:textId="67043FE5" w:rsidR="002402B4" w:rsidRPr="00C813A3" w:rsidRDefault="002402B4" w:rsidP="007A74A7">
      <w:pPr>
        <w:pStyle w:val="Heading1"/>
        <w:rPr>
          <w:rFonts w:asciiTheme="minorHAnsi" w:hAnsiTheme="minorHAnsi" w:cstheme="minorHAnsi"/>
        </w:rPr>
      </w:pPr>
      <w:bookmarkStart w:id="136" w:name="_Toc43645494"/>
      <w:bookmarkStart w:id="137" w:name="_Toc43645586"/>
      <w:r w:rsidRPr="00C813A3">
        <w:rPr>
          <w:rFonts w:asciiTheme="minorHAnsi" w:hAnsiTheme="minorHAnsi" w:cstheme="minorHAnsi"/>
        </w:rPr>
        <w:t>System archiwizacji i wizualizacji danych</w:t>
      </w:r>
      <w:bookmarkEnd w:id="136"/>
      <w:bookmarkEnd w:id="137"/>
    </w:p>
    <w:p w14:paraId="4D5D8E32" w14:textId="415A4F51" w:rsidR="004E3EED" w:rsidRPr="00C813A3" w:rsidRDefault="004E3EED" w:rsidP="00C813A3">
      <w:pPr>
        <w:pStyle w:val="TEXT"/>
        <w:rPr>
          <w:rFonts w:asciiTheme="minorHAnsi" w:hAnsiTheme="minorHAnsi" w:cstheme="minorHAnsi"/>
        </w:rPr>
      </w:pPr>
      <w:r w:rsidRPr="00C813A3">
        <w:rPr>
          <w:rFonts w:asciiTheme="minorHAnsi" w:hAnsiTheme="minorHAnsi" w:cstheme="minorHAnsi"/>
        </w:rPr>
        <w:t xml:space="preserve">          W celu przechowywania i wizualizacji danych temperatury wykorzystywanych w niniejszej pracy</w:t>
      </w:r>
      <w:r w:rsidR="00F2220D" w:rsidRPr="00C813A3">
        <w:rPr>
          <w:rFonts w:asciiTheme="minorHAnsi" w:hAnsiTheme="minorHAnsi" w:cstheme="minorHAnsi"/>
        </w:rPr>
        <w:t>,</w:t>
      </w:r>
      <w:r w:rsidRPr="00C813A3">
        <w:rPr>
          <w:rFonts w:asciiTheme="minorHAnsi" w:hAnsiTheme="minorHAnsi" w:cstheme="minorHAnsi"/>
        </w:rPr>
        <w:t xml:space="preserve"> skorzystano z narzędzi umożliwiających wykonywanie tych czynności. Archiwizacja danych odbywa się w bazie danych InfluxDB. InfluxDB to darmowe oprogramowanie do przechowywania danych zbieranych w czasie, co czyni ją bardzo dobrym wyborem do </w:t>
      </w:r>
      <w:r w:rsidR="00F2220D" w:rsidRPr="00C813A3">
        <w:rPr>
          <w:rFonts w:asciiTheme="minorHAnsi" w:hAnsiTheme="minorHAnsi" w:cstheme="minorHAnsi"/>
        </w:rPr>
        <w:t>archiwizowania</w:t>
      </w:r>
      <w:r w:rsidRPr="00C813A3">
        <w:rPr>
          <w:rFonts w:asciiTheme="minorHAnsi" w:hAnsiTheme="minorHAnsi" w:cstheme="minorHAnsi"/>
        </w:rPr>
        <w:t xml:space="preserve"> wartości temperatur pobieranych w ciągu pewnego zakresu czasu. Ponadto InfluxDB jest domyślne wspieraną bazą </w:t>
      </w:r>
      <w:r w:rsidR="009F5E25" w:rsidRPr="00C813A3">
        <w:rPr>
          <w:rFonts w:asciiTheme="minorHAnsi" w:hAnsiTheme="minorHAnsi" w:cstheme="minorHAnsi"/>
        </w:rPr>
        <w:t>po</w:t>
      </w:r>
      <w:commentRangeStart w:id="138"/>
      <w:r w:rsidRPr="00C813A3">
        <w:rPr>
          <w:rFonts w:asciiTheme="minorHAnsi" w:hAnsiTheme="minorHAnsi" w:cstheme="minorHAnsi"/>
        </w:rPr>
        <w:t>przez</w:t>
      </w:r>
      <w:commentRangeEnd w:id="138"/>
      <w:r w:rsidR="00124E15" w:rsidRPr="00C813A3">
        <w:rPr>
          <w:rStyle w:val="CommentReference"/>
          <w:rFonts w:asciiTheme="minorHAnsi" w:hAnsiTheme="minorHAnsi" w:cstheme="minorHAnsi"/>
        </w:rPr>
        <w:commentReference w:id="138"/>
      </w:r>
      <w:r w:rsidRPr="00C813A3">
        <w:rPr>
          <w:rFonts w:asciiTheme="minorHAnsi" w:hAnsiTheme="minorHAnsi" w:cstheme="minorHAnsi"/>
        </w:rPr>
        <w:t xml:space="preserve"> wykorzystywan</w:t>
      </w:r>
      <w:r w:rsidR="00F2220D" w:rsidRPr="00C813A3">
        <w:rPr>
          <w:rFonts w:asciiTheme="minorHAnsi" w:hAnsiTheme="minorHAnsi" w:cstheme="minorHAnsi"/>
        </w:rPr>
        <w:t>y</w:t>
      </w:r>
      <w:r w:rsidRPr="00C813A3">
        <w:rPr>
          <w:rFonts w:asciiTheme="minorHAnsi" w:hAnsiTheme="minorHAnsi" w:cstheme="minorHAnsi"/>
        </w:rPr>
        <w:t xml:space="preserve"> w tej pracy program do wizualizacji danych Grafana. </w:t>
      </w:r>
    </w:p>
    <w:p w14:paraId="2B05F8E0" w14:textId="33EE05CD" w:rsidR="004E3EED" w:rsidRPr="00C813A3" w:rsidRDefault="004E3EED" w:rsidP="00C813A3">
      <w:pPr>
        <w:pStyle w:val="TEXT"/>
        <w:rPr>
          <w:rFonts w:asciiTheme="minorHAnsi" w:hAnsiTheme="minorHAnsi" w:cstheme="minorHAnsi"/>
        </w:rPr>
      </w:pPr>
    </w:p>
    <w:p w14:paraId="36576CC6" w14:textId="77777777" w:rsidR="00C16804" w:rsidRPr="00C813A3" w:rsidRDefault="00C16804"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7FC5E2D4" wp14:editId="6384399A">
            <wp:extent cx="5099700" cy="18192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6496" cy="1821699"/>
                    </a:xfrm>
                    <a:prstGeom prst="rect">
                      <a:avLst/>
                    </a:prstGeom>
                  </pic:spPr>
                </pic:pic>
              </a:graphicData>
            </a:graphic>
          </wp:inline>
        </w:drawing>
      </w:r>
    </w:p>
    <w:p w14:paraId="4D614D22" w14:textId="28F4ACD6" w:rsidR="00C16804" w:rsidRPr="00C813A3" w:rsidRDefault="00C16804" w:rsidP="006D01BD">
      <w:pPr>
        <w:pStyle w:val="Caption"/>
        <w:spacing w:line="360" w:lineRule="auto"/>
        <w:jc w:val="center"/>
        <w:rPr>
          <w:rFonts w:asciiTheme="minorHAnsi" w:hAnsiTheme="minorHAnsi" w:cstheme="minorHAnsi"/>
          <w:b w:val="0"/>
          <w:bCs w:val="0"/>
          <w:i/>
          <w:iCs/>
        </w:rPr>
      </w:pPr>
      <w:bookmarkStart w:id="139" w:name="_Toc43645445"/>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5</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Logo baz danych InfluxDB stworzonej i utrzymywanej przez firmę InfluxData</w:t>
      </w:r>
      <w:bookmarkEnd w:id="139"/>
    </w:p>
    <w:p w14:paraId="4252D280" w14:textId="7E626179" w:rsidR="00C16804" w:rsidRPr="00C813A3" w:rsidRDefault="00C16804" w:rsidP="006D01BD">
      <w:pPr>
        <w:spacing w:line="360" w:lineRule="auto"/>
        <w:rPr>
          <w:rFonts w:asciiTheme="minorHAnsi" w:hAnsiTheme="minorHAnsi" w:cstheme="minorHAnsi"/>
          <w:sz w:val="24"/>
          <w:szCs w:val="24"/>
        </w:rPr>
      </w:pPr>
    </w:p>
    <w:p w14:paraId="1F424B28" w14:textId="4CF1D8C5" w:rsidR="00C16804" w:rsidRPr="00C813A3" w:rsidRDefault="00C1680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Jak już wcześniej wspomniano</w:t>
      </w:r>
      <w:r w:rsidR="00F2220D" w:rsidRPr="00C813A3">
        <w:rPr>
          <w:rFonts w:asciiTheme="minorHAnsi" w:hAnsiTheme="minorHAnsi" w:cstheme="minorHAnsi"/>
          <w:sz w:val="24"/>
          <w:szCs w:val="24"/>
        </w:rPr>
        <w:t>,</w:t>
      </w:r>
      <w:r w:rsidRPr="00C813A3">
        <w:rPr>
          <w:rFonts w:asciiTheme="minorHAnsi" w:hAnsiTheme="minorHAnsi" w:cstheme="minorHAnsi"/>
          <w:sz w:val="24"/>
          <w:szCs w:val="24"/>
        </w:rPr>
        <w:t xml:space="preserve"> graficzne przedstawienie danych odbywa się w programie Grafana. Grafana to wieloplatformowe darmowe narzędzie oparte na licencji open source. </w:t>
      </w:r>
      <w:r w:rsidR="00656DE7" w:rsidRPr="00C813A3">
        <w:rPr>
          <w:rFonts w:asciiTheme="minorHAnsi" w:hAnsiTheme="minorHAnsi" w:cstheme="minorHAnsi"/>
          <w:sz w:val="24"/>
          <w:szCs w:val="24"/>
        </w:rPr>
        <w:t>Rozwiązanie pozwala na pobieranie danych z licznych baz danych takich jak</w:t>
      </w:r>
      <w:r w:rsidR="00F2220D" w:rsidRPr="00C813A3">
        <w:rPr>
          <w:rFonts w:asciiTheme="minorHAnsi" w:hAnsiTheme="minorHAnsi" w:cstheme="minorHAnsi"/>
          <w:sz w:val="24"/>
          <w:szCs w:val="24"/>
        </w:rPr>
        <w:t>:</w:t>
      </w:r>
      <w:r w:rsidR="00656DE7" w:rsidRPr="00C813A3">
        <w:rPr>
          <w:rFonts w:asciiTheme="minorHAnsi" w:hAnsiTheme="minorHAnsi" w:cstheme="minorHAnsi"/>
          <w:sz w:val="24"/>
          <w:szCs w:val="24"/>
        </w:rPr>
        <w:t xml:space="preserve"> MySQL, PostreSQL czy wykorzystywanych w tej pracy InfluxDB. Dzięki konfigurowalnym pulpitom nawigacyjnym użytkownik w wygodny sposób może monitorować dane zgromadzone w bazie danych.</w:t>
      </w:r>
    </w:p>
    <w:p w14:paraId="53018F42" w14:textId="7DE1BD53" w:rsidR="00656DE7" w:rsidRPr="00C813A3" w:rsidRDefault="00656DE7" w:rsidP="006D01BD">
      <w:pPr>
        <w:spacing w:line="360" w:lineRule="auto"/>
        <w:rPr>
          <w:rFonts w:asciiTheme="minorHAnsi" w:hAnsiTheme="minorHAnsi" w:cstheme="minorHAnsi"/>
          <w:sz w:val="24"/>
          <w:szCs w:val="24"/>
        </w:rPr>
      </w:pPr>
    </w:p>
    <w:p w14:paraId="47000542" w14:textId="77777777" w:rsidR="00656DE7" w:rsidRPr="00C813A3" w:rsidRDefault="00656DE7" w:rsidP="006D01BD">
      <w:pPr>
        <w:keepNext/>
        <w:spacing w:line="360" w:lineRule="auto"/>
        <w:jc w:val="center"/>
        <w:rPr>
          <w:rFonts w:asciiTheme="minorHAnsi" w:hAnsiTheme="minorHAnsi" w:cstheme="minorHAnsi"/>
        </w:rPr>
      </w:pPr>
      <w:r w:rsidRPr="00C813A3">
        <w:rPr>
          <w:rFonts w:asciiTheme="minorHAnsi" w:hAnsiTheme="minorHAnsi" w:cstheme="minorHAnsi"/>
          <w:noProof/>
        </w:rPr>
        <w:drawing>
          <wp:inline distT="0" distB="0" distL="0" distR="0" wp14:anchorId="2B4C4425" wp14:editId="68D9FA23">
            <wp:extent cx="6120130" cy="3689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689350"/>
                    </a:xfrm>
                    <a:prstGeom prst="rect">
                      <a:avLst/>
                    </a:prstGeom>
                  </pic:spPr>
                </pic:pic>
              </a:graphicData>
            </a:graphic>
          </wp:inline>
        </w:drawing>
      </w:r>
    </w:p>
    <w:p w14:paraId="58291E00" w14:textId="2B8AB841" w:rsidR="00656DE7" w:rsidRPr="00C813A3" w:rsidRDefault="00656DE7" w:rsidP="006D01BD">
      <w:pPr>
        <w:pStyle w:val="Caption"/>
        <w:spacing w:line="360" w:lineRule="auto"/>
        <w:jc w:val="center"/>
        <w:rPr>
          <w:rFonts w:asciiTheme="minorHAnsi" w:hAnsiTheme="minorHAnsi" w:cstheme="minorHAnsi"/>
          <w:b w:val="0"/>
          <w:bCs w:val="0"/>
          <w:sz w:val="24"/>
          <w:szCs w:val="24"/>
        </w:rPr>
      </w:pPr>
      <w:bookmarkStart w:id="140" w:name="_Toc43645446"/>
      <w:r w:rsidRPr="00C813A3">
        <w:rPr>
          <w:rFonts w:asciiTheme="minorHAnsi" w:hAnsiTheme="minorHAnsi" w:cstheme="minorHAnsi"/>
          <w:b w:val="0"/>
          <w:bCs w:val="0"/>
        </w:rPr>
        <w:t xml:space="preserve">Rys. </w:t>
      </w:r>
      <w:r w:rsidR="000636D8" w:rsidRPr="00C813A3">
        <w:rPr>
          <w:rFonts w:asciiTheme="minorHAnsi" w:hAnsiTheme="minorHAnsi" w:cstheme="minorHAnsi"/>
          <w:b w:val="0"/>
          <w:bCs w:val="0"/>
        </w:rPr>
        <w:fldChar w:fldCharType="begin"/>
      </w:r>
      <w:r w:rsidR="000636D8" w:rsidRPr="00C813A3">
        <w:rPr>
          <w:rFonts w:asciiTheme="minorHAnsi" w:hAnsiTheme="minorHAnsi" w:cstheme="minorHAnsi"/>
          <w:b w:val="0"/>
          <w:bCs w:val="0"/>
        </w:rPr>
        <w:instrText xml:space="preserve"> STYLEREF 1 \s </w:instrText>
      </w:r>
      <w:r w:rsidR="000636D8" w:rsidRPr="00C813A3">
        <w:rPr>
          <w:rFonts w:asciiTheme="minorHAnsi" w:hAnsiTheme="minorHAnsi" w:cstheme="minorHAnsi"/>
          <w:b w:val="0"/>
          <w:bCs w:val="0"/>
        </w:rPr>
        <w:fldChar w:fldCharType="separate"/>
      </w:r>
      <w:r w:rsidR="000636D8" w:rsidRPr="00C813A3">
        <w:rPr>
          <w:rFonts w:asciiTheme="minorHAnsi" w:hAnsiTheme="minorHAnsi" w:cstheme="minorHAnsi"/>
          <w:b w:val="0"/>
          <w:bCs w:val="0"/>
          <w:noProof/>
        </w:rPr>
        <w:t>5</w:t>
      </w:r>
      <w:r w:rsidR="000636D8" w:rsidRPr="00C813A3">
        <w:rPr>
          <w:rFonts w:asciiTheme="minorHAnsi" w:hAnsiTheme="minorHAnsi" w:cstheme="minorHAnsi"/>
          <w:b w:val="0"/>
          <w:bCs w:val="0"/>
        </w:rPr>
        <w:fldChar w:fldCharType="end"/>
      </w:r>
      <w:r w:rsidR="000636D8" w:rsidRPr="00C813A3">
        <w:rPr>
          <w:rFonts w:asciiTheme="minorHAnsi" w:hAnsiTheme="minorHAnsi" w:cstheme="minorHAnsi"/>
          <w:b w:val="0"/>
          <w:bCs w:val="0"/>
        </w:rPr>
        <w:t>.</w:t>
      </w:r>
      <w:r w:rsidR="000636D8" w:rsidRPr="00C813A3">
        <w:rPr>
          <w:rFonts w:asciiTheme="minorHAnsi" w:hAnsiTheme="minorHAnsi" w:cstheme="minorHAnsi"/>
          <w:b w:val="0"/>
          <w:bCs w:val="0"/>
        </w:rPr>
        <w:fldChar w:fldCharType="begin"/>
      </w:r>
      <w:r w:rsidR="000636D8" w:rsidRPr="00C813A3">
        <w:rPr>
          <w:rFonts w:asciiTheme="minorHAnsi" w:hAnsiTheme="minorHAnsi" w:cstheme="minorHAnsi"/>
          <w:b w:val="0"/>
          <w:bCs w:val="0"/>
        </w:rPr>
        <w:instrText xml:space="preserve"> SEQ Rys. \* ARABIC \s 1 </w:instrText>
      </w:r>
      <w:r w:rsidR="000636D8" w:rsidRPr="00C813A3">
        <w:rPr>
          <w:rFonts w:asciiTheme="minorHAnsi" w:hAnsiTheme="minorHAnsi" w:cstheme="minorHAnsi"/>
          <w:b w:val="0"/>
          <w:bCs w:val="0"/>
        </w:rPr>
        <w:fldChar w:fldCharType="separate"/>
      </w:r>
      <w:r w:rsidR="000636D8" w:rsidRPr="00C813A3">
        <w:rPr>
          <w:rFonts w:asciiTheme="minorHAnsi" w:hAnsiTheme="minorHAnsi" w:cstheme="minorHAnsi"/>
          <w:b w:val="0"/>
          <w:bCs w:val="0"/>
          <w:noProof/>
        </w:rPr>
        <w:t>2</w:t>
      </w:r>
      <w:r w:rsidR="000636D8" w:rsidRPr="00C813A3">
        <w:rPr>
          <w:rFonts w:asciiTheme="minorHAnsi" w:hAnsiTheme="minorHAnsi" w:cstheme="minorHAnsi"/>
          <w:b w:val="0"/>
          <w:bCs w:val="0"/>
        </w:rPr>
        <w:fldChar w:fldCharType="end"/>
      </w:r>
      <w:r w:rsidRPr="00C813A3">
        <w:rPr>
          <w:rFonts w:asciiTheme="minorHAnsi" w:hAnsiTheme="minorHAnsi" w:cstheme="minorHAnsi"/>
          <w:b w:val="0"/>
          <w:bCs w:val="0"/>
        </w:rPr>
        <w:t xml:space="preserve"> - Grafana, przykładowy widok pulpitu z danymi</w:t>
      </w:r>
      <w:bookmarkEnd w:id="140"/>
    </w:p>
    <w:p w14:paraId="22361813" w14:textId="77777777" w:rsidR="00656DE7" w:rsidRPr="00C813A3" w:rsidRDefault="00656DE7" w:rsidP="006D01BD">
      <w:pPr>
        <w:spacing w:line="360" w:lineRule="auto"/>
        <w:rPr>
          <w:rFonts w:asciiTheme="minorHAnsi" w:hAnsiTheme="minorHAnsi" w:cstheme="minorHAnsi"/>
          <w:sz w:val="24"/>
          <w:szCs w:val="24"/>
        </w:rPr>
      </w:pPr>
    </w:p>
    <w:p w14:paraId="759E38BF" w14:textId="172D39E6" w:rsidR="002402B4" w:rsidRPr="00C813A3" w:rsidRDefault="002402B4" w:rsidP="007A74A7">
      <w:pPr>
        <w:pStyle w:val="Heading1"/>
        <w:rPr>
          <w:rFonts w:asciiTheme="minorHAnsi" w:hAnsiTheme="minorHAnsi" w:cstheme="minorHAnsi"/>
        </w:rPr>
      </w:pPr>
      <w:bookmarkStart w:id="141" w:name="_Toc43645495"/>
      <w:bookmarkStart w:id="142" w:name="_Toc43645587"/>
      <w:r w:rsidRPr="00C813A3">
        <w:rPr>
          <w:rFonts w:asciiTheme="minorHAnsi" w:hAnsiTheme="minorHAnsi" w:cstheme="minorHAnsi"/>
        </w:rPr>
        <w:lastRenderedPageBreak/>
        <w:t>Maszyna stanów wielosystemowej platformy czujnikowo komunikacyjnej</w:t>
      </w:r>
      <w:bookmarkEnd w:id="141"/>
      <w:bookmarkEnd w:id="142"/>
    </w:p>
    <w:p w14:paraId="3D12DF95" w14:textId="17E6E6AE" w:rsidR="00DD5A15" w:rsidRPr="00C813A3" w:rsidRDefault="00744362" w:rsidP="00C813A3">
      <w:pPr>
        <w:pStyle w:val="TEXT"/>
        <w:rPr>
          <w:rFonts w:asciiTheme="minorHAnsi" w:hAnsiTheme="minorHAnsi" w:cstheme="minorHAnsi"/>
        </w:rPr>
      </w:pPr>
      <w:r w:rsidRPr="00C813A3">
        <w:rPr>
          <w:rFonts w:asciiTheme="minorHAnsi" w:hAnsiTheme="minorHAnsi" w:cstheme="minorHAnsi"/>
        </w:rPr>
        <w:t xml:space="preserve">          </w:t>
      </w:r>
      <w:r w:rsidR="00E4300B" w:rsidRPr="00C813A3">
        <w:rPr>
          <w:rFonts w:asciiTheme="minorHAnsi" w:hAnsiTheme="minorHAnsi" w:cstheme="minorHAnsi"/>
        </w:rPr>
        <w:t>Pierwszym krokiem działania platformy jest pobranie wartości temperatury z czujnika DHT-22, następnie sprawdzana jest poprawność pobranych danych poprzez weryfikację czy jest to wartoś</w:t>
      </w:r>
      <w:r w:rsidR="00F2220D" w:rsidRPr="00C813A3">
        <w:rPr>
          <w:rFonts w:asciiTheme="minorHAnsi" w:hAnsiTheme="minorHAnsi" w:cstheme="minorHAnsi"/>
        </w:rPr>
        <w:t>ć</w:t>
      </w:r>
      <w:r w:rsidR="00E4300B" w:rsidRPr="00C813A3">
        <w:rPr>
          <w:rFonts w:asciiTheme="minorHAnsi" w:hAnsiTheme="minorHAnsi" w:cstheme="minorHAnsi"/>
        </w:rPr>
        <w:t xml:space="preserve"> liczbowa typu float. Jeżeli dane są poprawne</w:t>
      </w:r>
      <w:r w:rsidR="009F5E25" w:rsidRPr="00C813A3">
        <w:rPr>
          <w:rFonts w:asciiTheme="minorHAnsi" w:hAnsiTheme="minorHAnsi" w:cstheme="minorHAnsi"/>
        </w:rPr>
        <w:t xml:space="preserve">, </w:t>
      </w:r>
      <w:r w:rsidR="00E4300B" w:rsidRPr="00C813A3">
        <w:rPr>
          <w:rFonts w:asciiTheme="minorHAnsi" w:hAnsiTheme="minorHAnsi" w:cstheme="minorHAnsi"/>
        </w:rPr>
        <w:t>nadajnik wysyła je do odbiornika poprzez interfejs radiowy każdej z technologii. Po odebraniu danych następuje ich ponowna weryfikacja</w:t>
      </w:r>
      <w:r w:rsidR="00F2220D" w:rsidRPr="00C813A3">
        <w:rPr>
          <w:rFonts w:asciiTheme="minorHAnsi" w:hAnsiTheme="minorHAnsi" w:cstheme="minorHAnsi"/>
        </w:rPr>
        <w:t>.</w:t>
      </w:r>
      <w:r w:rsidR="00E4300B" w:rsidRPr="00C813A3">
        <w:rPr>
          <w:rFonts w:asciiTheme="minorHAnsi" w:hAnsiTheme="minorHAnsi" w:cstheme="minorHAnsi"/>
        </w:rPr>
        <w:t xml:space="preserve"> </w:t>
      </w:r>
      <w:r w:rsidR="00F2220D" w:rsidRPr="00C813A3">
        <w:rPr>
          <w:rFonts w:asciiTheme="minorHAnsi" w:hAnsiTheme="minorHAnsi" w:cstheme="minorHAnsi"/>
        </w:rPr>
        <w:t>P</w:t>
      </w:r>
      <w:r w:rsidR="00E4300B" w:rsidRPr="00C813A3">
        <w:rPr>
          <w:rFonts w:asciiTheme="minorHAnsi" w:hAnsiTheme="minorHAnsi" w:cstheme="minorHAnsi"/>
        </w:rPr>
        <w:t xml:space="preserve">odobnie jak poprzednio </w:t>
      </w:r>
      <w:commentRangeStart w:id="143"/>
      <w:r w:rsidR="00E4300B" w:rsidRPr="00C813A3">
        <w:rPr>
          <w:rFonts w:asciiTheme="minorHAnsi" w:hAnsiTheme="minorHAnsi" w:cstheme="minorHAnsi"/>
        </w:rPr>
        <w:t>sprawdz</w:t>
      </w:r>
      <w:r w:rsidR="009F5E25" w:rsidRPr="00C813A3">
        <w:rPr>
          <w:rFonts w:asciiTheme="minorHAnsi" w:hAnsiTheme="minorHAnsi" w:cstheme="minorHAnsi"/>
        </w:rPr>
        <w:t>ane jest</w:t>
      </w:r>
      <w:r w:rsidR="00E4300B" w:rsidRPr="00C813A3">
        <w:rPr>
          <w:rFonts w:asciiTheme="minorHAnsi" w:hAnsiTheme="minorHAnsi" w:cstheme="minorHAnsi"/>
        </w:rPr>
        <w:t xml:space="preserve"> </w:t>
      </w:r>
      <w:commentRangeEnd w:id="143"/>
      <w:r w:rsidR="00EE5CE9" w:rsidRPr="00C813A3">
        <w:rPr>
          <w:rStyle w:val="CommentReference"/>
          <w:rFonts w:asciiTheme="minorHAnsi" w:hAnsiTheme="minorHAnsi" w:cstheme="minorHAnsi"/>
        </w:rPr>
        <w:commentReference w:id="143"/>
      </w:r>
      <w:r w:rsidR="00E4300B" w:rsidRPr="00C813A3">
        <w:rPr>
          <w:rFonts w:asciiTheme="minorHAnsi" w:hAnsiTheme="minorHAnsi" w:cstheme="minorHAnsi"/>
        </w:rPr>
        <w:t>czy są one wartością liczbową typu float. Po pomyślnej weryfikacji dane przekazywane</w:t>
      </w:r>
      <w:r w:rsidR="00F2220D" w:rsidRPr="00C813A3">
        <w:rPr>
          <w:rFonts w:asciiTheme="minorHAnsi" w:hAnsiTheme="minorHAnsi" w:cstheme="minorHAnsi"/>
        </w:rPr>
        <w:t xml:space="preserve"> są</w:t>
      </w:r>
      <w:r w:rsidR="00E4300B" w:rsidRPr="00C813A3">
        <w:rPr>
          <w:rFonts w:asciiTheme="minorHAnsi" w:hAnsiTheme="minorHAnsi" w:cstheme="minorHAnsi"/>
        </w:rPr>
        <w:t xml:space="preserve"> do Raspberry pi</w:t>
      </w:r>
      <w:r w:rsidR="00F2220D" w:rsidRPr="00C813A3">
        <w:rPr>
          <w:rFonts w:asciiTheme="minorHAnsi" w:hAnsiTheme="minorHAnsi" w:cstheme="minorHAnsi"/>
        </w:rPr>
        <w:t>,</w:t>
      </w:r>
      <w:r w:rsidR="00E4300B" w:rsidRPr="00C813A3">
        <w:rPr>
          <w:rFonts w:asciiTheme="minorHAnsi" w:hAnsiTheme="minorHAnsi" w:cstheme="minorHAnsi"/>
        </w:rPr>
        <w:t xml:space="preserve"> a następnie do bazy danych. Ostatnim krokiem jest pobranie wartości temperatury z bazy danych przez program Grafana i wyświetlenie ich na </w:t>
      </w:r>
      <w:r w:rsidR="008A3890" w:rsidRPr="00C813A3">
        <w:rPr>
          <w:rFonts w:asciiTheme="minorHAnsi" w:hAnsiTheme="minorHAnsi" w:cstheme="minorHAnsi"/>
        </w:rPr>
        <w:t>graficznym wykresie. Cała operacja wykonywana jest w pętli co 10 minut (Rys. 6.1). Jeśli na którymś etapie weryfikacji dane uległą zniszczeniu</w:t>
      </w:r>
      <w:r w:rsidR="00F2220D" w:rsidRPr="00C813A3">
        <w:rPr>
          <w:rFonts w:asciiTheme="minorHAnsi" w:hAnsiTheme="minorHAnsi" w:cstheme="minorHAnsi"/>
        </w:rPr>
        <w:t>,</w:t>
      </w:r>
      <w:r w:rsidR="008A3890" w:rsidRPr="00C813A3">
        <w:rPr>
          <w:rFonts w:asciiTheme="minorHAnsi" w:hAnsiTheme="minorHAnsi" w:cstheme="minorHAnsi"/>
        </w:rPr>
        <w:t xml:space="preserve"> procedura pomiaru wraca do początku. Każdy system bezprzewodowy działa niezależnie od innego co oznacza, że w przypadku utraty danych z np. modułu </w:t>
      </w:r>
      <w:commentRangeStart w:id="144"/>
      <w:r w:rsidR="008A3890" w:rsidRPr="00C813A3">
        <w:rPr>
          <w:rFonts w:asciiTheme="minorHAnsi" w:hAnsiTheme="minorHAnsi" w:cstheme="minorHAnsi"/>
        </w:rPr>
        <w:t>HC-12,</w:t>
      </w:r>
      <w:commentRangeEnd w:id="144"/>
      <w:r w:rsidR="00EE5CE9" w:rsidRPr="00C813A3">
        <w:rPr>
          <w:rStyle w:val="CommentReference"/>
          <w:rFonts w:asciiTheme="minorHAnsi" w:hAnsiTheme="minorHAnsi" w:cstheme="minorHAnsi"/>
        </w:rPr>
        <w:commentReference w:id="144"/>
      </w:r>
      <w:r w:rsidR="008A3890" w:rsidRPr="00C813A3">
        <w:rPr>
          <w:rFonts w:asciiTheme="minorHAnsi" w:hAnsiTheme="minorHAnsi" w:cstheme="minorHAnsi"/>
        </w:rPr>
        <w:t xml:space="preserve"> dane z NRF24L01 zostaną przekazane do bazy danych</w:t>
      </w:r>
      <w:r w:rsidR="00F2220D" w:rsidRPr="00C813A3">
        <w:rPr>
          <w:rFonts w:asciiTheme="minorHAnsi" w:hAnsiTheme="minorHAnsi" w:cstheme="minorHAnsi"/>
        </w:rPr>
        <w:t xml:space="preserve"> InfluxDB</w:t>
      </w:r>
      <w:r w:rsidR="008A3890" w:rsidRPr="00C813A3">
        <w:rPr>
          <w:rFonts w:asciiTheme="minorHAnsi" w:hAnsiTheme="minorHAnsi" w:cstheme="minorHAnsi"/>
        </w:rPr>
        <w:t xml:space="preserve"> i wyświetlone na wykresie.</w:t>
      </w:r>
    </w:p>
    <w:p w14:paraId="211B02C4" w14:textId="1C6AADE5" w:rsidR="00036B00" w:rsidRPr="00C813A3" w:rsidRDefault="001C377A"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35ECFCB9" wp14:editId="029154B1">
            <wp:extent cx="6115050" cy="709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5050" cy="7096125"/>
                    </a:xfrm>
                    <a:prstGeom prst="rect">
                      <a:avLst/>
                    </a:prstGeom>
                    <a:noFill/>
                    <a:ln>
                      <a:noFill/>
                    </a:ln>
                  </pic:spPr>
                </pic:pic>
              </a:graphicData>
            </a:graphic>
          </wp:inline>
        </w:drawing>
      </w:r>
    </w:p>
    <w:p w14:paraId="191DA433" w14:textId="4E57CAE3" w:rsidR="00E230F2" w:rsidRPr="00C813A3" w:rsidRDefault="00036B00" w:rsidP="006D01BD">
      <w:pPr>
        <w:pStyle w:val="Caption"/>
        <w:spacing w:line="360" w:lineRule="auto"/>
        <w:jc w:val="center"/>
        <w:rPr>
          <w:rFonts w:asciiTheme="minorHAnsi" w:hAnsiTheme="minorHAnsi" w:cstheme="minorHAnsi"/>
          <w:b w:val="0"/>
          <w:i/>
        </w:rPr>
      </w:pPr>
      <w:bookmarkStart w:id="145" w:name="_Toc43645447"/>
      <w:r w:rsidRPr="00C813A3">
        <w:rPr>
          <w:rFonts w:asciiTheme="minorHAnsi" w:hAnsiTheme="minorHAnsi" w:cstheme="minorHAnsi"/>
          <w:b w:val="0"/>
          <w:i/>
        </w:rPr>
        <w:t xml:space="preserve">Rys. </w:t>
      </w:r>
      <w:r w:rsidR="000636D8" w:rsidRPr="00C813A3">
        <w:rPr>
          <w:rFonts w:asciiTheme="minorHAnsi" w:hAnsiTheme="minorHAnsi" w:cstheme="minorHAnsi"/>
          <w:b w:val="0"/>
          <w:i/>
        </w:rPr>
        <w:fldChar w:fldCharType="begin"/>
      </w:r>
      <w:r w:rsidR="000636D8" w:rsidRPr="00C813A3">
        <w:rPr>
          <w:rFonts w:asciiTheme="minorHAnsi" w:hAnsiTheme="minorHAnsi" w:cstheme="minorHAnsi"/>
          <w:b w:val="0"/>
          <w:i/>
        </w:rPr>
        <w:instrText xml:space="preserve"> STYLEREF 1 \s </w:instrText>
      </w:r>
      <w:r w:rsidR="000636D8" w:rsidRPr="00C813A3">
        <w:rPr>
          <w:rFonts w:asciiTheme="minorHAnsi" w:hAnsiTheme="minorHAnsi" w:cstheme="minorHAnsi"/>
          <w:b w:val="0"/>
          <w:i/>
        </w:rPr>
        <w:fldChar w:fldCharType="separate"/>
      </w:r>
      <w:r w:rsidR="000636D8" w:rsidRPr="00C813A3">
        <w:rPr>
          <w:rFonts w:asciiTheme="minorHAnsi" w:hAnsiTheme="minorHAnsi" w:cstheme="minorHAnsi"/>
          <w:b w:val="0"/>
          <w:i/>
          <w:noProof/>
        </w:rPr>
        <w:t>6</w:t>
      </w:r>
      <w:r w:rsidR="000636D8" w:rsidRPr="00C813A3">
        <w:rPr>
          <w:rFonts w:asciiTheme="minorHAnsi" w:hAnsiTheme="minorHAnsi" w:cstheme="minorHAnsi"/>
          <w:b w:val="0"/>
          <w:i/>
        </w:rPr>
        <w:fldChar w:fldCharType="end"/>
      </w:r>
      <w:r w:rsidR="000636D8" w:rsidRPr="00C813A3">
        <w:rPr>
          <w:rFonts w:asciiTheme="minorHAnsi" w:hAnsiTheme="minorHAnsi" w:cstheme="minorHAnsi"/>
          <w:b w:val="0"/>
          <w:i/>
        </w:rPr>
        <w:t>.</w:t>
      </w:r>
      <w:r w:rsidR="000636D8" w:rsidRPr="00C813A3">
        <w:rPr>
          <w:rFonts w:asciiTheme="minorHAnsi" w:hAnsiTheme="minorHAnsi" w:cstheme="minorHAnsi"/>
          <w:b w:val="0"/>
          <w:i/>
        </w:rPr>
        <w:fldChar w:fldCharType="begin"/>
      </w:r>
      <w:r w:rsidR="000636D8" w:rsidRPr="00C813A3">
        <w:rPr>
          <w:rFonts w:asciiTheme="minorHAnsi" w:hAnsiTheme="minorHAnsi" w:cstheme="minorHAnsi"/>
          <w:b w:val="0"/>
          <w:i/>
        </w:rPr>
        <w:instrText xml:space="preserve"> SEQ Rys. \* ARABIC \s 1 </w:instrText>
      </w:r>
      <w:r w:rsidR="000636D8" w:rsidRPr="00C813A3">
        <w:rPr>
          <w:rFonts w:asciiTheme="minorHAnsi" w:hAnsiTheme="minorHAnsi" w:cstheme="minorHAnsi"/>
          <w:b w:val="0"/>
          <w:i/>
        </w:rPr>
        <w:fldChar w:fldCharType="separate"/>
      </w:r>
      <w:r w:rsidR="000636D8" w:rsidRPr="00C813A3">
        <w:rPr>
          <w:rFonts w:asciiTheme="minorHAnsi" w:hAnsiTheme="minorHAnsi" w:cstheme="minorHAnsi"/>
          <w:b w:val="0"/>
          <w:i/>
          <w:noProof/>
        </w:rPr>
        <w:t>1</w:t>
      </w:r>
      <w:r w:rsidR="000636D8" w:rsidRPr="00C813A3">
        <w:rPr>
          <w:rFonts w:asciiTheme="minorHAnsi" w:hAnsiTheme="minorHAnsi" w:cstheme="minorHAnsi"/>
          <w:b w:val="0"/>
          <w:i/>
        </w:rPr>
        <w:fldChar w:fldCharType="end"/>
      </w:r>
      <w:r w:rsidRPr="00C813A3">
        <w:rPr>
          <w:rFonts w:asciiTheme="minorHAnsi" w:hAnsiTheme="minorHAnsi" w:cstheme="minorHAnsi"/>
          <w:b w:val="0"/>
          <w:i/>
        </w:rPr>
        <w:t xml:space="preserve"> - Maszyna stanów wielosystemowej platformy czujnikowo komunikacyjnej</w:t>
      </w:r>
      <w:bookmarkEnd w:id="145"/>
    </w:p>
    <w:p w14:paraId="6FB1F350" w14:textId="357BCB2B" w:rsidR="00E230F2" w:rsidRPr="00C813A3" w:rsidRDefault="00E230F2" w:rsidP="00C813A3">
      <w:pPr>
        <w:pStyle w:val="TEXT"/>
        <w:rPr>
          <w:rFonts w:asciiTheme="minorHAnsi" w:hAnsiTheme="minorHAnsi" w:cstheme="minorHAnsi"/>
        </w:rPr>
      </w:pPr>
    </w:p>
    <w:p w14:paraId="692E0118" w14:textId="348638E3" w:rsidR="00404726" w:rsidRPr="00C813A3" w:rsidRDefault="00CD1B49" w:rsidP="007A74A7">
      <w:pPr>
        <w:pStyle w:val="Heading1"/>
        <w:rPr>
          <w:rFonts w:asciiTheme="minorHAnsi" w:hAnsiTheme="minorHAnsi" w:cstheme="minorHAnsi"/>
        </w:rPr>
      </w:pPr>
      <w:bookmarkStart w:id="146" w:name="_Toc43645496"/>
      <w:bookmarkStart w:id="147" w:name="_Toc43645588"/>
      <w:r w:rsidRPr="00C813A3">
        <w:rPr>
          <w:rFonts w:asciiTheme="minorHAnsi" w:hAnsiTheme="minorHAnsi" w:cstheme="minorHAnsi"/>
        </w:rPr>
        <w:lastRenderedPageBreak/>
        <w:t>Przeprowadzenie pomiarów</w:t>
      </w:r>
      <w:bookmarkEnd w:id="146"/>
      <w:bookmarkEnd w:id="147"/>
    </w:p>
    <w:p w14:paraId="34916D79" w14:textId="29B20D7C" w:rsidR="00AE1BFC" w:rsidRPr="00C813A3" w:rsidRDefault="00AE1BFC" w:rsidP="006D01BD">
      <w:pPr>
        <w:pStyle w:val="Heading2"/>
        <w:spacing w:line="360" w:lineRule="auto"/>
        <w:rPr>
          <w:rFonts w:asciiTheme="minorHAnsi" w:hAnsiTheme="minorHAnsi" w:cstheme="minorHAnsi"/>
        </w:rPr>
      </w:pPr>
      <w:bookmarkStart w:id="148" w:name="_Toc43645497"/>
      <w:bookmarkStart w:id="149" w:name="_Toc43645589"/>
      <w:r w:rsidRPr="00C813A3">
        <w:rPr>
          <w:rFonts w:asciiTheme="minorHAnsi" w:hAnsiTheme="minorHAnsi" w:cstheme="minorHAnsi"/>
        </w:rPr>
        <w:t>Weryfikacja poprawnego działania platformy</w:t>
      </w:r>
      <w:bookmarkEnd w:id="148"/>
      <w:bookmarkEnd w:id="149"/>
    </w:p>
    <w:p w14:paraId="4868B4AC" w14:textId="02A73176" w:rsidR="00853245" w:rsidRPr="00C813A3" w:rsidRDefault="00CD1B49" w:rsidP="00C813A3">
      <w:pPr>
        <w:pStyle w:val="TEXT"/>
        <w:rPr>
          <w:rFonts w:asciiTheme="minorHAnsi" w:hAnsiTheme="minorHAnsi" w:cstheme="minorHAnsi"/>
        </w:rPr>
      </w:pPr>
      <w:r w:rsidRPr="00C813A3">
        <w:rPr>
          <w:rFonts w:asciiTheme="minorHAnsi" w:hAnsiTheme="minorHAnsi" w:cstheme="minorHAnsi"/>
        </w:rPr>
        <w:t xml:space="preserve">          Po pomyślnym zestawieniu</w:t>
      </w:r>
      <w:r w:rsidR="00F2220D" w:rsidRPr="00C813A3">
        <w:rPr>
          <w:rFonts w:asciiTheme="minorHAnsi" w:hAnsiTheme="minorHAnsi" w:cstheme="minorHAnsi"/>
        </w:rPr>
        <w:t xml:space="preserve"> kolejno</w:t>
      </w:r>
      <w:r w:rsidRPr="00C813A3">
        <w:rPr>
          <w:rFonts w:asciiTheme="minorHAnsi" w:hAnsiTheme="minorHAnsi" w:cstheme="minorHAnsi"/>
        </w:rPr>
        <w:t xml:space="preserve"> każdego</w:t>
      </w:r>
      <w:r w:rsidR="009F5E25" w:rsidRPr="00C813A3">
        <w:rPr>
          <w:rFonts w:asciiTheme="minorHAnsi" w:hAnsiTheme="minorHAnsi" w:cstheme="minorHAnsi"/>
        </w:rPr>
        <w:t xml:space="preserve"> z</w:t>
      </w:r>
      <w:r w:rsidRPr="00C813A3">
        <w:rPr>
          <w:rFonts w:asciiTheme="minorHAnsi" w:hAnsiTheme="minorHAnsi" w:cstheme="minorHAnsi"/>
        </w:rPr>
        <w:t xml:space="preserve"> system</w:t>
      </w:r>
      <w:r w:rsidR="009F5E25" w:rsidRPr="00C813A3">
        <w:rPr>
          <w:rFonts w:asciiTheme="minorHAnsi" w:hAnsiTheme="minorHAnsi" w:cstheme="minorHAnsi"/>
        </w:rPr>
        <w:t>ów</w:t>
      </w:r>
      <w:r w:rsidRPr="00C813A3">
        <w:rPr>
          <w:rFonts w:asciiTheme="minorHAnsi" w:hAnsiTheme="minorHAnsi" w:cstheme="minorHAnsi"/>
        </w:rPr>
        <w:t xml:space="preserve"> bezprzewodow</w:t>
      </w:r>
      <w:r w:rsidR="009F5E25" w:rsidRPr="00C813A3">
        <w:rPr>
          <w:rFonts w:asciiTheme="minorHAnsi" w:hAnsiTheme="minorHAnsi" w:cstheme="minorHAnsi"/>
        </w:rPr>
        <w:t>ych</w:t>
      </w:r>
      <w:r w:rsidRPr="00C813A3">
        <w:rPr>
          <w:rFonts w:asciiTheme="minorHAnsi" w:hAnsiTheme="minorHAnsi" w:cstheme="minorHAnsi"/>
        </w:rPr>
        <w:t xml:space="preserve"> przystąpiono do badań funkcjonalnych kompletnej platformy. Każdy </w:t>
      </w:r>
      <w:r w:rsidR="00853245" w:rsidRPr="00C813A3">
        <w:rPr>
          <w:rFonts w:asciiTheme="minorHAnsi" w:hAnsiTheme="minorHAnsi" w:cstheme="minorHAnsi"/>
        </w:rPr>
        <w:t xml:space="preserve">zestaw pomiarowo transmisyjny ulokowany został w innym pomieszczeniu, </w:t>
      </w:r>
      <w:r w:rsidR="00F2220D" w:rsidRPr="00C813A3">
        <w:rPr>
          <w:rFonts w:asciiTheme="minorHAnsi" w:hAnsiTheme="minorHAnsi" w:cstheme="minorHAnsi"/>
        </w:rPr>
        <w:t>w którym</w:t>
      </w:r>
      <w:r w:rsidR="00853245" w:rsidRPr="00C813A3">
        <w:rPr>
          <w:rFonts w:asciiTheme="minorHAnsi" w:hAnsiTheme="minorHAnsi" w:cstheme="minorHAnsi"/>
        </w:rPr>
        <w:t xml:space="preserve"> pobierał temperaturę </w:t>
      </w:r>
      <w:r w:rsidR="00F2220D" w:rsidRPr="00C813A3">
        <w:rPr>
          <w:rFonts w:asciiTheme="minorHAnsi" w:hAnsiTheme="minorHAnsi" w:cstheme="minorHAnsi"/>
        </w:rPr>
        <w:t>a</w:t>
      </w:r>
      <w:r w:rsidR="00853245" w:rsidRPr="00C813A3">
        <w:rPr>
          <w:rFonts w:asciiTheme="minorHAnsi" w:hAnsiTheme="minorHAnsi" w:cstheme="minorHAnsi"/>
        </w:rPr>
        <w:t xml:space="preserve"> następnie wysyłał ją do odbiornika. Schemat rozmieszczenia zestawów przedstawiony został na rysunku Rys. 7.1.</w:t>
      </w:r>
    </w:p>
    <w:p w14:paraId="644E0C25" w14:textId="77777777" w:rsidR="00601BE1" w:rsidRPr="00C813A3" w:rsidRDefault="00601BE1"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24146CE4" wp14:editId="1B9ABB1F">
            <wp:extent cx="6115050" cy="611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28C6A122" w14:textId="05790957" w:rsidR="00853245" w:rsidRPr="00C813A3" w:rsidRDefault="00601BE1" w:rsidP="006D01BD">
      <w:pPr>
        <w:pStyle w:val="Caption"/>
        <w:spacing w:line="360" w:lineRule="auto"/>
        <w:jc w:val="center"/>
        <w:rPr>
          <w:rFonts w:asciiTheme="minorHAnsi" w:hAnsiTheme="minorHAnsi" w:cstheme="minorHAnsi"/>
          <w:b w:val="0"/>
          <w:bCs w:val="0"/>
          <w:i/>
          <w:iCs/>
        </w:rPr>
      </w:pPr>
      <w:bookmarkStart w:id="150" w:name="_Toc4364544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rozmieszczenia zestawów pomiarowych w budynku</w:t>
      </w:r>
      <w:bookmarkEnd w:id="150"/>
    </w:p>
    <w:p w14:paraId="1495C068" w14:textId="50031924" w:rsidR="00601BE1" w:rsidRPr="00C813A3" w:rsidRDefault="00601BE1" w:rsidP="006D01BD">
      <w:pPr>
        <w:spacing w:line="360" w:lineRule="auto"/>
        <w:rPr>
          <w:rFonts w:asciiTheme="minorHAnsi" w:hAnsiTheme="minorHAnsi" w:cstheme="minorHAnsi"/>
          <w:sz w:val="24"/>
          <w:szCs w:val="24"/>
        </w:rPr>
      </w:pPr>
    </w:p>
    <w:p w14:paraId="21E85F3C" w14:textId="63212BE5" w:rsidR="00601BE1" w:rsidRPr="00C813A3" w:rsidRDefault="00601BE1"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Każdy z zestawów pomiarowych (HC-12 (</w:t>
      </w:r>
      <w:r w:rsidR="00F2220D" w:rsidRPr="00C813A3">
        <w:rPr>
          <w:rFonts w:asciiTheme="minorHAnsi" w:hAnsiTheme="minorHAnsi" w:cstheme="minorHAnsi"/>
          <w:sz w:val="24"/>
          <w:szCs w:val="24"/>
        </w:rPr>
        <w:t xml:space="preserve">w </w:t>
      </w:r>
      <w:r w:rsidRPr="00C813A3">
        <w:rPr>
          <w:rFonts w:asciiTheme="minorHAnsi" w:hAnsiTheme="minorHAnsi" w:cstheme="minorHAnsi"/>
          <w:sz w:val="24"/>
          <w:szCs w:val="24"/>
        </w:rPr>
        <w:t>salon</w:t>
      </w:r>
      <w:r w:rsidR="00F2220D" w:rsidRPr="00C813A3">
        <w:rPr>
          <w:rFonts w:asciiTheme="minorHAnsi" w:hAnsiTheme="minorHAnsi" w:cstheme="minorHAnsi"/>
          <w:sz w:val="24"/>
          <w:szCs w:val="24"/>
        </w:rPr>
        <w:t>ie</w:t>
      </w:r>
      <w:r w:rsidRPr="00C813A3">
        <w:rPr>
          <w:rFonts w:asciiTheme="minorHAnsi" w:hAnsiTheme="minorHAnsi" w:cstheme="minorHAnsi"/>
          <w:sz w:val="24"/>
          <w:szCs w:val="24"/>
        </w:rPr>
        <w:t>), NRF24L01 (</w:t>
      </w:r>
      <w:r w:rsidR="00F2220D" w:rsidRPr="00C813A3">
        <w:rPr>
          <w:rFonts w:asciiTheme="minorHAnsi" w:hAnsiTheme="minorHAnsi" w:cstheme="minorHAnsi"/>
          <w:sz w:val="24"/>
          <w:szCs w:val="24"/>
        </w:rPr>
        <w:t xml:space="preserve">w </w:t>
      </w:r>
      <w:r w:rsidRPr="00C813A3">
        <w:rPr>
          <w:rFonts w:asciiTheme="minorHAnsi" w:hAnsiTheme="minorHAnsi" w:cstheme="minorHAnsi"/>
          <w:sz w:val="24"/>
          <w:szCs w:val="24"/>
        </w:rPr>
        <w:t>garaż</w:t>
      </w:r>
      <w:r w:rsidR="00F2220D" w:rsidRPr="00C813A3">
        <w:rPr>
          <w:rFonts w:asciiTheme="minorHAnsi" w:hAnsiTheme="minorHAnsi" w:cstheme="minorHAnsi"/>
          <w:sz w:val="24"/>
          <w:szCs w:val="24"/>
        </w:rPr>
        <w:t>u</w:t>
      </w:r>
      <w:r w:rsidRPr="00C813A3">
        <w:rPr>
          <w:rFonts w:asciiTheme="minorHAnsi" w:hAnsiTheme="minorHAnsi" w:cstheme="minorHAnsi"/>
          <w:sz w:val="24"/>
          <w:szCs w:val="24"/>
        </w:rPr>
        <w:t>), LoRa (</w:t>
      </w:r>
      <w:r w:rsidR="00F2220D" w:rsidRPr="00C813A3">
        <w:rPr>
          <w:rFonts w:asciiTheme="minorHAnsi" w:hAnsiTheme="minorHAnsi" w:cstheme="minorHAnsi"/>
          <w:sz w:val="24"/>
          <w:szCs w:val="24"/>
        </w:rPr>
        <w:t xml:space="preserve">w </w:t>
      </w:r>
      <w:r w:rsidRPr="00C813A3">
        <w:rPr>
          <w:rFonts w:asciiTheme="minorHAnsi" w:hAnsiTheme="minorHAnsi" w:cstheme="minorHAnsi"/>
          <w:sz w:val="24"/>
          <w:szCs w:val="24"/>
        </w:rPr>
        <w:t>kuchn</w:t>
      </w:r>
      <w:commentRangeStart w:id="151"/>
      <w:r w:rsidRPr="00C813A3">
        <w:rPr>
          <w:rFonts w:asciiTheme="minorHAnsi" w:hAnsiTheme="minorHAnsi" w:cstheme="minorHAnsi"/>
          <w:sz w:val="24"/>
          <w:szCs w:val="24"/>
        </w:rPr>
        <w:t>i</w:t>
      </w:r>
      <w:commentRangeEnd w:id="151"/>
      <w:r w:rsidR="00EE5CE9" w:rsidRPr="00C813A3">
        <w:rPr>
          <w:rStyle w:val="CommentReference"/>
          <w:rFonts w:asciiTheme="minorHAnsi" w:hAnsiTheme="minorHAnsi" w:cstheme="minorHAnsi"/>
        </w:rPr>
        <w:commentReference w:id="151"/>
      </w:r>
      <w:r w:rsidR="00F2220D" w:rsidRPr="00C813A3">
        <w:rPr>
          <w:rFonts w:asciiTheme="minorHAnsi" w:hAnsiTheme="minorHAnsi" w:cstheme="minorHAnsi"/>
          <w:sz w:val="24"/>
          <w:szCs w:val="24"/>
        </w:rPr>
        <w:t>i</w:t>
      </w:r>
      <w:r w:rsidRPr="00C813A3">
        <w:rPr>
          <w:rFonts w:asciiTheme="minorHAnsi" w:hAnsiTheme="minorHAnsi" w:cstheme="minorHAnsi"/>
          <w:sz w:val="24"/>
          <w:szCs w:val="24"/>
        </w:rPr>
        <w:t>), XBee (</w:t>
      </w:r>
      <w:r w:rsidR="00F2220D" w:rsidRPr="00C813A3">
        <w:rPr>
          <w:rFonts w:asciiTheme="minorHAnsi" w:hAnsiTheme="minorHAnsi" w:cstheme="minorHAnsi"/>
          <w:sz w:val="24"/>
          <w:szCs w:val="24"/>
        </w:rPr>
        <w:t xml:space="preserve">w </w:t>
      </w:r>
      <w:r w:rsidRPr="00C813A3">
        <w:rPr>
          <w:rFonts w:asciiTheme="minorHAnsi" w:hAnsiTheme="minorHAnsi" w:cstheme="minorHAnsi"/>
          <w:sz w:val="24"/>
          <w:szCs w:val="24"/>
        </w:rPr>
        <w:t>łazien</w:t>
      </w:r>
      <w:r w:rsidR="00F2220D" w:rsidRPr="00C813A3">
        <w:rPr>
          <w:rFonts w:asciiTheme="minorHAnsi" w:hAnsiTheme="minorHAnsi" w:cstheme="minorHAnsi"/>
          <w:sz w:val="24"/>
          <w:szCs w:val="24"/>
        </w:rPr>
        <w:t>ce</w:t>
      </w:r>
      <w:r w:rsidRPr="00C813A3">
        <w:rPr>
          <w:rFonts w:asciiTheme="minorHAnsi" w:hAnsiTheme="minorHAnsi" w:cstheme="minorHAnsi"/>
          <w:sz w:val="24"/>
          <w:szCs w:val="24"/>
        </w:rPr>
        <w:t>)) został zaprogramowany</w:t>
      </w:r>
      <w:commentRangeStart w:id="152"/>
      <w:r w:rsidR="00F2220D" w:rsidRPr="00C813A3">
        <w:rPr>
          <w:rFonts w:asciiTheme="minorHAnsi" w:hAnsiTheme="minorHAnsi" w:cstheme="minorHAnsi"/>
          <w:sz w:val="24"/>
          <w:szCs w:val="24"/>
        </w:rPr>
        <w:t xml:space="preserve"> tak</w:t>
      </w:r>
      <w:r w:rsidR="009F5E25" w:rsidRPr="00C813A3">
        <w:rPr>
          <w:rFonts w:asciiTheme="minorHAnsi" w:hAnsiTheme="minorHAnsi" w:cstheme="minorHAnsi"/>
          <w:sz w:val="24"/>
          <w:szCs w:val="24"/>
        </w:rPr>
        <w:t>,</w:t>
      </w:r>
      <w:r w:rsidRPr="00C813A3">
        <w:rPr>
          <w:rFonts w:asciiTheme="minorHAnsi" w:hAnsiTheme="minorHAnsi" w:cstheme="minorHAnsi"/>
          <w:sz w:val="24"/>
          <w:szCs w:val="24"/>
        </w:rPr>
        <w:t xml:space="preserve"> </w:t>
      </w:r>
      <w:commentRangeEnd w:id="152"/>
      <w:r w:rsidR="00EE5CE9" w:rsidRPr="00C813A3">
        <w:rPr>
          <w:rStyle w:val="CommentReference"/>
          <w:rFonts w:asciiTheme="minorHAnsi" w:hAnsiTheme="minorHAnsi" w:cstheme="minorHAnsi"/>
        </w:rPr>
        <w:commentReference w:id="152"/>
      </w:r>
      <w:r w:rsidRPr="00C813A3">
        <w:rPr>
          <w:rFonts w:asciiTheme="minorHAnsi" w:hAnsiTheme="minorHAnsi" w:cstheme="minorHAnsi"/>
          <w:sz w:val="24"/>
          <w:szCs w:val="24"/>
        </w:rPr>
        <w:t>by co 10 minut mierzyć temperaturę otoczenia w którym się znajduje</w:t>
      </w:r>
      <w:r w:rsidR="00F2220D" w:rsidRPr="00C813A3">
        <w:rPr>
          <w:rFonts w:asciiTheme="minorHAnsi" w:hAnsiTheme="minorHAnsi" w:cstheme="minorHAnsi"/>
          <w:sz w:val="24"/>
          <w:szCs w:val="24"/>
        </w:rPr>
        <w:t>.</w:t>
      </w:r>
      <w:r w:rsidRPr="00C813A3">
        <w:rPr>
          <w:rFonts w:asciiTheme="minorHAnsi" w:hAnsiTheme="minorHAnsi" w:cstheme="minorHAnsi"/>
          <w:sz w:val="24"/>
          <w:szCs w:val="24"/>
        </w:rPr>
        <w:t xml:space="preserve"> </w:t>
      </w:r>
      <w:r w:rsidR="00F2220D" w:rsidRPr="00C813A3">
        <w:rPr>
          <w:rFonts w:asciiTheme="minorHAnsi" w:hAnsiTheme="minorHAnsi" w:cstheme="minorHAnsi"/>
          <w:sz w:val="24"/>
          <w:szCs w:val="24"/>
        </w:rPr>
        <w:t>N</w:t>
      </w:r>
      <w:r w:rsidRPr="00C813A3">
        <w:rPr>
          <w:rFonts w:asciiTheme="minorHAnsi" w:hAnsiTheme="minorHAnsi" w:cstheme="minorHAnsi"/>
          <w:sz w:val="24"/>
          <w:szCs w:val="24"/>
        </w:rPr>
        <w:t xml:space="preserve">astępnie dane te wysyłane są do odbiorników poszczególnych systemów i w </w:t>
      </w:r>
      <w:r w:rsidRPr="00C813A3">
        <w:rPr>
          <w:rFonts w:asciiTheme="minorHAnsi" w:hAnsiTheme="minorHAnsi" w:cstheme="minorHAnsi"/>
          <w:sz w:val="24"/>
          <w:szCs w:val="24"/>
        </w:rPr>
        <w:lastRenderedPageBreak/>
        <w:t>końcowej fazie pomiarów do systemu wizualizacji danych Grafana, która wyświetla zebrane wartości na wykresach graficznych. Badanie przeprowadzone zostało w godzinach od 02:00 do 09:00. Wyniki pomiarów ilustrują wykresy załączone na rysunku poniżej(Rys. 7.2).</w:t>
      </w:r>
    </w:p>
    <w:p w14:paraId="6278F462" w14:textId="55442E0A" w:rsidR="00601BE1" w:rsidRPr="00C813A3" w:rsidRDefault="00601BE1" w:rsidP="006D01BD">
      <w:pPr>
        <w:spacing w:line="360" w:lineRule="auto"/>
        <w:rPr>
          <w:rFonts w:asciiTheme="minorHAnsi" w:hAnsiTheme="minorHAnsi" w:cstheme="minorHAnsi"/>
          <w:sz w:val="24"/>
          <w:szCs w:val="24"/>
        </w:rPr>
      </w:pPr>
    </w:p>
    <w:p w14:paraId="437CDC2F" w14:textId="51B98A6A" w:rsidR="00601BE1" w:rsidRPr="00C813A3" w:rsidRDefault="00F825C5"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3C8448C4" wp14:editId="7F8CA597">
            <wp:extent cx="6105525" cy="2305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5525" cy="2305050"/>
                    </a:xfrm>
                    <a:prstGeom prst="rect">
                      <a:avLst/>
                    </a:prstGeom>
                    <a:noFill/>
                    <a:ln>
                      <a:noFill/>
                    </a:ln>
                  </pic:spPr>
                </pic:pic>
              </a:graphicData>
            </a:graphic>
          </wp:inline>
        </w:drawing>
      </w:r>
    </w:p>
    <w:p w14:paraId="33A718B0" w14:textId="50ED4C31" w:rsidR="00601BE1" w:rsidRPr="00C813A3" w:rsidRDefault="00601BE1" w:rsidP="006D01BD">
      <w:pPr>
        <w:pStyle w:val="Caption"/>
        <w:spacing w:line="360" w:lineRule="auto"/>
        <w:jc w:val="center"/>
        <w:rPr>
          <w:rFonts w:asciiTheme="minorHAnsi" w:hAnsiTheme="minorHAnsi" w:cstheme="minorHAnsi"/>
          <w:b w:val="0"/>
          <w:bCs w:val="0"/>
          <w:i/>
          <w:iCs/>
          <w:sz w:val="24"/>
          <w:szCs w:val="24"/>
        </w:rPr>
      </w:pPr>
      <w:bookmarkStart w:id="153" w:name="_Toc4364544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Wyniki </w:t>
      </w:r>
      <w:r w:rsidR="00E32C85" w:rsidRPr="00C813A3">
        <w:rPr>
          <w:rFonts w:asciiTheme="minorHAnsi" w:hAnsiTheme="minorHAnsi" w:cstheme="minorHAnsi"/>
          <w:b w:val="0"/>
          <w:bCs w:val="0"/>
          <w:i/>
          <w:iCs/>
        </w:rPr>
        <w:t>pomiaru temperatury w poszczególnych pomieszczeniach</w:t>
      </w:r>
      <w:bookmarkEnd w:id="153"/>
    </w:p>
    <w:p w14:paraId="2C836746" w14:textId="4AF739A0" w:rsidR="00601BE1" w:rsidRPr="00C813A3" w:rsidRDefault="00601BE1" w:rsidP="006D01BD">
      <w:pPr>
        <w:spacing w:line="360" w:lineRule="auto"/>
        <w:rPr>
          <w:rFonts w:asciiTheme="minorHAnsi" w:hAnsiTheme="minorHAnsi" w:cstheme="minorHAnsi"/>
          <w:sz w:val="24"/>
          <w:szCs w:val="24"/>
        </w:rPr>
      </w:pPr>
    </w:p>
    <w:p w14:paraId="096A817A" w14:textId="1B5B2DEE" w:rsidR="00601BE1" w:rsidRPr="00C813A3" w:rsidRDefault="00601BE1"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Podczas przeprowadzania badań nie odnotowano </w:t>
      </w:r>
      <w:r w:rsidR="00F825C5" w:rsidRPr="00C813A3">
        <w:rPr>
          <w:rFonts w:asciiTheme="minorHAnsi" w:hAnsiTheme="minorHAnsi" w:cstheme="minorHAnsi"/>
          <w:sz w:val="24"/>
          <w:szCs w:val="24"/>
        </w:rPr>
        <w:t>sytuacji, w której dane były by przekłamane lub nie dotarły do odbiornika. Głównym czynnikiem wpływającym na poprawne działanie zestawów pomiarowych jest ich bliska odległość od odbiorników</w:t>
      </w:r>
      <w:r w:rsidR="00505E95" w:rsidRPr="00C813A3">
        <w:rPr>
          <w:rFonts w:asciiTheme="minorHAnsi" w:hAnsiTheme="minorHAnsi" w:cstheme="minorHAnsi"/>
          <w:sz w:val="24"/>
          <w:szCs w:val="24"/>
        </w:rPr>
        <w:t>,</w:t>
      </w:r>
      <w:r w:rsidR="00F825C5" w:rsidRPr="00C813A3">
        <w:rPr>
          <w:rFonts w:asciiTheme="minorHAnsi" w:hAnsiTheme="minorHAnsi" w:cstheme="minorHAnsi"/>
          <w:sz w:val="24"/>
          <w:szCs w:val="24"/>
        </w:rPr>
        <w:t xml:space="preserve"> a zatem wysoki poziom odbieranego sygnału użytkowego</w:t>
      </w:r>
      <w:r w:rsidR="00F5520A" w:rsidRPr="00C813A3">
        <w:rPr>
          <w:rFonts w:asciiTheme="minorHAnsi" w:hAnsiTheme="minorHAnsi" w:cstheme="minorHAnsi"/>
          <w:sz w:val="24"/>
          <w:szCs w:val="24"/>
        </w:rPr>
        <w:t xml:space="preserve"> i niskie zaszumienie środowiska</w:t>
      </w:r>
      <w:r w:rsidR="00F825C5" w:rsidRPr="00C813A3">
        <w:rPr>
          <w:rFonts w:asciiTheme="minorHAnsi" w:hAnsiTheme="minorHAnsi" w:cstheme="minorHAnsi"/>
          <w:sz w:val="24"/>
          <w:szCs w:val="24"/>
        </w:rPr>
        <w:t>.</w:t>
      </w:r>
    </w:p>
    <w:p w14:paraId="516014BE" w14:textId="365D6E1B" w:rsidR="00601BE1" w:rsidRPr="00C813A3" w:rsidRDefault="00601BE1" w:rsidP="006D01BD">
      <w:pPr>
        <w:spacing w:line="360" w:lineRule="auto"/>
        <w:rPr>
          <w:rFonts w:asciiTheme="minorHAnsi" w:hAnsiTheme="minorHAnsi" w:cstheme="minorHAnsi"/>
          <w:sz w:val="24"/>
          <w:szCs w:val="24"/>
        </w:rPr>
      </w:pPr>
    </w:p>
    <w:p w14:paraId="3955E025" w14:textId="7A6A0A8C" w:rsidR="00AE1BFC" w:rsidRPr="00C813A3" w:rsidRDefault="00AE1BFC" w:rsidP="006D01BD">
      <w:pPr>
        <w:pStyle w:val="Heading2"/>
        <w:spacing w:line="360" w:lineRule="auto"/>
        <w:rPr>
          <w:rFonts w:asciiTheme="minorHAnsi" w:hAnsiTheme="minorHAnsi" w:cstheme="minorHAnsi"/>
        </w:rPr>
      </w:pPr>
      <w:bookmarkStart w:id="154" w:name="_Toc43645498"/>
      <w:bookmarkStart w:id="155" w:name="_Toc43645590"/>
      <w:r w:rsidRPr="00C813A3">
        <w:rPr>
          <w:rFonts w:asciiTheme="minorHAnsi" w:hAnsiTheme="minorHAnsi" w:cstheme="minorHAnsi"/>
        </w:rPr>
        <w:t>Badania zasięgowe</w:t>
      </w:r>
      <w:bookmarkEnd w:id="154"/>
      <w:bookmarkEnd w:id="155"/>
    </w:p>
    <w:p w14:paraId="095601E5" w14:textId="75F6D4D7" w:rsidR="00721434" w:rsidRPr="00C813A3" w:rsidRDefault="00AE1BFC"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Kolejnym etapem badania platformy było wykonanie testów zasięgowych systemów wchodzących w skład projektu. Polegało ono na sprawdzeniu jak</w:t>
      </w:r>
      <w:commentRangeStart w:id="156"/>
      <w:r w:rsidRPr="00C813A3">
        <w:rPr>
          <w:rFonts w:asciiTheme="minorHAnsi" w:hAnsiTheme="minorHAnsi" w:cstheme="minorHAnsi"/>
          <w:sz w:val="24"/>
          <w:szCs w:val="24"/>
        </w:rPr>
        <w:t xml:space="preserve"> daleko </w:t>
      </w:r>
      <w:commentRangeEnd w:id="156"/>
      <w:r w:rsidR="00EE5CE9" w:rsidRPr="00C813A3">
        <w:rPr>
          <w:rStyle w:val="CommentReference"/>
          <w:rFonts w:asciiTheme="minorHAnsi" w:hAnsiTheme="minorHAnsi" w:cstheme="minorHAnsi"/>
        </w:rPr>
        <w:commentReference w:id="156"/>
      </w:r>
      <w:r w:rsidRPr="00C813A3">
        <w:rPr>
          <w:rFonts w:asciiTheme="minorHAnsi" w:hAnsiTheme="minorHAnsi" w:cstheme="minorHAnsi"/>
          <w:sz w:val="24"/>
          <w:szCs w:val="24"/>
        </w:rPr>
        <w:t xml:space="preserve">nadajnik oraz odbiornik danego systemu mogą być oddalone od siebie i wciąż wymieniać </w:t>
      </w:r>
      <w:r w:rsidR="00505E95" w:rsidRPr="00C813A3">
        <w:rPr>
          <w:rFonts w:asciiTheme="minorHAnsi" w:hAnsiTheme="minorHAnsi" w:cstheme="minorHAnsi"/>
          <w:sz w:val="24"/>
          <w:szCs w:val="24"/>
        </w:rPr>
        <w:t>pomiędzy</w:t>
      </w:r>
      <w:r w:rsidRPr="00C813A3">
        <w:rPr>
          <w:rFonts w:asciiTheme="minorHAnsi" w:hAnsiTheme="minorHAnsi" w:cstheme="minorHAnsi"/>
          <w:sz w:val="24"/>
          <w:szCs w:val="24"/>
        </w:rPr>
        <w:t xml:space="preserve"> sobą dane. Testy przeprowadzone zostały w dwóch scenariuszach testowy</w:t>
      </w:r>
      <w:r w:rsidR="00505E95" w:rsidRPr="00C813A3">
        <w:rPr>
          <w:rFonts w:asciiTheme="minorHAnsi" w:hAnsiTheme="minorHAnsi" w:cstheme="minorHAnsi"/>
          <w:sz w:val="24"/>
          <w:szCs w:val="24"/>
        </w:rPr>
        <w:t>ch;</w:t>
      </w:r>
      <w:r w:rsidRPr="00C813A3">
        <w:rPr>
          <w:rFonts w:asciiTheme="minorHAnsi" w:hAnsiTheme="minorHAnsi" w:cstheme="minorHAnsi"/>
          <w:sz w:val="24"/>
          <w:szCs w:val="24"/>
        </w:rPr>
        <w:t xml:space="preserve"> pierwszy to zbadanie zasięgów systemów w linii bezpośredniej widoczności (ang. Line Of Sigh</w:t>
      </w:r>
      <w:r w:rsidR="00497FE9" w:rsidRPr="00C813A3">
        <w:rPr>
          <w:rFonts w:asciiTheme="minorHAnsi" w:hAnsiTheme="minorHAnsi" w:cstheme="minorHAnsi"/>
          <w:sz w:val="24"/>
          <w:szCs w:val="24"/>
        </w:rPr>
        <w:t>t</w:t>
      </w:r>
      <w:r w:rsidRPr="00C813A3">
        <w:rPr>
          <w:rFonts w:asciiTheme="minorHAnsi" w:hAnsiTheme="minorHAnsi" w:cstheme="minorHAnsi"/>
          <w:sz w:val="24"/>
          <w:szCs w:val="24"/>
        </w:rPr>
        <w:t>), drugi to sprawdzenie</w:t>
      </w:r>
      <w:r w:rsidR="00497FE9" w:rsidRPr="00C813A3">
        <w:rPr>
          <w:rFonts w:asciiTheme="minorHAnsi" w:hAnsiTheme="minorHAnsi" w:cstheme="minorHAnsi"/>
          <w:sz w:val="24"/>
          <w:szCs w:val="24"/>
        </w:rPr>
        <w:t>,</w:t>
      </w:r>
      <w:r w:rsidRPr="00C813A3">
        <w:rPr>
          <w:rFonts w:asciiTheme="minorHAnsi" w:hAnsiTheme="minorHAnsi" w:cstheme="minorHAnsi"/>
          <w:sz w:val="24"/>
          <w:szCs w:val="24"/>
        </w:rPr>
        <w:t xml:space="preserve"> </w:t>
      </w:r>
      <w:commentRangeStart w:id="157"/>
      <w:r w:rsidRPr="00C813A3">
        <w:rPr>
          <w:rFonts w:asciiTheme="minorHAnsi" w:hAnsiTheme="minorHAnsi" w:cstheme="minorHAnsi"/>
          <w:sz w:val="24"/>
          <w:szCs w:val="24"/>
        </w:rPr>
        <w:t>jak</w:t>
      </w:r>
      <w:r w:rsidR="00505E95" w:rsidRPr="00C813A3">
        <w:rPr>
          <w:rFonts w:asciiTheme="minorHAnsi" w:hAnsiTheme="minorHAnsi" w:cstheme="minorHAnsi"/>
          <w:sz w:val="24"/>
          <w:szCs w:val="24"/>
        </w:rPr>
        <w:t>ą</w:t>
      </w:r>
      <w:r w:rsidRPr="00C813A3">
        <w:rPr>
          <w:rFonts w:asciiTheme="minorHAnsi" w:hAnsiTheme="minorHAnsi" w:cstheme="minorHAnsi"/>
          <w:sz w:val="24"/>
          <w:szCs w:val="24"/>
        </w:rPr>
        <w:t xml:space="preserve"> </w:t>
      </w:r>
      <w:commentRangeEnd w:id="157"/>
      <w:r w:rsidR="00EE5CE9" w:rsidRPr="00C813A3">
        <w:rPr>
          <w:rStyle w:val="CommentReference"/>
          <w:rFonts w:asciiTheme="minorHAnsi" w:hAnsiTheme="minorHAnsi" w:cstheme="minorHAnsi"/>
        </w:rPr>
        <w:commentReference w:id="157"/>
      </w:r>
      <w:r w:rsidR="00505E95" w:rsidRPr="00C813A3">
        <w:rPr>
          <w:rFonts w:asciiTheme="minorHAnsi" w:hAnsiTheme="minorHAnsi" w:cstheme="minorHAnsi"/>
          <w:sz w:val="24"/>
          <w:szCs w:val="24"/>
        </w:rPr>
        <w:t>liczbę</w:t>
      </w:r>
      <w:r w:rsidRPr="00C813A3">
        <w:rPr>
          <w:rFonts w:asciiTheme="minorHAnsi" w:hAnsiTheme="minorHAnsi" w:cstheme="minorHAnsi"/>
          <w:sz w:val="24"/>
          <w:szCs w:val="24"/>
        </w:rPr>
        <w:t xml:space="preserve"> przeszkód</w:t>
      </w:r>
      <w:r w:rsidR="00505E95" w:rsidRPr="00C813A3">
        <w:rPr>
          <w:rFonts w:asciiTheme="minorHAnsi" w:hAnsiTheme="minorHAnsi" w:cstheme="minorHAnsi"/>
          <w:sz w:val="24"/>
          <w:szCs w:val="24"/>
        </w:rPr>
        <w:t xml:space="preserve"> np.</w:t>
      </w:r>
      <w:r w:rsidRPr="00C813A3">
        <w:rPr>
          <w:rFonts w:asciiTheme="minorHAnsi" w:hAnsiTheme="minorHAnsi" w:cstheme="minorHAnsi"/>
          <w:sz w:val="24"/>
          <w:szCs w:val="24"/>
        </w:rPr>
        <w:t xml:space="preserve"> w postaci ścian może znajdować się pomiędzy modułem nadawczym a odbiorczym i</w:t>
      </w:r>
      <w:r w:rsidR="00505E95" w:rsidRPr="00C813A3">
        <w:rPr>
          <w:rFonts w:asciiTheme="minorHAnsi" w:hAnsiTheme="minorHAnsi" w:cstheme="minorHAnsi"/>
          <w:sz w:val="24"/>
          <w:szCs w:val="24"/>
        </w:rPr>
        <w:t xml:space="preserve"> mimo to aby</w:t>
      </w:r>
      <w:r w:rsidR="009F5E25" w:rsidRPr="00C813A3">
        <w:rPr>
          <w:rFonts w:asciiTheme="minorHAnsi" w:hAnsiTheme="minorHAnsi" w:cstheme="minorHAnsi"/>
          <w:sz w:val="24"/>
          <w:szCs w:val="24"/>
        </w:rPr>
        <w:t xml:space="preserve"> urządzenia</w:t>
      </w:r>
      <w:r w:rsidRPr="00C813A3">
        <w:rPr>
          <w:rFonts w:asciiTheme="minorHAnsi" w:hAnsiTheme="minorHAnsi" w:cstheme="minorHAnsi"/>
          <w:sz w:val="24"/>
          <w:szCs w:val="24"/>
        </w:rPr>
        <w:t xml:space="preserve"> </w:t>
      </w:r>
      <w:commentRangeStart w:id="158"/>
      <w:r w:rsidRPr="00C813A3">
        <w:rPr>
          <w:rFonts w:asciiTheme="minorHAnsi" w:hAnsiTheme="minorHAnsi" w:cstheme="minorHAnsi"/>
          <w:sz w:val="24"/>
          <w:szCs w:val="24"/>
        </w:rPr>
        <w:t>nadal</w:t>
      </w:r>
      <w:commentRangeEnd w:id="158"/>
      <w:r w:rsidR="00EE5CE9" w:rsidRPr="00C813A3">
        <w:rPr>
          <w:rStyle w:val="CommentReference"/>
          <w:rFonts w:asciiTheme="minorHAnsi" w:hAnsiTheme="minorHAnsi" w:cstheme="minorHAnsi"/>
        </w:rPr>
        <w:commentReference w:id="158"/>
      </w:r>
      <w:r w:rsidRPr="00C813A3">
        <w:rPr>
          <w:rFonts w:asciiTheme="minorHAnsi" w:hAnsiTheme="minorHAnsi" w:cstheme="minorHAnsi"/>
          <w:sz w:val="24"/>
          <w:szCs w:val="24"/>
        </w:rPr>
        <w:t xml:space="preserve"> mogły one realizować wymianę informacji.</w:t>
      </w:r>
      <w:r w:rsidR="00721434" w:rsidRPr="00C813A3">
        <w:rPr>
          <w:rFonts w:asciiTheme="minorHAnsi" w:hAnsiTheme="minorHAnsi" w:cstheme="minorHAnsi"/>
          <w:sz w:val="24"/>
          <w:szCs w:val="24"/>
        </w:rPr>
        <w:t xml:space="preserve"> Na podstawie modelu tłumienia wolnej przestrzeni (Listing 9) wyznaczone </w:t>
      </w:r>
      <w:commentRangeStart w:id="159"/>
      <w:r w:rsidR="00721434" w:rsidRPr="00C813A3">
        <w:rPr>
          <w:rFonts w:asciiTheme="minorHAnsi" w:hAnsiTheme="minorHAnsi" w:cstheme="minorHAnsi"/>
          <w:sz w:val="24"/>
          <w:szCs w:val="24"/>
        </w:rPr>
        <w:t>zosta</w:t>
      </w:r>
      <w:commentRangeEnd w:id="159"/>
      <w:r w:rsidR="009F5E25" w:rsidRPr="00C813A3">
        <w:rPr>
          <w:rFonts w:asciiTheme="minorHAnsi" w:hAnsiTheme="minorHAnsi" w:cstheme="minorHAnsi"/>
          <w:sz w:val="24"/>
          <w:szCs w:val="24"/>
        </w:rPr>
        <w:t>ły</w:t>
      </w:r>
      <w:r w:rsidR="00EE5CE9" w:rsidRPr="00C813A3">
        <w:rPr>
          <w:rStyle w:val="CommentReference"/>
          <w:rFonts w:asciiTheme="minorHAnsi" w:hAnsiTheme="minorHAnsi" w:cstheme="minorHAnsi"/>
        </w:rPr>
        <w:commentReference w:id="159"/>
      </w:r>
      <w:r w:rsidR="00721434" w:rsidRPr="00C813A3">
        <w:rPr>
          <w:rFonts w:asciiTheme="minorHAnsi" w:hAnsiTheme="minorHAnsi" w:cstheme="minorHAnsi"/>
          <w:sz w:val="24"/>
          <w:szCs w:val="24"/>
        </w:rPr>
        <w:t xml:space="preserve"> moce odebrane przez anteny odbiorcze. W przypadku </w:t>
      </w:r>
      <w:r w:rsidR="00EC7DFF" w:rsidRPr="00C813A3">
        <w:rPr>
          <w:rFonts w:asciiTheme="minorHAnsi" w:hAnsiTheme="minorHAnsi" w:cstheme="minorHAnsi"/>
          <w:sz w:val="24"/>
          <w:szCs w:val="24"/>
        </w:rPr>
        <w:t xml:space="preserve">badań przy braku bezpośredniej widoczności w obliczeniach </w:t>
      </w:r>
      <w:commentRangeStart w:id="160"/>
      <w:r w:rsidR="00EC7DFF" w:rsidRPr="00C813A3">
        <w:rPr>
          <w:rFonts w:asciiTheme="minorHAnsi" w:hAnsiTheme="minorHAnsi" w:cstheme="minorHAnsi"/>
          <w:sz w:val="24"/>
          <w:szCs w:val="24"/>
        </w:rPr>
        <w:t>uwzględnione zosta</w:t>
      </w:r>
      <w:r w:rsidR="009F5E25" w:rsidRPr="00C813A3">
        <w:rPr>
          <w:rFonts w:asciiTheme="minorHAnsi" w:hAnsiTheme="minorHAnsi" w:cstheme="minorHAnsi"/>
          <w:sz w:val="24"/>
          <w:szCs w:val="24"/>
        </w:rPr>
        <w:t>ły</w:t>
      </w:r>
      <w:r w:rsidR="00EC7DFF" w:rsidRPr="00C813A3">
        <w:rPr>
          <w:rFonts w:asciiTheme="minorHAnsi" w:hAnsiTheme="minorHAnsi" w:cstheme="minorHAnsi"/>
          <w:sz w:val="24"/>
          <w:szCs w:val="24"/>
        </w:rPr>
        <w:t xml:space="preserve"> </w:t>
      </w:r>
      <w:commentRangeEnd w:id="160"/>
      <w:r w:rsidR="00EE5CE9" w:rsidRPr="00C813A3">
        <w:rPr>
          <w:rStyle w:val="CommentReference"/>
          <w:rFonts w:asciiTheme="minorHAnsi" w:hAnsiTheme="minorHAnsi" w:cstheme="minorHAnsi"/>
        </w:rPr>
        <w:commentReference w:id="160"/>
      </w:r>
      <w:r w:rsidR="00EC7DFF" w:rsidRPr="00C813A3">
        <w:rPr>
          <w:rFonts w:asciiTheme="minorHAnsi" w:hAnsiTheme="minorHAnsi" w:cstheme="minorHAnsi"/>
          <w:sz w:val="24"/>
          <w:szCs w:val="24"/>
        </w:rPr>
        <w:t>wartości tłumienia wnoszone przez przeszkody.</w:t>
      </w:r>
      <w:r w:rsidR="00721434" w:rsidRPr="00C813A3">
        <w:rPr>
          <w:rFonts w:asciiTheme="minorHAnsi" w:hAnsiTheme="minorHAnsi" w:cstheme="minorHAnsi"/>
          <w:sz w:val="24"/>
          <w:szCs w:val="24"/>
        </w:rPr>
        <w:t xml:space="preserve"> Otrzymane wyniki posłuż</w:t>
      </w:r>
      <w:r w:rsidR="009F5E25" w:rsidRPr="00C813A3">
        <w:rPr>
          <w:rFonts w:asciiTheme="minorHAnsi" w:hAnsiTheme="minorHAnsi" w:cstheme="minorHAnsi"/>
          <w:sz w:val="24"/>
          <w:szCs w:val="24"/>
        </w:rPr>
        <w:t xml:space="preserve">yły </w:t>
      </w:r>
      <w:r w:rsidR="00721434" w:rsidRPr="00C813A3">
        <w:rPr>
          <w:rFonts w:asciiTheme="minorHAnsi" w:hAnsiTheme="minorHAnsi" w:cstheme="minorHAnsi"/>
          <w:sz w:val="24"/>
          <w:szCs w:val="24"/>
        </w:rPr>
        <w:t>do weryfikacji założeń czułościowych każdego z badanych systemów.</w:t>
      </w:r>
      <w:bookmarkStart w:id="161" w:name="_Hlk43469192"/>
    </w:p>
    <w:p w14:paraId="7BD03D50" w14:textId="64089280" w:rsidR="00EC7DFF" w:rsidRPr="00C813A3" w:rsidRDefault="00EC7DFF" w:rsidP="006D01BD">
      <w:pPr>
        <w:spacing w:line="360" w:lineRule="auto"/>
        <w:jc w:val="both"/>
        <w:rPr>
          <w:rFonts w:asciiTheme="minorHAnsi" w:hAnsiTheme="minorHAnsi" w:cstheme="minorHAnsi"/>
          <w:sz w:val="24"/>
          <w:szCs w:val="24"/>
        </w:rPr>
      </w:pPr>
    </w:p>
    <w:p w14:paraId="37E91629" w14:textId="5DF789A4" w:rsidR="00EC7DFF" w:rsidRPr="00C813A3" w:rsidRDefault="00EC7DFF" w:rsidP="006D01BD">
      <w:pPr>
        <w:spacing w:line="360" w:lineRule="auto"/>
        <w:jc w:val="both"/>
        <w:rPr>
          <w:rFonts w:asciiTheme="minorHAnsi" w:hAnsiTheme="minorHAnsi" w:cstheme="minorHAnsi"/>
          <w:sz w:val="24"/>
          <w:szCs w:val="24"/>
        </w:rPr>
      </w:pPr>
    </w:p>
    <w:p w14:paraId="7C68308A" w14:textId="77777777" w:rsidR="00EC7DFF" w:rsidRPr="00C813A3" w:rsidRDefault="00EC7DFF" w:rsidP="006D01BD">
      <w:pPr>
        <w:spacing w:line="360" w:lineRule="auto"/>
        <w:jc w:val="both"/>
        <w:rPr>
          <w:rFonts w:asciiTheme="minorHAnsi" w:hAnsiTheme="minorHAnsi" w:cstheme="minorHAnsi"/>
          <w:sz w:val="24"/>
          <w:szCs w:val="24"/>
        </w:rPr>
      </w:pPr>
    </w:p>
    <w:p w14:paraId="0BA4D1FF" w14:textId="77777777" w:rsidR="00721434" w:rsidRPr="00C813A3" w:rsidRDefault="00721434" w:rsidP="006D01BD">
      <w:pPr>
        <w:spacing w:line="360" w:lineRule="auto"/>
        <w:jc w:val="both"/>
        <w:rPr>
          <w:rFonts w:asciiTheme="minorHAnsi" w:hAnsiTheme="minorHAnsi" w:cstheme="minorHAnsi"/>
          <w:sz w:val="24"/>
          <w:szCs w:val="24"/>
        </w:rPr>
      </w:pPr>
    </w:p>
    <w:p w14:paraId="0214F4E0" w14:textId="0B8C1125" w:rsidR="00721434" w:rsidRPr="00C813A3" w:rsidRDefault="00721434" w:rsidP="00721434">
      <w:pPr>
        <w:pStyle w:val="Caption"/>
        <w:keepNext/>
        <w:jc w:val="both"/>
        <w:rPr>
          <w:rFonts w:asciiTheme="minorHAnsi" w:hAnsiTheme="minorHAnsi" w:cstheme="minorHAnsi"/>
        </w:rPr>
      </w:pPr>
      <w:bookmarkStart w:id="162" w:name="_Toc43645404"/>
      <w:bookmarkEnd w:id="161"/>
      <w:r w:rsidRPr="00C813A3">
        <w:rPr>
          <w:rFonts w:asciiTheme="minorHAnsi" w:hAnsiTheme="minorHAnsi" w:cstheme="minorHAnsi"/>
        </w:rPr>
        <w:t xml:space="preserve">Listing </w:t>
      </w:r>
      <w:r w:rsidR="00E9372A" w:rsidRPr="00C813A3">
        <w:rPr>
          <w:rFonts w:asciiTheme="minorHAnsi" w:hAnsiTheme="minorHAnsi" w:cstheme="minorHAnsi"/>
        </w:rPr>
        <w:fldChar w:fldCharType="begin"/>
      </w:r>
      <w:r w:rsidR="00E9372A" w:rsidRPr="00C813A3">
        <w:rPr>
          <w:rFonts w:asciiTheme="minorHAnsi" w:hAnsiTheme="minorHAnsi" w:cstheme="minorHAnsi"/>
        </w:rPr>
        <w:instrText xml:space="preserve"> SEQ Listing \* ARABIC </w:instrText>
      </w:r>
      <w:r w:rsidR="00E9372A" w:rsidRPr="00C813A3">
        <w:rPr>
          <w:rFonts w:asciiTheme="minorHAnsi" w:hAnsiTheme="minorHAnsi" w:cstheme="minorHAnsi"/>
        </w:rPr>
        <w:fldChar w:fldCharType="separate"/>
      </w:r>
      <w:r w:rsidRPr="00C813A3">
        <w:rPr>
          <w:rFonts w:asciiTheme="minorHAnsi" w:hAnsiTheme="minorHAnsi" w:cstheme="minorHAnsi"/>
          <w:noProof/>
        </w:rPr>
        <w:t>9</w:t>
      </w:r>
      <w:r w:rsidR="00E9372A" w:rsidRPr="00C813A3">
        <w:rPr>
          <w:rFonts w:asciiTheme="minorHAnsi" w:hAnsiTheme="minorHAnsi" w:cstheme="minorHAnsi"/>
          <w:noProof/>
        </w:rPr>
        <w:fldChar w:fldCharType="end"/>
      </w:r>
      <w:r w:rsidRPr="00C813A3">
        <w:rPr>
          <w:rFonts w:asciiTheme="minorHAnsi" w:hAnsiTheme="minorHAnsi" w:cstheme="minorHAnsi"/>
        </w:rPr>
        <w:t xml:space="preserve"> - Równanie tłumienia swobodniej przestrzeni</w:t>
      </w:r>
      <w:bookmarkEnd w:id="162"/>
    </w:p>
    <w:bookmarkStart w:id="163" w:name="_MON_1654081974"/>
    <w:bookmarkEnd w:id="163"/>
    <w:p w14:paraId="1B0EB5B3" w14:textId="26DEF544" w:rsidR="00721434" w:rsidRPr="00C813A3" w:rsidRDefault="0072143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object w:dxaOrig="9072" w:dyaOrig="652" w14:anchorId="71526C63">
          <v:shape id="_x0000_i34255" type="#_x0000_t75" style="width:453.75pt;height:32.25pt" o:ole="">
            <v:imagedata r:id="rId70" o:title=""/>
          </v:shape>
          <o:OLEObject Type="Embed" ProgID="Word.OpenDocumentText.12" ShapeID="_x0000_i34255" DrawAspect="Content" ObjectID="_1654258801" r:id="rId71"/>
        </w:object>
      </w:r>
    </w:p>
    <w:p w14:paraId="376F3A19" w14:textId="7EA85696" w:rsidR="00721434" w:rsidRPr="00C813A3" w:rsidRDefault="0072143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gdzie:</w:t>
      </w:r>
    </w:p>
    <w:p w14:paraId="7B654054" w14:textId="10A7F9A6" w:rsidR="00721434" w:rsidRPr="00C813A3" w:rsidRDefault="0072143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L - tłumienie swobodniej przestrzeni (dB)</w:t>
      </w:r>
    </w:p>
    <w:p w14:paraId="17211AD7" w14:textId="226B2BC5" w:rsidR="00721434" w:rsidRPr="00C813A3" w:rsidRDefault="0072143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f - częstotliwość pracy systemu (MHz)</w:t>
      </w:r>
    </w:p>
    <w:p w14:paraId="047AF318" w14:textId="3F26537C" w:rsidR="00721434" w:rsidRPr="00C813A3" w:rsidRDefault="00721434"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d - odległość pomiędzy antenami (m)</w:t>
      </w:r>
    </w:p>
    <w:p w14:paraId="42463DFD" w14:textId="1BC4E1AA" w:rsidR="00AE1BFC" w:rsidRPr="00C813A3" w:rsidRDefault="00AE1BFC" w:rsidP="006D01BD">
      <w:pPr>
        <w:spacing w:line="360" w:lineRule="auto"/>
        <w:rPr>
          <w:rFonts w:asciiTheme="minorHAnsi" w:hAnsiTheme="minorHAnsi" w:cstheme="minorHAnsi"/>
          <w:sz w:val="24"/>
          <w:szCs w:val="24"/>
        </w:rPr>
      </w:pPr>
    </w:p>
    <w:p w14:paraId="6B11E68F" w14:textId="36BD0234" w:rsidR="00AE1BFC" w:rsidRPr="00C813A3" w:rsidRDefault="00AE1BFC" w:rsidP="006D01BD">
      <w:pPr>
        <w:pStyle w:val="Heading3"/>
        <w:spacing w:line="360" w:lineRule="auto"/>
        <w:rPr>
          <w:rFonts w:asciiTheme="minorHAnsi" w:hAnsiTheme="minorHAnsi" w:cstheme="minorHAnsi"/>
        </w:rPr>
      </w:pPr>
      <w:bookmarkStart w:id="164" w:name="_Toc43645499"/>
      <w:bookmarkStart w:id="165" w:name="_Toc43645591"/>
      <w:r w:rsidRPr="00C813A3">
        <w:rPr>
          <w:rFonts w:asciiTheme="minorHAnsi" w:hAnsiTheme="minorHAnsi" w:cstheme="minorHAnsi"/>
        </w:rPr>
        <w:t>Badania</w:t>
      </w:r>
      <w:r w:rsidR="00497FE9" w:rsidRPr="00C813A3">
        <w:rPr>
          <w:rFonts w:asciiTheme="minorHAnsi" w:hAnsiTheme="minorHAnsi" w:cstheme="minorHAnsi"/>
        </w:rPr>
        <w:t xml:space="preserve"> zasięgowe w </w:t>
      </w:r>
      <w:r w:rsidR="007F367E" w:rsidRPr="00C813A3">
        <w:rPr>
          <w:rFonts w:asciiTheme="minorHAnsi" w:hAnsiTheme="minorHAnsi" w:cstheme="minorHAnsi"/>
        </w:rPr>
        <w:t>w</w:t>
      </w:r>
      <w:r w:rsidR="00497FE9" w:rsidRPr="00C813A3">
        <w:rPr>
          <w:rFonts w:asciiTheme="minorHAnsi" w:hAnsiTheme="minorHAnsi" w:cstheme="minorHAnsi"/>
        </w:rPr>
        <w:t>arunkach</w:t>
      </w:r>
      <w:r w:rsidRPr="00C813A3">
        <w:rPr>
          <w:rFonts w:asciiTheme="minorHAnsi" w:hAnsiTheme="minorHAnsi" w:cstheme="minorHAnsi"/>
        </w:rPr>
        <w:t xml:space="preserve"> bezpośredniej widoczności</w:t>
      </w:r>
      <w:bookmarkEnd w:id="164"/>
      <w:bookmarkEnd w:id="165"/>
    </w:p>
    <w:p w14:paraId="21DB4E2C" w14:textId="6C8629BD" w:rsidR="00AE1BFC" w:rsidRPr="00C813A3" w:rsidRDefault="009F5E25" w:rsidP="00C813A3">
      <w:pPr>
        <w:pStyle w:val="TEXT"/>
        <w:rPr>
          <w:rFonts w:asciiTheme="minorHAnsi" w:hAnsiTheme="minorHAnsi" w:cstheme="minorHAnsi"/>
        </w:rPr>
      </w:pPr>
      <w:r w:rsidRPr="00C813A3">
        <w:rPr>
          <w:rFonts w:asciiTheme="minorHAnsi" w:hAnsiTheme="minorHAnsi" w:cstheme="minorHAnsi"/>
        </w:rPr>
        <w:t xml:space="preserve">          </w:t>
      </w:r>
      <w:commentRangeStart w:id="166"/>
      <w:r w:rsidRPr="00C813A3">
        <w:rPr>
          <w:rFonts w:asciiTheme="minorHAnsi" w:hAnsiTheme="minorHAnsi" w:cstheme="minorHAnsi"/>
        </w:rPr>
        <w:t>W czasie</w:t>
      </w:r>
      <w:r w:rsidR="003B1B15" w:rsidRPr="00C813A3">
        <w:rPr>
          <w:rFonts w:asciiTheme="minorHAnsi" w:hAnsiTheme="minorHAnsi" w:cstheme="minorHAnsi"/>
        </w:rPr>
        <w:t xml:space="preserve"> </w:t>
      </w:r>
      <w:commentRangeEnd w:id="166"/>
      <w:r w:rsidR="00EE5CE9" w:rsidRPr="00C813A3">
        <w:rPr>
          <w:rStyle w:val="CommentReference"/>
          <w:rFonts w:asciiTheme="minorHAnsi" w:hAnsiTheme="minorHAnsi" w:cstheme="minorHAnsi"/>
        </w:rPr>
        <w:commentReference w:id="166"/>
      </w:r>
      <w:r w:rsidR="003B1B15" w:rsidRPr="00C813A3">
        <w:rPr>
          <w:rFonts w:asciiTheme="minorHAnsi" w:hAnsiTheme="minorHAnsi" w:cstheme="minorHAnsi"/>
        </w:rPr>
        <w:t xml:space="preserve">pierwszego badania sprawdzone zostały zasięgi modułów </w:t>
      </w:r>
      <w:commentRangeStart w:id="167"/>
      <w:r w:rsidR="003B1B15" w:rsidRPr="00C813A3">
        <w:rPr>
          <w:rFonts w:asciiTheme="minorHAnsi" w:hAnsiTheme="minorHAnsi" w:cstheme="minorHAnsi"/>
        </w:rPr>
        <w:t>podczas połączenia</w:t>
      </w:r>
      <w:r w:rsidRPr="00C813A3">
        <w:rPr>
          <w:rFonts w:asciiTheme="minorHAnsi" w:hAnsiTheme="minorHAnsi" w:cstheme="minorHAnsi"/>
        </w:rPr>
        <w:t xml:space="preserve"> ich</w:t>
      </w:r>
      <w:r w:rsidR="003B1B15" w:rsidRPr="00C813A3">
        <w:rPr>
          <w:rFonts w:asciiTheme="minorHAnsi" w:hAnsiTheme="minorHAnsi" w:cstheme="minorHAnsi"/>
        </w:rPr>
        <w:t xml:space="preserve"> w środowisku bezpośredniej widoczności</w:t>
      </w:r>
      <w:commentRangeEnd w:id="167"/>
      <w:r w:rsidR="00EE5CE9" w:rsidRPr="00C813A3">
        <w:rPr>
          <w:rStyle w:val="CommentReference"/>
          <w:rFonts w:asciiTheme="minorHAnsi" w:hAnsiTheme="minorHAnsi" w:cstheme="minorHAnsi"/>
        </w:rPr>
        <w:commentReference w:id="167"/>
      </w:r>
      <w:r w:rsidR="003B1B15" w:rsidRPr="00C813A3">
        <w:rPr>
          <w:rFonts w:asciiTheme="minorHAnsi" w:hAnsiTheme="minorHAnsi" w:cstheme="minorHAnsi"/>
        </w:rPr>
        <w:t xml:space="preserve">, czyli </w:t>
      </w:r>
      <w:commentRangeStart w:id="168"/>
      <w:r w:rsidR="003B1B15" w:rsidRPr="00C813A3">
        <w:rPr>
          <w:rFonts w:asciiTheme="minorHAnsi" w:hAnsiTheme="minorHAnsi" w:cstheme="minorHAnsi"/>
        </w:rPr>
        <w:t>taki</w:t>
      </w:r>
      <w:commentRangeEnd w:id="168"/>
      <w:r w:rsidR="00EE5CE9" w:rsidRPr="00C813A3">
        <w:rPr>
          <w:rStyle w:val="CommentReference"/>
          <w:rFonts w:asciiTheme="minorHAnsi" w:hAnsiTheme="minorHAnsi" w:cstheme="minorHAnsi"/>
        </w:rPr>
        <w:commentReference w:id="168"/>
      </w:r>
      <w:r w:rsidRPr="00C813A3">
        <w:rPr>
          <w:rFonts w:asciiTheme="minorHAnsi" w:hAnsiTheme="minorHAnsi" w:cstheme="minorHAnsi"/>
        </w:rPr>
        <w:t>m</w:t>
      </w:r>
      <w:r w:rsidR="003B1B15" w:rsidRPr="00C813A3">
        <w:rPr>
          <w:rFonts w:asciiTheme="minorHAnsi" w:hAnsiTheme="minorHAnsi" w:cstheme="minorHAnsi"/>
        </w:rPr>
        <w:t xml:space="preserve"> gdzie pomiędzy nadajnikiem a odbiornikiem nie występują żadne przeszkody w postaci drzew, budynków itp.</w:t>
      </w:r>
    </w:p>
    <w:p w14:paraId="3032A8AE" w14:textId="227DE9AA" w:rsidR="006A738D" w:rsidRPr="00C813A3" w:rsidRDefault="006A738D" w:rsidP="00C813A3">
      <w:pPr>
        <w:pStyle w:val="TEXT"/>
        <w:rPr>
          <w:rFonts w:asciiTheme="minorHAnsi" w:hAnsiTheme="minorHAnsi" w:cstheme="minorHAnsi"/>
        </w:rPr>
      </w:pPr>
    </w:p>
    <w:p w14:paraId="11104853" w14:textId="77777777" w:rsidR="006A738D" w:rsidRPr="00C813A3" w:rsidRDefault="006A738D"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3AAEF028" wp14:editId="6DFEEA98">
            <wp:extent cx="6115050" cy="5353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5353050"/>
                    </a:xfrm>
                    <a:prstGeom prst="rect">
                      <a:avLst/>
                    </a:prstGeom>
                    <a:noFill/>
                    <a:ln>
                      <a:noFill/>
                    </a:ln>
                  </pic:spPr>
                </pic:pic>
              </a:graphicData>
            </a:graphic>
          </wp:inline>
        </w:drawing>
      </w:r>
    </w:p>
    <w:p w14:paraId="5379D90D" w14:textId="05009110" w:rsidR="006A738D" w:rsidRPr="00C813A3" w:rsidRDefault="006A738D" w:rsidP="006D01BD">
      <w:pPr>
        <w:pStyle w:val="Caption"/>
        <w:spacing w:line="360" w:lineRule="auto"/>
        <w:jc w:val="center"/>
        <w:rPr>
          <w:rFonts w:asciiTheme="minorHAnsi" w:hAnsiTheme="minorHAnsi" w:cstheme="minorHAnsi"/>
          <w:b w:val="0"/>
          <w:bCs w:val="0"/>
          <w:i/>
          <w:iCs/>
        </w:rPr>
      </w:pPr>
      <w:bookmarkStart w:id="169" w:name="_Toc4364545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HC-12, linia bezpośredniej widoczności</w:t>
      </w:r>
      <w:bookmarkEnd w:id="169"/>
    </w:p>
    <w:p w14:paraId="709BE52B" w14:textId="72B44DBF" w:rsidR="00350774" w:rsidRPr="00C813A3" w:rsidRDefault="00350774" w:rsidP="00C813A3">
      <w:pPr>
        <w:pStyle w:val="TEXT"/>
        <w:rPr>
          <w:rFonts w:asciiTheme="minorHAnsi" w:hAnsiTheme="minorHAnsi" w:cstheme="minorHAnsi"/>
        </w:rPr>
      </w:pPr>
    </w:p>
    <w:p w14:paraId="6C570C33" w14:textId="77777777" w:rsidR="006A738D" w:rsidRPr="00C813A3" w:rsidRDefault="006A738D"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278FEA9D" wp14:editId="4221E517">
            <wp:extent cx="5857875" cy="2571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7875" cy="2571750"/>
                    </a:xfrm>
                    <a:prstGeom prst="rect">
                      <a:avLst/>
                    </a:prstGeom>
                    <a:noFill/>
                    <a:ln>
                      <a:noFill/>
                    </a:ln>
                  </pic:spPr>
                </pic:pic>
              </a:graphicData>
            </a:graphic>
          </wp:inline>
        </w:drawing>
      </w:r>
    </w:p>
    <w:p w14:paraId="0A179B71" w14:textId="0AF39A11" w:rsidR="006A738D" w:rsidRPr="00C813A3" w:rsidRDefault="006A738D" w:rsidP="006D01BD">
      <w:pPr>
        <w:pStyle w:val="Caption"/>
        <w:spacing w:line="360" w:lineRule="auto"/>
        <w:jc w:val="center"/>
        <w:rPr>
          <w:rFonts w:asciiTheme="minorHAnsi" w:hAnsiTheme="minorHAnsi" w:cstheme="minorHAnsi"/>
          <w:b w:val="0"/>
          <w:bCs w:val="0"/>
          <w:i/>
          <w:iCs/>
        </w:rPr>
      </w:pPr>
      <w:bookmarkStart w:id="170" w:name="_Toc4364545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XBee, linia bezpośredniej widoczności</w:t>
      </w:r>
      <w:bookmarkEnd w:id="170"/>
    </w:p>
    <w:p w14:paraId="58226E26" w14:textId="7332CBAA" w:rsidR="006A738D" w:rsidRPr="00C813A3" w:rsidRDefault="006A738D" w:rsidP="00C813A3">
      <w:pPr>
        <w:pStyle w:val="TEXT"/>
        <w:rPr>
          <w:rFonts w:asciiTheme="minorHAnsi" w:hAnsiTheme="minorHAnsi" w:cstheme="minorHAnsi"/>
        </w:rPr>
      </w:pPr>
    </w:p>
    <w:p w14:paraId="7EBC1E22" w14:textId="11DCF56A" w:rsidR="006A738D" w:rsidRPr="00C813A3" w:rsidRDefault="006A738D" w:rsidP="00C813A3">
      <w:pPr>
        <w:pStyle w:val="TEXT"/>
        <w:rPr>
          <w:rFonts w:asciiTheme="minorHAnsi" w:hAnsiTheme="minorHAnsi" w:cstheme="minorHAnsi"/>
        </w:rPr>
      </w:pPr>
    </w:p>
    <w:p w14:paraId="7E5D0F65" w14:textId="77777777" w:rsidR="006A738D" w:rsidRPr="00C813A3" w:rsidRDefault="006A738D"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730C758C" wp14:editId="40F06C88">
            <wp:extent cx="5867400" cy="2419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67400" cy="2419350"/>
                    </a:xfrm>
                    <a:prstGeom prst="rect">
                      <a:avLst/>
                    </a:prstGeom>
                    <a:noFill/>
                    <a:ln>
                      <a:noFill/>
                    </a:ln>
                  </pic:spPr>
                </pic:pic>
              </a:graphicData>
            </a:graphic>
          </wp:inline>
        </w:drawing>
      </w:r>
    </w:p>
    <w:p w14:paraId="64BFAF1C" w14:textId="62A57E83" w:rsidR="006A738D" w:rsidRPr="00C813A3" w:rsidRDefault="006A738D" w:rsidP="006D01BD">
      <w:pPr>
        <w:pStyle w:val="Caption"/>
        <w:spacing w:line="360" w:lineRule="auto"/>
        <w:jc w:val="center"/>
        <w:rPr>
          <w:rFonts w:asciiTheme="minorHAnsi" w:hAnsiTheme="minorHAnsi" w:cstheme="minorHAnsi"/>
          <w:b w:val="0"/>
          <w:bCs w:val="0"/>
          <w:i/>
          <w:iCs/>
        </w:rPr>
      </w:pPr>
      <w:bookmarkStart w:id="171" w:name="_Toc43645452"/>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5</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NRF24L01, linia bezpośredniej widoczności</w:t>
      </w:r>
      <w:bookmarkEnd w:id="171"/>
    </w:p>
    <w:p w14:paraId="294F5587" w14:textId="0299DD01" w:rsidR="006A738D" w:rsidRPr="00C813A3" w:rsidRDefault="006A738D" w:rsidP="00C813A3">
      <w:pPr>
        <w:pStyle w:val="TEXT"/>
        <w:rPr>
          <w:rFonts w:asciiTheme="minorHAnsi" w:hAnsiTheme="minorHAnsi" w:cstheme="minorHAnsi"/>
        </w:rPr>
      </w:pPr>
    </w:p>
    <w:p w14:paraId="22505BAB" w14:textId="77777777" w:rsidR="006A738D" w:rsidRPr="00C813A3" w:rsidRDefault="006A738D"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40060E2E" wp14:editId="1413270C">
            <wp:extent cx="6124575" cy="2114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p>
    <w:p w14:paraId="63C022B0" w14:textId="21E1C10C" w:rsidR="006A738D" w:rsidRPr="00C813A3" w:rsidRDefault="006A738D" w:rsidP="006D01BD">
      <w:pPr>
        <w:pStyle w:val="Caption"/>
        <w:spacing w:line="360" w:lineRule="auto"/>
        <w:jc w:val="center"/>
        <w:rPr>
          <w:rFonts w:asciiTheme="minorHAnsi" w:hAnsiTheme="minorHAnsi" w:cstheme="minorHAnsi"/>
          <w:b w:val="0"/>
          <w:bCs w:val="0"/>
          <w:i/>
          <w:iCs/>
        </w:rPr>
      </w:pPr>
      <w:bookmarkStart w:id="172" w:name="_Toc4364545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6</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LoRa, linia bezpośredniej widoczności</w:t>
      </w:r>
      <w:bookmarkEnd w:id="172"/>
    </w:p>
    <w:p w14:paraId="5644E5E7" w14:textId="312A3F82" w:rsidR="006A738D" w:rsidRPr="00C813A3" w:rsidRDefault="006A738D" w:rsidP="00C813A3">
      <w:pPr>
        <w:pStyle w:val="TEXT"/>
        <w:rPr>
          <w:rFonts w:asciiTheme="minorHAnsi" w:hAnsiTheme="minorHAnsi" w:cstheme="minorHAnsi"/>
        </w:rPr>
      </w:pPr>
    </w:p>
    <w:p w14:paraId="3E6D2C16" w14:textId="0A93D6ED" w:rsidR="00DA12BF" w:rsidRPr="00C813A3" w:rsidRDefault="006A738D" w:rsidP="00C813A3">
      <w:pPr>
        <w:pStyle w:val="TEXT"/>
        <w:rPr>
          <w:rFonts w:asciiTheme="minorHAnsi" w:hAnsiTheme="minorHAnsi" w:cstheme="minorHAnsi"/>
        </w:rPr>
      </w:pPr>
      <w:r w:rsidRPr="00C813A3">
        <w:rPr>
          <w:rFonts w:asciiTheme="minorHAnsi" w:hAnsiTheme="minorHAnsi" w:cstheme="minorHAnsi"/>
        </w:rPr>
        <w:t xml:space="preserve">          </w:t>
      </w:r>
      <w:r w:rsidR="004E6B3B" w:rsidRPr="00C813A3">
        <w:rPr>
          <w:rFonts w:asciiTheme="minorHAnsi" w:hAnsiTheme="minorHAnsi" w:cstheme="minorHAnsi"/>
        </w:rPr>
        <w:t xml:space="preserve">Dla systemów LoRa oraz HC-12 </w:t>
      </w:r>
      <w:commentRangeStart w:id="173"/>
      <w:r w:rsidR="004E6B3B" w:rsidRPr="00C813A3">
        <w:rPr>
          <w:rFonts w:asciiTheme="minorHAnsi" w:hAnsiTheme="minorHAnsi" w:cstheme="minorHAnsi"/>
        </w:rPr>
        <w:t>nie udało się</w:t>
      </w:r>
      <w:r w:rsidR="009F5E25" w:rsidRPr="00C813A3">
        <w:rPr>
          <w:rFonts w:asciiTheme="minorHAnsi" w:hAnsiTheme="minorHAnsi" w:cstheme="minorHAnsi"/>
        </w:rPr>
        <w:t xml:space="preserve"> w pełni</w:t>
      </w:r>
      <w:r w:rsidR="004E6B3B" w:rsidRPr="00C813A3">
        <w:rPr>
          <w:rFonts w:asciiTheme="minorHAnsi" w:hAnsiTheme="minorHAnsi" w:cstheme="minorHAnsi"/>
        </w:rPr>
        <w:t xml:space="preserve"> osiągnąć warunków LOS </w:t>
      </w:r>
      <w:r w:rsidR="009F5E25" w:rsidRPr="00C813A3">
        <w:rPr>
          <w:rFonts w:asciiTheme="minorHAnsi" w:hAnsiTheme="minorHAnsi" w:cstheme="minorHAnsi"/>
        </w:rPr>
        <w:t>z</w:t>
      </w:r>
      <w:r w:rsidR="004E6B3B" w:rsidRPr="00C813A3">
        <w:rPr>
          <w:rFonts w:asciiTheme="minorHAnsi" w:hAnsiTheme="minorHAnsi" w:cstheme="minorHAnsi"/>
        </w:rPr>
        <w:t xml:space="preserve">e względu na </w:t>
      </w:r>
      <w:commentRangeEnd w:id="173"/>
      <w:r w:rsidR="00FE60E6" w:rsidRPr="00C813A3">
        <w:rPr>
          <w:rStyle w:val="CommentReference"/>
          <w:rFonts w:asciiTheme="minorHAnsi" w:hAnsiTheme="minorHAnsi" w:cstheme="minorHAnsi"/>
        </w:rPr>
        <w:commentReference w:id="173"/>
      </w:r>
      <w:r w:rsidR="004E6B3B" w:rsidRPr="00C813A3">
        <w:rPr>
          <w:rFonts w:asciiTheme="minorHAnsi" w:hAnsiTheme="minorHAnsi" w:cstheme="minorHAnsi"/>
        </w:rPr>
        <w:t>ich duże zasięgi</w:t>
      </w:r>
      <w:r w:rsidR="009F5E25" w:rsidRPr="00C813A3">
        <w:rPr>
          <w:rFonts w:asciiTheme="minorHAnsi" w:hAnsiTheme="minorHAnsi" w:cstheme="minorHAnsi"/>
        </w:rPr>
        <w:t>. P</w:t>
      </w:r>
      <w:r w:rsidR="004E6B3B" w:rsidRPr="00C813A3">
        <w:rPr>
          <w:rFonts w:asciiTheme="minorHAnsi" w:hAnsiTheme="minorHAnsi" w:cstheme="minorHAnsi"/>
        </w:rPr>
        <w:t xml:space="preserve">odczas badania tych modułów na trasie połączenia występowała niewielka liczba elementów tłumiących sygnał. </w:t>
      </w:r>
      <w:r w:rsidRPr="00C813A3">
        <w:rPr>
          <w:rFonts w:asciiTheme="minorHAnsi" w:hAnsiTheme="minorHAnsi" w:cstheme="minorHAnsi"/>
        </w:rPr>
        <w:t>Naj</w:t>
      </w:r>
      <w:r w:rsidR="00497FE9" w:rsidRPr="00C813A3">
        <w:rPr>
          <w:rFonts w:asciiTheme="minorHAnsi" w:hAnsiTheme="minorHAnsi" w:cstheme="minorHAnsi"/>
        </w:rPr>
        <w:t>większy</w:t>
      </w:r>
      <w:r w:rsidRPr="00C813A3">
        <w:rPr>
          <w:rFonts w:asciiTheme="minorHAnsi" w:hAnsiTheme="minorHAnsi" w:cstheme="minorHAnsi"/>
        </w:rPr>
        <w:t xml:space="preserve"> zasięg</w:t>
      </w:r>
      <w:r w:rsidR="00497FE9" w:rsidRPr="00C813A3">
        <w:rPr>
          <w:rFonts w:asciiTheme="minorHAnsi" w:hAnsiTheme="minorHAnsi" w:cstheme="minorHAnsi"/>
        </w:rPr>
        <w:t xml:space="preserve"> d</w:t>
      </w:r>
      <w:r w:rsidR="00497FE9" w:rsidRPr="00C813A3">
        <w:rPr>
          <w:rFonts w:asciiTheme="minorHAnsi" w:hAnsiTheme="minorHAnsi" w:cstheme="minorHAnsi"/>
          <w:vertAlign w:val="subscript"/>
        </w:rPr>
        <w:t>MAX_LOS</w:t>
      </w:r>
      <w:r w:rsidRPr="00C813A3">
        <w:rPr>
          <w:rFonts w:asciiTheme="minorHAnsi" w:hAnsiTheme="minorHAnsi" w:cstheme="minorHAnsi"/>
        </w:rPr>
        <w:t xml:space="preserve"> osiągnęły moduły LoRa. System ten </w:t>
      </w:r>
      <w:r w:rsidR="00DA12BF" w:rsidRPr="00C813A3">
        <w:rPr>
          <w:rFonts w:asciiTheme="minorHAnsi" w:hAnsiTheme="minorHAnsi" w:cstheme="minorHAnsi"/>
        </w:rPr>
        <w:t>działa na częstotliwości 433 MHz, dzięki czemu potrafi komunikować się na duże odległości. Zaletą jest również wysoka czułość odbiornika (do -1</w:t>
      </w:r>
      <w:r w:rsidR="008E1869" w:rsidRPr="00C813A3">
        <w:rPr>
          <w:rFonts w:asciiTheme="minorHAnsi" w:hAnsiTheme="minorHAnsi" w:cstheme="minorHAnsi"/>
        </w:rPr>
        <w:t>25</w:t>
      </w:r>
      <w:r w:rsidR="00DA12BF" w:rsidRPr="00C813A3">
        <w:rPr>
          <w:rFonts w:asciiTheme="minorHAnsi" w:hAnsiTheme="minorHAnsi" w:cstheme="minorHAnsi"/>
        </w:rPr>
        <w:t xml:space="preserve"> dBm), co pozwala na odbiór informacji przy niesprzyjających warunkach propagacyjnych. Kolejny system działający na częstotliwości 433 MHz (HC-12) osiągnął komunikację na odległość około 700m. To 70% odległości połączenia deklarowanej przez producenta. Moduły NRF24L01 i XBee komunikowały się na odległości</w:t>
      </w:r>
      <w:r w:rsidR="00497FE9" w:rsidRPr="00C813A3">
        <w:rPr>
          <w:rFonts w:asciiTheme="minorHAnsi" w:hAnsiTheme="minorHAnsi" w:cstheme="minorHAnsi"/>
        </w:rPr>
        <w:t>,</w:t>
      </w:r>
      <w:r w:rsidR="00DA12BF" w:rsidRPr="00C813A3">
        <w:rPr>
          <w:rFonts w:asciiTheme="minorHAnsi" w:hAnsiTheme="minorHAnsi" w:cstheme="minorHAnsi"/>
        </w:rPr>
        <w:t xml:space="preserve"> </w:t>
      </w:r>
      <w:r w:rsidR="00497FE9" w:rsidRPr="00C813A3">
        <w:rPr>
          <w:rFonts w:asciiTheme="minorHAnsi" w:hAnsiTheme="minorHAnsi" w:cstheme="minorHAnsi"/>
        </w:rPr>
        <w:t>odpowiednio</w:t>
      </w:r>
      <w:r w:rsidR="00DA12BF" w:rsidRPr="00C813A3">
        <w:rPr>
          <w:rFonts w:asciiTheme="minorHAnsi" w:hAnsiTheme="minorHAnsi" w:cstheme="minorHAnsi"/>
        </w:rPr>
        <w:t xml:space="preserve"> 153m oraz 201m. Są to systemy działające w paśmie częstotliwości</w:t>
      </w:r>
      <w:r w:rsidR="00497FE9" w:rsidRPr="00C813A3">
        <w:rPr>
          <w:rFonts w:asciiTheme="minorHAnsi" w:hAnsiTheme="minorHAnsi" w:cstheme="minorHAnsi"/>
        </w:rPr>
        <w:t xml:space="preserve"> ISM</w:t>
      </w:r>
      <w:r w:rsidR="00DA12BF" w:rsidRPr="00C813A3">
        <w:rPr>
          <w:rFonts w:asciiTheme="minorHAnsi" w:hAnsiTheme="minorHAnsi" w:cstheme="minorHAnsi"/>
        </w:rPr>
        <w:t xml:space="preserve"> 2</w:t>
      </w:r>
      <w:r w:rsidR="00497FE9" w:rsidRPr="00C813A3">
        <w:rPr>
          <w:rFonts w:asciiTheme="minorHAnsi" w:hAnsiTheme="minorHAnsi" w:cstheme="minorHAnsi"/>
        </w:rPr>
        <w:t>,</w:t>
      </w:r>
      <w:r w:rsidR="00DA12BF" w:rsidRPr="00C813A3">
        <w:rPr>
          <w:rFonts w:asciiTheme="minorHAnsi" w:hAnsiTheme="minorHAnsi" w:cstheme="minorHAnsi"/>
        </w:rPr>
        <w:t xml:space="preserve">4 GHz, </w:t>
      </w:r>
      <w:r w:rsidR="00497FE9" w:rsidRPr="00C813A3">
        <w:rPr>
          <w:rFonts w:asciiTheme="minorHAnsi" w:hAnsiTheme="minorHAnsi" w:cstheme="minorHAnsi"/>
        </w:rPr>
        <w:t xml:space="preserve">w którym sygnał ulega znacznie większemu tłumieniu </w:t>
      </w:r>
      <w:r w:rsidR="009F5E25" w:rsidRPr="00C813A3">
        <w:rPr>
          <w:rFonts w:asciiTheme="minorHAnsi" w:hAnsiTheme="minorHAnsi" w:cstheme="minorHAnsi"/>
        </w:rPr>
        <w:t>(</w:t>
      </w:r>
      <w:r w:rsidR="00497FE9" w:rsidRPr="00C813A3">
        <w:rPr>
          <w:rFonts w:asciiTheme="minorHAnsi" w:hAnsiTheme="minorHAnsi" w:cstheme="minorHAnsi"/>
        </w:rPr>
        <w:t xml:space="preserve">co obrazuje </w:t>
      </w:r>
      <w:commentRangeStart w:id="174"/>
      <w:r w:rsidR="00497FE9" w:rsidRPr="00C813A3">
        <w:rPr>
          <w:rFonts w:asciiTheme="minorHAnsi" w:hAnsiTheme="minorHAnsi" w:cstheme="minorHAnsi"/>
        </w:rPr>
        <w:t xml:space="preserve">3. Kolumna </w:t>
      </w:r>
      <w:commentRangeEnd w:id="174"/>
      <w:r w:rsidR="00FE60E6" w:rsidRPr="00C813A3">
        <w:rPr>
          <w:rStyle w:val="CommentReference"/>
          <w:rFonts w:asciiTheme="minorHAnsi" w:hAnsiTheme="minorHAnsi" w:cstheme="minorHAnsi"/>
        </w:rPr>
        <w:commentReference w:id="174"/>
      </w:r>
      <w:r w:rsidR="00497FE9" w:rsidRPr="00C813A3">
        <w:rPr>
          <w:rFonts w:asciiTheme="minorHAnsi" w:hAnsiTheme="minorHAnsi" w:cstheme="minorHAnsi"/>
        </w:rPr>
        <w:t>w Tab</w:t>
      </w:r>
      <w:r w:rsidR="004E6B3B" w:rsidRPr="00C813A3">
        <w:rPr>
          <w:rFonts w:asciiTheme="minorHAnsi" w:hAnsiTheme="minorHAnsi" w:cstheme="minorHAnsi"/>
        </w:rPr>
        <w:t>eli</w:t>
      </w:r>
      <w:r w:rsidR="00497FE9" w:rsidRPr="00C813A3">
        <w:rPr>
          <w:rFonts w:asciiTheme="minorHAnsi" w:hAnsiTheme="minorHAnsi" w:cstheme="minorHAnsi"/>
        </w:rPr>
        <w:t xml:space="preserve"> 1</w:t>
      </w:r>
      <w:r w:rsidR="009F5E25" w:rsidRPr="00C813A3">
        <w:rPr>
          <w:rFonts w:asciiTheme="minorHAnsi" w:hAnsiTheme="minorHAnsi" w:cstheme="minorHAnsi"/>
        </w:rPr>
        <w:t>)</w:t>
      </w:r>
      <w:r w:rsidR="004E6B3B" w:rsidRPr="00C813A3">
        <w:rPr>
          <w:rFonts w:asciiTheme="minorHAnsi" w:hAnsiTheme="minorHAnsi" w:cstheme="minorHAnsi"/>
        </w:rPr>
        <w:t xml:space="preserve"> i</w:t>
      </w:r>
      <w:r w:rsidR="00497FE9" w:rsidRPr="00C813A3">
        <w:rPr>
          <w:rFonts w:asciiTheme="minorHAnsi" w:hAnsiTheme="minorHAnsi" w:cstheme="minorHAnsi"/>
        </w:rPr>
        <w:t xml:space="preserve"> </w:t>
      </w:r>
      <w:r w:rsidR="00DA12BF" w:rsidRPr="00C813A3">
        <w:rPr>
          <w:rFonts w:asciiTheme="minorHAnsi" w:hAnsiTheme="minorHAnsi" w:cstheme="minorHAnsi"/>
        </w:rPr>
        <w:t>pozwala na osiąganie połączeń o krótszych zasięgach niż 433 MHz.</w:t>
      </w:r>
    </w:p>
    <w:p w14:paraId="71156867" w14:textId="5D5338D1" w:rsidR="00505E95" w:rsidRPr="00C813A3" w:rsidRDefault="00505E95" w:rsidP="00C813A3">
      <w:pPr>
        <w:pStyle w:val="TEXT"/>
        <w:rPr>
          <w:rFonts w:asciiTheme="minorHAnsi" w:hAnsiTheme="minorHAnsi" w:cstheme="minorHAnsi"/>
        </w:rPr>
      </w:pPr>
    </w:p>
    <w:p w14:paraId="5CB79E70" w14:textId="77777777" w:rsidR="00505E95" w:rsidRPr="00C813A3" w:rsidRDefault="00505E95" w:rsidP="00C813A3">
      <w:pPr>
        <w:pStyle w:val="TEXT"/>
        <w:rPr>
          <w:rFonts w:asciiTheme="minorHAnsi" w:hAnsiTheme="minorHAnsi" w:cstheme="minorHAnsi"/>
        </w:rPr>
      </w:pPr>
    </w:p>
    <w:p w14:paraId="17837A89" w14:textId="14BD0FF3" w:rsidR="00A36753" w:rsidRPr="00C813A3" w:rsidRDefault="00A36753" w:rsidP="00497FE9">
      <w:pPr>
        <w:pStyle w:val="Caption"/>
        <w:keepNext/>
        <w:spacing w:line="360" w:lineRule="auto"/>
        <w:rPr>
          <w:rFonts w:asciiTheme="minorHAnsi" w:hAnsiTheme="minorHAnsi" w:cstheme="minorHAnsi"/>
          <w:b w:val="0"/>
          <w:bCs w:val="0"/>
          <w:i/>
          <w:iCs/>
        </w:rPr>
      </w:pPr>
      <w:bookmarkStart w:id="175" w:name="_Toc43645364"/>
      <w:r w:rsidRPr="00C813A3">
        <w:rPr>
          <w:rFonts w:asciiTheme="minorHAnsi" w:hAnsiTheme="minorHAnsi" w:cstheme="minorHAnsi"/>
          <w:b w:val="0"/>
          <w:bCs w:val="0"/>
          <w:i/>
          <w:iCs/>
        </w:rPr>
        <w:t xml:space="preserve">Tabela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Tabela \* ARABIC </w:instrText>
      </w:r>
      <w:r w:rsidRPr="00C813A3">
        <w:rPr>
          <w:rFonts w:asciiTheme="minorHAnsi" w:hAnsiTheme="minorHAnsi" w:cstheme="minorHAnsi"/>
          <w:b w:val="0"/>
          <w:bCs w:val="0"/>
          <w:i/>
          <w:iCs/>
        </w:rPr>
        <w:fldChar w:fldCharType="separate"/>
      </w:r>
      <w:r w:rsidR="003A4DA9" w:rsidRPr="00C813A3">
        <w:rPr>
          <w:rFonts w:asciiTheme="minorHAnsi" w:hAnsiTheme="minorHAnsi" w:cstheme="minorHAnsi"/>
          <w:b w:val="0"/>
          <w:bCs w:val="0"/>
          <w:i/>
          <w:iCs/>
          <w:noProof/>
        </w:rPr>
        <w:t>1</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Zestawienie wyników </w:t>
      </w:r>
      <w:r w:rsidR="004E6B3B" w:rsidRPr="00C813A3">
        <w:rPr>
          <w:rFonts w:asciiTheme="minorHAnsi" w:hAnsiTheme="minorHAnsi" w:cstheme="minorHAnsi"/>
          <w:b w:val="0"/>
          <w:bCs w:val="0"/>
          <w:i/>
          <w:iCs/>
        </w:rPr>
        <w:t>badania w warunkach bezpośredniej widoczności</w:t>
      </w:r>
      <w:bookmarkEnd w:id="175"/>
    </w:p>
    <w:tbl>
      <w:tblPr>
        <w:tblStyle w:val="TableGrid"/>
        <w:tblW w:w="0" w:type="auto"/>
        <w:jc w:val="center"/>
        <w:tblLook w:val="04A0" w:firstRow="1" w:lastRow="0" w:firstColumn="1" w:lastColumn="0" w:noHBand="0" w:noVBand="1"/>
      </w:tblPr>
      <w:tblGrid>
        <w:gridCol w:w="2157"/>
        <w:gridCol w:w="2042"/>
        <w:gridCol w:w="1954"/>
        <w:gridCol w:w="1830"/>
        <w:gridCol w:w="1645"/>
      </w:tblGrid>
      <w:tr w:rsidR="00497FE9" w:rsidRPr="00C813A3" w14:paraId="5E384975" w14:textId="416B911D" w:rsidTr="00497FE9">
        <w:trPr>
          <w:jc w:val="center"/>
        </w:trPr>
        <w:tc>
          <w:tcPr>
            <w:tcW w:w="2157" w:type="dxa"/>
          </w:tcPr>
          <w:p w14:paraId="61A495BB" w14:textId="0578925E"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Nazwa modułu</w:t>
            </w:r>
          </w:p>
        </w:tc>
        <w:tc>
          <w:tcPr>
            <w:tcW w:w="2042" w:type="dxa"/>
          </w:tcPr>
          <w:p w14:paraId="021118AE" w14:textId="769BD3BB"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Maksymalny zasięg d</w:t>
            </w:r>
            <w:r w:rsidRPr="00C813A3">
              <w:rPr>
                <w:rFonts w:asciiTheme="minorHAnsi" w:hAnsiTheme="minorHAnsi" w:cstheme="minorHAnsi"/>
                <w:vertAlign w:val="subscript"/>
              </w:rPr>
              <w:t>MAX_LOS</w:t>
            </w:r>
            <w:r w:rsidRPr="00C813A3">
              <w:rPr>
                <w:rFonts w:asciiTheme="minorHAnsi" w:hAnsiTheme="minorHAnsi" w:cstheme="minorHAnsi"/>
              </w:rPr>
              <w:t xml:space="preserve"> [m]</w:t>
            </w:r>
          </w:p>
        </w:tc>
        <w:tc>
          <w:tcPr>
            <w:tcW w:w="1954" w:type="dxa"/>
          </w:tcPr>
          <w:p w14:paraId="014F23E1" w14:textId="37FAD89D"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EIRP [dBm]</w:t>
            </w:r>
          </w:p>
        </w:tc>
        <w:tc>
          <w:tcPr>
            <w:tcW w:w="1830" w:type="dxa"/>
          </w:tcPr>
          <w:p w14:paraId="79A9B9A5" w14:textId="3B5860EA"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Międzyantenowe tłumienie wolnej przestrzeni L</w:t>
            </w:r>
            <w:r w:rsidRPr="00C813A3">
              <w:rPr>
                <w:rFonts w:asciiTheme="minorHAnsi" w:hAnsiTheme="minorHAnsi" w:cstheme="minorHAnsi"/>
                <w:vertAlign w:val="subscript"/>
              </w:rPr>
              <w:t xml:space="preserve">hf </w:t>
            </w:r>
            <w:r w:rsidRPr="00C813A3">
              <w:rPr>
                <w:rFonts w:asciiTheme="minorHAnsi" w:hAnsiTheme="minorHAnsi" w:cstheme="minorHAnsi"/>
              </w:rPr>
              <w:t>[dB]</w:t>
            </w:r>
          </w:p>
        </w:tc>
        <w:tc>
          <w:tcPr>
            <w:tcW w:w="1645" w:type="dxa"/>
          </w:tcPr>
          <w:p w14:paraId="56AACB38" w14:textId="352C265D"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Moc dochodząca do anteny odbiorczej P</w:t>
            </w:r>
            <w:r w:rsidRPr="00C813A3">
              <w:rPr>
                <w:rFonts w:asciiTheme="minorHAnsi" w:hAnsiTheme="minorHAnsi" w:cstheme="minorHAnsi"/>
                <w:vertAlign w:val="subscript"/>
              </w:rPr>
              <w:t>r</w:t>
            </w:r>
            <w:r w:rsidRPr="00C813A3">
              <w:rPr>
                <w:rFonts w:asciiTheme="minorHAnsi" w:hAnsiTheme="minorHAnsi" w:cstheme="minorHAnsi"/>
              </w:rPr>
              <w:t xml:space="preserve"> [dBm]</w:t>
            </w:r>
          </w:p>
        </w:tc>
      </w:tr>
      <w:tr w:rsidR="00497FE9" w:rsidRPr="00C813A3" w14:paraId="325A9B1B" w14:textId="7142FA55" w:rsidTr="00497FE9">
        <w:trPr>
          <w:jc w:val="center"/>
        </w:trPr>
        <w:tc>
          <w:tcPr>
            <w:tcW w:w="2157" w:type="dxa"/>
          </w:tcPr>
          <w:p w14:paraId="3066F727" w14:textId="73D331D6"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HC-12</w:t>
            </w:r>
          </w:p>
        </w:tc>
        <w:tc>
          <w:tcPr>
            <w:tcW w:w="2042" w:type="dxa"/>
          </w:tcPr>
          <w:p w14:paraId="7924715A" w14:textId="69FF8745"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703</w:t>
            </w:r>
          </w:p>
        </w:tc>
        <w:tc>
          <w:tcPr>
            <w:tcW w:w="1954" w:type="dxa"/>
          </w:tcPr>
          <w:p w14:paraId="71FDF06F" w14:textId="60D1CAB1"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20</w:t>
            </w:r>
          </w:p>
        </w:tc>
        <w:tc>
          <w:tcPr>
            <w:tcW w:w="1830" w:type="dxa"/>
          </w:tcPr>
          <w:p w14:paraId="6BB8D615" w14:textId="7B47F26D"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82,1</w:t>
            </w:r>
          </w:p>
        </w:tc>
        <w:tc>
          <w:tcPr>
            <w:tcW w:w="1645" w:type="dxa"/>
          </w:tcPr>
          <w:p w14:paraId="318A8AA9" w14:textId="3D8A4647" w:rsidR="00497FE9" w:rsidRPr="00C813A3" w:rsidRDefault="00264937" w:rsidP="00C813A3">
            <w:pPr>
              <w:pStyle w:val="TEXT"/>
              <w:rPr>
                <w:rFonts w:asciiTheme="minorHAnsi" w:hAnsiTheme="minorHAnsi" w:cstheme="minorHAnsi"/>
              </w:rPr>
            </w:pPr>
            <w:r w:rsidRPr="00C813A3">
              <w:rPr>
                <w:rFonts w:asciiTheme="minorHAnsi" w:hAnsiTheme="minorHAnsi" w:cstheme="minorHAnsi"/>
              </w:rPr>
              <w:t>-</w:t>
            </w:r>
            <w:r w:rsidR="004E6B3B" w:rsidRPr="00C813A3">
              <w:rPr>
                <w:rFonts w:asciiTheme="minorHAnsi" w:hAnsiTheme="minorHAnsi" w:cstheme="minorHAnsi"/>
              </w:rPr>
              <w:t xml:space="preserve"> 62,1</w:t>
            </w:r>
          </w:p>
        </w:tc>
      </w:tr>
      <w:tr w:rsidR="00497FE9" w:rsidRPr="00C813A3" w14:paraId="35B0D667" w14:textId="2AF651EF" w:rsidTr="00497FE9">
        <w:trPr>
          <w:jc w:val="center"/>
        </w:trPr>
        <w:tc>
          <w:tcPr>
            <w:tcW w:w="2157" w:type="dxa"/>
          </w:tcPr>
          <w:p w14:paraId="58FD1866" w14:textId="1DE84CCD"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LoRa</w:t>
            </w:r>
          </w:p>
        </w:tc>
        <w:tc>
          <w:tcPr>
            <w:tcW w:w="2042" w:type="dxa"/>
          </w:tcPr>
          <w:p w14:paraId="009DE6BD" w14:textId="382CA6F2"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3106</w:t>
            </w:r>
          </w:p>
        </w:tc>
        <w:tc>
          <w:tcPr>
            <w:tcW w:w="1954" w:type="dxa"/>
          </w:tcPr>
          <w:p w14:paraId="61B6C280" w14:textId="711FE6B7"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20</w:t>
            </w:r>
          </w:p>
        </w:tc>
        <w:tc>
          <w:tcPr>
            <w:tcW w:w="1830" w:type="dxa"/>
          </w:tcPr>
          <w:p w14:paraId="04FA69EE" w14:textId="436AF1BE"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95</w:t>
            </w:r>
          </w:p>
        </w:tc>
        <w:tc>
          <w:tcPr>
            <w:tcW w:w="1645" w:type="dxa"/>
          </w:tcPr>
          <w:p w14:paraId="46B1FDD0" w14:textId="6408A466" w:rsidR="00497FE9" w:rsidRPr="00C813A3" w:rsidRDefault="004E6B3B" w:rsidP="00C813A3">
            <w:pPr>
              <w:pStyle w:val="TEXT"/>
              <w:rPr>
                <w:rFonts w:asciiTheme="minorHAnsi" w:hAnsiTheme="minorHAnsi" w:cstheme="minorHAnsi"/>
              </w:rPr>
            </w:pPr>
            <w:r w:rsidRPr="00C813A3">
              <w:rPr>
                <w:rFonts w:asciiTheme="minorHAnsi" w:hAnsiTheme="minorHAnsi" w:cstheme="minorHAnsi"/>
              </w:rPr>
              <w:t>- 75</w:t>
            </w:r>
          </w:p>
        </w:tc>
      </w:tr>
      <w:tr w:rsidR="00497FE9" w:rsidRPr="00C813A3" w14:paraId="217B000A" w14:textId="3562F30C" w:rsidTr="00497FE9">
        <w:trPr>
          <w:jc w:val="center"/>
        </w:trPr>
        <w:tc>
          <w:tcPr>
            <w:tcW w:w="2157" w:type="dxa"/>
          </w:tcPr>
          <w:p w14:paraId="5C1DF593" w14:textId="7846D765"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NRF24L01</w:t>
            </w:r>
          </w:p>
        </w:tc>
        <w:tc>
          <w:tcPr>
            <w:tcW w:w="2042" w:type="dxa"/>
          </w:tcPr>
          <w:p w14:paraId="0462DF2C" w14:textId="7DBF8A61"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153</w:t>
            </w:r>
          </w:p>
        </w:tc>
        <w:tc>
          <w:tcPr>
            <w:tcW w:w="1954" w:type="dxa"/>
          </w:tcPr>
          <w:p w14:paraId="1D655598" w14:textId="722AD825"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20</w:t>
            </w:r>
          </w:p>
        </w:tc>
        <w:tc>
          <w:tcPr>
            <w:tcW w:w="1830" w:type="dxa"/>
          </w:tcPr>
          <w:p w14:paraId="47E02C4D" w14:textId="107A7B24"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83,7</w:t>
            </w:r>
          </w:p>
        </w:tc>
        <w:tc>
          <w:tcPr>
            <w:tcW w:w="1645" w:type="dxa"/>
          </w:tcPr>
          <w:p w14:paraId="3012EF13" w14:textId="26DA5837" w:rsidR="00497FE9" w:rsidRPr="00C813A3" w:rsidRDefault="004E6B3B" w:rsidP="00C813A3">
            <w:pPr>
              <w:pStyle w:val="TEXT"/>
              <w:rPr>
                <w:rFonts w:asciiTheme="minorHAnsi" w:hAnsiTheme="minorHAnsi" w:cstheme="minorHAnsi"/>
              </w:rPr>
            </w:pPr>
            <w:r w:rsidRPr="00C813A3">
              <w:rPr>
                <w:rFonts w:asciiTheme="minorHAnsi" w:hAnsiTheme="minorHAnsi" w:cstheme="minorHAnsi"/>
              </w:rPr>
              <w:t>- 63</w:t>
            </w:r>
          </w:p>
        </w:tc>
      </w:tr>
      <w:tr w:rsidR="00497FE9" w:rsidRPr="00C813A3" w14:paraId="41C4C5AD" w14:textId="616A6BF7" w:rsidTr="00497FE9">
        <w:trPr>
          <w:jc w:val="center"/>
        </w:trPr>
        <w:tc>
          <w:tcPr>
            <w:tcW w:w="2157" w:type="dxa"/>
          </w:tcPr>
          <w:p w14:paraId="27728913" w14:textId="48A22CD5"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XBee</w:t>
            </w:r>
          </w:p>
        </w:tc>
        <w:tc>
          <w:tcPr>
            <w:tcW w:w="2042" w:type="dxa"/>
          </w:tcPr>
          <w:p w14:paraId="7001775D" w14:textId="2D9D11C5" w:rsidR="00497FE9" w:rsidRPr="00C813A3" w:rsidRDefault="00497FE9" w:rsidP="00C813A3">
            <w:pPr>
              <w:pStyle w:val="TEXT"/>
              <w:rPr>
                <w:rFonts w:asciiTheme="minorHAnsi" w:hAnsiTheme="minorHAnsi" w:cstheme="minorHAnsi"/>
              </w:rPr>
            </w:pPr>
            <w:r w:rsidRPr="00C813A3">
              <w:rPr>
                <w:rFonts w:asciiTheme="minorHAnsi" w:hAnsiTheme="minorHAnsi" w:cstheme="minorHAnsi"/>
              </w:rPr>
              <w:t>201</w:t>
            </w:r>
          </w:p>
        </w:tc>
        <w:tc>
          <w:tcPr>
            <w:tcW w:w="1954" w:type="dxa"/>
          </w:tcPr>
          <w:p w14:paraId="0E5180FB" w14:textId="29D40D07"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1</w:t>
            </w:r>
            <w:r w:rsidR="008E1869" w:rsidRPr="00C813A3">
              <w:rPr>
                <w:rFonts w:asciiTheme="minorHAnsi" w:hAnsiTheme="minorHAnsi" w:cstheme="minorHAnsi"/>
              </w:rPr>
              <w:t>0</w:t>
            </w:r>
          </w:p>
        </w:tc>
        <w:tc>
          <w:tcPr>
            <w:tcW w:w="1830" w:type="dxa"/>
          </w:tcPr>
          <w:p w14:paraId="543E6B7C" w14:textId="34956C24" w:rsidR="00497FE9" w:rsidRPr="00C813A3" w:rsidRDefault="00EC7DFF" w:rsidP="00C813A3">
            <w:pPr>
              <w:pStyle w:val="TEXT"/>
              <w:rPr>
                <w:rFonts w:asciiTheme="minorHAnsi" w:hAnsiTheme="minorHAnsi" w:cstheme="minorHAnsi"/>
              </w:rPr>
            </w:pPr>
            <w:r w:rsidRPr="00C813A3">
              <w:rPr>
                <w:rFonts w:asciiTheme="minorHAnsi" w:hAnsiTheme="minorHAnsi" w:cstheme="minorHAnsi"/>
              </w:rPr>
              <w:t>86,1</w:t>
            </w:r>
          </w:p>
        </w:tc>
        <w:tc>
          <w:tcPr>
            <w:tcW w:w="1645" w:type="dxa"/>
          </w:tcPr>
          <w:p w14:paraId="4ABCC82F" w14:textId="43443E2B" w:rsidR="00497FE9" w:rsidRPr="00C813A3" w:rsidRDefault="004E6B3B" w:rsidP="00C813A3">
            <w:pPr>
              <w:pStyle w:val="TEXT"/>
              <w:rPr>
                <w:rFonts w:asciiTheme="minorHAnsi" w:hAnsiTheme="minorHAnsi" w:cstheme="minorHAnsi"/>
              </w:rPr>
            </w:pPr>
            <w:r w:rsidRPr="00C813A3">
              <w:rPr>
                <w:rFonts w:asciiTheme="minorHAnsi" w:hAnsiTheme="minorHAnsi" w:cstheme="minorHAnsi"/>
              </w:rPr>
              <w:t>- 76,1</w:t>
            </w:r>
          </w:p>
        </w:tc>
      </w:tr>
    </w:tbl>
    <w:p w14:paraId="48092B0C" w14:textId="77777777" w:rsidR="00DA12BF" w:rsidRPr="00C813A3" w:rsidRDefault="00DA12BF" w:rsidP="00C813A3">
      <w:pPr>
        <w:pStyle w:val="TEXT"/>
        <w:rPr>
          <w:rFonts w:asciiTheme="minorHAnsi" w:hAnsiTheme="minorHAnsi" w:cstheme="minorHAnsi"/>
        </w:rPr>
      </w:pPr>
    </w:p>
    <w:p w14:paraId="0E54F780" w14:textId="50833B8A" w:rsidR="00735066" w:rsidRPr="00C813A3" w:rsidRDefault="004E6B3B" w:rsidP="00C813A3">
      <w:pPr>
        <w:pStyle w:val="TEXT"/>
        <w:rPr>
          <w:rFonts w:asciiTheme="minorHAnsi" w:hAnsiTheme="minorHAnsi" w:cstheme="minorHAnsi"/>
        </w:rPr>
      </w:pPr>
      <w:commentRangeStart w:id="176"/>
      <w:r w:rsidRPr="00C813A3">
        <w:rPr>
          <w:rFonts w:asciiTheme="minorHAnsi" w:hAnsiTheme="minorHAnsi" w:cstheme="minorHAnsi"/>
        </w:rPr>
        <w:t xml:space="preserve">          W 4. Kolumnie tabeli 1</w:t>
      </w:r>
      <w:commentRangeEnd w:id="176"/>
      <w:r w:rsidR="009F5E25" w:rsidRPr="00C813A3">
        <w:rPr>
          <w:rFonts w:asciiTheme="minorHAnsi" w:hAnsiTheme="minorHAnsi" w:cstheme="minorHAnsi"/>
        </w:rPr>
        <w:t xml:space="preserve"> na</w:t>
      </w:r>
      <w:r w:rsidR="00FE60E6" w:rsidRPr="00C813A3">
        <w:rPr>
          <w:rStyle w:val="CommentReference"/>
          <w:rFonts w:asciiTheme="minorHAnsi" w:hAnsiTheme="minorHAnsi" w:cstheme="minorHAnsi"/>
        </w:rPr>
        <w:commentReference w:id="176"/>
      </w:r>
      <w:r w:rsidRPr="00C813A3">
        <w:rPr>
          <w:rFonts w:asciiTheme="minorHAnsi" w:hAnsiTheme="minorHAnsi" w:cstheme="minorHAnsi"/>
        </w:rPr>
        <w:t xml:space="preserve"> </w:t>
      </w:r>
      <w:commentRangeStart w:id="177"/>
      <w:r w:rsidRPr="00C813A3">
        <w:rPr>
          <w:rFonts w:asciiTheme="minorHAnsi" w:hAnsiTheme="minorHAnsi" w:cstheme="minorHAnsi"/>
        </w:rPr>
        <w:t xml:space="preserve">podstawie modelu </w:t>
      </w:r>
      <w:commentRangeEnd w:id="177"/>
      <w:r w:rsidR="00FE60E6" w:rsidRPr="00C813A3">
        <w:rPr>
          <w:rStyle w:val="CommentReference"/>
          <w:rFonts w:asciiTheme="minorHAnsi" w:hAnsiTheme="minorHAnsi" w:cstheme="minorHAnsi"/>
        </w:rPr>
        <w:commentReference w:id="177"/>
      </w:r>
      <w:r w:rsidRPr="00C813A3">
        <w:rPr>
          <w:rFonts w:asciiTheme="minorHAnsi" w:hAnsiTheme="minorHAnsi" w:cstheme="minorHAnsi"/>
        </w:rPr>
        <w:t>tłumienia wolnej przestrzeni obliczone zostały wartości mocy odbieranej przez anteny odbiorcze poszczególnych systemów. Porównując</w:t>
      </w:r>
      <w:r w:rsidR="009F5E25" w:rsidRPr="00C813A3">
        <w:rPr>
          <w:rFonts w:asciiTheme="minorHAnsi" w:hAnsiTheme="minorHAnsi" w:cstheme="minorHAnsi"/>
        </w:rPr>
        <w:t xml:space="preserve"> otrzymane</w:t>
      </w:r>
      <w:r w:rsidRPr="00C813A3">
        <w:rPr>
          <w:rFonts w:asciiTheme="minorHAnsi" w:hAnsiTheme="minorHAnsi" w:cstheme="minorHAnsi"/>
        </w:rPr>
        <w:t xml:space="preserve"> </w:t>
      </w:r>
      <w:commentRangeStart w:id="178"/>
      <w:r w:rsidRPr="00C813A3">
        <w:rPr>
          <w:rFonts w:asciiTheme="minorHAnsi" w:hAnsiTheme="minorHAnsi" w:cstheme="minorHAnsi"/>
        </w:rPr>
        <w:t xml:space="preserve">wyniki </w:t>
      </w:r>
      <w:commentRangeEnd w:id="178"/>
      <w:r w:rsidR="00FE60E6" w:rsidRPr="00C813A3">
        <w:rPr>
          <w:rStyle w:val="CommentReference"/>
          <w:rFonts w:asciiTheme="minorHAnsi" w:hAnsiTheme="minorHAnsi" w:cstheme="minorHAnsi"/>
        </w:rPr>
        <w:commentReference w:id="178"/>
      </w:r>
      <w:r w:rsidRPr="00C813A3">
        <w:rPr>
          <w:rFonts w:asciiTheme="minorHAnsi" w:hAnsiTheme="minorHAnsi" w:cstheme="minorHAnsi"/>
        </w:rPr>
        <w:t xml:space="preserve">z wartościami minimalnej mocy </w:t>
      </w:r>
      <w:commentRangeStart w:id="179"/>
      <w:r w:rsidRPr="00C813A3">
        <w:rPr>
          <w:rFonts w:asciiTheme="minorHAnsi" w:hAnsiTheme="minorHAnsi" w:cstheme="minorHAnsi"/>
        </w:rPr>
        <w:t>odebranej</w:t>
      </w:r>
      <w:commentRangeEnd w:id="179"/>
      <w:r w:rsidR="009F5E25" w:rsidRPr="00C813A3">
        <w:rPr>
          <w:rFonts w:asciiTheme="minorHAnsi" w:hAnsiTheme="minorHAnsi" w:cstheme="minorHAnsi"/>
        </w:rPr>
        <w:t>,</w:t>
      </w:r>
      <w:r w:rsidR="00FE60E6" w:rsidRPr="00C813A3">
        <w:rPr>
          <w:rStyle w:val="CommentReference"/>
          <w:rFonts w:asciiTheme="minorHAnsi" w:hAnsiTheme="minorHAnsi" w:cstheme="minorHAnsi"/>
        </w:rPr>
        <w:commentReference w:id="179"/>
      </w:r>
      <w:r w:rsidRPr="00C813A3">
        <w:rPr>
          <w:rFonts w:asciiTheme="minorHAnsi" w:hAnsiTheme="minorHAnsi" w:cstheme="minorHAnsi"/>
        </w:rPr>
        <w:t xml:space="preserve"> określanej przez producentów systemów (Tabela 2)</w:t>
      </w:r>
      <w:r w:rsidR="00735066" w:rsidRPr="00C813A3">
        <w:rPr>
          <w:rFonts w:asciiTheme="minorHAnsi" w:hAnsiTheme="minorHAnsi" w:cstheme="minorHAnsi"/>
        </w:rPr>
        <w:t xml:space="preserve"> można zauważyć</w:t>
      </w:r>
      <w:r w:rsidR="009F5E25" w:rsidRPr="00C813A3">
        <w:rPr>
          <w:rFonts w:asciiTheme="minorHAnsi" w:hAnsiTheme="minorHAnsi" w:cstheme="minorHAnsi"/>
        </w:rPr>
        <w:t xml:space="preserve"> </w:t>
      </w:r>
      <w:r w:rsidR="00735066" w:rsidRPr="00C813A3">
        <w:rPr>
          <w:rFonts w:asciiTheme="minorHAnsi" w:hAnsiTheme="minorHAnsi" w:cstheme="minorHAnsi"/>
        </w:rPr>
        <w:t>duże różnice w stosunku mocy odebranej do deklarowanej minimalnej mocy odebranej. Warto jednak zwrócić uwagę na kilka aspektów:</w:t>
      </w:r>
    </w:p>
    <w:p w14:paraId="7DC48EEB" w14:textId="558FF3AD" w:rsidR="006A738D" w:rsidRPr="00C813A3" w:rsidRDefault="00735066" w:rsidP="00C813A3">
      <w:pPr>
        <w:pStyle w:val="TEXT"/>
        <w:numPr>
          <w:ilvl w:val="0"/>
          <w:numId w:val="45"/>
        </w:numPr>
        <w:rPr>
          <w:rFonts w:asciiTheme="minorHAnsi" w:hAnsiTheme="minorHAnsi" w:cstheme="minorHAnsi"/>
        </w:rPr>
      </w:pPr>
      <w:r w:rsidRPr="00C813A3">
        <w:rPr>
          <w:rFonts w:asciiTheme="minorHAnsi" w:hAnsiTheme="minorHAnsi" w:cstheme="minorHAnsi"/>
        </w:rPr>
        <w:t xml:space="preserve">Obliczenia pochodzą z prostego </w:t>
      </w:r>
      <w:commentRangeStart w:id="180"/>
      <w:r w:rsidRPr="00C813A3">
        <w:rPr>
          <w:rFonts w:asciiTheme="minorHAnsi" w:hAnsiTheme="minorHAnsi" w:cstheme="minorHAnsi"/>
        </w:rPr>
        <w:t>modelu</w:t>
      </w:r>
      <w:commentRangeEnd w:id="180"/>
      <w:r w:rsidR="009F5E25" w:rsidRPr="00C813A3">
        <w:rPr>
          <w:rFonts w:asciiTheme="minorHAnsi" w:hAnsiTheme="minorHAnsi" w:cstheme="minorHAnsi"/>
        </w:rPr>
        <w:t>,</w:t>
      </w:r>
      <w:r w:rsidR="00FE60E6" w:rsidRPr="00C813A3">
        <w:rPr>
          <w:rStyle w:val="CommentReference"/>
          <w:rFonts w:asciiTheme="minorHAnsi" w:hAnsiTheme="minorHAnsi" w:cstheme="minorHAnsi"/>
        </w:rPr>
        <w:commentReference w:id="180"/>
      </w:r>
      <w:r w:rsidRPr="00C813A3">
        <w:rPr>
          <w:rFonts w:asciiTheme="minorHAnsi" w:hAnsiTheme="minorHAnsi" w:cstheme="minorHAnsi"/>
        </w:rPr>
        <w:t xml:space="preserve"> który uwzględnia tylko częstotliwość sygnału oraz odległość pomiędzy antenami</w:t>
      </w:r>
    </w:p>
    <w:p w14:paraId="11740028" w14:textId="74B1F4C4" w:rsidR="00D20077" w:rsidRPr="00C813A3" w:rsidRDefault="00735066" w:rsidP="00C813A3">
      <w:pPr>
        <w:pStyle w:val="TEXT"/>
        <w:numPr>
          <w:ilvl w:val="0"/>
          <w:numId w:val="45"/>
        </w:numPr>
        <w:rPr>
          <w:rFonts w:asciiTheme="minorHAnsi" w:hAnsiTheme="minorHAnsi" w:cstheme="minorHAnsi"/>
        </w:rPr>
      </w:pPr>
      <w:r w:rsidRPr="00C813A3">
        <w:rPr>
          <w:rFonts w:asciiTheme="minorHAnsi" w:hAnsiTheme="minorHAnsi" w:cstheme="minorHAnsi"/>
        </w:rPr>
        <w:t xml:space="preserve">Dla modułów LoRa i HC-12 nie udało się w pełni uzyskać </w:t>
      </w:r>
      <w:r w:rsidR="00D20077" w:rsidRPr="00C813A3">
        <w:rPr>
          <w:rFonts w:asciiTheme="minorHAnsi" w:hAnsiTheme="minorHAnsi" w:cstheme="minorHAnsi"/>
        </w:rPr>
        <w:t>warunków bezpośredniej widoczności urządzeń</w:t>
      </w:r>
    </w:p>
    <w:p w14:paraId="6A07E98E" w14:textId="7A2721A5" w:rsidR="00D20077" w:rsidRPr="00C813A3" w:rsidRDefault="00D20077" w:rsidP="00C813A3">
      <w:pPr>
        <w:pStyle w:val="TEXT"/>
        <w:numPr>
          <w:ilvl w:val="0"/>
          <w:numId w:val="45"/>
        </w:numPr>
        <w:rPr>
          <w:rFonts w:asciiTheme="minorHAnsi" w:hAnsiTheme="minorHAnsi" w:cstheme="minorHAnsi"/>
        </w:rPr>
      </w:pPr>
      <w:r w:rsidRPr="00C813A3">
        <w:rPr>
          <w:rFonts w:asciiTheme="minorHAnsi" w:hAnsiTheme="minorHAnsi" w:cstheme="minorHAnsi"/>
        </w:rPr>
        <w:t>Na propagację sygnału mogły mieć wpływ inne elementy m.in. praca innych systemów na badanych częstotliwościach, wpływ warunków pogodowych (np. wilgotność powietrza)</w:t>
      </w:r>
    </w:p>
    <w:p w14:paraId="3DD6221E" w14:textId="0FCF6C93" w:rsidR="00735066" w:rsidRDefault="00D20077" w:rsidP="00C813A3">
      <w:pPr>
        <w:pStyle w:val="TEXT"/>
        <w:rPr>
          <w:rFonts w:asciiTheme="minorHAnsi" w:hAnsiTheme="minorHAnsi" w:cstheme="minorHAnsi"/>
        </w:rPr>
      </w:pPr>
      <w:r w:rsidRPr="00C813A3">
        <w:rPr>
          <w:rFonts w:asciiTheme="minorHAnsi" w:hAnsiTheme="minorHAnsi" w:cstheme="minorHAnsi"/>
        </w:rPr>
        <w:t xml:space="preserve">          Uwzględniając powyższe aspekty nie da się w pełni stwierdzić czy producenci w prawidłowy sposób określili czułości odbiorników, ponieważ na propagację sygnału oraz jego tłumienie wpływ ma wiele czynników.</w:t>
      </w:r>
    </w:p>
    <w:p w14:paraId="2385057E" w14:textId="41306E31" w:rsidR="00C813A3" w:rsidRDefault="00C813A3" w:rsidP="00C813A3">
      <w:pPr>
        <w:pStyle w:val="TEXT"/>
        <w:rPr>
          <w:rFonts w:asciiTheme="minorHAnsi" w:hAnsiTheme="minorHAnsi" w:cstheme="minorHAnsi"/>
        </w:rPr>
      </w:pPr>
    </w:p>
    <w:p w14:paraId="7A002936" w14:textId="78979601" w:rsidR="00C813A3" w:rsidRDefault="00C813A3" w:rsidP="00C813A3">
      <w:pPr>
        <w:pStyle w:val="TEXT"/>
        <w:rPr>
          <w:rFonts w:asciiTheme="minorHAnsi" w:hAnsiTheme="minorHAnsi" w:cstheme="minorHAnsi"/>
        </w:rPr>
      </w:pPr>
    </w:p>
    <w:p w14:paraId="6A629C19" w14:textId="520C274D" w:rsidR="00C813A3" w:rsidRDefault="00C813A3" w:rsidP="00C813A3">
      <w:pPr>
        <w:pStyle w:val="TEXT"/>
        <w:rPr>
          <w:rFonts w:asciiTheme="minorHAnsi" w:hAnsiTheme="minorHAnsi" w:cstheme="minorHAnsi"/>
        </w:rPr>
      </w:pPr>
    </w:p>
    <w:p w14:paraId="374C8FC9" w14:textId="77777777" w:rsidR="00C813A3" w:rsidRPr="00C813A3" w:rsidRDefault="00C813A3" w:rsidP="00C813A3">
      <w:pPr>
        <w:pStyle w:val="TEXT"/>
        <w:rPr>
          <w:rFonts w:asciiTheme="minorHAnsi" w:hAnsiTheme="minorHAnsi" w:cstheme="minorHAnsi"/>
        </w:rPr>
      </w:pPr>
    </w:p>
    <w:p w14:paraId="0E009818" w14:textId="45FB97F0" w:rsidR="003A4DA9" w:rsidRPr="00C813A3" w:rsidRDefault="003A4DA9" w:rsidP="003A4DA9">
      <w:pPr>
        <w:pStyle w:val="Caption"/>
        <w:keepNext/>
        <w:rPr>
          <w:rFonts w:asciiTheme="minorHAnsi" w:hAnsiTheme="minorHAnsi" w:cstheme="minorHAnsi"/>
          <w:b w:val="0"/>
          <w:bCs w:val="0"/>
          <w:i/>
          <w:iCs/>
        </w:rPr>
      </w:pPr>
      <w:bookmarkStart w:id="181" w:name="_Toc43645365"/>
      <w:r w:rsidRPr="00C813A3">
        <w:rPr>
          <w:rFonts w:asciiTheme="minorHAnsi" w:hAnsiTheme="minorHAnsi" w:cstheme="minorHAnsi"/>
          <w:b w:val="0"/>
          <w:bCs w:val="0"/>
          <w:i/>
          <w:iCs/>
        </w:rPr>
        <w:lastRenderedPageBreak/>
        <w:t xml:space="preserve">Tabela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Tabela \* ARABIC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2</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Porównanie mocy odebranej oraz mocy minimalnej deklarowanej przez producenta</w:t>
      </w:r>
      <w:bookmarkEnd w:id="181"/>
    </w:p>
    <w:tbl>
      <w:tblPr>
        <w:tblStyle w:val="TableGrid"/>
        <w:tblW w:w="9628" w:type="dxa"/>
        <w:tblLook w:val="04A0" w:firstRow="1" w:lastRow="0" w:firstColumn="1" w:lastColumn="0" w:noHBand="0" w:noVBand="1"/>
      </w:tblPr>
      <w:tblGrid>
        <w:gridCol w:w="3209"/>
        <w:gridCol w:w="3209"/>
        <w:gridCol w:w="3210"/>
      </w:tblGrid>
      <w:tr w:rsidR="00735066" w:rsidRPr="00C813A3" w14:paraId="3A9626C3" w14:textId="77777777" w:rsidTr="00735066">
        <w:tc>
          <w:tcPr>
            <w:tcW w:w="3209" w:type="dxa"/>
          </w:tcPr>
          <w:p w14:paraId="16A55DEC" w14:textId="5B667D66"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Nazwa modułu</w:t>
            </w:r>
          </w:p>
        </w:tc>
        <w:tc>
          <w:tcPr>
            <w:tcW w:w="3209" w:type="dxa"/>
          </w:tcPr>
          <w:p w14:paraId="2A33C919" w14:textId="5E088F14"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Minimalna moc odbiorcza deklarowana przez producenta [dBm]</w:t>
            </w:r>
          </w:p>
        </w:tc>
        <w:tc>
          <w:tcPr>
            <w:tcW w:w="3210" w:type="dxa"/>
          </w:tcPr>
          <w:p w14:paraId="0D3D4234" w14:textId="073EC8C7"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Moc dochodząca do anteny odbiorczej P</w:t>
            </w:r>
            <w:r w:rsidRPr="00C813A3">
              <w:rPr>
                <w:rFonts w:asciiTheme="minorHAnsi" w:hAnsiTheme="minorHAnsi" w:cstheme="minorHAnsi"/>
                <w:vertAlign w:val="subscript"/>
              </w:rPr>
              <w:t>r</w:t>
            </w:r>
            <w:r w:rsidRPr="00C813A3">
              <w:rPr>
                <w:rFonts w:asciiTheme="minorHAnsi" w:hAnsiTheme="minorHAnsi" w:cstheme="minorHAnsi"/>
              </w:rPr>
              <w:t xml:space="preserve"> [dBm]</w:t>
            </w:r>
          </w:p>
        </w:tc>
      </w:tr>
      <w:tr w:rsidR="00735066" w:rsidRPr="00C813A3" w14:paraId="337675E0" w14:textId="77777777" w:rsidTr="00735066">
        <w:tc>
          <w:tcPr>
            <w:tcW w:w="3209" w:type="dxa"/>
          </w:tcPr>
          <w:p w14:paraId="6258CFB4" w14:textId="05E58DEC"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HC-12</w:t>
            </w:r>
          </w:p>
        </w:tc>
        <w:tc>
          <w:tcPr>
            <w:tcW w:w="3209" w:type="dxa"/>
          </w:tcPr>
          <w:p w14:paraId="6B8BEAB3" w14:textId="70F2CDBF"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-117</w:t>
            </w:r>
          </w:p>
        </w:tc>
        <w:tc>
          <w:tcPr>
            <w:tcW w:w="3210" w:type="dxa"/>
          </w:tcPr>
          <w:p w14:paraId="59FC5558" w14:textId="0EA92289"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- 62,1</w:t>
            </w:r>
          </w:p>
        </w:tc>
      </w:tr>
      <w:tr w:rsidR="00735066" w:rsidRPr="00C813A3" w14:paraId="55303857" w14:textId="77777777" w:rsidTr="00735066">
        <w:tc>
          <w:tcPr>
            <w:tcW w:w="3209" w:type="dxa"/>
          </w:tcPr>
          <w:p w14:paraId="1FF342FD" w14:textId="52823E5F"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LoRa</w:t>
            </w:r>
          </w:p>
        </w:tc>
        <w:tc>
          <w:tcPr>
            <w:tcW w:w="3209" w:type="dxa"/>
          </w:tcPr>
          <w:p w14:paraId="04DDDB2D" w14:textId="628D3C51"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-125</w:t>
            </w:r>
          </w:p>
        </w:tc>
        <w:tc>
          <w:tcPr>
            <w:tcW w:w="3210" w:type="dxa"/>
          </w:tcPr>
          <w:p w14:paraId="2F7D7CDD" w14:textId="099E9AA2"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- 75</w:t>
            </w:r>
          </w:p>
        </w:tc>
      </w:tr>
      <w:tr w:rsidR="00735066" w:rsidRPr="00C813A3" w14:paraId="20337826" w14:textId="77777777" w:rsidTr="00735066">
        <w:tc>
          <w:tcPr>
            <w:tcW w:w="3209" w:type="dxa"/>
          </w:tcPr>
          <w:p w14:paraId="6F87B477" w14:textId="699F9FB8"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NRF24L01</w:t>
            </w:r>
          </w:p>
        </w:tc>
        <w:tc>
          <w:tcPr>
            <w:tcW w:w="3209" w:type="dxa"/>
          </w:tcPr>
          <w:p w14:paraId="1325AB27" w14:textId="494ADD4B"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-85</w:t>
            </w:r>
          </w:p>
        </w:tc>
        <w:tc>
          <w:tcPr>
            <w:tcW w:w="3210" w:type="dxa"/>
          </w:tcPr>
          <w:p w14:paraId="3F6D93E2" w14:textId="249EFE46"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- 63</w:t>
            </w:r>
          </w:p>
        </w:tc>
      </w:tr>
      <w:tr w:rsidR="00735066" w:rsidRPr="00C813A3" w14:paraId="58E40E03" w14:textId="77777777" w:rsidTr="00735066">
        <w:tc>
          <w:tcPr>
            <w:tcW w:w="3209" w:type="dxa"/>
          </w:tcPr>
          <w:p w14:paraId="36178F1E" w14:textId="3FFA7F07"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XBee</w:t>
            </w:r>
          </w:p>
        </w:tc>
        <w:tc>
          <w:tcPr>
            <w:tcW w:w="3209" w:type="dxa"/>
          </w:tcPr>
          <w:p w14:paraId="0E092C55" w14:textId="3C23E2B4"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-100</w:t>
            </w:r>
          </w:p>
        </w:tc>
        <w:tc>
          <w:tcPr>
            <w:tcW w:w="3210" w:type="dxa"/>
          </w:tcPr>
          <w:p w14:paraId="4AB1CBE9" w14:textId="028D9538" w:rsidR="00735066" w:rsidRPr="00C813A3" w:rsidRDefault="00735066" w:rsidP="00C813A3">
            <w:pPr>
              <w:pStyle w:val="TEXT"/>
              <w:rPr>
                <w:rFonts w:asciiTheme="minorHAnsi" w:hAnsiTheme="minorHAnsi" w:cstheme="minorHAnsi"/>
              </w:rPr>
            </w:pPr>
            <w:r w:rsidRPr="00C813A3">
              <w:rPr>
                <w:rFonts w:asciiTheme="minorHAnsi" w:hAnsiTheme="minorHAnsi" w:cstheme="minorHAnsi"/>
              </w:rPr>
              <w:t>- 76,1</w:t>
            </w:r>
          </w:p>
        </w:tc>
      </w:tr>
    </w:tbl>
    <w:p w14:paraId="07789A8D" w14:textId="77777777" w:rsidR="00735066" w:rsidRPr="00C813A3" w:rsidRDefault="00735066" w:rsidP="00C813A3">
      <w:pPr>
        <w:pStyle w:val="TEXT"/>
        <w:rPr>
          <w:rFonts w:asciiTheme="minorHAnsi" w:hAnsiTheme="minorHAnsi" w:cstheme="minorHAnsi"/>
        </w:rPr>
      </w:pPr>
    </w:p>
    <w:p w14:paraId="7EC994DF" w14:textId="695FD60D" w:rsidR="00AE1BFC" w:rsidRPr="00C813A3" w:rsidRDefault="00AE1BFC" w:rsidP="006D01BD">
      <w:pPr>
        <w:pStyle w:val="Heading3"/>
        <w:spacing w:line="360" w:lineRule="auto"/>
        <w:rPr>
          <w:rFonts w:asciiTheme="minorHAnsi" w:hAnsiTheme="minorHAnsi" w:cstheme="minorHAnsi"/>
        </w:rPr>
      </w:pPr>
      <w:bookmarkStart w:id="182" w:name="_Toc43645500"/>
      <w:bookmarkStart w:id="183" w:name="_Toc43645592"/>
      <w:r w:rsidRPr="00C813A3">
        <w:rPr>
          <w:rFonts w:asciiTheme="minorHAnsi" w:hAnsiTheme="minorHAnsi" w:cstheme="minorHAnsi"/>
        </w:rPr>
        <w:t>Badania</w:t>
      </w:r>
      <w:r w:rsidR="007F367E" w:rsidRPr="00C813A3">
        <w:rPr>
          <w:rFonts w:asciiTheme="minorHAnsi" w:hAnsiTheme="minorHAnsi" w:cstheme="minorHAnsi"/>
        </w:rPr>
        <w:t xml:space="preserve"> zasięgowe przy braku</w:t>
      </w:r>
      <w:r w:rsidRPr="00C813A3">
        <w:rPr>
          <w:rFonts w:asciiTheme="minorHAnsi" w:hAnsiTheme="minorHAnsi" w:cstheme="minorHAnsi"/>
        </w:rPr>
        <w:t xml:space="preserve"> </w:t>
      </w:r>
      <w:r w:rsidR="00350774" w:rsidRPr="00C813A3">
        <w:rPr>
          <w:rFonts w:asciiTheme="minorHAnsi" w:hAnsiTheme="minorHAnsi" w:cstheme="minorHAnsi"/>
        </w:rPr>
        <w:t>bezpośredniej widoczności</w:t>
      </w:r>
      <w:bookmarkEnd w:id="182"/>
      <w:bookmarkEnd w:id="183"/>
    </w:p>
    <w:p w14:paraId="648D22B6" w14:textId="6C9BCB6D" w:rsidR="00D63DD1" w:rsidRPr="00C813A3" w:rsidRDefault="0007157C" w:rsidP="00C813A3">
      <w:pPr>
        <w:pStyle w:val="TEXT"/>
        <w:rPr>
          <w:rFonts w:asciiTheme="minorHAnsi" w:hAnsiTheme="minorHAnsi" w:cstheme="minorHAnsi"/>
        </w:rPr>
      </w:pPr>
      <w:r w:rsidRPr="00C813A3">
        <w:rPr>
          <w:rFonts w:asciiTheme="minorHAnsi" w:hAnsiTheme="minorHAnsi" w:cstheme="minorHAnsi"/>
        </w:rPr>
        <w:t xml:space="preserve">          Drugi przypadek testowy polegał na zbadaniu jak daleko nadajnik może znajdować się od odbiornika każdego z systemów wykorzystanych do budowy platformy w warunkach nie bezpośredniej widoczności (badanie przeprowadzono w </w:t>
      </w:r>
      <w:commentRangeStart w:id="184"/>
      <w:r w:rsidRPr="00C813A3">
        <w:rPr>
          <w:rFonts w:asciiTheme="minorHAnsi" w:hAnsiTheme="minorHAnsi" w:cstheme="minorHAnsi"/>
        </w:rPr>
        <w:t>środowisku</w:t>
      </w:r>
      <w:commentRangeEnd w:id="184"/>
      <w:r w:rsidR="00FE60E6" w:rsidRPr="00C813A3">
        <w:rPr>
          <w:rStyle w:val="CommentReference"/>
          <w:rFonts w:asciiTheme="minorHAnsi" w:hAnsiTheme="minorHAnsi" w:cstheme="minorHAnsi"/>
        </w:rPr>
        <w:commentReference w:id="184"/>
      </w:r>
      <w:r w:rsidR="009F5E25" w:rsidRPr="00C813A3">
        <w:rPr>
          <w:rFonts w:asciiTheme="minorHAnsi" w:hAnsiTheme="minorHAnsi" w:cstheme="minorHAnsi"/>
        </w:rPr>
        <w:t>,</w:t>
      </w:r>
      <w:r w:rsidRPr="00C813A3">
        <w:rPr>
          <w:rFonts w:asciiTheme="minorHAnsi" w:hAnsiTheme="minorHAnsi" w:cstheme="minorHAnsi"/>
        </w:rPr>
        <w:t xml:space="preserve"> gdzie znajduję się </w:t>
      </w:r>
      <w:r w:rsidR="00505E95" w:rsidRPr="00C813A3">
        <w:rPr>
          <w:rFonts w:asciiTheme="minorHAnsi" w:hAnsiTheme="minorHAnsi" w:cstheme="minorHAnsi"/>
        </w:rPr>
        <w:t xml:space="preserve">wiele ścian, które są </w:t>
      </w:r>
      <w:commentRangeStart w:id="185"/>
      <w:r w:rsidR="00505E95" w:rsidRPr="00C813A3">
        <w:rPr>
          <w:rFonts w:asciiTheme="minorHAnsi" w:hAnsiTheme="minorHAnsi" w:cstheme="minorHAnsi"/>
        </w:rPr>
        <w:t>elementem tłumiącym sygnał</w:t>
      </w:r>
      <w:commentRangeEnd w:id="185"/>
      <w:r w:rsidR="00097F58" w:rsidRPr="00C813A3">
        <w:rPr>
          <w:rStyle w:val="CommentReference"/>
          <w:rFonts w:asciiTheme="minorHAnsi" w:hAnsiTheme="minorHAnsi" w:cstheme="minorHAnsi"/>
        </w:rPr>
        <w:commentReference w:id="185"/>
      </w:r>
      <w:r w:rsidRPr="00C813A3">
        <w:rPr>
          <w:rFonts w:asciiTheme="minorHAnsi" w:hAnsiTheme="minorHAnsi" w:cstheme="minorHAnsi"/>
        </w:rPr>
        <w:t>)</w:t>
      </w:r>
      <w:r w:rsidR="00535E89" w:rsidRPr="00C813A3">
        <w:rPr>
          <w:rFonts w:asciiTheme="minorHAnsi" w:hAnsiTheme="minorHAnsi" w:cstheme="minorHAnsi"/>
        </w:rPr>
        <w:t xml:space="preserve">. </w:t>
      </w:r>
      <w:r w:rsidR="00D63DD1" w:rsidRPr="00C813A3">
        <w:rPr>
          <w:rFonts w:asciiTheme="minorHAnsi" w:hAnsiTheme="minorHAnsi" w:cstheme="minorHAnsi"/>
        </w:rPr>
        <w:t xml:space="preserve">Moduły odbiorcze każdego systemu umiejscowione </w:t>
      </w:r>
      <w:r w:rsidR="009F5E25" w:rsidRPr="00C813A3">
        <w:rPr>
          <w:rFonts w:asciiTheme="minorHAnsi" w:hAnsiTheme="minorHAnsi" w:cstheme="minorHAnsi"/>
        </w:rPr>
        <w:t xml:space="preserve">zostały </w:t>
      </w:r>
      <w:r w:rsidR="00D63DD1" w:rsidRPr="00C813A3">
        <w:rPr>
          <w:rFonts w:asciiTheme="minorHAnsi" w:hAnsiTheme="minorHAnsi" w:cstheme="minorHAnsi"/>
        </w:rPr>
        <w:t xml:space="preserve">w tym samym miejscu. </w:t>
      </w:r>
      <w:r w:rsidR="00535E89" w:rsidRPr="00C813A3">
        <w:rPr>
          <w:rFonts w:asciiTheme="minorHAnsi" w:hAnsiTheme="minorHAnsi" w:cstheme="minorHAnsi"/>
        </w:rPr>
        <w:t xml:space="preserve">Nadajniki oddalane </w:t>
      </w:r>
      <w:commentRangeStart w:id="186"/>
      <w:r w:rsidR="00535E89" w:rsidRPr="00C813A3">
        <w:rPr>
          <w:rFonts w:asciiTheme="minorHAnsi" w:hAnsiTheme="minorHAnsi" w:cstheme="minorHAnsi"/>
        </w:rPr>
        <w:t>były</w:t>
      </w:r>
      <w:r w:rsidR="009F5E25" w:rsidRPr="00C813A3">
        <w:rPr>
          <w:rFonts w:asciiTheme="minorHAnsi" w:hAnsiTheme="minorHAnsi" w:cstheme="minorHAnsi"/>
        </w:rPr>
        <w:t xml:space="preserve"> od odbiorników</w:t>
      </w:r>
      <w:r w:rsidR="00535E89" w:rsidRPr="00C813A3">
        <w:rPr>
          <w:rFonts w:asciiTheme="minorHAnsi" w:hAnsiTheme="minorHAnsi" w:cstheme="minorHAnsi"/>
        </w:rPr>
        <w:t xml:space="preserve"> w</w:t>
      </w:r>
      <w:commentRangeEnd w:id="186"/>
      <w:r w:rsidR="00097F58" w:rsidRPr="00C813A3">
        <w:rPr>
          <w:rStyle w:val="CommentReference"/>
          <w:rFonts w:asciiTheme="minorHAnsi" w:hAnsiTheme="minorHAnsi" w:cstheme="minorHAnsi"/>
        </w:rPr>
        <w:commentReference w:id="186"/>
      </w:r>
      <w:r w:rsidR="00535E89" w:rsidRPr="00C813A3">
        <w:rPr>
          <w:rFonts w:asciiTheme="minorHAnsi" w:hAnsiTheme="minorHAnsi" w:cstheme="minorHAnsi"/>
        </w:rPr>
        <w:t xml:space="preserve"> taki sposób</w:t>
      </w:r>
      <w:r w:rsidR="007F367E" w:rsidRPr="00C813A3">
        <w:rPr>
          <w:rFonts w:asciiTheme="minorHAnsi" w:hAnsiTheme="minorHAnsi" w:cstheme="minorHAnsi"/>
        </w:rPr>
        <w:t>,</w:t>
      </w:r>
      <w:r w:rsidR="00535E89" w:rsidRPr="00C813A3">
        <w:rPr>
          <w:rFonts w:asciiTheme="minorHAnsi" w:hAnsiTheme="minorHAnsi" w:cstheme="minorHAnsi"/>
        </w:rPr>
        <w:t xml:space="preserve"> aby sygnał przechodził przez jak największą liczbę ścian budynków.</w:t>
      </w:r>
    </w:p>
    <w:p w14:paraId="5094795A" w14:textId="6B003F8B" w:rsidR="00535E89" w:rsidRPr="00C813A3" w:rsidRDefault="00535E89" w:rsidP="00C813A3">
      <w:pPr>
        <w:pStyle w:val="TEXT"/>
        <w:rPr>
          <w:rFonts w:asciiTheme="minorHAnsi" w:hAnsiTheme="minorHAnsi" w:cstheme="minorHAnsi"/>
        </w:rPr>
      </w:pPr>
    </w:p>
    <w:p w14:paraId="7F8A8CA3" w14:textId="77777777" w:rsidR="00535E89" w:rsidRPr="00C813A3" w:rsidRDefault="00535E89"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32539CE2" wp14:editId="48A393AD">
            <wp:extent cx="5610225" cy="2952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2952750"/>
                    </a:xfrm>
                    <a:prstGeom prst="rect">
                      <a:avLst/>
                    </a:prstGeom>
                    <a:noFill/>
                    <a:ln>
                      <a:noFill/>
                    </a:ln>
                  </pic:spPr>
                </pic:pic>
              </a:graphicData>
            </a:graphic>
          </wp:inline>
        </w:drawing>
      </w:r>
    </w:p>
    <w:p w14:paraId="0392AD23" w14:textId="6C3FDACF" w:rsidR="00535E89" w:rsidRPr="00C813A3" w:rsidRDefault="00535E89" w:rsidP="006D01BD">
      <w:pPr>
        <w:pStyle w:val="Caption"/>
        <w:spacing w:line="360" w:lineRule="auto"/>
        <w:jc w:val="center"/>
        <w:rPr>
          <w:rFonts w:asciiTheme="minorHAnsi" w:hAnsiTheme="minorHAnsi" w:cstheme="minorHAnsi"/>
          <w:b w:val="0"/>
          <w:bCs w:val="0"/>
          <w:i/>
          <w:iCs/>
        </w:rPr>
      </w:pPr>
      <w:bookmarkStart w:id="187" w:name="_Toc4364545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XBee, linia nie bezpośredniej widoczności</w:t>
      </w:r>
      <w:bookmarkEnd w:id="187"/>
    </w:p>
    <w:p w14:paraId="46705C93" w14:textId="4C4BE98E" w:rsidR="00535E89" w:rsidRPr="00C813A3" w:rsidRDefault="00535E89" w:rsidP="00C813A3">
      <w:pPr>
        <w:pStyle w:val="TEXT"/>
        <w:rPr>
          <w:rFonts w:asciiTheme="minorHAnsi" w:hAnsiTheme="minorHAnsi" w:cstheme="minorHAnsi"/>
        </w:rPr>
      </w:pPr>
    </w:p>
    <w:p w14:paraId="23669174" w14:textId="77777777" w:rsidR="000636D8" w:rsidRPr="00C813A3" w:rsidRDefault="000636D8"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041EB845" wp14:editId="69391223">
            <wp:extent cx="5572125" cy="2790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790825"/>
                    </a:xfrm>
                    <a:prstGeom prst="rect">
                      <a:avLst/>
                    </a:prstGeom>
                    <a:noFill/>
                    <a:ln>
                      <a:noFill/>
                    </a:ln>
                  </pic:spPr>
                </pic:pic>
              </a:graphicData>
            </a:graphic>
          </wp:inline>
        </w:drawing>
      </w:r>
    </w:p>
    <w:p w14:paraId="174BB771" w14:textId="12DE7964" w:rsidR="000636D8" w:rsidRPr="00C813A3" w:rsidRDefault="000636D8" w:rsidP="006D01BD">
      <w:pPr>
        <w:pStyle w:val="Caption"/>
        <w:spacing w:line="360" w:lineRule="auto"/>
        <w:jc w:val="center"/>
        <w:rPr>
          <w:rFonts w:asciiTheme="minorHAnsi" w:hAnsiTheme="minorHAnsi" w:cstheme="minorHAnsi"/>
          <w:b w:val="0"/>
          <w:bCs w:val="0"/>
          <w:i/>
          <w:iCs/>
        </w:rPr>
      </w:pPr>
      <w:bookmarkStart w:id="188" w:name="_Toc43645455"/>
      <w:r w:rsidRPr="00C813A3">
        <w:rPr>
          <w:rFonts w:asciiTheme="minorHAnsi" w:hAnsiTheme="minorHAnsi" w:cstheme="minorHAnsi"/>
          <w:b w:val="0"/>
          <w:bCs w:val="0"/>
          <w:i/>
          <w:iCs/>
        </w:rPr>
        <w:t xml:space="preserve">Rys.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STYLEREF 1 \s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7</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Rys. \* ARABIC \s 1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8</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NRF24L01, linia nie bezpośredniej widoczności</w:t>
      </w:r>
      <w:bookmarkEnd w:id="188"/>
    </w:p>
    <w:p w14:paraId="3ACC0231" w14:textId="77777777" w:rsidR="000636D8" w:rsidRPr="00C813A3" w:rsidRDefault="000636D8" w:rsidP="00C813A3">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19F4F3A8" wp14:editId="1FA34932">
            <wp:extent cx="6115050" cy="4086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5050" cy="4086225"/>
                    </a:xfrm>
                    <a:prstGeom prst="rect">
                      <a:avLst/>
                    </a:prstGeom>
                    <a:noFill/>
                    <a:ln>
                      <a:noFill/>
                    </a:ln>
                  </pic:spPr>
                </pic:pic>
              </a:graphicData>
            </a:graphic>
          </wp:inline>
        </w:drawing>
      </w:r>
    </w:p>
    <w:p w14:paraId="17221753" w14:textId="7E4C41AB" w:rsidR="000636D8" w:rsidRPr="00C813A3" w:rsidRDefault="000636D8" w:rsidP="006D01BD">
      <w:pPr>
        <w:pStyle w:val="Caption"/>
        <w:spacing w:line="360" w:lineRule="auto"/>
        <w:jc w:val="center"/>
        <w:rPr>
          <w:rFonts w:asciiTheme="minorHAnsi" w:hAnsiTheme="minorHAnsi" w:cstheme="minorHAnsi"/>
          <w:b w:val="0"/>
          <w:bCs w:val="0"/>
          <w:i/>
          <w:iCs/>
        </w:rPr>
      </w:pPr>
      <w:bookmarkStart w:id="189" w:name="_Toc43645456"/>
      <w:r w:rsidRPr="00C813A3">
        <w:rPr>
          <w:rFonts w:asciiTheme="minorHAnsi" w:hAnsiTheme="minorHAnsi" w:cstheme="minorHAnsi"/>
          <w:b w:val="0"/>
          <w:bCs w:val="0"/>
          <w:i/>
          <w:iCs/>
        </w:rPr>
        <w:t xml:space="preserve">Rys.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STYLEREF 1 \s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7</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Rys. \* ARABIC \s 1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9</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HC-12, linia nie bezpośredniej widoczności</w:t>
      </w:r>
      <w:bookmarkEnd w:id="189"/>
    </w:p>
    <w:p w14:paraId="1D26D008" w14:textId="1B35C6FC" w:rsidR="000636D8" w:rsidRPr="00C813A3" w:rsidRDefault="000636D8" w:rsidP="00C813A3">
      <w:pPr>
        <w:pStyle w:val="TEXT"/>
        <w:rPr>
          <w:rFonts w:asciiTheme="minorHAnsi" w:hAnsiTheme="minorHAnsi" w:cstheme="minorHAnsi"/>
        </w:rPr>
      </w:pPr>
    </w:p>
    <w:p w14:paraId="112C9F2F" w14:textId="77777777" w:rsidR="000636D8" w:rsidRPr="00C813A3" w:rsidRDefault="000636D8" w:rsidP="00C813A3">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1958143F" wp14:editId="76BDC9A4">
            <wp:extent cx="5781675" cy="4223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4172" cy="4225509"/>
                    </a:xfrm>
                    <a:prstGeom prst="rect">
                      <a:avLst/>
                    </a:prstGeom>
                    <a:noFill/>
                    <a:ln>
                      <a:noFill/>
                    </a:ln>
                  </pic:spPr>
                </pic:pic>
              </a:graphicData>
            </a:graphic>
          </wp:inline>
        </w:drawing>
      </w:r>
    </w:p>
    <w:p w14:paraId="791F7B7F" w14:textId="695F34D5" w:rsidR="000636D8" w:rsidRPr="00C813A3" w:rsidRDefault="000636D8" w:rsidP="006D01BD">
      <w:pPr>
        <w:pStyle w:val="Caption"/>
        <w:spacing w:line="360" w:lineRule="auto"/>
        <w:jc w:val="center"/>
        <w:rPr>
          <w:rFonts w:asciiTheme="minorHAnsi" w:hAnsiTheme="minorHAnsi" w:cstheme="minorHAnsi"/>
          <w:b w:val="0"/>
          <w:bCs w:val="0"/>
          <w:i/>
          <w:iCs/>
        </w:rPr>
      </w:pPr>
      <w:bookmarkStart w:id="190" w:name="_Toc43645457"/>
      <w:r w:rsidRPr="00C813A3">
        <w:rPr>
          <w:rFonts w:asciiTheme="minorHAnsi" w:hAnsiTheme="minorHAnsi" w:cstheme="minorHAnsi"/>
          <w:b w:val="0"/>
          <w:bCs w:val="0"/>
          <w:i/>
          <w:iCs/>
        </w:rPr>
        <w:t xml:space="preserve">Rys.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STYLEREF 1 \s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7</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Rys. \* ARABIC \s 1 </w:instrText>
      </w:r>
      <w:r w:rsidRPr="00C813A3">
        <w:rPr>
          <w:rFonts w:asciiTheme="minorHAnsi" w:hAnsiTheme="minorHAnsi" w:cstheme="minorHAnsi"/>
          <w:b w:val="0"/>
          <w:bCs w:val="0"/>
          <w:i/>
          <w:iCs/>
        </w:rPr>
        <w:fldChar w:fldCharType="separate"/>
      </w:r>
      <w:r w:rsidRPr="00C813A3">
        <w:rPr>
          <w:rFonts w:asciiTheme="minorHAnsi" w:hAnsiTheme="minorHAnsi" w:cstheme="minorHAnsi"/>
          <w:b w:val="0"/>
          <w:bCs w:val="0"/>
          <w:i/>
          <w:iCs/>
          <w:noProof/>
        </w:rPr>
        <w:t>10</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Maksymalny zasięg LoRa, linia nie bezpośredniej widoczności</w:t>
      </w:r>
      <w:bookmarkEnd w:id="190"/>
    </w:p>
    <w:p w14:paraId="3D2F7E6D" w14:textId="77777777" w:rsidR="000636D8" w:rsidRPr="00C813A3" w:rsidRDefault="000636D8" w:rsidP="00C813A3">
      <w:pPr>
        <w:pStyle w:val="TEXT"/>
        <w:rPr>
          <w:rFonts w:asciiTheme="minorHAnsi" w:hAnsiTheme="minorHAnsi" w:cstheme="minorHAnsi"/>
        </w:rPr>
      </w:pPr>
    </w:p>
    <w:p w14:paraId="2DAEF7C7" w14:textId="5B62D260" w:rsidR="0045411C" w:rsidRPr="00C813A3" w:rsidRDefault="000636D8" w:rsidP="00C813A3">
      <w:pPr>
        <w:pStyle w:val="TEXT"/>
        <w:rPr>
          <w:rFonts w:asciiTheme="minorHAnsi" w:hAnsiTheme="minorHAnsi" w:cstheme="minorHAnsi"/>
        </w:rPr>
      </w:pPr>
      <w:r w:rsidRPr="00C813A3">
        <w:rPr>
          <w:rFonts w:asciiTheme="minorHAnsi" w:hAnsiTheme="minorHAnsi" w:cstheme="minorHAnsi"/>
        </w:rPr>
        <w:t xml:space="preserve">          Z przeprowadzonych badań wynika, że największy zasięg</w:t>
      </w:r>
      <w:r w:rsidR="007F367E" w:rsidRPr="00C813A3">
        <w:rPr>
          <w:rFonts w:asciiTheme="minorHAnsi" w:hAnsiTheme="minorHAnsi" w:cstheme="minorHAnsi"/>
        </w:rPr>
        <w:t xml:space="preserve"> d</w:t>
      </w:r>
      <w:r w:rsidR="007F367E" w:rsidRPr="00C813A3">
        <w:rPr>
          <w:rFonts w:asciiTheme="minorHAnsi" w:hAnsiTheme="minorHAnsi" w:cstheme="minorHAnsi"/>
          <w:vertAlign w:val="subscript"/>
        </w:rPr>
        <w:t>MAX_NLOS</w:t>
      </w:r>
      <w:r w:rsidRPr="00C813A3">
        <w:rPr>
          <w:rFonts w:asciiTheme="minorHAnsi" w:hAnsiTheme="minorHAnsi" w:cstheme="minorHAnsi"/>
        </w:rPr>
        <w:t xml:space="preserve"> połączenia osiągnęła LoRa. Można było się tego spodziewać, ponieważ ten system jest stworzony i rozwijany</w:t>
      </w:r>
      <w:commentRangeStart w:id="191"/>
      <w:r w:rsidRPr="00C813A3">
        <w:rPr>
          <w:rFonts w:asciiTheme="minorHAnsi" w:hAnsiTheme="minorHAnsi" w:cstheme="minorHAnsi"/>
        </w:rPr>
        <w:t xml:space="preserve"> </w:t>
      </w:r>
      <w:r w:rsidR="006669EA" w:rsidRPr="00C813A3">
        <w:rPr>
          <w:rFonts w:asciiTheme="minorHAnsi" w:hAnsiTheme="minorHAnsi" w:cstheme="minorHAnsi"/>
        </w:rPr>
        <w:t>w kierunku</w:t>
      </w:r>
      <w:r w:rsidRPr="00C813A3">
        <w:rPr>
          <w:rFonts w:asciiTheme="minorHAnsi" w:hAnsiTheme="minorHAnsi" w:cstheme="minorHAnsi"/>
        </w:rPr>
        <w:t xml:space="preserve"> </w:t>
      </w:r>
      <w:commentRangeEnd w:id="191"/>
      <w:r w:rsidR="00097F58" w:rsidRPr="00C813A3">
        <w:rPr>
          <w:rStyle w:val="CommentReference"/>
          <w:rFonts w:asciiTheme="minorHAnsi" w:hAnsiTheme="minorHAnsi" w:cstheme="minorHAnsi"/>
        </w:rPr>
        <w:commentReference w:id="191"/>
      </w:r>
      <w:r w:rsidRPr="00C813A3">
        <w:rPr>
          <w:rFonts w:asciiTheme="minorHAnsi" w:hAnsiTheme="minorHAnsi" w:cstheme="minorHAnsi"/>
        </w:rPr>
        <w:t>połączeń na długie dystanse. Zarówno LoRa jak i HC-12 działają w paśmie częstotliwości 433MHz</w:t>
      </w:r>
      <w:r w:rsidR="007F367E" w:rsidRPr="00C813A3">
        <w:rPr>
          <w:rFonts w:asciiTheme="minorHAnsi" w:hAnsiTheme="minorHAnsi" w:cstheme="minorHAnsi"/>
        </w:rPr>
        <w:t>,</w:t>
      </w:r>
      <w:r w:rsidRPr="00C813A3">
        <w:rPr>
          <w:rFonts w:asciiTheme="minorHAnsi" w:hAnsiTheme="minorHAnsi" w:cstheme="minorHAnsi"/>
        </w:rPr>
        <w:t xml:space="preserve"> przez co osiągnęły o wiele lepsze wyniki w porównaniu z modułami XBee i NRF24L01, które </w:t>
      </w:r>
      <w:r w:rsidR="006669EA" w:rsidRPr="00C813A3">
        <w:rPr>
          <w:rFonts w:asciiTheme="minorHAnsi" w:hAnsiTheme="minorHAnsi" w:cstheme="minorHAnsi"/>
        </w:rPr>
        <w:t>operują</w:t>
      </w:r>
      <w:r w:rsidR="00097F58" w:rsidRPr="00C813A3">
        <w:rPr>
          <w:rStyle w:val="CommentReference"/>
          <w:rFonts w:asciiTheme="minorHAnsi" w:hAnsiTheme="minorHAnsi" w:cstheme="minorHAnsi"/>
        </w:rPr>
        <w:commentReference w:id="192"/>
      </w:r>
      <w:r w:rsidRPr="00C813A3">
        <w:rPr>
          <w:rFonts w:asciiTheme="minorHAnsi" w:hAnsiTheme="minorHAnsi" w:cstheme="minorHAnsi"/>
        </w:rPr>
        <w:t xml:space="preserve"> na częstotliwościach 2,4 GHz. Im niższa częstotliwość sygnału tym łatwiej pokonuje on przeszkody i tym większe zasięgi osiąga.</w:t>
      </w:r>
    </w:p>
    <w:p w14:paraId="72B3671E" w14:textId="5A8E984C" w:rsidR="00292E53" w:rsidRDefault="00292E53" w:rsidP="00C813A3">
      <w:pPr>
        <w:pStyle w:val="TEXT"/>
        <w:rPr>
          <w:rFonts w:asciiTheme="minorHAnsi" w:hAnsiTheme="minorHAnsi" w:cstheme="minorHAnsi"/>
        </w:rPr>
      </w:pPr>
    </w:p>
    <w:p w14:paraId="2B758662" w14:textId="0E622CAD" w:rsidR="00C813A3" w:rsidRDefault="00C813A3" w:rsidP="00C813A3">
      <w:pPr>
        <w:pStyle w:val="TEXT"/>
        <w:rPr>
          <w:rFonts w:asciiTheme="minorHAnsi" w:hAnsiTheme="minorHAnsi" w:cstheme="minorHAnsi"/>
        </w:rPr>
      </w:pPr>
    </w:p>
    <w:p w14:paraId="675897FA" w14:textId="1227F577" w:rsidR="00C813A3" w:rsidRDefault="00C813A3" w:rsidP="00C813A3">
      <w:pPr>
        <w:pStyle w:val="TEXT"/>
        <w:rPr>
          <w:rFonts w:asciiTheme="minorHAnsi" w:hAnsiTheme="minorHAnsi" w:cstheme="minorHAnsi"/>
        </w:rPr>
      </w:pPr>
    </w:p>
    <w:p w14:paraId="2200880F" w14:textId="1F656FAD" w:rsidR="00C813A3" w:rsidRDefault="00C813A3" w:rsidP="00C813A3">
      <w:pPr>
        <w:pStyle w:val="TEXT"/>
        <w:rPr>
          <w:rFonts w:asciiTheme="minorHAnsi" w:hAnsiTheme="minorHAnsi" w:cstheme="minorHAnsi"/>
        </w:rPr>
      </w:pPr>
    </w:p>
    <w:p w14:paraId="117A0C5A" w14:textId="77777777" w:rsidR="00C813A3" w:rsidRPr="00C813A3" w:rsidRDefault="00C813A3" w:rsidP="00C813A3">
      <w:pPr>
        <w:pStyle w:val="TEXT"/>
        <w:rPr>
          <w:rFonts w:asciiTheme="minorHAnsi" w:hAnsiTheme="minorHAnsi" w:cstheme="minorHAnsi"/>
        </w:rPr>
      </w:pPr>
    </w:p>
    <w:p w14:paraId="7074F127" w14:textId="512CD972" w:rsidR="007D118C" w:rsidRPr="00C813A3" w:rsidRDefault="007D118C" w:rsidP="00497FE9">
      <w:pPr>
        <w:pStyle w:val="Caption"/>
        <w:keepNext/>
        <w:spacing w:line="360" w:lineRule="auto"/>
        <w:rPr>
          <w:rFonts w:asciiTheme="minorHAnsi" w:hAnsiTheme="minorHAnsi" w:cstheme="minorHAnsi"/>
          <w:b w:val="0"/>
          <w:bCs w:val="0"/>
          <w:i/>
          <w:iCs/>
        </w:rPr>
      </w:pPr>
      <w:bookmarkStart w:id="193" w:name="_Toc43645366"/>
      <w:r w:rsidRPr="00C813A3">
        <w:rPr>
          <w:rFonts w:asciiTheme="minorHAnsi" w:hAnsiTheme="minorHAnsi" w:cstheme="minorHAnsi"/>
          <w:b w:val="0"/>
          <w:bCs w:val="0"/>
          <w:i/>
          <w:iCs/>
        </w:rPr>
        <w:lastRenderedPageBreak/>
        <w:t xml:space="preserve">Tabela </w:t>
      </w:r>
      <w:r w:rsidRPr="00C813A3">
        <w:rPr>
          <w:rFonts w:asciiTheme="minorHAnsi" w:hAnsiTheme="minorHAnsi" w:cstheme="minorHAnsi"/>
          <w:b w:val="0"/>
          <w:bCs w:val="0"/>
          <w:i/>
          <w:iCs/>
        </w:rPr>
        <w:fldChar w:fldCharType="begin"/>
      </w:r>
      <w:r w:rsidRPr="00C813A3">
        <w:rPr>
          <w:rFonts w:asciiTheme="minorHAnsi" w:hAnsiTheme="minorHAnsi" w:cstheme="minorHAnsi"/>
          <w:b w:val="0"/>
          <w:bCs w:val="0"/>
          <w:i/>
          <w:iCs/>
        </w:rPr>
        <w:instrText xml:space="preserve"> SEQ Tabela \* ARABIC </w:instrText>
      </w:r>
      <w:r w:rsidRPr="00C813A3">
        <w:rPr>
          <w:rFonts w:asciiTheme="minorHAnsi" w:hAnsiTheme="minorHAnsi" w:cstheme="minorHAnsi"/>
          <w:b w:val="0"/>
          <w:bCs w:val="0"/>
          <w:i/>
          <w:iCs/>
        </w:rPr>
        <w:fldChar w:fldCharType="separate"/>
      </w:r>
      <w:r w:rsidR="003A4DA9" w:rsidRPr="00C813A3">
        <w:rPr>
          <w:rFonts w:asciiTheme="minorHAnsi" w:hAnsiTheme="minorHAnsi" w:cstheme="minorHAnsi"/>
          <w:b w:val="0"/>
          <w:bCs w:val="0"/>
          <w:i/>
          <w:iCs/>
          <w:noProof/>
        </w:rPr>
        <w:t>3</w:t>
      </w:r>
      <w:r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Wartości otrzymane podczas badania w środowisku nie bezpośredniej widoczności</w:t>
      </w:r>
      <w:bookmarkEnd w:id="193"/>
    </w:p>
    <w:tbl>
      <w:tblPr>
        <w:tblStyle w:val="TableGrid"/>
        <w:tblW w:w="9634" w:type="dxa"/>
        <w:jc w:val="center"/>
        <w:tblLook w:val="04A0" w:firstRow="1" w:lastRow="0" w:firstColumn="1" w:lastColumn="0" w:noHBand="0" w:noVBand="1"/>
      </w:tblPr>
      <w:tblGrid>
        <w:gridCol w:w="1383"/>
        <w:gridCol w:w="1447"/>
        <w:gridCol w:w="1418"/>
        <w:gridCol w:w="2268"/>
        <w:gridCol w:w="3118"/>
      </w:tblGrid>
      <w:tr w:rsidR="00BF10C0" w:rsidRPr="00C813A3" w14:paraId="1661AE42" w14:textId="482D0884" w:rsidTr="00BF10C0">
        <w:trPr>
          <w:trHeight w:val="1948"/>
          <w:jc w:val="center"/>
        </w:trPr>
        <w:tc>
          <w:tcPr>
            <w:tcW w:w="1383" w:type="dxa"/>
          </w:tcPr>
          <w:p w14:paraId="4B520B51" w14:textId="3EE1BA1B"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Nazwa modułu</w:t>
            </w:r>
          </w:p>
        </w:tc>
        <w:tc>
          <w:tcPr>
            <w:tcW w:w="1447" w:type="dxa"/>
          </w:tcPr>
          <w:p w14:paraId="25890FF9" w14:textId="38247C7C"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Maksymalny zasięg d</w:t>
            </w:r>
            <w:r w:rsidRPr="00C813A3">
              <w:rPr>
                <w:rFonts w:asciiTheme="minorHAnsi" w:hAnsiTheme="minorHAnsi" w:cstheme="minorHAnsi"/>
                <w:vertAlign w:val="subscript"/>
              </w:rPr>
              <w:t>MAX_LOS</w:t>
            </w:r>
            <w:r w:rsidRPr="00C813A3">
              <w:rPr>
                <w:rFonts w:asciiTheme="minorHAnsi" w:hAnsiTheme="minorHAnsi" w:cstheme="minorHAnsi"/>
              </w:rPr>
              <w:t xml:space="preserve"> [m]</w:t>
            </w:r>
          </w:p>
        </w:tc>
        <w:tc>
          <w:tcPr>
            <w:tcW w:w="1418" w:type="dxa"/>
          </w:tcPr>
          <w:p w14:paraId="16368C5D" w14:textId="6E3437A2"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Liczba elementów tłumiących sygnał</w:t>
            </w:r>
          </w:p>
        </w:tc>
        <w:tc>
          <w:tcPr>
            <w:tcW w:w="2268" w:type="dxa"/>
          </w:tcPr>
          <w:p w14:paraId="1B53E7E8" w14:textId="0E7720DB"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 xml:space="preserve">Międzyantenowe tłumienie wolnej przestrzeni </w:t>
            </w:r>
            <w:r w:rsidRPr="00C813A3">
              <w:rPr>
                <w:rFonts w:asciiTheme="minorHAnsi" w:hAnsiTheme="minorHAnsi" w:cstheme="minorHAnsi"/>
                <w:i/>
              </w:rPr>
              <w:t>L</w:t>
            </w:r>
            <w:r w:rsidRPr="00C813A3">
              <w:rPr>
                <w:rFonts w:asciiTheme="minorHAnsi" w:hAnsiTheme="minorHAnsi" w:cstheme="minorHAnsi"/>
                <w:i/>
                <w:vertAlign w:val="subscript"/>
              </w:rPr>
              <w:t>bf</w:t>
            </w:r>
            <w:r w:rsidRPr="00C813A3">
              <w:rPr>
                <w:rFonts w:asciiTheme="minorHAnsi" w:hAnsiTheme="minorHAnsi" w:cstheme="minorHAnsi"/>
              </w:rPr>
              <w:t>(</w:t>
            </w:r>
            <w:r w:rsidRPr="00C813A3">
              <w:rPr>
                <w:rFonts w:asciiTheme="minorHAnsi" w:hAnsiTheme="minorHAnsi" w:cstheme="minorHAnsi"/>
                <w:i/>
              </w:rPr>
              <w:t>d</w:t>
            </w:r>
            <w:r w:rsidRPr="00C813A3">
              <w:rPr>
                <w:rFonts w:asciiTheme="minorHAnsi" w:hAnsiTheme="minorHAnsi" w:cstheme="minorHAnsi"/>
                <w:i/>
                <w:vertAlign w:val="subscript"/>
              </w:rPr>
              <w:t>MAX_LOS</w:t>
            </w:r>
            <w:r w:rsidRPr="00C813A3">
              <w:rPr>
                <w:rFonts w:asciiTheme="minorHAnsi" w:hAnsiTheme="minorHAnsi" w:cstheme="minorHAnsi"/>
              </w:rPr>
              <w:t>)</w:t>
            </w:r>
            <w:r w:rsidRPr="00C813A3">
              <w:rPr>
                <w:rFonts w:asciiTheme="minorHAnsi" w:hAnsiTheme="minorHAnsi" w:cstheme="minorHAnsi"/>
                <w:vertAlign w:val="subscript"/>
              </w:rPr>
              <w:t xml:space="preserve"> </w:t>
            </w:r>
            <w:r w:rsidRPr="00C813A3">
              <w:rPr>
                <w:rFonts w:asciiTheme="minorHAnsi" w:hAnsiTheme="minorHAnsi" w:cstheme="minorHAnsi"/>
              </w:rPr>
              <w:t>[dB]</w:t>
            </w:r>
          </w:p>
        </w:tc>
        <w:tc>
          <w:tcPr>
            <w:tcW w:w="3118" w:type="dxa"/>
          </w:tcPr>
          <w:p w14:paraId="3FC70890" w14:textId="1690CEA2"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 xml:space="preserve">Tłumienie dodatkowe wnoszone przez przeszkody </w:t>
            </w:r>
            <w:r w:rsidRPr="00C813A3">
              <w:rPr>
                <w:rFonts w:asciiTheme="minorHAnsi" w:hAnsiTheme="minorHAnsi" w:cstheme="minorHAnsi"/>
                <w:i/>
              </w:rPr>
              <w:t>L</w:t>
            </w:r>
            <w:r w:rsidRPr="00C813A3">
              <w:rPr>
                <w:rFonts w:asciiTheme="minorHAnsi" w:hAnsiTheme="minorHAnsi" w:cstheme="minorHAnsi"/>
                <w:i/>
                <w:vertAlign w:val="subscript"/>
              </w:rPr>
              <w:t xml:space="preserve">dod </w:t>
            </w:r>
            <w:r w:rsidRPr="00C813A3">
              <w:rPr>
                <w:rFonts w:asciiTheme="minorHAnsi" w:hAnsiTheme="minorHAnsi" w:cstheme="minorHAnsi"/>
              </w:rPr>
              <w:t xml:space="preserve">= </w:t>
            </w:r>
            <w:r w:rsidRPr="00C813A3">
              <w:rPr>
                <w:rFonts w:asciiTheme="minorHAnsi" w:hAnsiTheme="minorHAnsi" w:cstheme="minorHAnsi"/>
                <w:i/>
              </w:rPr>
              <w:t>L</w:t>
            </w:r>
            <w:r w:rsidRPr="00C813A3">
              <w:rPr>
                <w:rFonts w:asciiTheme="minorHAnsi" w:hAnsiTheme="minorHAnsi" w:cstheme="minorHAnsi"/>
                <w:i/>
                <w:vertAlign w:val="subscript"/>
              </w:rPr>
              <w:t>bf</w:t>
            </w:r>
            <w:r w:rsidRPr="00C813A3">
              <w:rPr>
                <w:rFonts w:asciiTheme="minorHAnsi" w:hAnsiTheme="minorHAnsi" w:cstheme="minorHAnsi"/>
              </w:rPr>
              <w:t>(</w:t>
            </w:r>
            <w:r w:rsidRPr="00C813A3">
              <w:rPr>
                <w:rFonts w:asciiTheme="minorHAnsi" w:hAnsiTheme="minorHAnsi" w:cstheme="minorHAnsi"/>
                <w:i/>
              </w:rPr>
              <w:t>d</w:t>
            </w:r>
            <w:r w:rsidRPr="00C813A3">
              <w:rPr>
                <w:rFonts w:asciiTheme="minorHAnsi" w:hAnsiTheme="minorHAnsi" w:cstheme="minorHAnsi"/>
                <w:i/>
                <w:vertAlign w:val="subscript"/>
              </w:rPr>
              <w:t>MAX_LOS</w:t>
            </w:r>
            <w:r w:rsidRPr="00C813A3">
              <w:rPr>
                <w:rFonts w:asciiTheme="minorHAnsi" w:hAnsiTheme="minorHAnsi" w:cstheme="minorHAnsi"/>
              </w:rPr>
              <w:t>) -</w:t>
            </w:r>
            <w:r w:rsidRPr="00C813A3">
              <w:rPr>
                <w:rFonts w:asciiTheme="minorHAnsi" w:hAnsiTheme="minorHAnsi" w:cstheme="minorHAnsi"/>
                <w:i/>
              </w:rPr>
              <w:t xml:space="preserve"> L</w:t>
            </w:r>
            <w:r w:rsidRPr="00C813A3">
              <w:rPr>
                <w:rFonts w:asciiTheme="minorHAnsi" w:hAnsiTheme="minorHAnsi" w:cstheme="minorHAnsi"/>
                <w:i/>
                <w:vertAlign w:val="subscript"/>
              </w:rPr>
              <w:t>bf</w:t>
            </w:r>
            <w:r w:rsidRPr="00C813A3">
              <w:rPr>
                <w:rFonts w:asciiTheme="minorHAnsi" w:hAnsiTheme="minorHAnsi" w:cstheme="minorHAnsi"/>
              </w:rPr>
              <w:t>(</w:t>
            </w:r>
            <w:r w:rsidRPr="00C813A3">
              <w:rPr>
                <w:rFonts w:asciiTheme="minorHAnsi" w:hAnsiTheme="minorHAnsi" w:cstheme="minorHAnsi"/>
                <w:i/>
              </w:rPr>
              <w:t>d</w:t>
            </w:r>
            <w:r w:rsidRPr="00C813A3">
              <w:rPr>
                <w:rFonts w:asciiTheme="minorHAnsi" w:hAnsiTheme="minorHAnsi" w:cstheme="minorHAnsi"/>
                <w:i/>
                <w:vertAlign w:val="subscript"/>
              </w:rPr>
              <w:t>MAX_NLOS</w:t>
            </w:r>
            <w:r w:rsidRPr="00C813A3">
              <w:rPr>
                <w:rFonts w:asciiTheme="minorHAnsi" w:hAnsiTheme="minorHAnsi" w:cstheme="minorHAnsi"/>
              </w:rPr>
              <w:t>) [dB]</w:t>
            </w:r>
          </w:p>
        </w:tc>
      </w:tr>
      <w:tr w:rsidR="00BF10C0" w:rsidRPr="00C813A3" w14:paraId="151EE006" w14:textId="2EEFF0C6" w:rsidTr="00BF10C0">
        <w:trPr>
          <w:trHeight w:val="786"/>
          <w:jc w:val="center"/>
        </w:trPr>
        <w:tc>
          <w:tcPr>
            <w:tcW w:w="1383" w:type="dxa"/>
          </w:tcPr>
          <w:p w14:paraId="3C66E043" w14:textId="28DA708A"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HC-12</w:t>
            </w:r>
          </w:p>
        </w:tc>
        <w:tc>
          <w:tcPr>
            <w:tcW w:w="1447" w:type="dxa"/>
          </w:tcPr>
          <w:p w14:paraId="51B62C5A" w14:textId="13BFAC45"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44</w:t>
            </w:r>
          </w:p>
        </w:tc>
        <w:tc>
          <w:tcPr>
            <w:tcW w:w="1418" w:type="dxa"/>
          </w:tcPr>
          <w:p w14:paraId="54D05382" w14:textId="6220B15C"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6</w:t>
            </w:r>
          </w:p>
        </w:tc>
        <w:tc>
          <w:tcPr>
            <w:tcW w:w="2268" w:type="dxa"/>
          </w:tcPr>
          <w:p w14:paraId="469FFC99" w14:textId="4FE6295F"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58,1</w:t>
            </w:r>
          </w:p>
        </w:tc>
        <w:tc>
          <w:tcPr>
            <w:tcW w:w="3118" w:type="dxa"/>
          </w:tcPr>
          <w:p w14:paraId="0E976D89" w14:textId="066C2430"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24</w:t>
            </w:r>
          </w:p>
        </w:tc>
      </w:tr>
      <w:tr w:rsidR="00BF10C0" w:rsidRPr="00C813A3" w14:paraId="1DCDE198" w14:textId="576CD50F" w:rsidTr="00BF10C0">
        <w:trPr>
          <w:trHeight w:val="786"/>
          <w:jc w:val="center"/>
        </w:trPr>
        <w:tc>
          <w:tcPr>
            <w:tcW w:w="1383" w:type="dxa"/>
          </w:tcPr>
          <w:p w14:paraId="5C84F2E9" w14:textId="3B6696F2"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NRF24L01</w:t>
            </w:r>
          </w:p>
        </w:tc>
        <w:tc>
          <w:tcPr>
            <w:tcW w:w="1447" w:type="dxa"/>
          </w:tcPr>
          <w:p w14:paraId="7367BF57" w14:textId="36118D2F"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10</w:t>
            </w:r>
          </w:p>
        </w:tc>
        <w:tc>
          <w:tcPr>
            <w:tcW w:w="1418" w:type="dxa"/>
          </w:tcPr>
          <w:p w14:paraId="6E245F9E" w14:textId="2625D4A5"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3</w:t>
            </w:r>
          </w:p>
        </w:tc>
        <w:tc>
          <w:tcPr>
            <w:tcW w:w="2268" w:type="dxa"/>
          </w:tcPr>
          <w:p w14:paraId="599A3B90" w14:textId="52742EE2"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60,1</w:t>
            </w:r>
          </w:p>
        </w:tc>
        <w:tc>
          <w:tcPr>
            <w:tcW w:w="3118" w:type="dxa"/>
          </w:tcPr>
          <w:p w14:paraId="76A49970" w14:textId="59278CBD"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23,6</w:t>
            </w:r>
          </w:p>
        </w:tc>
      </w:tr>
      <w:tr w:rsidR="00BF10C0" w:rsidRPr="00C813A3" w14:paraId="45FB9442" w14:textId="195C93C2" w:rsidTr="00BF10C0">
        <w:trPr>
          <w:trHeight w:val="786"/>
          <w:jc w:val="center"/>
        </w:trPr>
        <w:tc>
          <w:tcPr>
            <w:tcW w:w="1383" w:type="dxa"/>
          </w:tcPr>
          <w:p w14:paraId="7E5439B7" w14:textId="108CE9EE"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LoRa</w:t>
            </w:r>
          </w:p>
        </w:tc>
        <w:tc>
          <w:tcPr>
            <w:tcW w:w="1447" w:type="dxa"/>
          </w:tcPr>
          <w:p w14:paraId="003715D9" w14:textId="75EDADF8"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627</w:t>
            </w:r>
          </w:p>
        </w:tc>
        <w:tc>
          <w:tcPr>
            <w:tcW w:w="1418" w:type="dxa"/>
          </w:tcPr>
          <w:p w14:paraId="5C4DDCC1" w14:textId="57307824"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15</w:t>
            </w:r>
          </w:p>
        </w:tc>
        <w:tc>
          <w:tcPr>
            <w:tcW w:w="2268" w:type="dxa"/>
          </w:tcPr>
          <w:p w14:paraId="5161B4E4" w14:textId="757B56B5"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81,1</w:t>
            </w:r>
          </w:p>
        </w:tc>
        <w:tc>
          <w:tcPr>
            <w:tcW w:w="3118" w:type="dxa"/>
          </w:tcPr>
          <w:p w14:paraId="31FEDB4E" w14:textId="32D1FF65"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13,9</w:t>
            </w:r>
          </w:p>
        </w:tc>
      </w:tr>
      <w:tr w:rsidR="00BF10C0" w:rsidRPr="00C813A3" w14:paraId="1A55D929" w14:textId="20336BE1" w:rsidTr="00BF10C0">
        <w:trPr>
          <w:trHeight w:val="786"/>
          <w:jc w:val="center"/>
        </w:trPr>
        <w:tc>
          <w:tcPr>
            <w:tcW w:w="1383" w:type="dxa"/>
          </w:tcPr>
          <w:p w14:paraId="78F8BB5A" w14:textId="20C726BC"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XBee</w:t>
            </w:r>
          </w:p>
        </w:tc>
        <w:tc>
          <w:tcPr>
            <w:tcW w:w="1447" w:type="dxa"/>
          </w:tcPr>
          <w:p w14:paraId="793860E1" w14:textId="1DF2B4A4"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13</w:t>
            </w:r>
          </w:p>
        </w:tc>
        <w:tc>
          <w:tcPr>
            <w:tcW w:w="1418" w:type="dxa"/>
          </w:tcPr>
          <w:p w14:paraId="02E99B3E" w14:textId="145B911D"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3</w:t>
            </w:r>
          </w:p>
        </w:tc>
        <w:tc>
          <w:tcPr>
            <w:tcW w:w="2268" w:type="dxa"/>
          </w:tcPr>
          <w:p w14:paraId="4B6FC2A5" w14:textId="2E3581B2"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62,3</w:t>
            </w:r>
          </w:p>
        </w:tc>
        <w:tc>
          <w:tcPr>
            <w:tcW w:w="3118" w:type="dxa"/>
          </w:tcPr>
          <w:p w14:paraId="60C1F8E1" w14:textId="242DE39E" w:rsidR="00BF10C0" w:rsidRPr="00C813A3" w:rsidRDefault="00BF10C0" w:rsidP="00C813A3">
            <w:pPr>
              <w:pStyle w:val="TEXT"/>
              <w:rPr>
                <w:rFonts w:asciiTheme="minorHAnsi" w:hAnsiTheme="minorHAnsi" w:cstheme="minorHAnsi"/>
              </w:rPr>
            </w:pPr>
            <w:r w:rsidRPr="00C813A3">
              <w:rPr>
                <w:rFonts w:asciiTheme="minorHAnsi" w:hAnsiTheme="minorHAnsi" w:cstheme="minorHAnsi"/>
              </w:rPr>
              <w:t>23,8</w:t>
            </w:r>
          </w:p>
        </w:tc>
      </w:tr>
    </w:tbl>
    <w:p w14:paraId="7208E980" w14:textId="20663B2E" w:rsidR="00D63DD1" w:rsidRPr="00C813A3" w:rsidRDefault="00D63DD1" w:rsidP="00C813A3">
      <w:pPr>
        <w:pStyle w:val="TEXT"/>
        <w:rPr>
          <w:rFonts w:asciiTheme="minorHAnsi" w:hAnsiTheme="minorHAnsi" w:cstheme="minorHAnsi"/>
        </w:rPr>
      </w:pPr>
    </w:p>
    <w:p w14:paraId="6C880B50" w14:textId="778357B3" w:rsidR="006669EA" w:rsidRDefault="003A4DA9" w:rsidP="00C813A3">
      <w:pPr>
        <w:pStyle w:val="TEXT"/>
        <w:rPr>
          <w:rFonts w:asciiTheme="minorHAnsi" w:hAnsiTheme="minorHAnsi" w:cstheme="minorHAnsi"/>
        </w:rPr>
      </w:pPr>
      <w:r w:rsidRPr="00C813A3">
        <w:rPr>
          <w:rFonts w:asciiTheme="minorHAnsi" w:hAnsiTheme="minorHAnsi" w:cstheme="minorHAnsi"/>
        </w:rPr>
        <w:t xml:space="preserve">          </w:t>
      </w:r>
      <w:r w:rsidR="007E554D" w:rsidRPr="00C813A3">
        <w:rPr>
          <w:rFonts w:asciiTheme="minorHAnsi" w:hAnsiTheme="minorHAnsi" w:cstheme="minorHAnsi"/>
        </w:rPr>
        <w:t xml:space="preserve">Tabela </w:t>
      </w:r>
      <w:commentRangeStart w:id="194"/>
      <w:r w:rsidRPr="00C813A3">
        <w:rPr>
          <w:rFonts w:asciiTheme="minorHAnsi" w:hAnsiTheme="minorHAnsi" w:cstheme="minorHAnsi"/>
        </w:rPr>
        <w:t>3</w:t>
      </w:r>
      <w:commentRangeEnd w:id="194"/>
      <w:r w:rsidR="00097F58" w:rsidRPr="00C813A3">
        <w:rPr>
          <w:rStyle w:val="CommentReference"/>
          <w:rFonts w:asciiTheme="minorHAnsi" w:hAnsiTheme="minorHAnsi" w:cstheme="minorHAnsi"/>
        </w:rPr>
        <w:commentReference w:id="194"/>
      </w:r>
      <w:r w:rsidR="007E554D" w:rsidRPr="00C813A3">
        <w:rPr>
          <w:rFonts w:asciiTheme="minorHAnsi" w:hAnsiTheme="minorHAnsi" w:cstheme="minorHAnsi"/>
        </w:rPr>
        <w:t xml:space="preserve"> przedstawia wyniki badania zasięgowe systemów przy braku bezpośredniej widoczności. </w:t>
      </w:r>
      <w:r w:rsidR="006669EA" w:rsidRPr="00C813A3">
        <w:rPr>
          <w:rFonts w:asciiTheme="minorHAnsi" w:hAnsiTheme="minorHAnsi" w:cstheme="minorHAnsi"/>
        </w:rPr>
        <w:t>Na podstawie modelu tłumienia wolnej przestrzeni wyliczone zostały wartości tłumienia dodatkowego wnoszonego przez przeszkody znajdujące się na drodze propagacji sygnału</w:t>
      </w:r>
      <w:r w:rsidRPr="00C813A3">
        <w:rPr>
          <w:rFonts w:asciiTheme="minorHAnsi" w:hAnsiTheme="minorHAnsi" w:cstheme="minorHAnsi"/>
        </w:rPr>
        <w:t xml:space="preserve">. Z analizy wynika, że systemy odbierały dane przy </w:t>
      </w:r>
      <w:commentRangeStart w:id="195"/>
      <w:r w:rsidR="00292E53" w:rsidRPr="00C813A3">
        <w:rPr>
          <w:rFonts w:asciiTheme="minorHAnsi" w:hAnsiTheme="minorHAnsi" w:cstheme="minorHAnsi"/>
        </w:rPr>
        <w:t>dużym</w:t>
      </w:r>
      <w:r w:rsidRPr="00C813A3">
        <w:rPr>
          <w:rFonts w:asciiTheme="minorHAnsi" w:hAnsiTheme="minorHAnsi" w:cstheme="minorHAnsi"/>
        </w:rPr>
        <w:t xml:space="preserve"> </w:t>
      </w:r>
      <w:r w:rsidR="00292E53" w:rsidRPr="00C813A3">
        <w:rPr>
          <w:rFonts w:asciiTheme="minorHAnsi" w:hAnsiTheme="minorHAnsi" w:cstheme="minorHAnsi"/>
        </w:rPr>
        <w:t>tłumieniu</w:t>
      </w:r>
      <w:r w:rsidRPr="00C813A3">
        <w:rPr>
          <w:rFonts w:asciiTheme="minorHAnsi" w:hAnsiTheme="minorHAnsi" w:cstheme="minorHAnsi"/>
        </w:rPr>
        <w:t xml:space="preserve"> sygnału</w:t>
      </w:r>
      <w:commentRangeEnd w:id="195"/>
      <w:r w:rsidR="00097F58" w:rsidRPr="00C813A3">
        <w:rPr>
          <w:rStyle w:val="CommentReference"/>
          <w:rFonts w:asciiTheme="minorHAnsi" w:hAnsiTheme="minorHAnsi" w:cstheme="minorHAnsi"/>
        </w:rPr>
        <w:commentReference w:id="195"/>
      </w:r>
      <w:commentRangeStart w:id="196"/>
      <w:r w:rsidRPr="00C813A3">
        <w:rPr>
          <w:rFonts w:asciiTheme="minorHAnsi" w:hAnsiTheme="minorHAnsi" w:cstheme="minorHAnsi"/>
        </w:rPr>
        <w:t>,</w:t>
      </w:r>
      <w:commentRangeEnd w:id="196"/>
      <w:r w:rsidR="00097F58" w:rsidRPr="00C813A3">
        <w:rPr>
          <w:rStyle w:val="CommentReference"/>
          <w:rFonts w:asciiTheme="minorHAnsi" w:hAnsiTheme="minorHAnsi" w:cstheme="minorHAnsi"/>
        </w:rPr>
        <w:commentReference w:id="196"/>
      </w:r>
      <w:r w:rsidRPr="00C813A3">
        <w:rPr>
          <w:rFonts w:asciiTheme="minorHAnsi" w:hAnsiTheme="minorHAnsi" w:cstheme="minorHAnsi"/>
        </w:rPr>
        <w:t xml:space="preserve"> </w:t>
      </w:r>
      <w:commentRangeStart w:id="197"/>
      <w:r w:rsidRPr="00C813A3">
        <w:rPr>
          <w:rFonts w:asciiTheme="minorHAnsi" w:hAnsiTheme="minorHAnsi" w:cstheme="minorHAnsi"/>
        </w:rPr>
        <w:t xml:space="preserve">należy </w:t>
      </w:r>
      <w:commentRangeEnd w:id="197"/>
      <w:r w:rsidR="006669EA" w:rsidRPr="00C813A3">
        <w:rPr>
          <w:rFonts w:asciiTheme="minorHAnsi" w:hAnsiTheme="minorHAnsi" w:cstheme="minorHAnsi"/>
        </w:rPr>
        <w:t xml:space="preserve">jednak </w:t>
      </w:r>
      <w:r w:rsidR="00097F58" w:rsidRPr="00C813A3">
        <w:rPr>
          <w:rStyle w:val="CommentReference"/>
          <w:rFonts w:asciiTheme="minorHAnsi" w:hAnsiTheme="minorHAnsi" w:cstheme="minorHAnsi"/>
        </w:rPr>
        <w:commentReference w:id="197"/>
      </w:r>
      <w:r w:rsidRPr="00C813A3">
        <w:rPr>
          <w:rFonts w:asciiTheme="minorHAnsi" w:hAnsiTheme="minorHAnsi" w:cstheme="minorHAnsi"/>
        </w:rPr>
        <w:t xml:space="preserve">zwrócić uwagę, </w:t>
      </w:r>
      <w:r w:rsidR="00292E53" w:rsidRPr="00C813A3">
        <w:rPr>
          <w:rFonts w:asciiTheme="minorHAnsi" w:hAnsiTheme="minorHAnsi" w:cstheme="minorHAnsi"/>
        </w:rPr>
        <w:t>że</w:t>
      </w:r>
      <w:r w:rsidRPr="00C813A3">
        <w:rPr>
          <w:rFonts w:asciiTheme="minorHAnsi" w:hAnsiTheme="minorHAnsi" w:cstheme="minorHAnsi"/>
        </w:rPr>
        <w:t xml:space="preserve"> otrzymane wyniki</w:t>
      </w:r>
      <w:r w:rsidR="00292E53" w:rsidRPr="00C813A3">
        <w:rPr>
          <w:rFonts w:asciiTheme="minorHAnsi" w:hAnsiTheme="minorHAnsi" w:cstheme="minorHAnsi"/>
        </w:rPr>
        <w:t xml:space="preserve"> tłumienia całkowitego</w:t>
      </w:r>
      <w:r w:rsidRPr="00C813A3">
        <w:rPr>
          <w:rFonts w:asciiTheme="minorHAnsi" w:hAnsiTheme="minorHAnsi" w:cstheme="minorHAnsi"/>
        </w:rPr>
        <w:t xml:space="preserve"> są niższe niż rzeczywiste, ze względu na to, iż sygnał propaguj</w:t>
      </w:r>
      <w:r w:rsidR="00C84F8D" w:rsidRPr="00C813A3">
        <w:rPr>
          <w:rFonts w:asciiTheme="minorHAnsi" w:hAnsiTheme="minorHAnsi" w:cstheme="minorHAnsi"/>
        </w:rPr>
        <w:t>e</w:t>
      </w:r>
      <w:r w:rsidRPr="00C813A3">
        <w:rPr>
          <w:rFonts w:asciiTheme="minorHAnsi" w:hAnsiTheme="minorHAnsi" w:cstheme="minorHAnsi"/>
        </w:rPr>
        <w:t xml:space="preserve"> się wielodrogowo</w:t>
      </w:r>
      <w:r w:rsidR="00097F58" w:rsidRPr="00C813A3">
        <w:rPr>
          <w:rStyle w:val="CommentReference"/>
          <w:rFonts w:asciiTheme="minorHAnsi" w:hAnsiTheme="minorHAnsi" w:cstheme="minorHAnsi"/>
        </w:rPr>
        <w:commentReference w:id="198"/>
      </w:r>
      <w:r w:rsidRPr="00C813A3">
        <w:rPr>
          <w:rFonts w:asciiTheme="minorHAnsi" w:hAnsiTheme="minorHAnsi" w:cstheme="minorHAnsi"/>
        </w:rPr>
        <w:t xml:space="preserve"> za pomocą wielokrotnych odbić i dyfrakcji</w:t>
      </w:r>
      <w:r w:rsidR="006669EA" w:rsidRPr="00C813A3">
        <w:rPr>
          <w:rFonts w:asciiTheme="minorHAnsi" w:hAnsiTheme="minorHAnsi" w:cstheme="minorHAnsi"/>
        </w:rPr>
        <w:t>.</w:t>
      </w:r>
    </w:p>
    <w:p w14:paraId="04C8779A" w14:textId="77777777" w:rsidR="00C813A3" w:rsidRPr="00C813A3" w:rsidRDefault="00C813A3" w:rsidP="00C813A3">
      <w:pPr>
        <w:pStyle w:val="TEXT"/>
        <w:rPr>
          <w:rFonts w:asciiTheme="minorHAnsi" w:hAnsiTheme="minorHAnsi" w:cstheme="minorHAnsi"/>
        </w:rPr>
      </w:pPr>
    </w:p>
    <w:p w14:paraId="36B76A75" w14:textId="4F2F081E" w:rsidR="00404726" w:rsidRPr="00C813A3" w:rsidRDefault="00404726" w:rsidP="007A74A7">
      <w:pPr>
        <w:pStyle w:val="Heading1"/>
        <w:rPr>
          <w:rFonts w:asciiTheme="minorHAnsi" w:hAnsiTheme="minorHAnsi" w:cstheme="minorHAnsi"/>
        </w:rPr>
      </w:pPr>
      <w:bookmarkStart w:id="199" w:name="_Toc43645501"/>
      <w:bookmarkStart w:id="200" w:name="_Toc43645593"/>
      <w:r w:rsidRPr="00C813A3">
        <w:rPr>
          <w:rFonts w:asciiTheme="minorHAnsi" w:hAnsiTheme="minorHAnsi" w:cstheme="minorHAnsi"/>
        </w:rPr>
        <w:t>Koncepcja ćwiczeń laboratoryjnych</w:t>
      </w:r>
      <w:bookmarkEnd w:id="199"/>
      <w:bookmarkEnd w:id="200"/>
    </w:p>
    <w:p w14:paraId="187901C8" w14:textId="750F789D" w:rsidR="00036B00" w:rsidRPr="00C813A3" w:rsidRDefault="00F825C5" w:rsidP="00C813A3">
      <w:pPr>
        <w:pStyle w:val="TEXT"/>
        <w:rPr>
          <w:rFonts w:asciiTheme="minorHAnsi" w:hAnsiTheme="minorHAnsi" w:cstheme="minorHAnsi"/>
        </w:rPr>
      </w:pPr>
      <w:r w:rsidRPr="00C813A3">
        <w:rPr>
          <w:rFonts w:asciiTheme="minorHAnsi" w:hAnsiTheme="minorHAnsi" w:cstheme="minorHAnsi"/>
        </w:rPr>
        <w:t xml:space="preserve">          </w:t>
      </w:r>
      <w:r w:rsidR="002827CF" w:rsidRPr="00C813A3">
        <w:rPr>
          <w:rFonts w:asciiTheme="minorHAnsi" w:hAnsiTheme="minorHAnsi" w:cstheme="minorHAnsi"/>
        </w:rPr>
        <w:t xml:space="preserve">W niniejszym rozdziale opracowana została koncepcji ćwiczeń laboratoryjnych z wykorzystaniem zbudowanej platformy. </w:t>
      </w:r>
      <w:r w:rsidR="00C44405" w:rsidRPr="00C813A3">
        <w:rPr>
          <w:rFonts w:asciiTheme="minorHAnsi" w:hAnsiTheme="minorHAnsi" w:cstheme="minorHAnsi"/>
        </w:rPr>
        <w:t>Jedyną różnicą będzie</w:t>
      </w:r>
      <w:r w:rsidR="00505E95" w:rsidRPr="00C813A3">
        <w:rPr>
          <w:rFonts w:asciiTheme="minorHAnsi" w:hAnsiTheme="minorHAnsi" w:cstheme="minorHAnsi"/>
        </w:rPr>
        <w:t xml:space="preserve"> jedynie</w:t>
      </w:r>
      <w:r w:rsidR="00C44405" w:rsidRPr="00C813A3">
        <w:rPr>
          <w:rFonts w:asciiTheme="minorHAnsi" w:hAnsiTheme="minorHAnsi" w:cstheme="minorHAnsi"/>
        </w:rPr>
        <w:t xml:space="preserve"> pominięcie części archiwizacji i wizualizacji danych przesyłanych pomiędzy systemami bezprzewodowymi.</w:t>
      </w:r>
    </w:p>
    <w:p w14:paraId="132A7D08" w14:textId="77777777" w:rsidR="002E2110" w:rsidRPr="00C813A3" w:rsidRDefault="002E2110" w:rsidP="00C813A3">
      <w:pPr>
        <w:pStyle w:val="TEXT"/>
        <w:rPr>
          <w:rFonts w:asciiTheme="minorHAnsi" w:hAnsiTheme="minorHAnsi" w:cstheme="minorHAnsi"/>
        </w:rPr>
      </w:pPr>
    </w:p>
    <w:p w14:paraId="6D985305" w14:textId="14264255" w:rsidR="002827CF" w:rsidRPr="00C813A3" w:rsidRDefault="002827CF" w:rsidP="006D01BD">
      <w:pPr>
        <w:pStyle w:val="Heading2"/>
        <w:spacing w:line="360" w:lineRule="auto"/>
        <w:rPr>
          <w:rFonts w:asciiTheme="minorHAnsi" w:hAnsiTheme="minorHAnsi" w:cstheme="minorHAnsi"/>
        </w:rPr>
      </w:pPr>
      <w:bookmarkStart w:id="201" w:name="_Toc43645502"/>
      <w:bookmarkStart w:id="202" w:name="_Toc43645594"/>
      <w:r w:rsidRPr="00C813A3">
        <w:rPr>
          <w:rFonts w:asciiTheme="minorHAnsi" w:hAnsiTheme="minorHAnsi" w:cstheme="minorHAnsi"/>
        </w:rPr>
        <w:t>Cel ćwiczenia</w:t>
      </w:r>
      <w:bookmarkEnd w:id="201"/>
      <w:bookmarkEnd w:id="202"/>
    </w:p>
    <w:p w14:paraId="3BCFF796" w14:textId="77777777" w:rsidR="00E63AF6" w:rsidRPr="00C813A3" w:rsidRDefault="002827CF" w:rsidP="00C813A3">
      <w:pPr>
        <w:pStyle w:val="TEXT"/>
        <w:rPr>
          <w:rFonts w:asciiTheme="minorHAnsi" w:hAnsiTheme="minorHAnsi" w:cstheme="minorHAnsi"/>
        </w:rPr>
      </w:pPr>
      <w:r w:rsidRPr="00C813A3">
        <w:rPr>
          <w:rFonts w:asciiTheme="minorHAnsi" w:hAnsiTheme="minorHAnsi" w:cstheme="minorHAnsi"/>
        </w:rPr>
        <w:t>Celem ćwiczenia jest</w:t>
      </w:r>
      <w:r w:rsidR="00E63AF6" w:rsidRPr="00C813A3">
        <w:rPr>
          <w:rFonts w:asciiTheme="minorHAnsi" w:hAnsiTheme="minorHAnsi" w:cstheme="minorHAnsi"/>
        </w:rPr>
        <w:t>:</w:t>
      </w:r>
    </w:p>
    <w:p w14:paraId="5CF01DBF" w14:textId="336413AC" w:rsidR="002827CF" w:rsidRPr="00C813A3" w:rsidRDefault="00E63AF6" w:rsidP="00C813A3">
      <w:pPr>
        <w:pStyle w:val="TEXT"/>
        <w:numPr>
          <w:ilvl w:val="0"/>
          <w:numId w:val="38"/>
        </w:numPr>
        <w:rPr>
          <w:rFonts w:asciiTheme="minorHAnsi" w:hAnsiTheme="minorHAnsi" w:cstheme="minorHAnsi"/>
        </w:rPr>
      </w:pPr>
      <w:r w:rsidRPr="00C813A3">
        <w:rPr>
          <w:rFonts w:asciiTheme="minorHAnsi" w:hAnsiTheme="minorHAnsi" w:cstheme="minorHAnsi"/>
        </w:rPr>
        <w:t>Z</w:t>
      </w:r>
      <w:r w:rsidR="002827CF" w:rsidRPr="00C813A3">
        <w:rPr>
          <w:rFonts w:asciiTheme="minorHAnsi" w:hAnsiTheme="minorHAnsi" w:cstheme="minorHAnsi"/>
        </w:rPr>
        <w:t>apoznanie się z technologiami przekazywania danych poprzez łącze</w:t>
      </w:r>
      <w:r w:rsidRPr="00C813A3">
        <w:rPr>
          <w:rFonts w:asciiTheme="minorHAnsi" w:hAnsiTheme="minorHAnsi" w:cstheme="minorHAnsi"/>
        </w:rPr>
        <w:t xml:space="preserve"> </w:t>
      </w:r>
      <w:r w:rsidR="002827CF" w:rsidRPr="00C813A3">
        <w:rPr>
          <w:rFonts w:asciiTheme="minorHAnsi" w:hAnsiTheme="minorHAnsi" w:cstheme="minorHAnsi"/>
        </w:rPr>
        <w:t xml:space="preserve">bezprzewodowe we współczesnych sieciach IoT. </w:t>
      </w:r>
    </w:p>
    <w:p w14:paraId="21536C0D" w14:textId="6D5F70A2" w:rsidR="00E63AF6" w:rsidRPr="00C813A3" w:rsidRDefault="00E63AF6" w:rsidP="00C813A3">
      <w:pPr>
        <w:pStyle w:val="TEXT"/>
        <w:numPr>
          <w:ilvl w:val="0"/>
          <w:numId w:val="38"/>
        </w:numPr>
        <w:rPr>
          <w:rFonts w:asciiTheme="minorHAnsi" w:hAnsiTheme="minorHAnsi" w:cstheme="minorHAnsi"/>
        </w:rPr>
      </w:pPr>
      <w:r w:rsidRPr="00C813A3">
        <w:rPr>
          <w:rFonts w:asciiTheme="minorHAnsi" w:hAnsiTheme="minorHAnsi" w:cstheme="minorHAnsi"/>
        </w:rPr>
        <w:t>Zapoznanie się z wybranymi platformami sprzętowymi wykorzystywanymi w sieciach sensorowych</w:t>
      </w:r>
    </w:p>
    <w:p w14:paraId="33190391" w14:textId="4D7F96C4" w:rsidR="00E63AF6" w:rsidRPr="00C813A3" w:rsidRDefault="00E63AF6" w:rsidP="00C813A3">
      <w:pPr>
        <w:pStyle w:val="TEXT"/>
        <w:numPr>
          <w:ilvl w:val="0"/>
          <w:numId w:val="38"/>
        </w:numPr>
        <w:rPr>
          <w:rFonts w:asciiTheme="minorHAnsi" w:hAnsiTheme="minorHAnsi" w:cstheme="minorHAnsi"/>
        </w:rPr>
      </w:pPr>
      <w:r w:rsidRPr="00C813A3">
        <w:rPr>
          <w:rFonts w:asciiTheme="minorHAnsi" w:hAnsiTheme="minorHAnsi" w:cstheme="minorHAnsi"/>
        </w:rPr>
        <w:lastRenderedPageBreak/>
        <w:t>Poznanie budowy oraz sposobów komunikacji wybranych modułów realizujących wymianę danych w sieciach bezprzewodowych</w:t>
      </w:r>
    </w:p>
    <w:p w14:paraId="32C7CDF9" w14:textId="7CC71B50" w:rsidR="00E63AF6" w:rsidRPr="00C813A3" w:rsidRDefault="00E63AF6" w:rsidP="00C813A3">
      <w:pPr>
        <w:pStyle w:val="TEXT"/>
        <w:numPr>
          <w:ilvl w:val="0"/>
          <w:numId w:val="38"/>
        </w:numPr>
        <w:rPr>
          <w:rFonts w:asciiTheme="minorHAnsi" w:hAnsiTheme="minorHAnsi" w:cstheme="minorHAnsi"/>
        </w:rPr>
      </w:pPr>
      <w:r w:rsidRPr="00C813A3">
        <w:rPr>
          <w:rFonts w:asciiTheme="minorHAnsi" w:hAnsiTheme="minorHAnsi" w:cstheme="minorHAnsi"/>
        </w:rPr>
        <w:t>Poznanie budowy i sposobu komunikacji z czujnikiem temperatury i wilgotności powietrza DHT22</w:t>
      </w:r>
    </w:p>
    <w:p w14:paraId="7D6FCE0F" w14:textId="77777777" w:rsidR="002E2110" w:rsidRPr="00C813A3" w:rsidRDefault="002E2110" w:rsidP="00C813A3">
      <w:pPr>
        <w:pStyle w:val="TEXT"/>
        <w:rPr>
          <w:rFonts w:asciiTheme="minorHAnsi" w:hAnsiTheme="minorHAnsi" w:cstheme="minorHAnsi"/>
        </w:rPr>
      </w:pPr>
    </w:p>
    <w:p w14:paraId="671C4B43" w14:textId="2F5A9E56" w:rsidR="00E63AF6" w:rsidRPr="00C813A3" w:rsidRDefault="00E63AF6" w:rsidP="006D01BD">
      <w:pPr>
        <w:pStyle w:val="Heading2"/>
        <w:spacing w:line="360" w:lineRule="auto"/>
        <w:rPr>
          <w:rFonts w:asciiTheme="minorHAnsi" w:hAnsiTheme="minorHAnsi" w:cstheme="minorHAnsi"/>
        </w:rPr>
      </w:pPr>
      <w:bookmarkStart w:id="203" w:name="_Toc43645503"/>
      <w:bookmarkStart w:id="204" w:name="_Toc43645595"/>
      <w:r w:rsidRPr="00C813A3">
        <w:rPr>
          <w:rFonts w:asciiTheme="minorHAnsi" w:hAnsiTheme="minorHAnsi" w:cstheme="minorHAnsi"/>
        </w:rPr>
        <w:t>Wprowadzenie</w:t>
      </w:r>
      <w:bookmarkEnd w:id="203"/>
      <w:bookmarkEnd w:id="204"/>
    </w:p>
    <w:p w14:paraId="432F7406" w14:textId="5ECF9049" w:rsidR="00E63AF6" w:rsidRPr="00C813A3" w:rsidRDefault="00C44405" w:rsidP="00C813A3">
      <w:pPr>
        <w:pStyle w:val="TEXT"/>
        <w:rPr>
          <w:rFonts w:asciiTheme="minorHAnsi" w:hAnsiTheme="minorHAnsi" w:cstheme="minorHAnsi"/>
        </w:rPr>
      </w:pPr>
      <w:r w:rsidRPr="00C813A3">
        <w:rPr>
          <w:rFonts w:asciiTheme="minorHAnsi" w:hAnsiTheme="minorHAnsi" w:cstheme="minorHAnsi"/>
        </w:rPr>
        <w:t xml:space="preserve">          Rynek systemów IoT z roku na rok się rozrasta. Producenci rozwiązań oferują coraz to nowsze rozwiązania w zakresie badań oraz analizy mierzalnych parametrów. Przekazywanie danych poprzez sieć kablową nie zawsze jest dobrym i opłacalnym sposobem. Dlatego powstają nowe rozwiązania w dziedzinie przesyłania informacji za pomocą bezprzewodowych systemów. Urządzenia takie przede wszystkim powinny być tanie, niezawodne i długo pracować na zasilaniu bateryjnym, ponieważ często wykorzystywane są do pomiarów w niekorzystnym warunkach </w:t>
      </w:r>
      <w:r w:rsidR="00965352" w:rsidRPr="00C813A3">
        <w:rPr>
          <w:rFonts w:asciiTheme="minorHAnsi" w:hAnsiTheme="minorHAnsi" w:cstheme="minorHAnsi"/>
        </w:rPr>
        <w:t>środowiskowych takich jak</w:t>
      </w:r>
      <w:r w:rsidR="00505E95" w:rsidRPr="00C813A3">
        <w:rPr>
          <w:rFonts w:asciiTheme="minorHAnsi" w:hAnsiTheme="minorHAnsi" w:cstheme="minorHAnsi"/>
        </w:rPr>
        <w:t>:</w:t>
      </w:r>
      <w:r w:rsidR="00965352" w:rsidRPr="00C813A3">
        <w:rPr>
          <w:rFonts w:asciiTheme="minorHAnsi" w:hAnsiTheme="minorHAnsi" w:cstheme="minorHAnsi"/>
        </w:rPr>
        <w:t xml:space="preserve"> lasy, jaskinie, pola rolne w których </w:t>
      </w:r>
      <w:commentRangeStart w:id="205"/>
      <w:r w:rsidR="00D818C5" w:rsidRPr="00C813A3">
        <w:rPr>
          <w:rFonts w:asciiTheme="minorHAnsi" w:hAnsiTheme="minorHAnsi" w:cstheme="minorHAnsi"/>
        </w:rPr>
        <w:t>zazwyczaj</w:t>
      </w:r>
      <w:commentRangeEnd w:id="205"/>
      <w:r w:rsidR="006669EA" w:rsidRPr="00C813A3">
        <w:rPr>
          <w:rFonts w:asciiTheme="minorHAnsi" w:hAnsiTheme="minorHAnsi" w:cstheme="minorHAnsi"/>
        </w:rPr>
        <w:t xml:space="preserve"> dostęp do stałego zasilania jest</w:t>
      </w:r>
      <w:r w:rsidR="00097F58" w:rsidRPr="00C813A3">
        <w:rPr>
          <w:rStyle w:val="CommentReference"/>
          <w:rFonts w:asciiTheme="minorHAnsi" w:hAnsiTheme="minorHAnsi" w:cstheme="minorHAnsi"/>
        </w:rPr>
        <w:commentReference w:id="205"/>
      </w:r>
      <w:r w:rsidR="00965352" w:rsidRPr="00C813A3">
        <w:rPr>
          <w:rFonts w:asciiTheme="minorHAnsi" w:hAnsiTheme="minorHAnsi" w:cstheme="minorHAnsi"/>
        </w:rPr>
        <w:t xml:space="preserve"> utrudniony</w:t>
      </w:r>
      <w:r w:rsidR="00D818C5" w:rsidRPr="00C813A3">
        <w:rPr>
          <w:rFonts w:asciiTheme="minorHAnsi" w:hAnsiTheme="minorHAnsi" w:cstheme="minorHAnsi"/>
        </w:rPr>
        <w:t xml:space="preserve"> lub nawet niemożliwy </w:t>
      </w:r>
      <w:r w:rsidR="00965352" w:rsidRPr="00C813A3">
        <w:rPr>
          <w:rFonts w:asciiTheme="minorHAnsi" w:hAnsiTheme="minorHAnsi" w:cstheme="minorHAnsi"/>
        </w:rPr>
        <w:t xml:space="preserve">oraz występują liczne zakłócenia. Ćwiczenie pozwala poznać przykładowe urządzenia systemów, które budowane są w taki sposób </w:t>
      </w:r>
      <w:r w:rsidR="00D818C5" w:rsidRPr="00C813A3">
        <w:rPr>
          <w:rFonts w:asciiTheme="minorHAnsi" w:hAnsiTheme="minorHAnsi" w:cstheme="minorHAnsi"/>
        </w:rPr>
        <w:t>aby</w:t>
      </w:r>
      <w:r w:rsidR="00965352" w:rsidRPr="00C813A3">
        <w:rPr>
          <w:rFonts w:asciiTheme="minorHAnsi" w:hAnsiTheme="minorHAnsi" w:cstheme="minorHAnsi"/>
        </w:rPr>
        <w:t xml:space="preserve"> jak najlepiej sprostać warunkom opisanym powyżej.</w:t>
      </w:r>
    </w:p>
    <w:p w14:paraId="4E640622" w14:textId="6E4C3458" w:rsidR="00E63AF6" w:rsidRPr="00C813A3" w:rsidRDefault="00E63AF6" w:rsidP="00C813A3">
      <w:pPr>
        <w:pStyle w:val="TEXT"/>
        <w:rPr>
          <w:rFonts w:asciiTheme="minorHAnsi" w:hAnsiTheme="minorHAnsi" w:cstheme="minorHAnsi"/>
        </w:rPr>
      </w:pPr>
    </w:p>
    <w:p w14:paraId="7C8106AE" w14:textId="38816B96" w:rsidR="00E63AF6" w:rsidRPr="00C813A3" w:rsidRDefault="008A3C07" w:rsidP="006D01BD">
      <w:pPr>
        <w:pStyle w:val="Heading2"/>
        <w:spacing w:line="360" w:lineRule="auto"/>
        <w:rPr>
          <w:rFonts w:asciiTheme="minorHAnsi" w:hAnsiTheme="minorHAnsi" w:cstheme="minorHAnsi"/>
        </w:rPr>
      </w:pPr>
      <w:bookmarkStart w:id="206" w:name="_Toc43645504"/>
      <w:bookmarkStart w:id="207" w:name="_Toc43645596"/>
      <w:r w:rsidRPr="00C813A3">
        <w:rPr>
          <w:rFonts w:asciiTheme="minorHAnsi" w:hAnsiTheme="minorHAnsi" w:cstheme="minorHAnsi"/>
        </w:rPr>
        <w:t>Spis urządzeń</w:t>
      </w:r>
      <w:bookmarkEnd w:id="206"/>
      <w:bookmarkEnd w:id="207"/>
    </w:p>
    <w:p w14:paraId="3E2DC05F" w14:textId="493E2A90" w:rsidR="008A3C07" w:rsidRPr="00C813A3" w:rsidRDefault="008A3C07" w:rsidP="00C813A3">
      <w:pPr>
        <w:pStyle w:val="TEXT"/>
        <w:rPr>
          <w:rFonts w:asciiTheme="minorHAnsi" w:hAnsiTheme="minorHAnsi" w:cstheme="minorHAnsi"/>
        </w:rPr>
      </w:pPr>
      <w:r w:rsidRPr="00C813A3">
        <w:rPr>
          <w:rFonts w:asciiTheme="minorHAnsi" w:hAnsiTheme="minorHAnsi" w:cstheme="minorHAnsi"/>
        </w:rPr>
        <w:t>Do przeprowadzenia ćwiczenia niezbędne będą poniższe urządzenia:</w:t>
      </w:r>
    </w:p>
    <w:p w14:paraId="70F3BE03" w14:textId="2F8E65A4"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 xml:space="preserve">2x Arduino </w:t>
      </w:r>
      <w:r w:rsidR="006669EA" w:rsidRPr="00C813A3">
        <w:rPr>
          <w:rFonts w:asciiTheme="minorHAnsi" w:hAnsiTheme="minorHAnsi" w:cstheme="minorHAnsi"/>
        </w:rPr>
        <w:t>Uno</w:t>
      </w:r>
      <w:r w:rsidRPr="00C813A3">
        <w:rPr>
          <w:rFonts w:asciiTheme="minorHAnsi" w:hAnsiTheme="minorHAnsi" w:cstheme="minorHAnsi"/>
        </w:rPr>
        <w:t xml:space="preserve"> Rev3</w:t>
      </w:r>
    </w:p>
    <w:p w14:paraId="25C828F2" w14:textId="2F58F5C0"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 xml:space="preserve">1x Arduino </w:t>
      </w:r>
      <w:r w:rsidR="00AC3DF6" w:rsidRPr="00C813A3">
        <w:rPr>
          <w:rFonts w:asciiTheme="minorHAnsi" w:hAnsiTheme="minorHAnsi" w:cstheme="minorHAnsi"/>
        </w:rPr>
        <w:t>Mega 2560</w:t>
      </w:r>
    </w:p>
    <w:p w14:paraId="365A2FBD" w14:textId="624D5EC0"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2x Adafruit Feather M0 z wbudowanym modułem Lora</w:t>
      </w:r>
    </w:p>
    <w:p w14:paraId="4D38C716" w14:textId="437E3AB3"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 xml:space="preserve">2x </w:t>
      </w:r>
      <w:r w:rsidR="00C62BE2" w:rsidRPr="00C813A3">
        <w:rPr>
          <w:rFonts w:asciiTheme="minorHAnsi" w:hAnsiTheme="minorHAnsi" w:cstheme="minorHAnsi"/>
        </w:rPr>
        <w:t>SparkFun</w:t>
      </w:r>
      <w:r w:rsidRPr="00C813A3">
        <w:rPr>
          <w:rFonts w:asciiTheme="minorHAnsi" w:hAnsiTheme="minorHAnsi" w:cstheme="minorHAnsi"/>
        </w:rPr>
        <w:t xml:space="preserve"> Fio v3</w:t>
      </w:r>
    </w:p>
    <w:p w14:paraId="11824DC0" w14:textId="793B3AA9"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2x moduł HC-12</w:t>
      </w:r>
    </w:p>
    <w:p w14:paraId="70466153" w14:textId="397B7896"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2x moduł NRF24L01</w:t>
      </w:r>
    </w:p>
    <w:p w14:paraId="7EFEE90D" w14:textId="76B60C88"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2x moduł XBee Pro S1</w:t>
      </w:r>
    </w:p>
    <w:p w14:paraId="410BC34E" w14:textId="3BE1686D"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4x czujnik temperatury i wilgotności powietrza DHT22</w:t>
      </w:r>
    </w:p>
    <w:p w14:paraId="516FF2CA" w14:textId="29F29D07" w:rsidR="008A3C07" w:rsidRPr="00C813A3" w:rsidRDefault="008A3C07" w:rsidP="00C813A3">
      <w:pPr>
        <w:pStyle w:val="TEXT"/>
        <w:numPr>
          <w:ilvl w:val="0"/>
          <w:numId w:val="39"/>
        </w:numPr>
        <w:rPr>
          <w:rFonts w:asciiTheme="minorHAnsi" w:hAnsiTheme="minorHAnsi" w:cstheme="minorHAnsi"/>
        </w:rPr>
      </w:pPr>
      <w:r w:rsidRPr="00C813A3">
        <w:rPr>
          <w:rFonts w:asciiTheme="minorHAnsi" w:hAnsiTheme="minorHAnsi" w:cstheme="minorHAnsi"/>
        </w:rPr>
        <w:t>4x rezystor o wartości 10KΩ</w:t>
      </w:r>
    </w:p>
    <w:p w14:paraId="038F186B" w14:textId="3BB7C45D" w:rsidR="008A3C07" w:rsidRPr="00C813A3" w:rsidRDefault="008A3C07" w:rsidP="00C813A3">
      <w:pPr>
        <w:pStyle w:val="TEXT"/>
        <w:rPr>
          <w:rFonts w:asciiTheme="minorHAnsi" w:hAnsiTheme="minorHAnsi" w:cstheme="minorHAnsi"/>
        </w:rPr>
      </w:pPr>
      <w:r w:rsidRPr="00C813A3">
        <w:rPr>
          <w:rFonts w:asciiTheme="minorHAnsi" w:hAnsiTheme="minorHAnsi" w:cstheme="minorHAnsi"/>
        </w:rPr>
        <w:t xml:space="preserve">          Dodatkowo potrzebne będą przewody przyłączeniowe do łączenia poszczególnych elementów platformy i płytki stykowe do komfortowego umiejscowienia urządzeń (opcjonalnie). Wymagane też będzie oprogramowani</w:t>
      </w:r>
      <w:r w:rsidR="00D818C5" w:rsidRPr="00C813A3">
        <w:rPr>
          <w:rFonts w:asciiTheme="minorHAnsi" w:hAnsiTheme="minorHAnsi" w:cstheme="minorHAnsi"/>
        </w:rPr>
        <w:t>e</w:t>
      </w:r>
      <w:r w:rsidRPr="00C813A3">
        <w:rPr>
          <w:rFonts w:asciiTheme="minorHAnsi" w:hAnsiTheme="minorHAnsi" w:cstheme="minorHAnsi"/>
        </w:rPr>
        <w:t xml:space="preserve"> Arduino oraz X-CTU</w:t>
      </w:r>
      <w:r w:rsidR="00D818C5" w:rsidRPr="00C813A3">
        <w:rPr>
          <w:rFonts w:asciiTheme="minorHAnsi" w:hAnsiTheme="minorHAnsi" w:cstheme="minorHAnsi"/>
        </w:rPr>
        <w:t xml:space="preserve"> w celu</w:t>
      </w:r>
      <w:r w:rsidRPr="00C813A3">
        <w:rPr>
          <w:rFonts w:asciiTheme="minorHAnsi" w:hAnsiTheme="minorHAnsi" w:cstheme="minorHAnsi"/>
        </w:rPr>
        <w:t xml:space="preserve"> </w:t>
      </w:r>
      <w:r w:rsidR="00D818C5" w:rsidRPr="00C813A3">
        <w:rPr>
          <w:rFonts w:asciiTheme="minorHAnsi" w:hAnsiTheme="minorHAnsi" w:cstheme="minorHAnsi"/>
        </w:rPr>
        <w:t>na</w:t>
      </w:r>
      <w:r w:rsidR="00D80E88" w:rsidRPr="00C813A3">
        <w:rPr>
          <w:rFonts w:asciiTheme="minorHAnsi" w:hAnsiTheme="minorHAnsi" w:cstheme="minorHAnsi"/>
        </w:rPr>
        <w:t>pisania skryptów dla</w:t>
      </w:r>
      <w:r w:rsidRPr="00C813A3">
        <w:rPr>
          <w:rFonts w:asciiTheme="minorHAnsi" w:hAnsiTheme="minorHAnsi" w:cstheme="minorHAnsi"/>
        </w:rPr>
        <w:t xml:space="preserve"> platform sprzętowych.</w:t>
      </w:r>
    </w:p>
    <w:p w14:paraId="50EB0532" w14:textId="63333716" w:rsidR="008A3C07" w:rsidRPr="00C813A3" w:rsidRDefault="008A3C07" w:rsidP="00C813A3">
      <w:pPr>
        <w:pStyle w:val="TEXT"/>
        <w:rPr>
          <w:rFonts w:asciiTheme="minorHAnsi" w:hAnsiTheme="minorHAnsi" w:cstheme="minorHAnsi"/>
        </w:rPr>
      </w:pPr>
    </w:p>
    <w:p w14:paraId="52EA53F1" w14:textId="6D898482" w:rsidR="008A3C07" w:rsidRPr="00C813A3" w:rsidRDefault="008A3C07" w:rsidP="006D01BD">
      <w:pPr>
        <w:pStyle w:val="Heading2"/>
        <w:spacing w:line="360" w:lineRule="auto"/>
        <w:rPr>
          <w:rFonts w:asciiTheme="minorHAnsi" w:hAnsiTheme="minorHAnsi" w:cstheme="minorHAnsi"/>
        </w:rPr>
      </w:pPr>
      <w:bookmarkStart w:id="208" w:name="_Toc43645505"/>
      <w:bookmarkStart w:id="209" w:name="_Toc43645597"/>
      <w:r w:rsidRPr="00C813A3">
        <w:rPr>
          <w:rFonts w:asciiTheme="minorHAnsi" w:hAnsiTheme="minorHAnsi" w:cstheme="minorHAnsi"/>
        </w:rPr>
        <w:lastRenderedPageBreak/>
        <w:t>Realizacja ćwiczenia</w:t>
      </w:r>
      <w:bookmarkEnd w:id="208"/>
      <w:bookmarkEnd w:id="209"/>
    </w:p>
    <w:p w14:paraId="4E0B75E7" w14:textId="388C61BE" w:rsidR="00710264" w:rsidRPr="00C813A3" w:rsidRDefault="002909C3" w:rsidP="006D01BD">
      <w:pPr>
        <w:pStyle w:val="Heading3"/>
        <w:spacing w:line="360" w:lineRule="auto"/>
        <w:rPr>
          <w:rFonts w:asciiTheme="minorHAnsi" w:hAnsiTheme="minorHAnsi" w:cstheme="minorHAnsi"/>
        </w:rPr>
      </w:pPr>
      <w:bookmarkStart w:id="210" w:name="_Toc43645506"/>
      <w:bookmarkStart w:id="211" w:name="_Toc43645598"/>
      <w:r w:rsidRPr="00C813A3">
        <w:rPr>
          <w:rFonts w:asciiTheme="minorHAnsi" w:hAnsiTheme="minorHAnsi" w:cstheme="minorHAnsi"/>
        </w:rPr>
        <w:t>Konfiguracja nadajników</w:t>
      </w:r>
      <w:bookmarkEnd w:id="210"/>
      <w:bookmarkEnd w:id="211"/>
    </w:p>
    <w:p w14:paraId="1D70FD50" w14:textId="416D17D9" w:rsidR="00710264" w:rsidRPr="00C813A3" w:rsidRDefault="00D818C5" w:rsidP="00C813A3">
      <w:pPr>
        <w:pStyle w:val="TEXT"/>
        <w:rPr>
          <w:rFonts w:asciiTheme="minorHAnsi" w:hAnsiTheme="minorHAnsi" w:cstheme="minorHAnsi"/>
        </w:rPr>
      </w:pPr>
      <w:r w:rsidRPr="00C813A3">
        <w:rPr>
          <w:rFonts w:asciiTheme="minorHAnsi" w:hAnsiTheme="minorHAnsi" w:cstheme="minorHAnsi"/>
        </w:rPr>
        <w:t xml:space="preserve">          </w:t>
      </w:r>
      <w:r w:rsidR="00710264" w:rsidRPr="00C813A3">
        <w:rPr>
          <w:rFonts w:asciiTheme="minorHAnsi" w:hAnsiTheme="minorHAnsi" w:cstheme="minorHAnsi"/>
        </w:rPr>
        <w:t>Pierwszym etapem</w:t>
      </w:r>
      <w:r w:rsidRPr="00C813A3">
        <w:rPr>
          <w:rFonts w:asciiTheme="minorHAnsi" w:hAnsiTheme="minorHAnsi" w:cstheme="minorHAnsi"/>
        </w:rPr>
        <w:t xml:space="preserve"> konfiguracji nadajników</w:t>
      </w:r>
      <w:r w:rsidR="00710264" w:rsidRPr="00C813A3">
        <w:rPr>
          <w:rFonts w:asciiTheme="minorHAnsi" w:hAnsiTheme="minorHAnsi" w:cstheme="minorHAnsi"/>
        </w:rPr>
        <w:t xml:space="preserve"> jest poprawne połączenie mikrokontrole</w:t>
      </w:r>
      <w:r w:rsidR="002909C3" w:rsidRPr="00C813A3">
        <w:rPr>
          <w:rFonts w:asciiTheme="minorHAnsi" w:hAnsiTheme="minorHAnsi" w:cstheme="minorHAnsi"/>
        </w:rPr>
        <w:t>rów z</w:t>
      </w:r>
      <w:r w:rsidR="00710264" w:rsidRPr="00C813A3">
        <w:rPr>
          <w:rFonts w:asciiTheme="minorHAnsi" w:hAnsiTheme="minorHAnsi" w:cstheme="minorHAnsi"/>
        </w:rPr>
        <w:t xml:space="preserve"> </w:t>
      </w:r>
      <w:r w:rsidR="002909C3" w:rsidRPr="00C813A3">
        <w:rPr>
          <w:rFonts w:asciiTheme="minorHAnsi" w:hAnsiTheme="minorHAnsi" w:cstheme="minorHAnsi"/>
        </w:rPr>
        <w:t>m</w:t>
      </w:r>
      <w:r w:rsidR="00710264" w:rsidRPr="00C813A3">
        <w:rPr>
          <w:rFonts w:asciiTheme="minorHAnsi" w:hAnsiTheme="minorHAnsi" w:cstheme="minorHAnsi"/>
        </w:rPr>
        <w:t>oduł</w:t>
      </w:r>
      <w:r w:rsidR="002909C3" w:rsidRPr="00C813A3">
        <w:rPr>
          <w:rFonts w:asciiTheme="minorHAnsi" w:hAnsiTheme="minorHAnsi" w:cstheme="minorHAnsi"/>
        </w:rPr>
        <w:t>ami</w:t>
      </w:r>
      <w:r w:rsidR="00710264" w:rsidRPr="00C813A3">
        <w:rPr>
          <w:rFonts w:asciiTheme="minorHAnsi" w:hAnsiTheme="minorHAnsi" w:cstheme="minorHAnsi"/>
        </w:rPr>
        <w:t xml:space="preserve"> HC-12</w:t>
      </w:r>
      <w:r w:rsidR="002909C3" w:rsidRPr="00C813A3">
        <w:rPr>
          <w:rFonts w:asciiTheme="minorHAnsi" w:hAnsiTheme="minorHAnsi" w:cstheme="minorHAnsi"/>
        </w:rPr>
        <w:t>, LoRa, NRF24L01, XBee</w:t>
      </w:r>
      <w:r w:rsidR="00710264" w:rsidRPr="00C813A3">
        <w:rPr>
          <w:rFonts w:asciiTheme="minorHAnsi" w:hAnsiTheme="minorHAnsi" w:cstheme="minorHAnsi"/>
        </w:rPr>
        <w:t xml:space="preserve"> oraz czujnik</w:t>
      </w:r>
      <w:r w:rsidR="002909C3" w:rsidRPr="00C813A3">
        <w:rPr>
          <w:rFonts w:asciiTheme="minorHAnsi" w:hAnsiTheme="minorHAnsi" w:cstheme="minorHAnsi"/>
        </w:rPr>
        <w:t>ami</w:t>
      </w:r>
      <w:r w:rsidR="00710264" w:rsidRPr="00C813A3">
        <w:rPr>
          <w:rFonts w:asciiTheme="minorHAnsi" w:hAnsiTheme="minorHAnsi" w:cstheme="minorHAnsi"/>
        </w:rPr>
        <w:t xml:space="preserve"> temperatury DHT22. </w:t>
      </w:r>
      <w:r w:rsidR="002909C3" w:rsidRPr="00C813A3">
        <w:rPr>
          <w:rFonts w:asciiTheme="minorHAnsi" w:hAnsiTheme="minorHAnsi" w:cstheme="minorHAnsi"/>
        </w:rPr>
        <w:t xml:space="preserve">Połącz elementy ze sobą jak pokazano na </w:t>
      </w:r>
      <w:r w:rsidR="00710264" w:rsidRPr="00C813A3">
        <w:rPr>
          <w:rFonts w:asciiTheme="minorHAnsi" w:hAnsiTheme="minorHAnsi" w:cstheme="minorHAnsi"/>
        </w:rPr>
        <w:t>schema</w:t>
      </w:r>
      <w:r w:rsidR="002909C3" w:rsidRPr="00C813A3">
        <w:rPr>
          <w:rFonts w:asciiTheme="minorHAnsi" w:hAnsiTheme="minorHAnsi" w:cstheme="minorHAnsi"/>
        </w:rPr>
        <w:t>tach kolejno dla:</w:t>
      </w:r>
      <w:r w:rsidR="00710264" w:rsidRPr="00C813A3">
        <w:rPr>
          <w:rFonts w:asciiTheme="minorHAnsi" w:hAnsiTheme="minorHAnsi" w:cstheme="minorHAnsi"/>
        </w:rPr>
        <w:t xml:space="preserve"> </w:t>
      </w:r>
      <w:r w:rsidR="002909C3" w:rsidRPr="00C813A3">
        <w:rPr>
          <w:rFonts w:asciiTheme="minorHAnsi" w:hAnsiTheme="minorHAnsi" w:cstheme="minorHAnsi"/>
        </w:rPr>
        <w:t>HC-12</w:t>
      </w:r>
      <w:r w:rsidR="00710264" w:rsidRPr="00C813A3">
        <w:rPr>
          <w:rFonts w:asciiTheme="minorHAnsi" w:hAnsiTheme="minorHAnsi" w:cstheme="minorHAnsi"/>
        </w:rPr>
        <w:t xml:space="preserve"> (Rys. 8</w:t>
      </w:r>
      <w:r w:rsidR="002909C3" w:rsidRPr="00C813A3">
        <w:rPr>
          <w:rFonts w:asciiTheme="minorHAnsi" w:hAnsiTheme="minorHAnsi" w:cstheme="minorHAnsi"/>
        </w:rPr>
        <w:t>.1</w:t>
      </w:r>
      <w:r w:rsidR="00710264" w:rsidRPr="00C813A3">
        <w:rPr>
          <w:rFonts w:asciiTheme="minorHAnsi" w:hAnsiTheme="minorHAnsi" w:cstheme="minorHAnsi"/>
        </w:rPr>
        <w:t>)</w:t>
      </w:r>
      <w:r w:rsidR="002909C3" w:rsidRPr="00C813A3">
        <w:rPr>
          <w:rFonts w:asciiTheme="minorHAnsi" w:hAnsiTheme="minorHAnsi" w:cstheme="minorHAnsi"/>
        </w:rPr>
        <w:t>, NRF24L01 (Rys. 8.2), LoRa (Rys. 8.3) i XBee (Rys. 8.4)</w:t>
      </w:r>
      <w:r w:rsidR="00710264" w:rsidRPr="00C813A3">
        <w:rPr>
          <w:rFonts w:asciiTheme="minorHAnsi" w:hAnsiTheme="minorHAnsi" w:cstheme="minorHAnsi"/>
        </w:rPr>
        <w:t>.</w:t>
      </w:r>
    </w:p>
    <w:p w14:paraId="6B5E6C69" w14:textId="77777777" w:rsidR="00710264" w:rsidRPr="00C813A3" w:rsidRDefault="00710264" w:rsidP="00E74C1C">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4E033475" wp14:editId="38F39E38">
            <wp:extent cx="5276850" cy="3836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83639" cy="3841147"/>
                    </a:xfrm>
                    <a:prstGeom prst="rect">
                      <a:avLst/>
                    </a:prstGeom>
                    <a:noFill/>
                    <a:ln>
                      <a:noFill/>
                    </a:ln>
                  </pic:spPr>
                </pic:pic>
              </a:graphicData>
            </a:graphic>
          </wp:inline>
        </w:drawing>
      </w:r>
    </w:p>
    <w:p w14:paraId="5E5FD3C5" w14:textId="75D5A8F4" w:rsidR="00710264" w:rsidRPr="00C813A3" w:rsidRDefault="00710264" w:rsidP="006D01BD">
      <w:pPr>
        <w:pStyle w:val="Caption"/>
        <w:spacing w:line="360" w:lineRule="auto"/>
        <w:jc w:val="center"/>
        <w:rPr>
          <w:rFonts w:asciiTheme="minorHAnsi" w:hAnsiTheme="minorHAnsi" w:cstheme="minorHAnsi"/>
          <w:b w:val="0"/>
          <w:bCs w:val="0"/>
          <w:i/>
          <w:iCs/>
        </w:rPr>
      </w:pPr>
      <w:bookmarkStart w:id="212" w:name="_Toc4364545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Arduino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HC-12 i DHT22</w:t>
      </w:r>
      <w:bookmarkEnd w:id="212"/>
    </w:p>
    <w:p w14:paraId="4FDA9BDA" w14:textId="1E99E163" w:rsidR="002909C3" w:rsidRPr="00C813A3" w:rsidRDefault="002909C3" w:rsidP="006D01BD">
      <w:pPr>
        <w:spacing w:line="360" w:lineRule="auto"/>
        <w:jc w:val="both"/>
        <w:rPr>
          <w:rFonts w:asciiTheme="minorHAnsi" w:hAnsiTheme="minorHAnsi" w:cstheme="minorHAnsi"/>
          <w:sz w:val="24"/>
          <w:szCs w:val="24"/>
        </w:rPr>
      </w:pPr>
    </w:p>
    <w:p w14:paraId="7B30B01E" w14:textId="77777777" w:rsidR="002909C3" w:rsidRPr="00C813A3" w:rsidRDefault="002909C3"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41C93786" wp14:editId="66E0A9A9">
            <wp:extent cx="4667250" cy="409203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74237" cy="4098161"/>
                    </a:xfrm>
                    <a:prstGeom prst="rect">
                      <a:avLst/>
                    </a:prstGeom>
                    <a:noFill/>
                    <a:ln>
                      <a:noFill/>
                    </a:ln>
                  </pic:spPr>
                </pic:pic>
              </a:graphicData>
            </a:graphic>
          </wp:inline>
        </w:drawing>
      </w:r>
    </w:p>
    <w:p w14:paraId="10686337" w14:textId="6830F975" w:rsidR="002909C3" w:rsidRPr="00C813A3" w:rsidRDefault="002909C3" w:rsidP="006D01BD">
      <w:pPr>
        <w:pStyle w:val="Caption"/>
        <w:spacing w:line="360" w:lineRule="auto"/>
        <w:jc w:val="center"/>
        <w:rPr>
          <w:rFonts w:asciiTheme="minorHAnsi" w:hAnsiTheme="minorHAnsi" w:cstheme="minorHAnsi"/>
          <w:b w:val="0"/>
          <w:bCs w:val="0"/>
          <w:i/>
          <w:iCs/>
          <w:sz w:val="24"/>
          <w:szCs w:val="24"/>
        </w:rPr>
      </w:pPr>
      <w:bookmarkStart w:id="213" w:name="_Toc4364545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Arduino </w:t>
      </w:r>
      <w:r w:rsidR="006669EA" w:rsidRPr="00C813A3">
        <w:rPr>
          <w:rFonts w:asciiTheme="minorHAnsi" w:hAnsiTheme="minorHAnsi" w:cstheme="minorHAnsi"/>
          <w:b w:val="0"/>
          <w:bCs w:val="0"/>
          <w:i/>
          <w:iCs/>
        </w:rPr>
        <w:t>Uno</w:t>
      </w:r>
      <w:r w:rsidRPr="00C813A3">
        <w:rPr>
          <w:rFonts w:asciiTheme="minorHAnsi" w:hAnsiTheme="minorHAnsi" w:cstheme="minorHAnsi"/>
          <w:b w:val="0"/>
          <w:bCs w:val="0"/>
          <w:i/>
          <w:iCs/>
        </w:rPr>
        <w:t xml:space="preserve"> z modułem NRF24L01 i DHT22</w:t>
      </w:r>
      <w:bookmarkEnd w:id="213"/>
    </w:p>
    <w:p w14:paraId="60A31E9C" w14:textId="53D9A138" w:rsidR="002909C3" w:rsidRPr="00C813A3" w:rsidRDefault="002909C3" w:rsidP="006D01BD">
      <w:pPr>
        <w:spacing w:line="360" w:lineRule="auto"/>
        <w:rPr>
          <w:rFonts w:asciiTheme="minorHAnsi" w:hAnsiTheme="minorHAnsi" w:cstheme="minorHAnsi"/>
          <w:sz w:val="24"/>
          <w:szCs w:val="24"/>
        </w:rPr>
      </w:pPr>
    </w:p>
    <w:p w14:paraId="143D72B1" w14:textId="77777777" w:rsidR="002909C3" w:rsidRPr="00C813A3" w:rsidRDefault="002909C3"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3D28C906" wp14:editId="72C4B9A5">
            <wp:extent cx="4870394" cy="4286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3560" cy="4289037"/>
                    </a:xfrm>
                    <a:prstGeom prst="rect">
                      <a:avLst/>
                    </a:prstGeom>
                    <a:noFill/>
                    <a:ln>
                      <a:noFill/>
                    </a:ln>
                  </pic:spPr>
                </pic:pic>
              </a:graphicData>
            </a:graphic>
          </wp:inline>
        </w:drawing>
      </w:r>
    </w:p>
    <w:p w14:paraId="5F0ABF9A" w14:textId="7199C67C" w:rsidR="002909C3" w:rsidRPr="00C813A3" w:rsidRDefault="002909C3" w:rsidP="006D01BD">
      <w:pPr>
        <w:pStyle w:val="Caption"/>
        <w:spacing w:line="360" w:lineRule="auto"/>
        <w:jc w:val="center"/>
        <w:rPr>
          <w:rFonts w:asciiTheme="minorHAnsi" w:hAnsiTheme="minorHAnsi" w:cstheme="minorHAnsi"/>
          <w:b w:val="0"/>
          <w:bCs w:val="0"/>
          <w:i/>
          <w:iCs/>
          <w:sz w:val="24"/>
          <w:szCs w:val="24"/>
        </w:rPr>
      </w:pPr>
      <w:bookmarkStart w:id="214" w:name="_Toc4364546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Adafruit Feather M0 z DHT22</w:t>
      </w:r>
      <w:bookmarkEnd w:id="214"/>
    </w:p>
    <w:p w14:paraId="5EBE9F53" w14:textId="77777777" w:rsidR="002909C3" w:rsidRPr="00C813A3" w:rsidRDefault="002909C3" w:rsidP="006D01BD">
      <w:pPr>
        <w:spacing w:line="360" w:lineRule="auto"/>
        <w:rPr>
          <w:rFonts w:asciiTheme="minorHAnsi" w:hAnsiTheme="minorHAnsi" w:cstheme="minorHAnsi"/>
          <w:sz w:val="24"/>
          <w:szCs w:val="24"/>
        </w:rPr>
      </w:pPr>
    </w:p>
    <w:p w14:paraId="423A304A" w14:textId="4D5B6272" w:rsidR="002909C3" w:rsidRPr="00C813A3" w:rsidRDefault="002909C3" w:rsidP="006D01BD">
      <w:pPr>
        <w:spacing w:line="360" w:lineRule="auto"/>
        <w:rPr>
          <w:rFonts w:asciiTheme="minorHAnsi" w:hAnsiTheme="minorHAnsi" w:cstheme="minorHAnsi"/>
          <w:sz w:val="24"/>
          <w:szCs w:val="24"/>
        </w:rPr>
      </w:pPr>
    </w:p>
    <w:p w14:paraId="01FA3670" w14:textId="77777777" w:rsidR="00C37BE0" w:rsidRPr="00C813A3" w:rsidRDefault="00C37BE0"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02ECBE43" wp14:editId="2C95B2C9">
            <wp:extent cx="4619625" cy="513771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7549" cy="5146527"/>
                    </a:xfrm>
                    <a:prstGeom prst="rect">
                      <a:avLst/>
                    </a:prstGeom>
                    <a:noFill/>
                    <a:ln>
                      <a:noFill/>
                    </a:ln>
                  </pic:spPr>
                </pic:pic>
              </a:graphicData>
            </a:graphic>
          </wp:inline>
        </w:drawing>
      </w:r>
    </w:p>
    <w:p w14:paraId="45DC87E8" w14:textId="1D6EB26B" w:rsidR="002909C3" w:rsidRPr="00C813A3" w:rsidRDefault="00C37BE0" w:rsidP="006D01BD">
      <w:pPr>
        <w:pStyle w:val="Caption"/>
        <w:spacing w:line="360" w:lineRule="auto"/>
        <w:jc w:val="center"/>
        <w:rPr>
          <w:rFonts w:asciiTheme="minorHAnsi" w:hAnsiTheme="minorHAnsi" w:cstheme="minorHAnsi"/>
          <w:b w:val="0"/>
          <w:bCs w:val="0"/>
          <w:i/>
          <w:iCs/>
          <w:sz w:val="24"/>
          <w:szCs w:val="24"/>
        </w:rPr>
      </w:pPr>
      <w:bookmarkStart w:id="215" w:name="_Toc4364546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w:t>
      </w:r>
      <w:r w:rsidR="00C62BE2" w:rsidRPr="00C813A3">
        <w:rPr>
          <w:rFonts w:asciiTheme="minorHAnsi" w:hAnsiTheme="minorHAnsi" w:cstheme="minorHAnsi"/>
          <w:b w:val="0"/>
          <w:bCs w:val="0"/>
          <w:i/>
          <w:iCs/>
        </w:rPr>
        <w:t>SparkFun</w:t>
      </w:r>
      <w:r w:rsidRPr="00C813A3">
        <w:rPr>
          <w:rFonts w:asciiTheme="minorHAnsi" w:hAnsiTheme="minorHAnsi" w:cstheme="minorHAnsi"/>
          <w:b w:val="0"/>
          <w:bCs w:val="0"/>
          <w:i/>
          <w:iCs/>
        </w:rPr>
        <w:t xml:space="preserve"> Fio v3 z XBee Pro S1 i DHT22</w:t>
      </w:r>
      <w:bookmarkEnd w:id="215"/>
    </w:p>
    <w:p w14:paraId="4315D477" w14:textId="77777777" w:rsidR="002909C3" w:rsidRPr="00C813A3" w:rsidRDefault="002909C3" w:rsidP="006D01BD">
      <w:pPr>
        <w:spacing w:line="360" w:lineRule="auto"/>
        <w:rPr>
          <w:rFonts w:asciiTheme="minorHAnsi" w:hAnsiTheme="minorHAnsi" w:cstheme="minorHAnsi"/>
          <w:sz w:val="24"/>
          <w:szCs w:val="24"/>
        </w:rPr>
      </w:pPr>
    </w:p>
    <w:p w14:paraId="07BB0F48" w14:textId="6A5F4307" w:rsidR="00710264" w:rsidRPr="00C813A3" w:rsidRDefault="002909C3"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710264" w:rsidRPr="00C813A3">
        <w:rPr>
          <w:rFonts w:asciiTheme="minorHAnsi" w:hAnsiTheme="minorHAnsi" w:cstheme="minorHAnsi"/>
          <w:sz w:val="24"/>
          <w:szCs w:val="24"/>
        </w:rPr>
        <w:t>Następnie</w:t>
      </w:r>
      <w:r w:rsidR="00C37BE0" w:rsidRPr="00C813A3">
        <w:rPr>
          <w:rFonts w:asciiTheme="minorHAnsi" w:hAnsiTheme="minorHAnsi" w:cstheme="minorHAnsi"/>
          <w:sz w:val="24"/>
          <w:szCs w:val="24"/>
        </w:rPr>
        <w:t xml:space="preserve"> podłącz wszy</w:t>
      </w:r>
      <w:r w:rsidR="00D818C5" w:rsidRPr="00C813A3">
        <w:rPr>
          <w:rFonts w:asciiTheme="minorHAnsi" w:hAnsiTheme="minorHAnsi" w:cstheme="minorHAnsi"/>
          <w:sz w:val="24"/>
          <w:szCs w:val="24"/>
        </w:rPr>
        <w:t>s</w:t>
      </w:r>
      <w:r w:rsidR="00C37BE0" w:rsidRPr="00C813A3">
        <w:rPr>
          <w:rFonts w:asciiTheme="minorHAnsi" w:hAnsiTheme="minorHAnsi" w:cstheme="minorHAnsi"/>
          <w:sz w:val="24"/>
          <w:szCs w:val="24"/>
        </w:rPr>
        <w:t xml:space="preserve">tkie urządzenia Arduino </w:t>
      </w:r>
      <w:r w:rsidR="006669EA" w:rsidRPr="00C813A3">
        <w:rPr>
          <w:rFonts w:asciiTheme="minorHAnsi" w:hAnsiTheme="minorHAnsi" w:cstheme="minorHAnsi"/>
          <w:sz w:val="24"/>
          <w:szCs w:val="24"/>
        </w:rPr>
        <w:t>Uno</w:t>
      </w:r>
      <w:r w:rsidR="00C37BE0" w:rsidRPr="00C813A3">
        <w:rPr>
          <w:rFonts w:asciiTheme="minorHAnsi" w:hAnsiTheme="minorHAnsi" w:cstheme="minorHAnsi"/>
          <w:sz w:val="24"/>
          <w:szCs w:val="24"/>
        </w:rPr>
        <w:t xml:space="preserve"> do komputera za pomocą kabla USB oraz uruchom programy Arduino IDE i X-CTU.</w:t>
      </w:r>
      <w:r w:rsidR="00710264" w:rsidRPr="00C813A3">
        <w:rPr>
          <w:rFonts w:asciiTheme="minorHAnsi" w:hAnsiTheme="minorHAnsi" w:cstheme="minorHAnsi"/>
          <w:sz w:val="24"/>
          <w:szCs w:val="24"/>
        </w:rPr>
        <w:t xml:space="preserve"> Po uruchomieniu środowiska </w:t>
      </w:r>
      <w:r w:rsidR="00C37BE0" w:rsidRPr="00C813A3">
        <w:rPr>
          <w:rFonts w:asciiTheme="minorHAnsi" w:hAnsiTheme="minorHAnsi" w:cstheme="minorHAnsi"/>
          <w:sz w:val="24"/>
          <w:szCs w:val="24"/>
        </w:rPr>
        <w:t>przejdź</w:t>
      </w:r>
      <w:r w:rsidR="00710264" w:rsidRPr="00C813A3">
        <w:rPr>
          <w:rFonts w:asciiTheme="minorHAnsi" w:hAnsiTheme="minorHAnsi" w:cstheme="minorHAnsi"/>
          <w:sz w:val="24"/>
          <w:szCs w:val="24"/>
        </w:rPr>
        <w:t xml:space="preserve"> do zakładki Tool</w:t>
      </w:r>
      <w:r w:rsidR="0028557C" w:rsidRPr="00C813A3">
        <w:rPr>
          <w:rFonts w:asciiTheme="minorHAnsi" w:hAnsiTheme="minorHAnsi" w:cstheme="minorHAnsi"/>
          <w:sz w:val="24"/>
          <w:szCs w:val="24"/>
        </w:rPr>
        <w:t>s</w:t>
      </w:r>
      <w:r w:rsidR="00710264" w:rsidRPr="00C813A3">
        <w:rPr>
          <w:rFonts w:asciiTheme="minorHAnsi" w:hAnsiTheme="minorHAnsi" w:cstheme="minorHAnsi"/>
          <w:sz w:val="24"/>
          <w:szCs w:val="24"/>
        </w:rPr>
        <w:t xml:space="preserve"> </w:t>
      </w:r>
      <w:r w:rsidR="00710264" w:rsidRPr="00C813A3">
        <w:rPr>
          <w:rFonts w:asciiTheme="minorHAnsi" w:hAnsiTheme="minorHAnsi" w:cstheme="minorHAnsi"/>
          <w:sz w:val="24"/>
          <w:szCs w:val="24"/>
        </w:rPr>
        <w:sym w:font="Wingdings" w:char="F0E0"/>
      </w:r>
      <w:r w:rsidR="00710264" w:rsidRPr="00C813A3">
        <w:rPr>
          <w:rFonts w:asciiTheme="minorHAnsi" w:hAnsiTheme="minorHAnsi" w:cstheme="minorHAnsi"/>
          <w:sz w:val="24"/>
          <w:szCs w:val="24"/>
        </w:rPr>
        <w:t xml:space="preserve"> Port i wyb</w:t>
      </w:r>
      <w:r w:rsidR="00C37BE0" w:rsidRPr="00C813A3">
        <w:rPr>
          <w:rFonts w:asciiTheme="minorHAnsi" w:hAnsiTheme="minorHAnsi" w:cstheme="minorHAnsi"/>
          <w:sz w:val="24"/>
          <w:szCs w:val="24"/>
        </w:rPr>
        <w:t>ierz</w:t>
      </w:r>
      <w:r w:rsidR="00710264" w:rsidRPr="00C813A3">
        <w:rPr>
          <w:rFonts w:asciiTheme="minorHAnsi" w:hAnsiTheme="minorHAnsi" w:cstheme="minorHAnsi"/>
          <w:sz w:val="24"/>
          <w:szCs w:val="24"/>
        </w:rPr>
        <w:t xml:space="preserve"> port urządzenia com do którego wpięt</w:t>
      </w:r>
      <w:r w:rsidR="0028557C" w:rsidRPr="00C813A3">
        <w:rPr>
          <w:rFonts w:asciiTheme="minorHAnsi" w:hAnsiTheme="minorHAnsi" w:cstheme="minorHAnsi"/>
          <w:sz w:val="24"/>
          <w:szCs w:val="24"/>
        </w:rPr>
        <w:t>e jest Arduino</w:t>
      </w:r>
      <w:r w:rsidR="00C37BE0" w:rsidRPr="00C813A3">
        <w:rPr>
          <w:rFonts w:asciiTheme="minorHAnsi" w:hAnsiTheme="minorHAnsi" w:cstheme="minorHAnsi"/>
          <w:sz w:val="24"/>
          <w:szCs w:val="24"/>
        </w:rPr>
        <w:t xml:space="preserve"> z podłączonym modułem HC-12</w:t>
      </w:r>
      <w:r w:rsidR="0028557C" w:rsidRPr="00C813A3">
        <w:rPr>
          <w:rFonts w:asciiTheme="minorHAnsi" w:hAnsiTheme="minorHAnsi" w:cstheme="minorHAnsi"/>
          <w:sz w:val="24"/>
          <w:szCs w:val="24"/>
        </w:rPr>
        <w:t xml:space="preserve">. Również w zakładce Tools </w:t>
      </w:r>
      <w:r w:rsidR="0028557C" w:rsidRPr="00C813A3">
        <w:rPr>
          <w:rFonts w:asciiTheme="minorHAnsi" w:hAnsiTheme="minorHAnsi" w:cstheme="minorHAnsi"/>
          <w:sz w:val="24"/>
          <w:szCs w:val="24"/>
        </w:rPr>
        <w:sym w:font="Wingdings" w:char="F0E0"/>
      </w:r>
      <w:r w:rsidR="0028557C" w:rsidRPr="00C813A3">
        <w:rPr>
          <w:rFonts w:asciiTheme="minorHAnsi" w:hAnsiTheme="minorHAnsi" w:cstheme="minorHAnsi"/>
          <w:sz w:val="24"/>
          <w:szCs w:val="24"/>
        </w:rPr>
        <w:t xml:space="preserve"> Board wyb</w:t>
      </w:r>
      <w:r w:rsidR="00C37BE0" w:rsidRPr="00C813A3">
        <w:rPr>
          <w:rFonts w:asciiTheme="minorHAnsi" w:hAnsiTheme="minorHAnsi" w:cstheme="minorHAnsi"/>
          <w:sz w:val="24"/>
          <w:szCs w:val="24"/>
        </w:rPr>
        <w:t>ierz</w:t>
      </w:r>
      <w:r w:rsidR="0028557C" w:rsidRPr="00C813A3">
        <w:rPr>
          <w:rFonts w:asciiTheme="minorHAnsi" w:hAnsiTheme="minorHAnsi" w:cstheme="minorHAnsi"/>
          <w:sz w:val="24"/>
          <w:szCs w:val="24"/>
        </w:rPr>
        <w:t xml:space="preserve"> model Arduino </w:t>
      </w:r>
      <w:r w:rsidR="006669EA" w:rsidRPr="00C813A3">
        <w:rPr>
          <w:rFonts w:asciiTheme="minorHAnsi" w:hAnsiTheme="minorHAnsi" w:cstheme="minorHAnsi"/>
          <w:sz w:val="24"/>
          <w:szCs w:val="24"/>
        </w:rPr>
        <w:t>Uno</w:t>
      </w:r>
      <w:r w:rsidR="0028557C" w:rsidRPr="00C813A3">
        <w:rPr>
          <w:rFonts w:asciiTheme="minorHAnsi" w:hAnsiTheme="minorHAnsi" w:cstheme="minorHAnsi"/>
          <w:sz w:val="24"/>
          <w:szCs w:val="24"/>
        </w:rPr>
        <w:t>.</w:t>
      </w:r>
    </w:p>
    <w:p w14:paraId="4D6C5A2B" w14:textId="6411E577" w:rsidR="00710264" w:rsidRPr="00C813A3" w:rsidRDefault="00710264" w:rsidP="006D01BD">
      <w:pPr>
        <w:spacing w:line="360" w:lineRule="auto"/>
        <w:rPr>
          <w:rFonts w:asciiTheme="minorHAnsi" w:hAnsiTheme="minorHAnsi" w:cstheme="minorHAnsi"/>
          <w:sz w:val="24"/>
          <w:szCs w:val="24"/>
        </w:rPr>
      </w:pPr>
    </w:p>
    <w:p w14:paraId="1BAD6B38" w14:textId="76566C94" w:rsidR="0028557C" w:rsidRPr="00C813A3" w:rsidRDefault="00C37BE0"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66BEC248" wp14:editId="72D4891D">
            <wp:extent cx="5924550" cy="268542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25735" cy="2685964"/>
                    </a:xfrm>
                    <a:prstGeom prst="rect">
                      <a:avLst/>
                    </a:prstGeom>
                    <a:noFill/>
                    <a:ln>
                      <a:noFill/>
                    </a:ln>
                  </pic:spPr>
                </pic:pic>
              </a:graphicData>
            </a:graphic>
          </wp:inline>
        </w:drawing>
      </w:r>
    </w:p>
    <w:p w14:paraId="1D9CFEDE" w14:textId="4EB36FCF" w:rsidR="0028557C" w:rsidRPr="00C813A3" w:rsidRDefault="0028557C" w:rsidP="006D01BD">
      <w:pPr>
        <w:pStyle w:val="Caption"/>
        <w:spacing w:line="360" w:lineRule="auto"/>
        <w:jc w:val="center"/>
        <w:rPr>
          <w:rFonts w:asciiTheme="minorHAnsi" w:hAnsiTheme="minorHAnsi" w:cstheme="minorHAnsi"/>
          <w:b w:val="0"/>
          <w:bCs w:val="0"/>
          <w:i/>
          <w:iCs/>
          <w:sz w:val="24"/>
          <w:szCs w:val="24"/>
        </w:rPr>
      </w:pPr>
      <w:bookmarkStart w:id="216" w:name="_Toc43645462"/>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5</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t>
      </w:r>
      <w:r w:rsidR="009C4C98" w:rsidRPr="00C813A3">
        <w:rPr>
          <w:rFonts w:asciiTheme="minorHAnsi" w:hAnsiTheme="minorHAnsi" w:cstheme="minorHAnsi"/>
          <w:b w:val="0"/>
          <w:bCs w:val="0"/>
          <w:i/>
          <w:iCs/>
        </w:rPr>
        <w:t>K</w:t>
      </w:r>
      <w:r w:rsidRPr="00C813A3">
        <w:rPr>
          <w:rFonts w:asciiTheme="minorHAnsi" w:hAnsiTheme="minorHAnsi" w:cstheme="minorHAnsi"/>
          <w:b w:val="0"/>
          <w:bCs w:val="0"/>
          <w:i/>
          <w:iCs/>
        </w:rPr>
        <w:t>onfiguracja środowiska programistycznego</w:t>
      </w:r>
      <w:r w:rsidR="009C4C98" w:rsidRPr="00C813A3">
        <w:rPr>
          <w:rFonts w:asciiTheme="minorHAnsi" w:hAnsiTheme="minorHAnsi" w:cstheme="minorHAnsi"/>
          <w:b w:val="0"/>
          <w:bCs w:val="0"/>
          <w:i/>
          <w:iCs/>
        </w:rPr>
        <w:t xml:space="preserve"> dla HC-12</w:t>
      </w:r>
      <w:bookmarkEnd w:id="216"/>
    </w:p>
    <w:p w14:paraId="79E7C611" w14:textId="51385EE4" w:rsidR="0028557C" w:rsidRPr="00C813A3" w:rsidRDefault="0028557C"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9C4C98" w:rsidRPr="00C813A3">
        <w:rPr>
          <w:rFonts w:asciiTheme="minorHAnsi" w:hAnsiTheme="minorHAnsi" w:cstheme="minorHAnsi"/>
          <w:sz w:val="24"/>
          <w:szCs w:val="24"/>
        </w:rPr>
        <w:t>W k</w:t>
      </w:r>
      <w:r w:rsidRPr="00C813A3">
        <w:rPr>
          <w:rFonts w:asciiTheme="minorHAnsi" w:hAnsiTheme="minorHAnsi" w:cstheme="minorHAnsi"/>
          <w:sz w:val="24"/>
          <w:szCs w:val="24"/>
        </w:rPr>
        <w:t>olejnym kro</w:t>
      </w:r>
      <w:r w:rsidR="009C4C98" w:rsidRPr="00C813A3">
        <w:rPr>
          <w:rFonts w:asciiTheme="minorHAnsi" w:hAnsiTheme="minorHAnsi" w:cstheme="minorHAnsi"/>
          <w:sz w:val="24"/>
          <w:szCs w:val="24"/>
        </w:rPr>
        <w:t>ku</w:t>
      </w:r>
      <w:r w:rsidRPr="00C813A3">
        <w:rPr>
          <w:rFonts w:asciiTheme="minorHAnsi" w:hAnsiTheme="minorHAnsi" w:cstheme="minorHAnsi"/>
          <w:sz w:val="24"/>
          <w:szCs w:val="24"/>
        </w:rPr>
        <w:t xml:space="preserve"> </w:t>
      </w:r>
      <w:r w:rsidR="009C4C98" w:rsidRPr="00C813A3">
        <w:rPr>
          <w:rFonts w:asciiTheme="minorHAnsi" w:hAnsiTheme="minorHAnsi" w:cstheme="minorHAnsi"/>
          <w:sz w:val="24"/>
          <w:szCs w:val="24"/>
        </w:rPr>
        <w:t>s</w:t>
      </w:r>
      <w:r w:rsidRPr="00C813A3">
        <w:rPr>
          <w:rFonts w:asciiTheme="minorHAnsi" w:hAnsiTheme="minorHAnsi" w:cstheme="minorHAnsi"/>
          <w:sz w:val="24"/>
          <w:szCs w:val="24"/>
        </w:rPr>
        <w:t>kopiuj poniższy kod do programu Arduino IDE</w:t>
      </w:r>
      <w:r w:rsidR="000124F5" w:rsidRPr="00C813A3">
        <w:rPr>
          <w:rFonts w:asciiTheme="minorHAnsi" w:hAnsiTheme="minorHAnsi" w:cstheme="minorHAnsi"/>
          <w:sz w:val="24"/>
          <w:szCs w:val="24"/>
        </w:rPr>
        <w:t xml:space="preserve"> (Listing </w:t>
      </w:r>
      <w:r w:rsidR="002C28E0" w:rsidRPr="00C813A3">
        <w:rPr>
          <w:rFonts w:asciiTheme="minorHAnsi" w:hAnsiTheme="minorHAnsi" w:cstheme="minorHAnsi"/>
          <w:sz w:val="24"/>
          <w:szCs w:val="24"/>
        </w:rPr>
        <w:t>9</w:t>
      </w:r>
      <w:r w:rsidR="000124F5" w:rsidRPr="00C813A3">
        <w:rPr>
          <w:rFonts w:asciiTheme="minorHAnsi" w:hAnsiTheme="minorHAnsi" w:cstheme="minorHAnsi"/>
          <w:sz w:val="24"/>
          <w:szCs w:val="24"/>
        </w:rPr>
        <w:t>)</w:t>
      </w:r>
      <w:r w:rsidRPr="00C813A3">
        <w:rPr>
          <w:rFonts w:asciiTheme="minorHAnsi" w:hAnsiTheme="minorHAnsi" w:cstheme="minorHAnsi"/>
          <w:sz w:val="24"/>
          <w:szCs w:val="24"/>
        </w:rPr>
        <w:t xml:space="preserve"> i kliknij przycisk Upload.</w:t>
      </w:r>
    </w:p>
    <w:p w14:paraId="0E145A53" w14:textId="3C19ED24" w:rsidR="000124F5" w:rsidRPr="00C813A3" w:rsidRDefault="000124F5" w:rsidP="006D01BD">
      <w:pPr>
        <w:spacing w:line="360" w:lineRule="auto"/>
        <w:jc w:val="both"/>
        <w:rPr>
          <w:rFonts w:asciiTheme="minorHAnsi" w:hAnsiTheme="minorHAnsi" w:cstheme="minorHAnsi"/>
          <w:sz w:val="24"/>
          <w:szCs w:val="24"/>
        </w:rPr>
      </w:pPr>
    </w:p>
    <w:p w14:paraId="7F64CC40" w14:textId="4C56B95F" w:rsidR="000124F5" w:rsidRPr="00C813A3" w:rsidRDefault="000124F5" w:rsidP="006D01BD">
      <w:pPr>
        <w:pStyle w:val="Caption"/>
        <w:keepNext/>
        <w:spacing w:line="360" w:lineRule="auto"/>
        <w:rPr>
          <w:rFonts w:asciiTheme="minorHAnsi" w:hAnsiTheme="minorHAnsi" w:cstheme="minorHAnsi"/>
          <w:i/>
          <w:iCs/>
        </w:rPr>
      </w:pPr>
      <w:bookmarkStart w:id="217" w:name="_Toc43645405"/>
      <w:r w:rsidRPr="00C813A3">
        <w:rPr>
          <w:rFonts w:asciiTheme="minorHAnsi" w:hAnsiTheme="minorHAnsi" w:cstheme="minorHAnsi"/>
          <w:i/>
          <w:iCs/>
        </w:rPr>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10</w:t>
      </w:r>
      <w:r w:rsidRPr="00C813A3">
        <w:rPr>
          <w:rFonts w:asciiTheme="minorHAnsi" w:hAnsiTheme="minorHAnsi" w:cstheme="minorHAnsi"/>
          <w:i/>
          <w:iCs/>
        </w:rPr>
        <w:fldChar w:fldCharType="end"/>
      </w:r>
      <w:r w:rsidRPr="00C813A3">
        <w:rPr>
          <w:rFonts w:asciiTheme="minorHAnsi" w:hAnsiTheme="minorHAnsi" w:cstheme="minorHAnsi"/>
          <w:i/>
          <w:iCs/>
        </w:rPr>
        <w:t xml:space="preserve"> - Skrypt obsługujący moduł HC-12 nadajnik</w:t>
      </w:r>
      <w:bookmarkEnd w:id="217"/>
    </w:p>
    <w:bookmarkStart w:id="218" w:name="_MON_1652360883"/>
    <w:bookmarkEnd w:id="218"/>
    <w:p w14:paraId="49AB60AF" w14:textId="61D619BC" w:rsidR="000124F5" w:rsidRPr="00C813A3" w:rsidRDefault="00F534D3" w:rsidP="006D01BD">
      <w:pPr>
        <w:spacing w:line="360" w:lineRule="auto"/>
        <w:rPr>
          <w:rFonts w:asciiTheme="minorHAnsi" w:hAnsiTheme="minorHAnsi" w:cstheme="minorHAnsi"/>
          <w:sz w:val="24"/>
          <w:szCs w:val="24"/>
        </w:rPr>
      </w:pPr>
      <w:r w:rsidRPr="00C813A3">
        <w:rPr>
          <w:rFonts w:asciiTheme="minorHAnsi" w:hAnsiTheme="minorHAnsi" w:cstheme="minorHAnsi"/>
          <w:sz w:val="24"/>
          <w:szCs w:val="24"/>
        </w:rPr>
        <w:object w:dxaOrig="9072" w:dyaOrig="4370" w14:anchorId="75209E46">
          <v:shape id="_x0000_i34265" type="#_x0000_t75" style="width:453.75pt;height:217.5pt" o:ole="">
            <v:imagedata r:id="rId83" o:title=""/>
          </v:shape>
          <o:OLEObject Type="Embed" ProgID="Word.OpenDocumentText.12" ShapeID="_x0000_i34265" DrawAspect="Content" ObjectID="_1654258802" r:id="rId84"/>
        </w:object>
      </w:r>
    </w:p>
    <w:p w14:paraId="37F910BA" w14:textId="378F1958" w:rsidR="000124F5" w:rsidRPr="00C813A3" w:rsidRDefault="000124F5"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Przejdź do zakładki Tools </w:t>
      </w:r>
      <w:r w:rsidRPr="00C813A3">
        <w:rPr>
          <w:rFonts w:asciiTheme="minorHAnsi" w:hAnsiTheme="minorHAnsi" w:cstheme="minorHAnsi"/>
          <w:sz w:val="24"/>
          <w:szCs w:val="24"/>
        </w:rPr>
        <w:sym w:font="Wingdings" w:char="F0E0"/>
      </w:r>
      <w:r w:rsidRPr="00C813A3">
        <w:rPr>
          <w:rFonts w:asciiTheme="minorHAnsi" w:hAnsiTheme="minorHAnsi" w:cstheme="minorHAnsi"/>
          <w:sz w:val="24"/>
          <w:szCs w:val="24"/>
        </w:rPr>
        <w:t xml:space="preserve"> Serial monitor, pojawi się nowe okno w którym powinny pojawić się informacje o temperaturze pobranej z czujnika (</w:t>
      </w:r>
      <w:r w:rsidR="009C4C98" w:rsidRPr="00C813A3">
        <w:rPr>
          <w:rFonts w:asciiTheme="minorHAnsi" w:hAnsiTheme="minorHAnsi" w:cstheme="minorHAnsi"/>
          <w:sz w:val="24"/>
          <w:szCs w:val="24"/>
        </w:rPr>
        <w:t>Rys. 8.6</w:t>
      </w:r>
      <w:r w:rsidRPr="00C813A3">
        <w:rPr>
          <w:rFonts w:asciiTheme="minorHAnsi" w:hAnsiTheme="minorHAnsi" w:cstheme="minorHAnsi"/>
          <w:sz w:val="24"/>
          <w:szCs w:val="24"/>
        </w:rPr>
        <w:t>).</w:t>
      </w:r>
    </w:p>
    <w:p w14:paraId="4B084020" w14:textId="2BED32D7" w:rsidR="0028557C" w:rsidRPr="00C813A3" w:rsidRDefault="0028557C" w:rsidP="006D01BD">
      <w:pPr>
        <w:spacing w:line="360" w:lineRule="auto"/>
        <w:rPr>
          <w:rFonts w:asciiTheme="minorHAnsi" w:hAnsiTheme="minorHAnsi" w:cstheme="minorHAnsi"/>
          <w:sz w:val="24"/>
          <w:szCs w:val="24"/>
        </w:rPr>
      </w:pPr>
    </w:p>
    <w:p w14:paraId="577099AA" w14:textId="77777777" w:rsidR="00F534D3" w:rsidRPr="00C813A3" w:rsidRDefault="00F534D3" w:rsidP="006D01BD">
      <w:pPr>
        <w:keepNext/>
        <w:spacing w:line="360" w:lineRule="auto"/>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216D7B47" wp14:editId="6679D37E">
            <wp:extent cx="6120130" cy="2632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632075"/>
                    </a:xfrm>
                    <a:prstGeom prst="rect">
                      <a:avLst/>
                    </a:prstGeom>
                  </pic:spPr>
                </pic:pic>
              </a:graphicData>
            </a:graphic>
          </wp:inline>
        </w:drawing>
      </w:r>
    </w:p>
    <w:p w14:paraId="45C41C1A" w14:textId="3108C1C1" w:rsidR="00F534D3" w:rsidRPr="00C813A3" w:rsidRDefault="00F534D3" w:rsidP="006D01BD">
      <w:pPr>
        <w:pStyle w:val="Caption"/>
        <w:spacing w:line="360" w:lineRule="auto"/>
        <w:jc w:val="center"/>
        <w:rPr>
          <w:rFonts w:asciiTheme="minorHAnsi" w:hAnsiTheme="minorHAnsi" w:cstheme="minorHAnsi"/>
          <w:b w:val="0"/>
          <w:bCs w:val="0"/>
          <w:i/>
          <w:iCs/>
          <w:sz w:val="24"/>
          <w:szCs w:val="24"/>
        </w:rPr>
      </w:pPr>
      <w:bookmarkStart w:id="219" w:name="_Toc43645463"/>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6</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Wartości temperatury pobrane z czujnika</w:t>
      </w:r>
      <w:r w:rsidR="009C4C98" w:rsidRPr="00C813A3">
        <w:rPr>
          <w:rFonts w:asciiTheme="minorHAnsi" w:hAnsiTheme="minorHAnsi" w:cstheme="minorHAnsi"/>
          <w:b w:val="0"/>
          <w:bCs w:val="0"/>
          <w:i/>
          <w:iCs/>
        </w:rPr>
        <w:t xml:space="preserve"> DHT22</w:t>
      </w:r>
      <w:bookmarkEnd w:id="219"/>
    </w:p>
    <w:p w14:paraId="5DD17C59" w14:textId="594E3B82" w:rsidR="00F534D3" w:rsidRPr="00C813A3" w:rsidRDefault="00F534D3" w:rsidP="006D01BD">
      <w:pPr>
        <w:spacing w:line="360" w:lineRule="auto"/>
        <w:rPr>
          <w:rFonts w:asciiTheme="minorHAnsi" w:hAnsiTheme="minorHAnsi" w:cstheme="minorHAnsi"/>
          <w:sz w:val="24"/>
          <w:szCs w:val="24"/>
        </w:rPr>
      </w:pPr>
    </w:p>
    <w:p w14:paraId="294DDA65" w14:textId="5809EDB1" w:rsidR="00F534D3" w:rsidRPr="00C813A3" w:rsidRDefault="00EE12B5"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Nadajnik HC-12 powinien być już poprawnie skonfigurowany. </w:t>
      </w:r>
      <w:r w:rsidR="009C4C98" w:rsidRPr="00C813A3">
        <w:rPr>
          <w:rFonts w:asciiTheme="minorHAnsi" w:hAnsiTheme="minorHAnsi" w:cstheme="minorHAnsi"/>
          <w:sz w:val="24"/>
          <w:szCs w:val="24"/>
        </w:rPr>
        <w:t xml:space="preserve">Teraz skonfiguruj Arduino </w:t>
      </w:r>
      <w:r w:rsidR="006669EA" w:rsidRPr="00C813A3">
        <w:rPr>
          <w:rFonts w:asciiTheme="minorHAnsi" w:hAnsiTheme="minorHAnsi" w:cstheme="minorHAnsi"/>
          <w:sz w:val="24"/>
          <w:szCs w:val="24"/>
        </w:rPr>
        <w:t>Uno</w:t>
      </w:r>
      <w:r w:rsidR="00B1275A" w:rsidRPr="00C813A3">
        <w:rPr>
          <w:rStyle w:val="CommentReference"/>
          <w:rFonts w:asciiTheme="minorHAnsi" w:hAnsiTheme="minorHAnsi" w:cstheme="minorHAnsi"/>
        </w:rPr>
        <w:commentReference w:id="220"/>
      </w:r>
      <w:r w:rsidR="009C4C98" w:rsidRPr="00C813A3">
        <w:rPr>
          <w:rFonts w:asciiTheme="minorHAnsi" w:hAnsiTheme="minorHAnsi" w:cstheme="minorHAnsi"/>
          <w:sz w:val="24"/>
          <w:szCs w:val="24"/>
        </w:rPr>
        <w:t xml:space="preserve"> z modułem NRF24L01.</w:t>
      </w:r>
      <w:r w:rsidR="00D818C5" w:rsidRPr="00C813A3">
        <w:rPr>
          <w:rFonts w:asciiTheme="minorHAnsi" w:hAnsiTheme="minorHAnsi" w:cstheme="minorHAnsi"/>
          <w:sz w:val="24"/>
          <w:szCs w:val="24"/>
        </w:rPr>
        <w:t xml:space="preserve"> W tym celu</w:t>
      </w:r>
      <w:r w:rsidR="009C4C98" w:rsidRPr="00C813A3">
        <w:rPr>
          <w:rFonts w:asciiTheme="minorHAnsi" w:hAnsiTheme="minorHAnsi" w:cstheme="minorHAnsi"/>
          <w:sz w:val="24"/>
          <w:szCs w:val="24"/>
        </w:rPr>
        <w:t xml:space="preserve"> </w:t>
      </w:r>
      <w:r w:rsidR="00D818C5" w:rsidRPr="00C813A3">
        <w:rPr>
          <w:rFonts w:asciiTheme="minorHAnsi" w:hAnsiTheme="minorHAnsi" w:cstheme="minorHAnsi"/>
          <w:sz w:val="24"/>
          <w:szCs w:val="24"/>
        </w:rPr>
        <w:t>u</w:t>
      </w:r>
      <w:r w:rsidR="009C4C98" w:rsidRPr="00C813A3">
        <w:rPr>
          <w:rFonts w:asciiTheme="minorHAnsi" w:hAnsiTheme="minorHAnsi" w:cstheme="minorHAnsi"/>
          <w:sz w:val="24"/>
          <w:szCs w:val="24"/>
        </w:rPr>
        <w:t xml:space="preserve">twórz nowy projekt w programie Arduino IDE i podobnie jak poprzednio w zakładce Tools </w:t>
      </w:r>
      <w:r w:rsidR="009C4C98" w:rsidRPr="00C813A3">
        <w:rPr>
          <w:rFonts w:asciiTheme="minorHAnsi" w:hAnsiTheme="minorHAnsi" w:cstheme="minorHAnsi"/>
          <w:sz w:val="24"/>
          <w:szCs w:val="24"/>
        </w:rPr>
        <w:sym w:font="Wingdings" w:char="F0E0"/>
      </w:r>
      <w:r w:rsidR="009C4C98" w:rsidRPr="00C813A3">
        <w:rPr>
          <w:rFonts w:asciiTheme="minorHAnsi" w:hAnsiTheme="minorHAnsi" w:cstheme="minorHAnsi"/>
          <w:sz w:val="24"/>
          <w:szCs w:val="24"/>
        </w:rPr>
        <w:t xml:space="preserve"> Boards wybierz Arduino </w:t>
      </w:r>
      <w:r w:rsidR="006669EA" w:rsidRPr="00C813A3">
        <w:rPr>
          <w:rFonts w:asciiTheme="minorHAnsi" w:hAnsiTheme="minorHAnsi" w:cstheme="minorHAnsi"/>
          <w:sz w:val="24"/>
          <w:szCs w:val="24"/>
        </w:rPr>
        <w:t>Uno</w:t>
      </w:r>
      <w:r w:rsidR="009C4C98" w:rsidRPr="00C813A3">
        <w:rPr>
          <w:rFonts w:asciiTheme="minorHAnsi" w:hAnsiTheme="minorHAnsi" w:cstheme="minorHAnsi"/>
          <w:sz w:val="24"/>
          <w:szCs w:val="24"/>
        </w:rPr>
        <w:t xml:space="preserve"> oraz w Tools </w:t>
      </w:r>
      <w:r w:rsidR="009C4C98" w:rsidRPr="00C813A3">
        <w:rPr>
          <w:rFonts w:asciiTheme="minorHAnsi" w:hAnsiTheme="minorHAnsi" w:cstheme="minorHAnsi"/>
          <w:sz w:val="24"/>
          <w:szCs w:val="24"/>
        </w:rPr>
        <w:sym w:font="Wingdings" w:char="F0E0"/>
      </w:r>
      <w:r w:rsidR="009C4C98" w:rsidRPr="00C813A3">
        <w:rPr>
          <w:rFonts w:asciiTheme="minorHAnsi" w:hAnsiTheme="minorHAnsi" w:cstheme="minorHAnsi"/>
          <w:sz w:val="24"/>
          <w:szCs w:val="24"/>
        </w:rPr>
        <w:t xml:space="preserve"> Port wybierz port do którego podłączony jest mikrokontroler z NRF24L01. Wgraj poniższy kod (Listing </w:t>
      </w:r>
      <w:r w:rsidR="002C28E0" w:rsidRPr="00C813A3">
        <w:rPr>
          <w:rFonts w:asciiTheme="minorHAnsi" w:hAnsiTheme="minorHAnsi" w:cstheme="minorHAnsi"/>
          <w:sz w:val="24"/>
          <w:szCs w:val="24"/>
        </w:rPr>
        <w:t>10</w:t>
      </w:r>
      <w:r w:rsidR="009C4C98" w:rsidRPr="00C813A3">
        <w:rPr>
          <w:rFonts w:asciiTheme="minorHAnsi" w:hAnsiTheme="minorHAnsi" w:cstheme="minorHAnsi"/>
          <w:sz w:val="24"/>
          <w:szCs w:val="24"/>
        </w:rPr>
        <w:t>) i kliknij Upload.</w:t>
      </w:r>
    </w:p>
    <w:p w14:paraId="408D4135" w14:textId="35BE2637" w:rsidR="00EE12B5" w:rsidRPr="00C813A3" w:rsidRDefault="00EE12B5" w:rsidP="006D01BD">
      <w:pPr>
        <w:spacing w:line="360" w:lineRule="auto"/>
        <w:jc w:val="both"/>
        <w:rPr>
          <w:rFonts w:asciiTheme="minorHAnsi" w:hAnsiTheme="minorHAnsi" w:cstheme="minorHAnsi"/>
          <w:sz w:val="24"/>
          <w:szCs w:val="24"/>
        </w:rPr>
      </w:pPr>
    </w:p>
    <w:p w14:paraId="4A7CDA4D" w14:textId="6E5C2927" w:rsidR="009C4C98" w:rsidRPr="00C813A3" w:rsidRDefault="009C4C98" w:rsidP="006D01BD">
      <w:pPr>
        <w:pStyle w:val="Caption"/>
        <w:keepNext/>
        <w:spacing w:line="360" w:lineRule="auto"/>
        <w:rPr>
          <w:rFonts w:asciiTheme="minorHAnsi" w:hAnsiTheme="minorHAnsi" w:cstheme="minorHAnsi"/>
          <w:i/>
          <w:iCs/>
        </w:rPr>
      </w:pPr>
      <w:bookmarkStart w:id="221" w:name="_Toc43645406"/>
      <w:r w:rsidRPr="00C813A3">
        <w:rPr>
          <w:rFonts w:asciiTheme="minorHAnsi" w:hAnsiTheme="minorHAnsi" w:cstheme="minorHAnsi"/>
          <w:i/>
          <w:iCs/>
        </w:rPr>
        <w:lastRenderedPageBreak/>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11</w:t>
      </w:r>
      <w:r w:rsidRPr="00C813A3">
        <w:rPr>
          <w:rFonts w:asciiTheme="minorHAnsi" w:hAnsiTheme="minorHAnsi" w:cstheme="minorHAnsi"/>
          <w:i/>
          <w:iCs/>
        </w:rPr>
        <w:fldChar w:fldCharType="end"/>
      </w:r>
      <w:r w:rsidRPr="00C813A3">
        <w:rPr>
          <w:rFonts w:asciiTheme="minorHAnsi" w:hAnsiTheme="minorHAnsi" w:cstheme="minorHAnsi"/>
          <w:i/>
          <w:iCs/>
        </w:rPr>
        <w:t xml:space="preserve"> - Skrypt obsługujący moduł NRF24L01 nadajnik</w:t>
      </w:r>
      <w:bookmarkEnd w:id="221"/>
    </w:p>
    <w:bookmarkStart w:id="222" w:name="_MON_1652430911"/>
    <w:bookmarkEnd w:id="222"/>
    <w:p w14:paraId="5ACCE3CC" w14:textId="1339A01C" w:rsidR="009C4C98" w:rsidRPr="00C813A3" w:rsidRDefault="009C4C98" w:rsidP="006D01BD">
      <w:pPr>
        <w:spacing w:line="360" w:lineRule="auto"/>
        <w:rPr>
          <w:rFonts w:asciiTheme="minorHAnsi" w:hAnsiTheme="minorHAnsi" w:cstheme="minorHAnsi"/>
          <w:sz w:val="24"/>
          <w:szCs w:val="24"/>
        </w:rPr>
      </w:pPr>
      <w:r w:rsidRPr="00C813A3">
        <w:rPr>
          <w:rFonts w:asciiTheme="minorHAnsi" w:hAnsiTheme="minorHAnsi" w:cstheme="minorHAnsi"/>
          <w:sz w:val="24"/>
          <w:szCs w:val="24"/>
        </w:rPr>
        <w:object w:dxaOrig="9072" w:dyaOrig="7641" w14:anchorId="34B979A7">
          <v:shape id="_x0000_i34266" type="#_x0000_t75" style="width:453.75pt;height:381.75pt" o:ole="">
            <v:imagedata r:id="rId86" o:title=""/>
          </v:shape>
          <o:OLEObject Type="Embed" ProgID="Word.OpenDocumentText.12" ShapeID="_x0000_i34266" DrawAspect="Content" ObjectID="_1654258803" r:id="rId87"/>
        </w:object>
      </w:r>
    </w:p>
    <w:p w14:paraId="56A1DDB5" w14:textId="78849C7A" w:rsidR="009C4C98" w:rsidRPr="00C813A3" w:rsidRDefault="009C4C98" w:rsidP="006D01BD">
      <w:pPr>
        <w:spacing w:line="360" w:lineRule="auto"/>
        <w:jc w:val="both"/>
        <w:rPr>
          <w:rFonts w:asciiTheme="minorHAnsi" w:hAnsiTheme="minorHAnsi" w:cstheme="minorHAnsi"/>
          <w:sz w:val="24"/>
          <w:szCs w:val="24"/>
        </w:rPr>
      </w:pPr>
    </w:p>
    <w:p w14:paraId="1273E9E3" w14:textId="14781647" w:rsidR="009C4C98" w:rsidRPr="00C813A3" w:rsidRDefault="009C4C98"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 tym momencie Arduino powinno poprawnie pobierać wartość temperatury z czujnika i wyświetlać go </w:t>
      </w:r>
      <w:r w:rsidR="00B56CA0" w:rsidRPr="00C813A3">
        <w:rPr>
          <w:rFonts w:asciiTheme="minorHAnsi" w:hAnsiTheme="minorHAnsi" w:cstheme="minorHAnsi"/>
          <w:sz w:val="24"/>
          <w:szCs w:val="24"/>
        </w:rPr>
        <w:t>w narzędziu Serial Monitor (Rys. 8.7).</w:t>
      </w:r>
    </w:p>
    <w:p w14:paraId="5DFB6A19" w14:textId="112225CA" w:rsidR="00B56CA0" w:rsidRPr="00C813A3" w:rsidRDefault="00B56CA0" w:rsidP="006D01BD">
      <w:pPr>
        <w:spacing w:line="360" w:lineRule="auto"/>
        <w:jc w:val="both"/>
        <w:rPr>
          <w:rFonts w:asciiTheme="minorHAnsi" w:hAnsiTheme="minorHAnsi" w:cstheme="minorHAnsi"/>
          <w:sz w:val="24"/>
          <w:szCs w:val="24"/>
        </w:rPr>
      </w:pPr>
    </w:p>
    <w:p w14:paraId="04AB04CA" w14:textId="77777777" w:rsidR="00FD32E0" w:rsidRPr="00C813A3" w:rsidRDefault="00FD32E0"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1EA33C66" wp14:editId="0B33FA8C">
            <wp:extent cx="6115050" cy="262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5050" cy="2628900"/>
                    </a:xfrm>
                    <a:prstGeom prst="rect">
                      <a:avLst/>
                    </a:prstGeom>
                    <a:noFill/>
                    <a:ln>
                      <a:noFill/>
                    </a:ln>
                  </pic:spPr>
                </pic:pic>
              </a:graphicData>
            </a:graphic>
          </wp:inline>
        </w:drawing>
      </w:r>
    </w:p>
    <w:p w14:paraId="66106EA7" w14:textId="7FE4128F" w:rsidR="00B56CA0" w:rsidRPr="00C813A3" w:rsidRDefault="00FD32E0" w:rsidP="006D01BD">
      <w:pPr>
        <w:pStyle w:val="Caption"/>
        <w:spacing w:line="360" w:lineRule="auto"/>
        <w:jc w:val="center"/>
        <w:rPr>
          <w:rFonts w:asciiTheme="minorHAnsi" w:hAnsiTheme="minorHAnsi" w:cstheme="minorHAnsi"/>
          <w:b w:val="0"/>
          <w:bCs w:val="0"/>
          <w:i/>
          <w:iCs/>
          <w:sz w:val="24"/>
          <w:szCs w:val="24"/>
        </w:rPr>
      </w:pPr>
      <w:bookmarkStart w:id="223" w:name="_Toc43645464"/>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7</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Wartości temperatury pobrane z czujnika DHT22</w:t>
      </w:r>
      <w:bookmarkEnd w:id="223"/>
    </w:p>
    <w:p w14:paraId="7CB9A880" w14:textId="77777777" w:rsidR="00EE12B5" w:rsidRPr="00C813A3" w:rsidRDefault="00EE12B5" w:rsidP="006D01BD">
      <w:pPr>
        <w:spacing w:line="360" w:lineRule="auto"/>
        <w:rPr>
          <w:rFonts w:asciiTheme="minorHAnsi" w:hAnsiTheme="minorHAnsi" w:cstheme="minorHAnsi"/>
          <w:sz w:val="24"/>
          <w:szCs w:val="24"/>
        </w:rPr>
      </w:pPr>
    </w:p>
    <w:p w14:paraId="294A4EA4" w14:textId="71E96999" w:rsidR="00F534D3" w:rsidRPr="00C813A3" w:rsidRDefault="00FD32E0"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Następnym urządzeniem</w:t>
      </w:r>
      <w:r w:rsidR="00D818C5" w:rsidRPr="00C813A3">
        <w:rPr>
          <w:rFonts w:asciiTheme="minorHAnsi" w:hAnsiTheme="minorHAnsi" w:cstheme="minorHAnsi"/>
          <w:sz w:val="24"/>
          <w:szCs w:val="24"/>
        </w:rPr>
        <w:t>, które należy</w:t>
      </w:r>
      <w:r w:rsidRPr="00C813A3">
        <w:rPr>
          <w:rFonts w:asciiTheme="minorHAnsi" w:hAnsiTheme="minorHAnsi" w:cstheme="minorHAnsi"/>
          <w:sz w:val="24"/>
          <w:szCs w:val="24"/>
        </w:rPr>
        <w:t xml:space="preserve"> skonfigurowa</w:t>
      </w:r>
      <w:r w:rsidR="00D818C5" w:rsidRPr="00C813A3">
        <w:rPr>
          <w:rFonts w:asciiTheme="minorHAnsi" w:hAnsiTheme="minorHAnsi" w:cstheme="minorHAnsi"/>
          <w:sz w:val="24"/>
          <w:szCs w:val="24"/>
        </w:rPr>
        <w:t>ć</w:t>
      </w:r>
      <w:r w:rsidRPr="00C813A3">
        <w:rPr>
          <w:rFonts w:asciiTheme="minorHAnsi" w:hAnsiTheme="minorHAnsi" w:cstheme="minorHAnsi"/>
          <w:sz w:val="24"/>
          <w:szCs w:val="24"/>
        </w:rPr>
        <w:t xml:space="preserve"> jest Adafruit Feather M0 z modułem LoRa. Podobnie jak </w:t>
      </w:r>
      <w:r w:rsidR="00D818C5" w:rsidRPr="00C813A3">
        <w:rPr>
          <w:rFonts w:asciiTheme="minorHAnsi" w:hAnsiTheme="minorHAnsi" w:cstheme="minorHAnsi"/>
          <w:sz w:val="24"/>
          <w:szCs w:val="24"/>
        </w:rPr>
        <w:t>w</w:t>
      </w:r>
      <w:r w:rsidRPr="00C813A3">
        <w:rPr>
          <w:rFonts w:asciiTheme="minorHAnsi" w:hAnsiTheme="minorHAnsi" w:cstheme="minorHAnsi"/>
          <w:sz w:val="24"/>
          <w:szCs w:val="24"/>
        </w:rPr>
        <w:t xml:space="preserve"> poprzednich przypadk</w:t>
      </w:r>
      <w:r w:rsidR="00D818C5" w:rsidRPr="00C813A3">
        <w:rPr>
          <w:rFonts w:asciiTheme="minorHAnsi" w:hAnsiTheme="minorHAnsi" w:cstheme="minorHAnsi"/>
          <w:sz w:val="24"/>
          <w:szCs w:val="24"/>
        </w:rPr>
        <w:t>ach</w:t>
      </w:r>
      <w:r w:rsidRPr="00C813A3">
        <w:rPr>
          <w:rFonts w:asciiTheme="minorHAnsi" w:hAnsiTheme="minorHAnsi" w:cstheme="minorHAnsi"/>
          <w:sz w:val="24"/>
          <w:szCs w:val="24"/>
        </w:rPr>
        <w:t xml:space="preserve"> wybierz odpowiedni Board oraz Port w programie Arduino IDE (Rys. 8.8)</w:t>
      </w:r>
      <w:r w:rsidR="00727762" w:rsidRPr="00C813A3">
        <w:rPr>
          <w:rFonts w:asciiTheme="minorHAnsi" w:hAnsiTheme="minorHAnsi" w:cstheme="minorHAnsi"/>
          <w:sz w:val="24"/>
          <w:szCs w:val="24"/>
        </w:rPr>
        <w:t xml:space="preserve">, wgraj kod znajdujący się w poniżej (Listing </w:t>
      </w:r>
      <w:r w:rsidR="002C28E0" w:rsidRPr="00C813A3">
        <w:rPr>
          <w:rFonts w:asciiTheme="minorHAnsi" w:hAnsiTheme="minorHAnsi" w:cstheme="minorHAnsi"/>
          <w:sz w:val="24"/>
          <w:szCs w:val="24"/>
        </w:rPr>
        <w:t>11</w:t>
      </w:r>
      <w:r w:rsidR="00727762" w:rsidRPr="00C813A3">
        <w:rPr>
          <w:rFonts w:asciiTheme="minorHAnsi" w:hAnsiTheme="minorHAnsi" w:cstheme="minorHAnsi"/>
          <w:sz w:val="24"/>
          <w:szCs w:val="24"/>
        </w:rPr>
        <w:t>) i kliknij Upload.</w:t>
      </w:r>
    </w:p>
    <w:p w14:paraId="24C8C7DC" w14:textId="449BC237" w:rsidR="00727762" w:rsidRPr="00C813A3" w:rsidRDefault="00727762" w:rsidP="006D01BD">
      <w:pPr>
        <w:pStyle w:val="Caption"/>
        <w:keepNext/>
        <w:spacing w:line="360" w:lineRule="auto"/>
        <w:rPr>
          <w:rFonts w:asciiTheme="minorHAnsi" w:hAnsiTheme="minorHAnsi" w:cstheme="minorHAnsi"/>
          <w:i/>
          <w:iCs/>
        </w:rPr>
      </w:pPr>
      <w:bookmarkStart w:id="224" w:name="_Toc43645407"/>
      <w:r w:rsidRPr="00C813A3">
        <w:rPr>
          <w:rFonts w:asciiTheme="minorHAnsi" w:hAnsiTheme="minorHAnsi" w:cstheme="minorHAnsi"/>
          <w:i/>
          <w:iCs/>
        </w:rPr>
        <w:lastRenderedPageBreak/>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12</w:t>
      </w:r>
      <w:r w:rsidRPr="00C813A3">
        <w:rPr>
          <w:rFonts w:asciiTheme="minorHAnsi" w:hAnsiTheme="minorHAnsi" w:cstheme="minorHAnsi"/>
          <w:i/>
          <w:iCs/>
        </w:rPr>
        <w:fldChar w:fldCharType="end"/>
      </w:r>
      <w:r w:rsidRPr="00C813A3">
        <w:rPr>
          <w:rFonts w:asciiTheme="minorHAnsi" w:hAnsiTheme="minorHAnsi" w:cstheme="minorHAnsi"/>
          <w:i/>
          <w:iCs/>
        </w:rPr>
        <w:t xml:space="preserve"> - Skrypt obsługujący moduł LoRa nadajnik</w:t>
      </w:r>
      <w:bookmarkEnd w:id="224"/>
    </w:p>
    <w:bookmarkStart w:id="225" w:name="_MON_1652433736"/>
    <w:bookmarkEnd w:id="225"/>
    <w:p w14:paraId="10583C60" w14:textId="0D72C469" w:rsidR="00727762" w:rsidRPr="00C813A3" w:rsidRDefault="00727762"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object w:dxaOrig="9072" w:dyaOrig="12646" w14:anchorId="349A76B5">
          <v:shape id="_x0000_i34267" type="#_x0000_t75" style="width:453.75pt;height:632.25pt" o:ole="">
            <v:imagedata r:id="rId89" o:title=""/>
          </v:shape>
          <o:OLEObject Type="Embed" ProgID="Word.OpenDocumentText.12" ShapeID="_x0000_i34267" DrawAspect="Content" ObjectID="_1654258804" r:id="rId90"/>
        </w:object>
      </w:r>
    </w:p>
    <w:p w14:paraId="39690A1B" w14:textId="0DB581F5" w:rsidR="00727762" w:rsidRPr="00C813A3" w:rsidRDefault="00727762" w:rsidP="006D01BD">
      <w:pPr>
        <w:spacing w:line="360" w:lineRule="auto"/>
        <w:jc w:val="both"/>
        <w:rPr>
          <w:rFonts w:asciiTheme="minorHAnsi" w:hAnsiTheme="minorHAnsi" w:cstheme="minorHAnsi"/>
          <w:sz w:val="24"/>
          <w:szCs w:val="24"/>
        </w:rPr>
      </w:pPr>
    </w:p>
    <w:p w14:paraId="074746CF" w14:textId="77777777" w:rsidR="00727762" w:rsidRPr="00C813A3" w:rsidRDefault="00727762" w:rsidP="006D01BD">
      <w:pPr>
        <w:spacing w:line="360" w:lineRule="auto"/>
        <w:jc w:val="both"/>
        <w:rPr>
          <w:rFonts w:asciiTheme="minorHAnsi" w:hAnsiTheme="minorHAnsi" w:cstheme="minorHAnsi"/>
          <w:sz w:val="24"/>
          <w:szCs w:val="24"/>
        </w:rPr>
      </w:pPr>
    </w:p>
    <w:p w14:paraId="3309E46E" w14:textId="77777777" w:rsidR="00727762" w:rsidRPr="00C813A3" w:rsidRDefault="00727762"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0B62A634" wp14:editId="62513E80">
            <wp:extent cx="6115050" cy="3695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5050" cy="3695700"/>
                    </a:xfrm>
                    <a:prstGeom prst="rect">
                      <a:avLst/>
                    </a:prstGeom>
                    <a:noFill/>
                    <a:ln>
                      <a:noFill/>
                    </a:ln>
                  </pic:spPr>
                </pic:pic>
              </a:graphicData>
            </a:graphic>
          </wp:inline>
        </w:drawing>
      </w:r>
    </w:p>
    <w:p w14:paraId="405F3B97" w14:textId="26007DA3" w:rsidR="00FD32E0" w:rsidRPr="00C813A3" w:rsidRDefault="00727762" w:rsidP="006D01BD">
      <w:pPr>
        <w:pStyle w:val="Caption"/>
        <w:spacing w:line="360" w:lineRule="auto"/>
        <w:jc w:val="center"/>
        <w:rPr>
          <w:rFonts w:asciiTheme="minorHAnsi" w:hAnsiTheme="minorHAnsi" w:cstheme="minorHAnsi"/>
          <w:b w:val="0"/>
          <w:bCs w:val="0"/>
          <w:i/>
          <w:iCs/>
          <w:sz w:val="24"/>
          <w:szCs w:val="24"/>
        </w:rPr>
      </w:pPr>
      <w:bookmarkStart w:id="226" w:name="_Toc43645465"/>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Konfiguracja środowiska programistycznego dla LoRa</w:t>
      </w:r>
      <w:bookmarkEnd w:id="226"/>
    </w:p>
    <w:p w14:paraId="17059FA9" w14:textId="1C314E57" w:rsidR="00FD32E0" w:rsidRPr="00C813A3" w:rsidRDefault="00FD32E0" w:rsidP="006D01BD">
      <w:pPr>
        <w:spacing w:line="360" w:lineRule="auto"/>
        <w:rPr>
          <w:rFonts w:asciiTheme="minorHAnsi" w:hAnsiTheme="minorHAnsi" w:cstheme="minorHAnsi"/>
          <w:sz w:val="24"/>
          <w:szCs w:val="24"/>
        </w:rPr>
      </w:pPr>
    </w:p>
    <w:p w14:paraId="2A971F5F" w14:textId="07A64BA1" w:rsidR="00727762" w:rsidRPr="00C813A3" w:rsidRDefault="00727762" w:rsidP="006D01BD">
      <w:pPr>
        <w:spacing w:line="360" w:lineRule="auto"/>
        <w:rPr>
          <w:rFonts w:asciiTheme="minorHAnsi" w:hAnsiTheme="minorHAnsi" w:cstheme="minorHAnsi"/>
          <w:sz w:val="24"/>
          <w:szCs w:val="24"/>
        </w:rPr>
      </w:pPr>
      <w:r w:rsidRPr="00C813A3">
        <w:rPr>
          <w:rFonts w:asciiTheme="minorHAnsi" w:hAnsiTheme="minorHAnsi" w:cstheme="minorHAnsi"/>
          <w:sz w:val="24"/>
          <w:szCs w:val="24"/>
        </w:rPr>
        <w:t xml:space="preserve">          Tak samo jak </w:t>
      </w:r>
      <w:commentRangeStart w:id="227"/>
      <w:r w:rsidRPr="00C813A3">
        <w:rPr>
          <w:rFonts w:asciiTheme="minorHAnsi" w:hAnsiTheme="minorHAnsi" w:cstheme="minorHAnsi"/>
          <w:sz w:val="24"/>
          <w:szCs w:val="24"/>
        </w:rPr>
        <w:t>poprzednio</w:t>
      </w:r>
      <w:r w:rsidR="006669EA" w:rsidRPr="00C813A3">
        <w:rPr>
          <w:rFonts w:asciiTheme="minorHAnsi" w:hAnsiTheme="minorHAnsi" w:cstheme="minorHAnsi"/>
          <w:sz w:val="24"/>
          <w:szCs w:val="24"/>
        </w:rPr>
        <w:t>,</w:t>
      </w:r>
      <w:r w:rsidRPr="00C813A3">
        <w:rPr>
          <w:rFonts w:asciiTheme="minorHAnsi" w:hAnsiTheme="minorHAnsi" w:cstheme="minorHAnsi"/>
          <w:sz w:val="24"/>
          <w:szCs w:val="24"/>
        </w:rPr>
        <w:t xml:space="preserve"> </w:t>
      </w:r>
      <w:commentRangeEnd w:id="227"/>
      <w:r w:rsidR="00B1275A" w:rsidRPr="00C813A3">
        <w:rPr>
          <w:rStyle w:val="CommentReference"/>
          <w:rFonts w:asciiTheme="minorHAnsi" w:hAnsiTheme="minorHAnsi" w:cstheme="minorHAnsi"/>
        </w:rPr>
        <w:commentReference w:id="227"/>
      </w:r>
      <w:r w:rsidRPr="00C813A3">
        <w:rPr>
          <w:rFonts w:asciiTheme="minorHAnsi" w:hAnsiTheme="minorHAnsi" w:cstheme="minorHAnsi"/>
          <w:sz w:val="24"/>
          <w:szCs w:val="24"/>
        </w:rPr>
        <w:t xml:space="preserve">na monitorze serialowym powinieneś zobaczyć wartości temperatury. Ostatnim krokiem jest konfiguracja modułów XBee. Urządzenia te powinny być wstępnie skonfigurowane do przekazywania danych pomiędzy sobą. W celu weryfikacji podłącz urządzenia do mikrokontrolerów Arduino </w:t>
      </w:r>
      <w:r w:rsidR="006669EA" w:rsidRPr="00C813A3">
        <w:rPr>
          <w:rFonts w:asciiTheme="minorHAnsi" w:hAnsiTheme="minorHAnsi" w:cstheme="minorHAnsi"/>
          <w:sz w:val="24"/>
          <w:szCs w:val="24"/>
        </w:rPr>
        <w:t>Uno</w:t>
      </w:r>
      <w:r w:rsidRPr="00C813A3">
        <w:rPr>
          <w:rFonts w:asciiTheme="minorHAnsi" w:hAnsiTheme="minorHAnsi" w:cstheme="minorHAnsi"/>
          <w:sz w:val="24"/>
          <w:szCs w:val="24"/>
        </w:rPr>
        <w:t xml:space="preserve"> jak pokazano na schemacie (Rys. 8.9) </w:t>
      </w:r>
    </w:p>
    <w:p w14:paraId="2EFCFD2B" w14:textId="4C0D068C" w:rsidR="00727762" w:rsidRPr="00C813A3" w:rsidRDefault="00727762" w:rsidP="006D01BD">
      <w:pPr>
        <w:spacing w:line="360" w:lineRule="auto"/>
        <w:rPr>
          <w:rFonts w:asciiTheme="minorHAnsi" w:hAnsiTheme="minorHAnsi" w:cstheme="minorHAnsi"/>
          <w:sz w:val="24"/>
          <w:szCs w:val="24"/>
        </w:rPr>
      </w:pPr>
    </w:p>
    <w:p w14:paraId="3CBD07BA" w14:textId="77777777" w:rsidR="00224F59" w:rsidRPr="00C813A3" w:rsidRDefault="00224F59"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324AEFDA" wp14:editId="283B32DE">
            <wp:extent cx="6105525" cy="3600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5525" cy="3600450"/>
                    </a:xfrm>
                    <a:prstGeom prst="rect">
                      <a:avLst/>
                    </a:prstGeom>
                    <a:noFill/>
                    <a:ln>
                      <a:noFill/>
                    </a:ln>
                  </pic:spPr>
                </pic:pic>
              </a:graphicData>
            </a:graphic>
          </wp:inline>
        </w:drawing>
      </w:r>
    </w:p>
    <w:p w14:paraId="3C6967A5" w14:textId="04E18280" w:rsidR="00727762" w:rsidRPr="00C813A3" w:rsidRDefault="00224F59" w:rsidP="006D01BD">
      <w:pPr>
        <w:pStyle w:val="Caption"/>
        <w:spacing w:line="360" w:lineRule="auto"/>
        <w:jc w:val="center"/>
        <w:rPr>
          <w:rFonts w:asciiTheme="minorHAnsi" w:hAnsiTheme="minorHAnsi" w:cstheme="minorHAnsi"/>
          <w:b w:val="0"/>
          <w:bCs w:val="0"/>
          <w:i/>
          <w:iCs/>
          <w:sz w:val="24"/>
          <w:szCs w:val="24"/>
        </w:rPr>
      </w:pPr>
      <w:bookmarkStart w:id="228" w:name="_Toc43645466"/>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9</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Arduino i XBee Pro S1 pod konfigurację w programie X-CTU</w:t>
      </w:r>
      <w:bookmarkEnd w:id="228"/>
    </w:p>
    <w:p w14:paraId="7AA33FAB" w14:textId="1640D744" w:rsidR="00FD32E0" w:rsidRPr="00C813A3" w:rsidRDefault="00FD32E0" w:rsidP="006D01BD">
      <w:pPr>
        <w:spacing w:line="360" w:lineRule="auto"/>
        <w:rPr>
          <w:rFonts w:asciiTheme="minorHAnsi" w:hAnsiTheme="minorHAnsi" w:cstheme="minorHAnsi"/>
          <w:sz w:val="24"/>
          <w:szCs w:val="24"/>
        </w:rPr>
      </w:pPr>
    </w:p>
    <w:p w14:paraId="508F03AD" w14:textId="3CB7B98A" w:rsidR="00224F59" w:rsidRPr="00C813A3" w:rsidRDefault="00224F59"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Zwarcie pinu RESET i GND pozwala na bezpośrednią konfigurację XBee za pomocą programu X-CTU. Uruchom program</w:t>
      </w:r>
      <w:r w:rsidR="0033694D" w:rsidRPr="00C813A3">
        <w:rPr>
          <w:rFonts w:asciiTheme="minorHAnsi" w:hAnsiTheme="minorHAnsi" w:cstheme="minorHAnsi"/>
          <w:sz w:val="24"/>
          <w:szCs w:val="24"/>
        </w:rPr>
        <w:t xml:space="preserve">, </w:t>
      </w:r>
      <w:r w:rsidR="006669EA" w:rsidRPr="00C813A3">
        <w:rPr>
          <w:rFonts w:asciiTheme="minorHAnsi" w:hAnsiTheme="minorHAnsi" w:cstheme="minorHAnsi"/>
          <w:sz w:val="24"/>
          <w:szCs w:val="24"/>
        </w:rPr>
        <w:t>powinno pojawić się</w:t>
      </w:r>
      <w:commentRangeStart w:id="229"/>
      <w:r w:rsidR="0033694D" w:rsidRPr="00C813A3">
        <w:rPr>
          <w:rFonts w:asciiTheme="minorHAnsi" w:hAnsiTheme="minorHAnsi" w:cstheme="minorHAnsi"/>
          <w:sz w:val="24"/>
          <w:szCs w:val="24"/>
        </w:rPr>
        <w:t xml:space="preserve"> </w:t>
      </w:r>
      <w:commentRangeEnd w:id="229"/>
      <w:r w:rsidR="00B1275A" w:rsidRPr="00C813A3">
        <w:rPr>
          <w:rStyle w:val="CommentReference"/>
          <w:rFonts w:asciiTheme="minorHAnsi" w:hAnsiTheme="minorHAnsi" w:cstheme="minorHAnsi"/>
        </w:rPr>
        <w:commentReference w:id="229"/>
      </w:r>
      <w:r w:rsidR="0033694D" w:rsidRPr="00C813A3">
        <w:rPr>
          <w:rFonts w:asciiTheme="minorHAnsi" w:hAnsiTheme="minorHAnsi" w:cstheme="minorHAnsi"/>
          <w:sz w:val="24"/>
          <w:szCs w:val="24"/>
        </w:rPr>
        <w:t xml:space="preserve">okno z wyborem portów serialowych podpiętych do komputera. Wybierz ten do którego podłączony jest Arduino </w:t>
      </w:r>
      <w:r w:rsidR="006669EA" w:rsidRPr="00C813A3">
        <w:rPr>
          <w:rFonts w:asciiTheme="minorHAnsi" w:hAnsiTheme="minorHAnsi" w:cstheme="minorHAnsi"/>
          <w:sz w:val="24"/>
          <w:szCs w:val="24"/>
        </w:rPr>
        <w:t>Uno</w:t>
      </w:r>
      <w:r w:rsidR="0033694D" w:rsidRPr="00C813A3">
        <w:rPr>
          <w:rFonts w:asciiTheme="minorHAnsi" w:hAnsiTheme="minorHAnsi" w:cstheme="minorHAnsi"/>
          <w:sz w:val="24"/>
          <w:szCs w:val="24"/>
        </w:rPr>
        <w:t xml:space="preserve"> z XBee i kliknij Test / Query (Rys. 8.10).</w:t>
      </w:r>
    </w:p>
    <w:p w14:paraId="3F3A9F48" w14:textId="46FD5E27" w:rsidR="0033694D" w:rsidRPr="00C813A3" w:rsidRDefault="0033694D" w:rsidP="006D01BD">
      <w:pPr>
        <w:spacing w:line="360" w:lineRule="auto"/>
        <w:jc w:val="both"/>
        <w:rPr>
          <w:rFonts w:asciiTheme="minorHAnsi" w:hAnsiTheme="minorHAnsi" w:cstheme="minorHAnsi"/>
          <w:sz w:val="24"/>
          <w:szCs w:val="24"/>
        </w:rPr>
      </w:pPr>
    </w:p>
    <w:p w14:paraId="153E677C" w14:textId="77777777" w:rsidR="0033694D" w:rsidRPr="00C813A3" w:rsidRDefault="0033694D"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6090BD20" wp14:editId="15D82FD1">
            <wp:extent cx="5391150" cy="563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5638800"/>
                    </a:xfrm>
                    <a:prstGeom prst="rect">
                      <a:avLst/>
                    </a:prstGeom>
                    <a:noFill/>
                    <a:ln>
                      <a:noFill/>
                    </a:ln>
                  </pic:spPr>
                </pic:pic>
              </a:graphicData>
            </a:graphic>
          </wp:inline>
        </w:drawing>
      </w:r>
    </w:p>
    <w:p w14:paraId="0111E593" w14:textId="3DAD5F78" w:rsidR="0033694D" w:rsidRPr="00C813A3" w:rsidRDefault="0033694D" w:rsidP="006D01BD">
      <w:pPr>
        <w:pStyle w:val="Caption"/>
        <w:spacing w:line="360" w:lineRule="auto"/>
        <w:jc w:val="center"/>
        <w:rPr>
          <w:rFonts w:asciiTheme="minorHAnsi" w:hAnsiTheme="minorHAnsi" w:cstheme="minorHAnsi"/>
          <w:b w:val="0"/>
          <w:bCs w:val="0"/>
          <w:i/>
          <w:iCs/>
          <w:sz w:val="24"/>
          <w:szCs w:val="24"/>
        </w:rPr>
      </w:pPr>
      <w:bookmarkStart w:id="230" w:name="_Toc43645467"/>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10</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Konfiguracja programu X-CTU</w:t>
      </w:r>
      <w:bookmarkEnd w:id="230"/>
    </w:p>
    <w:p w14:paraId="04977EA9" w14:textId="78ED4D9F" w:rsidR="0033694D" w:rsidRPr="00C813A3" w:rsidRDefault="0033694D" w:rsidP="006D01BD">
      <w:pPr>
        <w:spacing w:line="360" w:lineRule="auto"/>
        <w:jc w:val="both"/>
        <w:rPr>
          <w:rFonts w:asciiTheme="minorHAnsi" w:hAnsiTheme="minorHAnsi" w:cstheme="minorHAnsi"/>
          <w:sz w:val="24"/>
          <w:szCs w:val="24"/>
        </w:rPr>
      </w:pPr>
    </w:p>
    <w:p w14:paraId="42C7C09A" w14:textId="3917E519" w:rsidR="0033694D" w:rsidRPr="00C813A3" w:rsidRDefault="0033694D"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Po poprawnym wykryciu modułu przejdź do zakładki Modem Configuration i kliknij przycisk Read. W oknie poniżej pojawią się konfigurowalne parametry XBee (Rys. 8.11). </w:t>
      </w:r>
    </w:p>
    <w:p w14:paraId="107FF845" w14:textId="64BCB22B" w:rsidR="0033694D" w:rsidRPr="00C813A3" w:rsidRDefault="0033694D" w:rsidP="006D01BD">
      <w:pPr>
        <w:spacing w:line="360" w:lineRule="auto"/>
        <w:jc w:val="both"/>
        <w:rPr>
          <w:rFonts w:asciiTheme="minorHAnsi" w:hAnsiTheme="minorHAnsi" w:cstheme="minorHAnsi"/>
          <w:sz w:val="24"/>
          <w:szCs w:val="24"/>
        </w:rPr>
      </w:pPr>
    </w:p>
    <w:p w14:paraId="377488A6" w14:textId="77777777" w:rsidR="0033694D" w:rsidRPr="00C813A3" w:rsidRDefault="0033694D"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377C4A74" wp14:editId="328551ED">
            <wp:extent cx="4286250" cy="561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86250" cy="5610225"/>
                    </a:xfrm>
                    <a:prstGeom prst="rect">
                      <a:avLst/>
                    </a:prstGeom>
                    <a:noFill/>
                    <a:ln>
                      <a:noFill/>
                    </a:ln>
                  </pic:spPr>
                </pic:pic>
              </a:graphicData>
            </a:graphic>
          </wp:inline>
        </w:drawing>
      </w:r>
    </w:p>
    <w:p w14:paraId="360C1468" w14:textId="42C41415" w:rsidR="0033694D" w:rsidRPr="00C813A3" w:rsidRDefault="0033694D" w:rsidP="006D01BD">
      <w:pPr>
        <w:pStyle w:val="Caption"/>
        <w:spacing w:line="360" w:lineRule="auto"/>
        <w:jc w:val="center"/>
        <w:rPr>
          <w:rFonts w:asciiTheme="minorHAnsi" w:hAnsiTheme="minorHAnsi" w:cstheme="minorHAnsi"/>
          <w:b w:val="0"/>
          <w:bCs w:val="0"/>
          <w:i/>
          <w:iCs/>
          <w:sz w:val="24"/>
          <w:szCs w:val="24"/>
        </w:rPr>
      </w:pPr>
      <w:bookmarkStart w:id="231" w:name="_Toc43645468"/>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Panel konfiguracyjny XBee</w:t>
      </w:r>
      <w:bookmarkEnd w:id="231"/>
    </w:p>
    <w:p w14:paraId="7D46CA40" w14:textId="77777777" w:rsidR="0033694D" w:rsidRPr="00C813A3" w:rsidRDefault="0033694D" w:rsidP="006D01BD">
      <w:pPr>
        <w:spacing w:line="360" w:lineRule="auto"/>
        <w:jc w:val="both"/>
        <w:rPr>
          <w:rFonts w:asciiTheme="minorHAnsi" w:hAnsiTheme="minorHAnsi" w:cstheme="minorHAnsi"/>
          <w:sz w:val="24"/>
          <w:szCs w:val="24"/>
        </w:rPr>
      </w:pPr>
    </w:p>
    <w:p w14:paraId="6E6690F6" w14:textId="2A1B8840" w:rsidR="0033694D" w:rsidRPr="00C813A3" w:rsidRDefault="0033694D"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Sprawdź czy poniższe wartości mają odpowiednie parametry:</w:t>
      </w:r>
    </w:p>
    <w:p w14:paraId="2C4342AB" w14:textId="0CAD69A2" w:rsidR="0033694D" w:rsidRPr="00C813A3" w:rsidRDefault="0033694D" w:rsidP="006D01BD">
      <w:pPr>
        <w:pStyle w:val="ListParagraph"/>
        <w:numPr>
          <w:ilvl w:val="0"/>
          <w:numId w:val="40"/>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Channel = C</w:t>
      </w:r>
    </w:p>
    <w:p w14:paraId="7B3126BD" w14:textId="0F59E97C" w:rsidR="0033694D" w:rsidRPr="00C813A3" w:rsidRDefault="0033694D" w:rsidP="006D01BD">
      <w:pPr>
        <w:pStyle w:val="ListParagraph"/>
        <w:numPr>
          <w:ilvl w:val="0"/>
          <w:numId w:val="40"/>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PAN ID = 3332</w:t>
      </w:r>
    </w:p>
    <w:p w14:paraId="075EF8FE" w14:textId="1CD7140F" w:rsidR="0033694D" w:rsidRPr="00C813A3" w:rsidRDefault="0033694D" w:rsidP="006D01BD">
      <w:pPr>
        <w:pStyle w:val="ListParagraph"/>
        <w:numPr>
          <w:ilvl w:val="0"/>
          <w:numId w:val="40"/>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Destination Address High = 0</w:t>
      </w:r>
    </w:p>
    <w:p w14:paraId="2F3C3C80" w14:textId="381DAAB4" w:rsidR="0033694D" w:rsidRPr="00C813A3" w:rsidRDefault="0033694D" w:rsidP="006D01BD">
      <w:pPr>
        <w:pStyle w:val="ListParagraph"/>
        <w:numPr>
          <w:ilvl w:val="0"/>
          <w:numId w:val="40"/>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Destination Address Low = 0</w:t>
      </w:r>
    </w:p>
    <w:p w14:paraId="0229417E" w14:textId="6AF19DF8" w:rsidR="0033694D" w:rsidRPr="00C813A3" w:rsidRDefault="0033694D" w:rsidP="006D01BD">
      <w:pPr>
        <w:pStyle w:val="ListParagraph"/>
        <w:numPr>
          <w:ilvl w:val="0"/>
          <w:numId w:val="40"/>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Coordinator Enable = 0</w:t>
      </w:r>
    </w:p>
    <w:p w14:paraId="5246237C" w14:textId="79F4F2D0" w:rsidR="0033694D" w:rsidRPr="00C813A3" w:rsidRDefault="0033694D"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 przypadku innych ustawień niż wyżej wymienione</w:t>
      </w:r>
      <w:r w:rsidR="00D818C5" w:rsidRPr="00C813A3">
        <w:rPr>
          <w:rFonts w:asciiTheme="minorHAnsi" w:hAnsiTheme="minorHAnsi" w:cstheme="minorHAnsi"/>
          <w:sz w:val="24"/>
          <w:szCs w:val="24"/>
        </w:rPr>
        <w:t>,</w:t>
      </w:r>
      <w:r w:rsidRPr="00C813A3">
        <w:rPr>
          <w:rFonts w:asciiTheme="minorHAnsi" w:hAnsiTheme="minorHAnsi" w:cstheme="minorHAnsi"/>
          <w:sz w:val="24"/>
          <w:szCs w:val="24"/>
        </w:rPr>
        <w:t xml:space="preserve"> kliknij przycisk Restore</w:t>
      </w:r>
      <w:r w:rsidR="00D818C5" w:rsidRPr="00C813A3">
        <w:rPr>
          <w:rFonts w:asciiTheme="minorHAnsi" w:hAnsiTheme="minorHAnsi" w:cstheme="minorHAnsi"/>
          <w:sz w:val="24"/>
          <w:szCs w:val="24"/>
        </w:rPr>
        <w:t xml:space="preserve"> (po naciśnięciu urządzenie zostanie przywrócone do ustawień fabrycznych)</w:t>
      </w:r>
      <w:r w:rsidRPr="00C813A3">
        <w:rPr>
          <w:rFonts w:asciiTheme="minorHAnsi" w:hAnsiTheme="minorHAnsi" w:cstheme="minorHAnsi"/>
          <w:sz w:val="24"/>
          <w:szCs w:val="24"/>
        </w:rPr>
        <w:t xml:space="preserve">. </w:t>
      </w:r>
      <w:r w:rsidR="00C62BE2" w:rsidRPr="00C813A3">
        <w:rPr>
          <w:rFonts w:asciiTheme="minorHAnsi" w:hAnsiTheme="minorHAnsi" w:cstheme="minorHAnsi"/>
          <w:sz w:val="24"/>
          <w:szCs w:val="24"/>
        </w:rPr>
        <w:t>Całą procedurę powtórz dla drugiego modułu XBee. W celu weryfikacji łączności modułów XBee otwórz dwa razy program X-CTU, połącz się z modułami i przejdź do zakładki Terminal. Zacznij pisać wybrany ciąg znaków i sprawdź czy pojawia się w drugim oknie terminal (Rys. 8.12).</w:t>
      </w:r>
    </w:p>
    <w:p w14:paraId="337B5011" w14:textId="1CBB6B74" w:rsidR="00C62BE2" w:rsidRPr="00C813A3" w:rsidRDefault="00C62BE2" w:rsidP="006D01BD">
      <w:pPr>
        <w:spacing w:line="360" w:lineRule="auto"/>
        <w:jc w:val="both"/>
        <w:rPr>
          <w:rFonts w:asciiTheme="minorHAnsi" w:hAnsiTheme="minorHAnsi" w:cstheme="minorHAnsi"/>
          <w:sz w:val="24"/>
          <w:szCs w:val="24"/>
        </w:rPr>
      </w:pPr>
    </w:p>
    <w:p w14:paraId="2AE4E81E" w14:textId="77777777" w:rsidR="00C62BE2" w:rsidRPr="00C813A3" w:rsidRDefault="00C62BE2"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drawing>
          <wp:inline distT="0" distB="0" distL="0" distR="0" wp14:anchorId="7BF84D0C" wp14:editId="2230CEFC">
            <wp:extent cx="6115050" cy="3971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5050" cy="3971925"/>
                    </a:xfrm>
                    <a:prstGeom prst="rect">
                      <a:avLst/>
                    </a:prstGeom>
                    <a:noFill/>
                    <a:ln>
                      <a:noFill/>
                    </a:ln>
                  </pic:spPr>
                </pic:pic>
              </a:graphicData>
            </a:graphic>
          </wp:inline>
        </w:drawing>
      </w:r>
    </w:p>
    <w:p w14:paraId="5D15FB5C" w14:textId="63796658" w:rsidR="00C62BE2" w:rsidRPr="00C813A3" w:rsidRDefault="00C62BE2" w:rsidP="006D01BD">
      <w:pPr>
        <w:pStyle w:val="Caption"/>
        <w:spacing w:line="360" w:lineRule="auto"/>
        <w:jc w:val="center"/>
        <w:rPr>
          <w:rFonts w:asciiTheme="minorHAnsi" w:hAnsiTheme="minorHAnsi" w:cstheme="minorHAnsi"/>
          <w:b w:val="0"/>
          <w:bCs w:val="0"/>
          <w:i/>
          <w:iCs/>
          <w:sz w:val="24"/>
          <w:szCs w:val="24"/>
        </w:rPr>
      </w:pPr>
      <w:bookmarkStart w:id="232" w:name="_Toc43645469"/>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12</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Weryfikacja łączności pomiędzy XBee w programie X-CTU</w:t>
      </w:r>
      <w:bookmarkEnd w:id="232"/>
    </w:p>
    <w:p w14:paraId="364D352C" w14:textId="0BB114F8" w:rsidR="0033694D" w:rsidRPr="00C813A3" w:rsidRDefault="0033694D" w:rsidP="006D01BD">
      <w:pPr>
        <w:spacing w:line="360" w:lineRule="auto"/>
        <w:jc w:val="both"/>
        <w:rPr>
          <w:rFonts w:asciiTheme="minorHAnsi" w:hAnsiTheme="minorHAnsi" w:cstheme="minorHAnsi"/>
          <w:sz w:val="24"/>
          <w:szCs w:val="24"/>
        </w:rPr>
      </w:pPr>
    </w:p>
    <w:p w14:paraId="237E30A2" w14:textId="34B22CC9" w:rsidR="00C62BE2" w:rsidRPr="00C813A3" w:rsidRDefault="00C62BE2"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Po weryfikacji połącz ponownie moduł XBee z urządzeniem SparkFun Fio v3 jak pokazano na schemacie Rys. 8.4</w:t>
      </w:r>
    </w:p>
    <w:p w14:paraId="326CE7BF" w14:textId="1703643B" w:rsidR="00C62BE2" w:rsidRPr="00C813A3" w:rsidRDefault="00C62BE2" w:rsidP="006D01BD">
      <w:pPr>
        <w:spacing w:line="360" w:lineRule="auto"/>
        <w:jc w:val="both"/>
        <w:rPr>
          <w:rFonts w:asciiTheme="minorHAnsi" w:hAnsiTheme="minorHAnsi" w:cstheme="minorHAnsi"/>
          <w:sz w:val="24"/>
          <w:szCs w:val="24"/>
        </w:rPr>
      </w:pPr>
    </w:p>
    <w:p w14:paraId="7828D6BD" w14:textId="6FE2AB87" w:rsidR="00C62BE2" w:rsidRPr="00C813A3" w:rsidRDefault="00C62BE2" w:rsidP="006D01BD">
      <w:pPr>
        <w:pStyle w:val="Heading3"/>
        <w:spacing w:line="360" w:lineRule="auto"/>
        <w:rPr>
          <w:rFonts w:asciiTheme="minorHAnsi" w:hAnsiTheme="minorHAnsi" w:cstheme="minorHAnsi"/>
        </w:rPr>
      </w:pPr>
      <w:bookmarkStart w:id="233" w:name="_Toc43645507"/>
      <w:bookmarkStart w:id="234" w:name="_Toc43645599"/>
      <w:r w:rsidRPr="00C813A3">
        <w:rPr>
          <w:rFonts w:asciiTheme="minorHAnsi" w:hAnsiTheme="minorHAnsi" w:cstheme="minorHAnsi"/>
        </w:rPr>
        <w:t>Konfiguracja odbiorników</w:t>
      </w:r>
      <w:bookmarkEnd w:id="233"/>
      <w:bookmarkEnd w:id="234"/>
    </w:p>
    <w:p w14:paraId="40DD394B" w14:textId="023375B3" w:rsidR="00C62BE2" w:rsidRPr="00C813A3" w:rsidRDefault="00CE1F6F" w:rsidP="00C813A3">
      <w:pPr>
        <w:pStyle w:val="TEXT"/>
        <w:rPr>
          <w:rFonts w:asciiTheme="minorHAnsi" w:hAnsiTheme="minorHAnsi" w:cstheme="minorHAnsi"/>
        </w:rPr>
      </w:pPr>
      <w:r w:rsidRPr="00C813A3">
        <w:rPr>
          <w:rFonts w:asciiTheme="minorHAnsi" w:hAnsiTheme="minorHAnsi" w:cstheme="minorHAnsi"/>
        </w:rPr>
        <w:t xml:space="preserve">          </w:t>
      </w:r>
      <w:r w:rsidR="00C62BE2" w:rsidRPr="00C813A3">
        <w:rPr>
          <w:rFonts w:asciiTheme="minorHAnsi" w:hAnsiTheme="minorHAnsi" w:cstheme="minorHAnsi"/>
        </w:rPr>
        <w:t xml:space="preserve">Po skonfigurowaniu nadajników </w:t>
      </w:r>
      <w:r w:rsidR="00D818C5" w:rsidRPr="00C813A3">
        <w:rPr>
          <w:rFonts w:asciiTheme="minorHAnsi" w:hAnsiTheme="minorHAnsi" w:cstheme="minorHAnsi"/>
        </w:rPr>
        <w:t xml:space="preserve">należy skonfigurować </w:t>
      </w:r>
      <w:r w:rsidR="00C62BE2" w:rsidRPr="00C813A3">
        <w:rPr>
          <w:rFonts w:asciiTheme="minorHAnsi" w:hAnsiTheme="minorHAnsi" w:cstheme="minorHAnsi"/>
        </w:rPr>
        <w:t>odbiorniki.</w:t>
      </w:r>
      <w:r w:rsidR="00D818C5" w:rsidRPr="00C813A3">
        <w:rPr>
          <w:rFonts w:asciiTheme="minorHAnsi" w:hAnsiTheme="minorHAnsi" w:cstheme="minorHAnsi"/>
        </w:rPr>
        <w:t xml:space="preserve"> W tym celu</w:t>
      </w:r>
      <w:r w:rsidR="00C62BE2" w:rsidRPr="00C813A3">
        <w:rPr>
          <w:rFonts w:asciiTheme="minorHAnsi" w:hAnsiTheme="minorHAnsi" w:cstheme="minorHAnsi"/>
        </w:rPr>
        <w:t xml:space="preserve"> </w:t>
      </w:r>
      <w:r w:rsidR="00D818C5" w:rsidRPr="00C813A3">
        <w:rPr>
          <w:rFonts w:asciiTheme="minorHAnsi" w:hAnsiTheme="minorHAnsi" w:cstheme="minorHAnsi"/>
        </w:rPr>
        <w:t>p</w:t>
      </w:r>
      <w:r w:rsidR="00C62BE2" w:rsidRPr="00C813A3">
        <w:rPr>
          <w:rFonts w:asciiTheme="minorHAnsi" w:hAnsiTheme="minorHAnsi" w:cstheme="minorHAnsi"/>
        </w:rPr>
        <w:t>odłącz moduły systemów bezprzew</w:t>
      </w:r>
      <w:r w:rsidRPr="00C813A3">
        <w:rPr>
          <w:rFonts w:asciiTheme="minorHAnsi" w:hAnsiTheme="minorHAnsi" w:cstheme="minorHAnsi"/>
        </w:rPr>
        <w:t>odowych jak pokazano na poniższym schemacie (Rys. 8.13).</w:t>
      </w:r>
    </w:p>
    <w:p w14:paraId="7C1E1636" w14:textId="29470C15" w:rsidR="00CE1F6F" w:rsidRPr="00C813A3" w:rsidRDefault="00CE1F6F" w:rsidP="00C813A3">
      <w:pPr>
        <w:pStyle w:val="TEXT"/>
        <w:rPr>
          <w:rFonts w:asciiTheme="minorHAnsi" w:hAnsiTheme="minorHAnsi" w:cstheme="minorHAnsi"/>
        </w:rPr>
      </w:pPr>
    </w:p>
    <w:p w14:paraId="7FB69C78" w14:textId="77777777" w:rsidR="00CE1F6F" w:rsidRPr="00C813A3" w:rsidRDefault="00CE1F6F" w:rsidP="00E74C1C">
      <w:pPr>
        <w:pStyle w:val="TEXT"/>
        <w:jc w:val="center"/>
        <w:rPr>
          <w:rFonts w:asciiTheme="minorHAnsi" w:hAnsiTheme="minorHAnsi" w:cstheme="minorHAnsi"/>
        </w:rPr>
      </w:pPr>
      <w:r w:rsidRPr="00C813A3">
        <w:rPr>
          <w:rFonts w:asciiTheme="minorHAnsi" w:hAnsiTheme="minorHAnsi" w:cstheme="minorHAnsi"/>
          <w:noProof/>
        </w:rPr>
        <w:lastRenderedPageBreak/>
        <w:drawing>
          <wp:inline distT="0" distB="0" distL="0" distR="0" wp14:anchorId="254C01E9" wp14:editId="5FBF48E6">
            <wp:extent cx="6115050" cy="569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5050" cy="5695950"/>
                    </a:xfrm>
                    <a:prstGeom prst="rect">
                      <a:avLst/>
                    </a:prstGeom>
                    <a:noFill/>
                    <a:ln>
                      <a:noFill/>
                    </a:ln>
                  </pic:spPr>
                </pic:pic>
              </a:graphicData>
            </a:graphic>
          </wp:inline>
        </w:drawing>
      </w:r>
    </w:p>
    <w:p w14:paraId="25A73BDA" w14:textId="093E15DF" w:rsidR="00CE1F6F" w:rsidRPr="00C813A3" w:rsidRDefault="00CE1F6F" w:rsidP="006D01BD">
      <w:pPr>
        <w:pStyle w:val="Caption"/>
        <w:spacing w:line="360" w:lineRule="auto"/>
        <w:jc w:val="center"/>
        <w:rPr>
          <w:rFonts w:asciiTheme="minorHAnsi" w:hAnsiTheme="minorHAnsi" w:cstheme="minorHAnsi"/>
          <w:b w:val="0"/>
          <w:bCs w:val="0"/>
          <w:i/>
          <w:iCs/>
        </w:rPr>
      </w:pPr>
      <w:bookmarkStart w:id="235" w:name="_Toc43645470"/>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13</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Schemat połączenia odbiorników do Arduino </w:t>
      </w:r>
      <w:r w:rsidR="00AC3DF6" w:rsidRPr="00C813A3">
        <w:rPr>
          <w:rFonts w:asciiTheme="minorHAnsi" w:hAnsiTheme="minorHAnsi" w:cstheme="minorHAnsi"/>
          <w:b w:val="0"/>
          <w:bCs w:val="0"/>
          <w:i/>
          <w:iCs/>
        </w:rPr>
        <w:t>Mega 2560</w:t>
      </w:r>
      <w:bookmarkEnd w:id="235"/>
    </w:p>
    <w:p w14:paraId="2FE21172" w14:textId="3FFDAB10" w:rsidR="00F534D3" w:rsidRPr="00C813A3" w:rsidRDefault="00F534D3" w:rsidP="006D01BD">
      <w:pPr>
        <w:spacing w:line="360" w:lineRule="auto"/>
        <w:rPr>
          <w:rFonts w:asciiTheme="minorHAnsi" w:hAnsiTheme="minorHAnsi" w:cstheme="minorHAnsi"/>
          <w:sz w:val="24"/>
          <w:szCs w:val="24"/>
        </w:rPr>
      </w:pPr>
    </w:p>
    <w:p w14:paraId="019861A7" w14:textId="02D1A31E" w:rsidR="00CE1F6F" w:rsidRPr="00C813A3" w:rsidRDefault="00CE1F6F"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7F5574" w:rsidRPr="00C813A3">
        <w:rPr>
          <w:rFonts w:asciiTheme="minorHAnsi" w:hAnsiTheme="minorHAnsi" w:cstheme="minorHAnsi"/>
          <w:sz w:val="24"/>
          <w:szCs w:val="24"/>
        </w:rPr>
        <w:t xml:space="preserve">Podłącz Arduino mega do komputera PC za pomocą kabla USB i wybierając odpowiedni Board i Port wgraj poniższy skrypt obsługujący urządzenie (Listing </w:t>
      </w:r>
      <w:r w:rsidR="002C28E0" w:rsidRPr="00C813A3">
        <w:rPr>
          <w:rFonts w:asciiTheme="minorHAnsi" w:hAnsiTheme="minorHAnsi" w:cstheme="minorHAnsi"/>
          <w:sz w:val="24"/>
          <w:szCs w:val="24"/>
        </w:rPr>
        <w:t>12</w:t>
      </w:r>
      <w:r w:rsidR="007F5574" w:rsidRPr="00C813A3">
        <w:rPr>
          <w:rFonts w:asciiTheme="minorHAnsi" w:hAnsiTheme="minorHAnsi" w:cstheme="minorHAnsi"/>
          <w:sz w:val="24"/>
          <w:szCs w:val="24"/>
        </w:rPr>
        <w:t>).</w:t>
      </w:r>
    </w:p>
    <w:p w14:paraId="6EEAB54B" w14:textId="3D39F5AF" w:rsidR="007F5574" w:rsidRPr="00C813A3" w:rsidRDefault="007F5574" w:rsidP="006D01BD">
      <w:pPr>
        <w:spacing w:line="360" w:lineRule="auto"/>
        <w:jc w:val="both"/>
        <w:rPr>
          <w:rFonts w:asciiTheme="minorHAnsi" w:hAnsiTheme="minorHAnsi" w:cstheme="minorHAnsi"/>
          <w:sz w:val="24"/>
          <w:szCs w:val="24"/>
        </w:rPr>
      </w:pPr>
    </w:p>
    <w:p w14:paraId="375DCDC3" w14:textId="1D30848D" w:rsidR="007F5574" w:rsidRPr="00C813A3" w:rsidRDefault="007F5574" w:rsidP="006D01BD">
      <w:pPr>
        <w:pStyle w:val="Caption"/>
        <w:keepNext/>
        <w:spacing w:line="360" w:lineRule="auto"/>
        <w:jc w:val="both"/>
        <w:rPr>
          <w:rFonts w:asciiTheme="minorHAnsi" w:hAnsiTheme="minorHAnsi" w:cstheme="minorHAnsi"/>
          <w:i/>
          <w:iCs/>
        </w:rPr>
      </w:pPr>
      <w:bookmarkStart w:id="236" w:name="_Toc43645408"/>
      <w:r w:rsidRPr="00C813A3">
        <w:rPr>
          <w:rFonts w:asciiTheme="minorHAnsi" w:hAnsiTheme="minorHAnsi" w:cstheme="minorHAnsi"/>
          <w:i/>
          <w:iCs/>
        </w:rPr>
        <w:lastRenderedPageBreak/>
        <w:t xml:space="preserve">Listing </w:t>
      </w:r>
      <w:r w:rsidRPr="00C813A3">
        <w:rPr>
          <w:rFonts w:asciiTheme="minorHAnsi" w:hAnsiTheme="minorHAnsi" w:cstheme="minorHAnsi"/>
          <w:i/>
          <w:iCs/>
        </w:rPr>
        <w:fldChar w:fldCharType="begin"/>
      </w:r>
      <w:r w:rsidRPr="00C813A3">
        <w:rPr>
          <w:rFonts w:asciiTheme="minorHAnsi" w:hAnsiTheme="minorHAnsi" w:cstheme="minorHAnsi"/>
          <w:i/>
          <w:iCs/>
        </w:rPr>
        <w:instrText xml:space="preserve"> SEQ Listing \* ARABIC </w:instrText>
      </w:r>
      <w:r w:rsidRPr="00C813A3">
        <w:rPr>
          <w:rFonts w:asciiTheme="minorHAnsi" w:hAnsiTheme="minorHAnsi" w:cstheme="minorHAnsi"/>
          <w:i/>
          <w:iCs/>
        </w:rPr>
        <w:fldChar w:fldCharType="separate"/>
      </w:r>
      <w:r w:rsidR="00721434" w:rsidRPr="00C813A3">
        <w:rPr>
          <w:rFonts w:asciiTheme="minorHAnsi" w:hAnsiTheme="minorHAnsi" w:cstheme="minorHAnsi"/>
          <w:i/>
          <w:iCs/>
          <w:noProof/>
        </w:rPr>
        <w:t>13</w:t>
      </w:r>
      <w:r w:rsidRPr="00C813A3">
        <w:rPr>
          <w:rFonts w:asciiTheme="minorHAnsi" w:hAnsiTheme="minorHAnsi" w:cstheme="minorHAnsi"/>
          <w:i/>
          <w:iCs/>
        </w:rPr>
        <w:fldChar w:fldCharType="end"/>
      </w:r>
      <w:r w:rsidRPr="00C813A3">
        <w:rPr>
          <w:rFonts w:asciiTheme="minorHAnsi" w:hAnsiTheme="minorHAnsi" w:cstheme="minorHAnsi"/>
          <w:i/>
          <w:iCs/>
        </w:rPr>
        <w:t xml:space="preserve"> - Skrypt obsługujący </w:t>
      </w:r>
      <w:r w:rsidR="003C55AD" w:rsidRPr="00C813A3">
        <w:rPr>
          <w:rFonts w:asciiTheme="minorHAnsi" w:hAnsiTheme="minorHAnsi" w:cstheme="minorHAnsi"/>
          <w:i/>
          <w:iCs/>
        </w:rPr>
        <w:t>odbiorniki systemów bezprzewodowych</w:t>
      </w:r>
      <w:bookmarkEnd w:id="236"/>
    </w:p>
    <w:bookmarkStart w:id="237" w:name="_MON_1652442916"/>
    <w:bookmarkEnd w:id="237"/>
    <w:p w14:paraId="73930E1E" w14:textId="20627B35" w:rsidR="007F5574" w:rsidRPr="00C813A3" w:rsidRDefault="008C386C"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object w:dxaOrig="9072" w:dyaOrig="11629" w14:anchorId="3F1F85D3">
          <v:shape id="_x0000_i34264" type="#_x0000_t75" style="width:453.75pt;height:581.25pt" o:ole="">
            <v:imagedata r:id="rId97" o:title=""/>
          </v:shape>
          <o:OLEObject Type="Embed" ProgID="Word.OpenDocumentText.12" ShapeID="_x0000_i34264" DrawAspect="Content" ObjectID="_1654258805" r:id="rId98"/>
        </w:object>
      </w:r>
    </w:p>
    <w:p w14:paraId="24F0A7CD" w14:textId="3F62331F" w:rsidR="0029109B" w:rsidRPr="00C813A3" w:rsidRDefault="0029109B" w:rsidP="006D01BD">
      <w:pPr>
        <w:spacing w:line="360" w:lineRule="auto"/>
        <w:rPr>
          <w:rFonts w:asciiTheme="minorHAnsi" w:hAnsiTheme="minorHAnsi" w:cstheme="minorHAnsi"/>
          <w:sz w:val="24"/>
          <w:szCs w:val="24"/>
        </w:rPr>
      </w:pPr>
    </w:p>
    <w:p w14:paraId="35500953" w14:textId="0B371764" w:rsidR="0029109B" w:rsidRPr="00C813A3" w:rsidRDefault="0029109B" w:rsidP="006D01BD">
      <w:pPr>
        <w:spacing w:line="360" w:lineRule="auto"/>
        <w:rPr>
          <w:rFonts w:asciiTheme="minorHAnsi" w:hAnsiTheme="minorHAnsi" w:cstheme="minorHAnsi"/>
          <w:sz w:val="24"/>
          <w:szCs w:val="24"/>
        </w:rPr>
      </w:pPr>
      <w:r w:rsidRPr="00C813A3">
        <w:rPr>
          <w:rFonts w:asciiTheme="minorHAnsi" w:hAnsiTheme="minorHAnsi" w:cstheme="minorHAnsi"/>
          <w:sz w:val="24"/>
          <w:szCs w:val="24"/>
        </w:rPr>
        <w:t xml:space="preserve">          Po pomyślnym wgraniu kodu na urządzenie</w:t>
      </w:r>
      <w:r w:rsidR="00D818C5" w:rsidRPr="00C813A3">
        <w:rPr>
          <w:rFonts w:asciiTheme="minorHAnsi" w:hAnsiTheme="minorHAnsi" w:cstheme="minorHAnsi"/>
          <w:sz w:val="24"/>
          <w:szCs w:val="24"/>
        </w:rPr>
        <w:t>,</w:t>
      </w:r>
      <w:r w:rsidRPr="00C813A3">
        <w:rPr>
          <w:rFonts w:asciiTheme="minorHAnsi" w:hAnsiTheme="minorHAnsi" w:cstheme="minorHAnsi"/>
          <w:sz w:val="24"/>
          <w:szCs w:val="24"/>
        </w:rPr>
        <w:t xml:space="preserve"> otwórz monitor serialowy w programie Arduino IDE. W oknie powinny się wyświetlać wartości temperatur zarejestrowane i przysłane przez platformy wysyłające dane do odbiorników (Rys. 8.14) .</w:t>
      </w:r>
    </w:p>
    <w:p w14:paraId="40267630" w14:textId="1E90F5DE" w:rsidR="0029109B" w:rsidRPr="00C813A3" w:rsidRDefault="0029109B" w:rsidP="006D01BD">
      <w:pPr>
        <w:spacing w:line="360" w:lineRule="auto"/>
        <w:rPr>
          <w:rFonts w:asciiTheme="minorHAnsi" w:hAnsiTheme="minorHAnsi" w:cstheme="minorHAnsi"/>
          <w:sz w:val="24"/>
          <w:szCs w:val="24"/>
        </w:rPr>
      </w:pPr>
    </w:p>
    <w:p w14:paraId="50B98D8E" w14:textId="77777777" w:rsidR="0029109B" w:rsidRPr="00C813A3" w:rsidRDefault="0029109B" w:rsidP="006D01BD">
      <w:pPr>
        <w:keepNext/>
        <w:spacing w:line="360" w:lineRule="auto"/>
        <w:jc w:val="center"/>
        <w:rPr>
          <w:rFonts w:asciiTheme="minorHAnsi" w:hAnsiTheme="minorHAnsi" w:cstheme="minorHAnsi"/>
        </w:rPr>
      </w:pPr>
      <w:r w:rsidRPr="00C813A3">
        <w:rPr>
          <w:rFonts w:asciiTheme="minorHAnsi" w:hAnsiTheme="minorHAnsi" w:cstheme="minorHAnsi"/>
          <w:noProof/>
          <w:sz w:val="24"/>
          <w:szCs w:val="24"/>
        </w:rPr>
        <w:lastRenderedPageBreak/>
        <w:drawing>
          <wp:inline distT="0" distB="0" distL="0" distR="0" wp14:anchorId="2D31F805" wp14:editId="0BEDBCFE">
            <wp:extent cx="6115050" cy="5162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5050" cy="5162550"/>
                    </a:xfrm>
                    <a:prstGeom prst="rect">
                      <a:avLst/>
                    </a:prstGeom>
                    <a:noFill/>
                    <a:ln>
                      <a:noFill/>
                    </a:ln>
                  </pic:spPr>
                </pic:pic>
              </a:graphicData>
            </a:graphic>
          </wp:inline>
        </w:drawing>
      </w:r>
    </w:p>
    <w:p w14:paraId="3A3504BD" w14:textId="32D8CC5B" w:rsidR="0029109B" w:rsidRPr="00C813A3" w:rsidRDefault="0029109B" w:rsidP="006D01BD">
      <w:pPr>
        <w:pStyle w:val="Caption"/>
        <w:spacing w:line="360" w:lineRule="auto"/>
        <w:jc w:val="center"/>
        <w:rPr>
          <w:rFonts w:asciiTheme="minorHAnsi" w:hAnsiTheme="minorHAnsi" w:cstheme="minorHAnsi"/>
          <w:b w:val="0"/>
          <w:bCs w:val="0"/>
          <w:i/>
          <w:iCs/>
          <w:sz w:val="24"/>
          <w:szCs w:val="24"/>
        </w:rPr>
      </w:pPr>
      <w:bookmarkStart w:id="238" w:name="_Toc43645471"/>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8</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14</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Wartości zarejestrowanych temperatur otrzymanych od modułów nadawczych</w:t>
      </w:r>
      <w:bookmarkEnd w:id="238"/>
    </w:p>
    <w:p w14:paraId="17083903" w14:textId="6B8D5AC3" w:rsidR="00CE1F6F" w:rsidRPr="00C813A3" w:rsidRDefault="00CE1F6F" w:rsidP="006D01BD">
      <w:pPr>
        <w:spacing w:line="360" w:lineRule="auto"/>
        <w:rPr>
          <w:rFonts w:asciiTheme="minorHAnsi" w:hAnsiTheme="minorHAnsi" w:cstheme="minorHAnsi"/>
          <w:sz w:val="24"/>
          <w:szCs w:val="24"/>
        </w:rPr>
      </w:pPr>
    </w:p>
    <w:p w14:paraId="28DFDCA8" w14:textId="7EB48198" w:rsidR="001022F6" w:rsidRPr="00C813A3" w:rsidRDefault="001022F6" w:rsidP="006D01BD">
      <w:pPr>
        <w:spacing w:line="360" w:lineRule="auto"/>
        <w:rPr>
          <w:rFonts w:asciiTheme="minorHAnsi" w:hAnsiTheme="minorHAnsi" w:cstheme="minorHAnsi"/>
          <w:sz w:val="24"/>
          <w:szCs w:val="24"/>
        </w:rPr>
      </w:pPr>
      <w:r w:rsidRPr="00C813A3">
        <w:rPr>
          <w:rFonts w:asciiTheme="minorHAnsi" w:hAnsiTheme="minorHAnsi" w:cstheme="minorHAnsi"/>
          <w:sz w:val="24"/>
          <w:szCs w:val="24"/>
        </w:rPr>
        <w:t xml:space="preserve">          </w:t>
      </w:r>
      <w:r w:rsidR="00B63A1B" w:rsidRPr="00C813A3">
        <w:rPr>
          <w:rFonts w:asciiTheme="minorHAnsi" w:hAnsiTheme="minorHAnsi" w:cstheme="minorHAnsi"/>
          <w:sz w:val="24"/>
          <w:szCs w:val="24"/>
        </w:rPr>
        <w:t xml:space="preserve">Każdy z modułów bezprzewodowych powinien otrzymywać dane zarejestrowanych temperatur i przekazywać je na wyjście interfejsu szeregowego urządzenia Arduino </w:t>
      </w:r>
      <w:r w:rsidR="00AC3DF6" w:rsidRPr="00C813A3">
        <w:rPr>
          <w:rFonts w:asciiTheme="minorHAnsi" w:hAnsiTheme="minorHAnsi" w:cstheme="minorHAnsi"/>
          <w:sz w:val="24"/>
          <w:szCs w:val="24"/>
        </w:rPr>
        <w:t>Mega 2560</w:t>
      </w:r>
      <w:r w:rsidR="00B63A1B" w:rsidRPr="00C813A3">
        <w:rPr>
          <w:rFonts w:asciiTheme="minorHAnsi" w:hAnsiTheme="minorHAnsi" w:cstheme="minorHAnsi"/>
          <w:sz w:val="24"/>
          <w:szCs w:val="24"/>
        </w:rPr>
        <w:t xml:space="preserve">. Ostatnim etapem ćwiczenia jest badanie otrzymanych wartości w wybranym okresie czasu (okres czasu wyznacza osoba prowadząca laboratoria) i przedstawienie ich w </w:t>
      </w:r>
      <w:r w:rsidR="00B4466C" w:rsidRPr="00C813A3">
        <w:rPr>
          <w:rFonts w:asciiTheme="minorHAnsi" w:hAnsiTheme="minorHAnsi" w:cstheme="minorHAnsi"/>
          <w:sz w:val="24"/>
          <w:szCs w:val="24"/>
        </w:rPr>
        <w:t xml:space="preserve">sposób czytelny </w:t>
      </w:r>
      <w:commentRangeStart w:id="239"/>
      <w:commentRangeStart w:id="240"/>
      <w:commentRangeStart w:id="241"/>
      <w:r w:rsidR="00B4466C" w:rsidRPr="00C813A3">
        <w:rPr>
          <w:rFonts w:asciiTheme="minorHAnsi" w:hAnsiTheme="minorHAnsi" w:cstheme="minorHAnsi"/>
          <w:sz w:val="24"/>
          <w:szCs w:val="24"/>
        </w:rPr>
        <w:t>(</w:t>
      </w:r>
      <w:r w:rsidR="006669EA" w:rsidRPr="00C813A3">
        <w:rPr>
          <w:rFonts w:asciiTheme="minorHAnsi" w:hAnsiTheme="minorHAnsi" w:cstheme="minorHAnsi"/>
          <w:sz w:val="24"/>
          <w:szCs w:val="24"/>
        </w:rPr>
        <w:t xml:space="preserve">w postaci </w:t>
      </w:r>
      <w:r w:rsidR="00B4466C" w:rsidRPr="00C813A3">
        <w:rPr>
          <w:rFonts w:asciiTheme="minorHAnsi" w:hAnsiTheme="minorHAnsi" w:cstheme="minorHAnsi"/>
          <w:sz w:val="24"/>
          <w:szCs w:val="24"/>
        </w:rPr>
        <w:t>tabel</w:t>
      </w:r>
      <w:r w:rsidR="006669EA" w:rsidRPr="00C813A3">
        <w:rPr>
          <w:rFonts w:asciiTheme="minorHAnsi" w:hAnsiTheme="minorHAnsi" w:cstheme="minorHAnsi"/>
          <w:sz w:val="24"/>
          <w:szCs w:val="24"/>
        </w:rPr>
        <w:t xml:space="preserve">i i </w:t>
      </w:r>
      <w:r w:rsidR="00B4466C" w:rsidRPr="00C813A3">
        <w:rPr>
          <w:rFonts w:asciiTheme="minorHAnsi" w:hAnsiTheme="minorHAnsi" w:cstheme="minorHAnsi"/>
          <w:sz w:val="24"/>
          <w:szCs w:val="24"/>
        </w:rPr>
        <w:t xml:space="preserve"> wykres</w:t>
      </w:r>
      <w:r w:rsidR="006669EA" w:rsidRPr="00C813A3">
        <w:rPr>
          <w:rFonts w:asciiTheme="minorHAnsi" w:hAnsiTheme="minorHAnsi" w:cstheme="minorHAnsi"/>
          <w:sz w:val="24"/>
          <w:szCs w:val="24"/>
        </w:rPr>
        <w:t>u</w:t>
      </w:r>
      <w:r w:rsidR="00B4466C" w:rsidRPr="00C813A3">
        <w:rPr>
          <w:rFonts w:asciiTheme="minorHAnsi" w:hAnsiTheme="minorHAnsi" w:cstheme="minorHAnsi"/>
          <w:sz w:val="24"/>
          <w:szCs w:val="24"/>
        </w:rPr>
        <w:t xml:space="preserve">) </w:t>
      </w:r>
      <w:commentRangeEnd w:id="239"/>
      <w:r w:rsidR="00B1275A" w:rsidRPr="00C813A3">
        <w:rPr>
          <w:rStyle w:val="CommentReference"/>
          <w:rFonts w:asciiTheme="minorHAnsi" w:hAnsiTheme="minorHAnsi" w:cstheme="minorHAnsi"/>
        </w:rPr>
        <w:commentReference w:id="239"/>
      </w:r>
      <w:commentRangeEnd w:id="240"/>
      <w:r w:rsidR="00B1275A" w:rsidRPr="00C813A3">
        <w:rPr>
          <w:rStyle w:val="CommentReference"/>
          <w:rFonts w:asciiTheme="minorHAnsi" w:hAnsiTheme="minorHAnsi" w:cstheme="minorHAnsi"/>
        </w:rPr>
        <w:commentReference w:id="240"/>
      </w:r>
      <w:commentRangeEnd w:id="241"/>
      <w:r w:rsidR="00B1275A" w:rsidRPr="00C813A3">
        <w:rPr>
          <w:rStyle w:val="CommentReference"/>
          <w:rFonts w:asciiTheme="minorHAnsi" w:hAnsiTheme="minorHAnsi" w:cstheme="minorHAnsi"/>
        </w:rPr>
        <w:commentReference w:id="241"/>
      </w:r>
      <w:r w:rsidR="00B4466C" w:rsidRPr="00C813A3">
        <w:rPr>
          <w:rFonts w:asciiTheme="minorHAnsi" w:hAnsiTheme="minorHAnsi" w:cstheme="minorHAnsi"/>
          <w:sz w:val="24"/>
          <w:szCs w:val="24"/>
        </w:rPr>
        <w:t>wraz z zaznaczonymi wahaniami temperatur dla każdego systemu.</w:t>
      </w:r>
    </w:p>
    <w:p w14:paraId="1D93AC60" w14:textId="77777777" w:rsidR="001022F6" w:rsidRPr="00C813A3" w:rsidRDefault="001022F6" w:rsidP="006D01BD">
      <w:pPr>
        <w:spacing w:line="360" w:lineRule="auto"/>
        <w:rPr>
          <w:rFonts w:asciiTheme="minorHAnsi" w:hAnsiTheme="minorHAnsi" w:cstheme="minorHAnsi"/>
          <w:sz w:val="24"/>
          <w:szCs w:val="24"/>
        </w:rPr>
      </w:pPr>
    </w:p>
    <w:p w14:paraId="1B474D9C" w14:textId="546C26FC" w:rsidR="0029109B" w:rsidRPr="00C813A3" w:rsidRDefault="0029109B" w:rsidP="006D01BD">
      <w:pPr>
        <w:pStyle w:val="Heading2"/>
        <w:spacing w:line="360" w:lineRule="auto"/>
        <w:rPr>
          <w:rFonts w:asciiTheme="minorHAnsi" w:hAnsiTheme="minorHAnsi" w:cstheme="minorHAnsi"/>
        </w:rPr>
      </w:pPr>
      <w:bookmarkStart w:id="242" w:name="_Toc43645508"/>
      <w:bookmarkStart w:id="243" w:name="_Toc43645600"/>
      <w:r w:rsidRPr="00C813A3">
        <w:rPr>
          <w:rFonts w:asciiTheme="minorHAnsi" w:hAnsiTheme="minorHAnsi" w:cstheme="minorHAnsi"/>
        </w:rPr>
        <w:t>Sprawozdanie</w:t>
      </w:r>
      <w:bookmarkEnd w:id="242"/>
      <w:bookmarkEnd w:id="243"/>
    </w:p>
    <w:p w14:paraId="08090B3B" w14:textId="3654ECF9" w:rsidR="001022F6" w:rsidRPr="00C813A3" w:rsidRDefault="00D818C5" w:rsidP="00D818C5">
      <w:pPr>
        <w:spacing w:line="360" w:lineRule="auto"/>
        <w:rPr>
          <w:rFonts w:asciiTheme="minorHAnsi" w:hAnsiTheme="minorHAnsi" w:cstheme="minorHAnsi"/>
          <w:sz w:val="24"/>
          <w:szCs w:val="24"/>
        </w:rPr>
      </w:pPr>
      <w:r w:rsidRPr="00C813A3">
        <w:rPr>
          <w:rFonts w:asciiTheme="minorHAnsi" w:hAnsiTheme="minorHAnsi" w:cstheme="minorHAnsi"/>
          <w:sz w:val="24"/>
          <w:szCs w:val="24"/>
        </w:rPr>
        <w:t xml:space="preserve">          </w:t>
      </w:r>
      <w:r w:rsidR="0024321C" w:rsidRPr="00C813A3">
        <w:rPr>
          <w:rFonts w:asciiTheme="minorHAnsi" w:hAnsiTheme="minorHAnsi" w:cstheme="minorHAnsi"/>
          <w:sz w:val="24"/>
          <w:szCs w:val="24"/>
        </w:rPr>
        <w:t>Sp</w:t>
      </w:r>
      <w:r w:rsidR="001022F6" w:rsidRPr="00C813A3">
        <w:rPr>
          <w:rFonts w:asciiTheme="minorHAnsi" w:hAnsiTheme="minorHAnsi" w:cstheme="minorHAnsi"/>
          <w:sz w:val="24"/>
          <w:szCs w:val="24"/>
        </w:rPr>
        <w:t>rawozdani</w:t>
      </w:r>
      <w:r w:rsidR="00B63A1B" w:rsidRPr="00C813A3">
        <w:rPr>
          <w:rFonts w:asciiTheme="minorHAnsi" w:hAnsiTheme="minorHAnsi" w:cstheme="minorHAnsi"/>
          <w:sz w:val="24"/>
          <w:szCs w:val="24"/>
        </w:rPr>
        <w:t>e</w:t>
      </w:r>
      <w:r w:rsidR="0024321C" w:rsidRPr="00C813A3">
        <w:rPr>
          <w:rFonts w:asciiTheme="minorHAnsi" w:hAnsiTheme="minorHAnsi" w:cstheme="minorHAnsi"/>
          <w:sz w:val="24"/>
          <w:szCs w:val="24"/>
        </w:rPr>
        <w:t xml:space="preserve"> ze zrealizowanych ćwiczeń</w:t>
      </w:r>
      <w:r w:rsidR="00B63A1B" w:rsidRPr="00C813A3">
        <w:rPr>
          <w:rFonts w:asciiTheme="minorHAnsi" w:hAnsiTheme="minorHAnsi" w:cstheme="minorHAnsi"/>
          <w:sz w:val="24"/>
          <w:szCs w:val="24"/>
        </w:rPr>
        <w:t xml:space="preserve"> należy sporządzić w wersji cyfrowej </w:t>
      </w:r>
      <w:r w:rsidRPr="00C813A3">
        <w:rPr>
          <w:rFonts w:asciiTheme="minorHAnsi" w:hAnsiTheme="minorHAnsi" w:cstheme="minorHAnsi"/>
          <w:sz w:val="24"/>
          <w:szCs w:val="24"/>
        </w:rPr>
        <w:t>i</w:t>
      </w:r>
      <w:r w:rsidR="001022F6" w:rsidRPr="00C813A3">
        <w:rPr>
          <w:rFonts w:asciiTheme="minorHAnsi" w:hAnsiTheme="minorHAnsi" w:cstheme="minorHAnsi"/>
          <w:sz w:val="24"/>
          <w:szCs w:val="24"/>
        </w:rPr>
        <w:t xml:space="preserve"> powinno zawierać następujące zagadnienia:</w:t>
      </w:r>
    </w:p>
    <w:p w14:paraId="02310C3B" w14:textId="40EA1186" w:rsidR="001022F6" w:rsidRPr="00C813A3" w:rsidRDefault="001022F6" w:rsidP="006D01BD">
      <w:pPr>
        <w:pStyle w:val="ListParagraph"/>
        <w:numPr>
          <w:ilvl w:val="0"/>
          <w:numId w:val="42"/>
        </w:numPr>
        <w:spacing w:line="360" w:lineRule="auto"/>
        <w:rPr>
          <w:rFonts w:asciiTheme="minorHAnsi" w:hAnsiTheme="minorHAnsi" w:cstheme="minorHAnsi"/>
          <w:sz w:val="24"/>
          <w:szCs w:val="24"/>
        </w:rPr>
      </w:pPr>
      <w:r w:rsidRPr="00C813A3">
        <w:rPr>
          <w:rFonts w:asciiTheme="minorHAnsi" w:hAnsiTheme="minorHAnsi" w:cstheme="minorHAnsi"/>
          <w:sz w:val="24"/>
          <w:szCs w:val="24"/>
        </w:rPr>
        <w:t>Cel wykonywanego ćwiczenia</w:t>
      </w:r>
    </w:p>
    <w:p w14:paraId="6EAF0962" w14:textId="614A558C" w:rsidR="001022F6" w:rsidRPr="00C813A3" w:rsidRDefault="001022F6" w:rsidP="006D01BD">
      <w:pPr>
        <w:pStyle w:val="ListParagraph"/>
        <w:numPr>
          <w:ilvl w:val="0"/>
          <w:numId w:val="42"/>
        </w:numPr>
        <w:spacing w:line="360" w:lineRule="auto"/>
        <w:rPr>
          <w:rFonts w:asciiTheme="minorHAnsi" w:hAnsiTheme="minorHAnsi" w:cstheme="minorHAnsi"/>
          <w:sz w:val="24"/>
          <w:szCs w:val="24"/>
        </w:rPr>
      </w:pPr>
      <w:r w:rsidRPr="00C813A3">
        <w:rPr>
          <w:rFonts w:asciiTheme="minorHAnsi" w:hAnsiTheme="minorHAnsi" w:cstheme="minorHAnsi"/>
          <w:sz w:val="24"/>
          <w:szCs w:val="24"/>
        </w:rPr>
        <w:t>Spis urządzeń wykorzystanych przy realizacji ćwiczenia</w:t>
      </w:r>
    </w:p>
    <w:p w14:paraId="7BC0CF2C" w14:textId="36BA91D0" w:rsidR="001022F6" w:rsidRPr="00C813A3" w:rsidRDefault="001022F6" w:rsidP="006D01BD">
      <w:pPr>
        <w:pStyle w:val="ListParagraph"/>
        <w:numPr>
          <w:ilvl w:val="0"/>
          <w:numId w:val="42"/>
        </w:numPr>
        <w:spacing w:line="360" w:lineRule="auto"/>
        <w:rPr>
          <w:rFonts w:asciiTheme="minorHAnsi" w:hAnsiTheme="minorHAnsi" w:cstheme="minorHAnsi"/>
          <w:sz w:val="24"/>
          <w:szCs w:val="24"/>
        </w:rPr>
      </w:pPr>
      <w:r w:rsidRPr="00C813A3">
        <w:rPr>
          <w:rFonts w:asciiTheme="minorHAnsi" w:hAnsiTheme="minorHAnsi" w:cstheme="minorHAnsi"/>
          <w:sz w:val="24"/>
          <w:szCs w:val="24"/>
        </w:rPr>
        <w:t>Szczegółowy opis praktyczny wykonywanych zadań podczas ćwiczeń</w:t>
      </w:r>
    </w:p>
    <w:p w14:paraId="11518DBA" w14:textId="6E1B049E" w:rsidR="001022F6" w:rsidRPr="00C813A3" w:rsidRDefault="001022F6" w:rsidP="006D01BD">
      <w:pPr>
        <w:pStyle w:val="ListParagraph"/>
        <w:numPr>
          <w:ilvl w:val="0"/>
          <w:numId w:val="42"/>
        </w:numPr>
        <w:spacing w:line="360" w:lineRule="auto"/>
        <w:rPr>
          <w:rFonts w:asciiTheme="minorHAnsi" w:hAnsiTheme="minorHAnsi" w:cstheme="minorHAnsi"/>
          <w:sz w:val="24"/>
          <w:szCs w:val="24"/>
        </w:rPr>
      </w:pPr>
      <w:r w:rsidRPr="00C813A3">
        <w:rPr>
          <w:rFonts w:asciiTheme="minorHAnsi" w:hAnsiTheme="minorHAnsi" w:cstheme="minorHAnsi"/>
          <w:sz w:val="24"/>
          <w:szCs w:val="24"/>
        </w:rPr>
        <w:lastRenderedPageBreak/>
        <w:t xml:space="preserve">Zestawienie wartości temperatur otrzymanych po stronie odbiorników, z przedziału czasowego wybranego przez osobę prowadzącą ćwiczenia, przedstawiony w czytelny sposób </w:t>
      </w:r>
      <w:commentRangeStart w:id="244"/>
      <w:r w:rsidRPr="00C813A3">
        <w:rPr>
          <w:rFonts w:asciiTheme="minorHAnsi" w:hAnsiTheme="minorHAnsi" w:cstheme="minorHAnsi"/>
          <w:sz w:val="24"/>
          <w:szCs w:val="24"/>
        </w:rPr>
        <w:t>(np.</w:t>
      </w:r>
      <w:r w:rsidR="006669EA" w:rsidRPr="00C813A3">
        <w:rPr>
          <w:rFonts w:asciiTheme="minorHAnsi" w:hAnsiTheme="minorHAnsi" w:cstheme="minorHAnsi"/>
          <w:sz w:val="24"/>
          <w:szCs w:val="24"/>
        </w:rPr>
        <w:t xml:space="preserve"> za pomocą</w:t>
      </w:r>
      <w:r w:rsidRPr="00C813A3">
        <w:rPr>
          <w:rFonts w:asciiTheme="minorHAnsi" w:hAnsiTheme="minorHAnsi" w:cstheme="minorHAnsi"/>
          <w:sz w:val="24"/>
          <w:szCs w:val="24"/>
        </w:rPr>
        <w:t xml:space="preserve"> tabel</w:t>
      </w:r>
      <w:r w:rsidR="006669EA" w:rsidRPr="00C813A3">
        <w:rPr>
          <w:rFonts w:asciiTheme="minorHAnsi" w:hAnsiTheme="minorHAnsi" w:cstheme="minorHAnsi"/>
          <w:sz w:val="24"/>
          <w:szCs w:val="24"/>
        </w:rPr>
        <w:t>i lub</w:t>
      </w:r>
      <w:r w:rsidRPr="00C813A3">
        <w:rPr>
          <w:rFonts w:asciiTheme="minorHAnsi" w:hAnsiTheme="minorHAnsi" w:cstheme="minorHAnsi"/>
          <w:sz w:val="24"/>
          <w:szCs w:val="24"/>
        </w:rPr>
        <w:t xml:space="preserve"> wykres</w:t>
      </w:r>
      <w:r w:rsidR="006669EA" w:rsidRPr="00C813A3">
        <w:rPr>
          <w:rFonts w:asciiTheme="minorHAnsi" w:hAnsiTheme="minorHAnsi" w:cstheme="minorHAnsi"/>
          <w:sz w:val="24"/>
          <w:szCs w:val="24"/>
        </w:rPr>
        <w:t>u</w:t>
      </w:r>
      <w:r w:rsidRPr="00C813A3">
        <w:rPr>
          <w:rFonts w:asciiTheme="minorHAnsi" w:hAnsiTheme="minorHAnsi" w:cstheme="minorHAnsi"/>
          <w:sz w:val="24"/>
          <w:szCs w:val="24"/>
        </w:rPr>
        <w:t xml:space="preserve">) </w:t>
      </w:r>
      <w:commentRangeEnd w:id="244"/>
      <w:r w:rsidR="00B1275A" w:rsidRPr="00C813A3">
        <w:rPr>
          <w:rStyle w:val="CommentReference"/>
          <w:rFonts w:asciiTheme="minorHAnsi" w:hAnsiTheme="minorHAnsi" w:cstheme="minorHAnsi"/>
        </w:rPr>
        <w:commentReference w:id="244"/>
      </w:r>
      <w:r w:rsidRPr="00C813A3">
        <w:rPr>
          <w:rFonts w:asciiTheme="minorHAnsi" w:hAnsiTheme="minorHAnsi" w:cstheme="minorHAnsi"/>
          <w:sz w:val="24"/>
          <w:szCs w:val="24"/>
        </w:rPr>
        <w:t>wraz z zaznaczonymi wahaniami temperatur dla każdego systemu</w:t>
      </w:r>
    </w:p>
    <w:p w14:paraId="4A896C45" w14:textId="15F4D446" w:rsidR="001022F6" w:rsidRPr="00C813A3" w:rsidRDefault="001022F6" w:rsidP="006D01BD">
      <w:pPr>
        <w:pStyle w:val="ListParagraph"/>
        <w:numPr>
          <w:ilvl w:val="0"/>
          <w:numId w:val="42"/>
        </w:numPr>
        <w:spacing w:line="360" w:lineRule="auto"/>
        <w:rPr>
          <w:rFonts w:asciiTheme="minorHAnsi" w:hAnsiTheme="minorHAnsi" w:cstheme="minorHAnsi"/>
          <w:sz w:val="24"/>
          <w:szCs w:val="24"/>
        </w:rPr>
      </w:pPr>
      <w:r w:rsidRPr="00C813A3">
        <w:rPr>
          <w:rFonts w:asciiTheme="minorHAnsi" w:hAnsiTheme="minorHAnsi" w:cstheme="minorHAnsi"/>
          <w:sz w:val="24"/>
          <w:szCs w:val="24"/>
        </w:rPr>
        <w:t>Wnioski</w:t>
      </w:r>
    </w:p>
    <w:p w14:paraId="2711B603" w14:textId="501F2261" w:rsidR="00963170" w:rsidRPr="00C813A3" w:rsidRDefault="00963170" w:rsidP="006D01BD">
      <w:pPr>
        <w:spacing w:line="360" w:lineRule="auto"/>
        <w:rPr>
          <w:rFonts w:asciiTheme="minorHAnsi" w:hAnsiTheme="minorHAnsi" w:cstheme="minorHAnsi"/>
          <w:sz w:val="24"/>
          <w:szCs w:val="24"/>
        </w:rPr>
      </w:pPr>
    </w:p>
    <w:p w14:paraId="5576B270" w14:textId="45A84C4D" w:rsidR="000920CA" w:rsidRPr="00C813A3" w:rsidRDefault="000920CA" w:rsidP="006D01BD">
      <w:pPr>
        <w:spacing w:line="360" w:lineRule="auto"/>
        <w:rPr>
          <w:rFonts w:asciiTheme="minorHAnsi" w:hAnsiTheme="minorHAnsi" w:cstheme="minorHAnsi"/>
          <w:sz w:val="24"/>
          <w:szCs w:val="24"/>
        </w:rPr>
      </w:pPr>
    </w:p>
    <w:p w14:paraId="1E0293CF" w14:textId="77777777" w:rsidR="000920CA" w:rsidRPr="00C813A3" w:rsidRDefault="000920CA" w:rsidP="007A74A7">
      <w:pPr>
        <w:pStyle w:val="Heading1"/>
        <w:rPr>
          <w:rFonts w:asciiTheme="minorHAnsi" w:hAnsiTheme="minorHAnsi" w:cstheme="minorHAnsi"/>
        </w:rPr>
      </w:pPr>
      <w:bookmarkStart w:id="245" w:name="_Toc43645509"/>
      <w:bookmarkStart w:id="246" w:name="_Toc43645601"/>
      <w:r w:rsidRPr="00C813A3">
        <w:rPr>
          <w:rFonts w:asciiTheme="minorHAnsi" w:hAnsiTheme="minorHAnsi" w:cstheme="minorHAnsi"/>
        </w:rPr>
        <w:t>Propozycje dalszego rozwijania platformy</w:t>
      </w:r>
      <w:bookmarkEnd w:id="245"/>
      <w:bookmarkEnd w:id="246"/>
    </w:p>
    <w:p w14:paraId="63ED2944" w14:textId="7313D522" w:rsidR="000920CA" w:rsidRPr="00C813A3" w:rsidRDefault="00882206" w:rsidP="00C813A3">
      <w:pPr>
        <w:pStyle w:val="TEXT"/>
        <w:rPr>
          <w:rFonts w:asciiTheme="minorHAnsi" w:hAnsiTheme="minorHAnsi" w:cstheme="minorHAnsi"/>
        </w:rPr>
      </w:pPr>
      <w:r w:rsidRPr="00C813A3">
        <w:rPr>
          <w:rFonts w:asciiTheme="minorHAnsi" w:hAnsiTheme="minorHAnsi" w:cstheme="minorHAnsi"/>
        </w:rPr>
        <w:t xml:space="preserve">          W niniejszym rozdziale opisane zostały propozycje dalszych badań nad platformą edukacyjną zrealizowaną w pracy dyplomowej. Pierwsza z nich to przeprowadzenie badań odporności urządzeń użytych w projekcie</w:t>
      </w:r>
      <w:r w:rsidR="00D818C5" w:rsidRPr="00C813A3">
        <w:rPr>
          <w:rFonts w:asciiTheme="minorHAnsi" w:hAnsiTheme="minorHAnsi" w:cstheme="minorHAnsi"/>
        </w:rPr>
        <w:t>,</w:t>
      </w:r>
      <w:r w:rsidRPr="00C813A3">
        <w:rPr>
          <w:rFonts w:asciiTheme="minorHAnsi" w:hAnsiTheme="minorHAnsi" w:cstheme="minorHAnsi"/>
        </w:rPr>
        <w:t xml:space="preserve"> na pracę w silnie zaszumionym środowisku. W tym celu należy przy pomocy generatora sygnałowego o kontrolowanej mocy nadawczej stworzyć odpowiednio zmodulowany sygnał dostrojony do częstotliwości pracy danego systemu bezprzewodowego i wysyłać go w stronę odbiornika</w:t>
      </w:r>
      <w:r w:rsidR="00B8216F" w:rsidRPr="00C813A3">
        <w:rPr>
          <w:rFonts w:asciiTheme="minorHAnsi" w:hAnsiTheme="minorHAnsi" w:cstheme="minorHAnsi"/>
        </w:rPr>
        <w:t xml:space="preserve"> (Rys. 10.1)</w:t>
      </w:r>
      <w:r w:rsidRPr="00C813A3">
        <w:rPr>
          <w:rFonts w:asciiTheme="minorHAnsi" w:hAnsiTheme="minorHAnsi" w:cstheme="minorHAnsi"/>
        </w:rPr>
        <w:t xml:space="preserve">. Podczas zwiększania mocy nadawanego sygnału zakłócającego należy zmierzyć przy </w:t>
      </w:r>
      <w:r w:rsidR="00B8216F" w:rsidRPr="00C813A3">
        <w:rPr>
          <w:rFonts w:asciiTheme="minorHAnsi" w:hAnsiTheme="minorHAnsi" w:cstheme="minorHAnsi"/>
        </w:rPr>
        <w:t>jakiej wartości mocy urządzenie przestanie odbierać dane od nadajnika. Całą procedurę należy powtórzyć dla pozostałych systemów.</w:t>
      </w:r>
    </w:p>
    <w:p w14:paraId="1C54F0F8" w14:textId="77777777" w:rsidR="000920CA" w:rsidRPr="00C813A3" w:rsidRDefault="000920CA" w:rsidP="00C813A3">
      <w:pPr>
        <w:pStyle w:val="TEXT"/>
        <w:rPr>
          <w:rFonts w:asciiTheme="minorHAnsi" w:hAnsiTheme="minorHAnsi" w:cstheme="minorHAnsi"/>
        </w:rPr>
      </w:pPr>
    </w:p>
    <w:p w14:paraId="01AD16B7" w14:textId="77777777" w:rsidR="000920CA" w:rsidRPr="00C813A3" w:rsidRDefault="000920CA" w:rsidP="00E74C1C">
      <w:pPr>
        <w:pStyle w:val="TEXT"/>
        <w:jc w:val="center"/>
        <w:rPr>
          <w:rFonts w:asciiTheme="minorHAnsi" w:hAnsiTheme="minorHAnsi" w:cstheme="minorHAnsi"/>
        </w:rPr>
      </w:pPr>
      <w:r w:rsidRPr="00C813A3">
        <w:rPr>
          <w:rFonts w:asciiTheme="minorHAnsi" w:hAnsiTheme="minorHAnsi" w:cstheme="minorHAnsi"/>
          <w:noProof/>
        </w:rPr>
        <w:drawing>
          <wp:inline distT="0" distB="0" distL="0" distR="0" wp14:anchorId="7135752B" wp14:editId="2ADCDF32">
            <wp:extent cx="6124575" cy="4048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4575" cy="4048125"/>
                    </a:xfrm>
                    <a:prstGeom prst="rect">
                      <a:avLst/>
                    </a:prstGeom>
                    <a:noFill/>
                    <a:ln>
                      <a:noFill/>
                    </a:ln>
                  </pic:spPr>
                </pic:pic>
              </a:graphicData>
            </a:graphic>
          </wp:inline>
        </w:drawing>
      </w:r>
    </w:p>
    <w:p w14:paraId="4C7C8987" w14:textId="7FA283E5" w:rsidR="000636D8" w:rsidRPr="00C813A3" w:rsidRDefault="000920CA" w:rsidP="006669EA">
      <w:pPr>
        <w:pStyle w:val="Caption"/>
        <w:spacing w:line="360" w:lineRule="auto"/>
        <w:jc w:val="center"/>
        <w:rPr>
          <w:rFonts w:asciiTheme="minorHAnsi" w:hAnsiTheme="minorHAnsi" w:cstheme="minorHAnsi"/>
          <w:b w:val="0"/>
          <w:bCs w:val="0"/>
          <w:i/>
          <w:iCs/>
        </w:rPr>
      </w:pPr>
      <w:bookmarkStart w:id="247" w:name="_Toc43645472"/>
      <w:r w:rsidRPr="00C813A3">
        <w:rPr>
          <w:rFonts w:asciiTheme="minorHAnsi" w:hAnsiTheme="minorHAnsi" w:cstheme="minorHAnsi"/>
          <w:b w:val="0"/>
          <w:bCs w:val="0"/>
          <w:i/>
          <w:iCs/>
        </w:rPr>
        <w:t xml:space="preserve">Rys. </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STYLEREF 1 \s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9</w:t>
      </w:r>
      <w:r w:rsidR="000636D8" w:rsidRPr="00C813A3">
        <w:rPr>
          <w:rFonts w:asciiTheme="minorHAnsi" w:hAnsiTheme="minorHAnsi" w:cstheme="minorHAnsi"/>
          <w:b w:val="0"/>
          <w:bCs w:val="0"/>
          <w:i/>
          <w:iCs/>
        </w:rPr>
        <w:fldChar w:fldCharType="end"/>
      </w:r>
      <w:r w:rsidR="000636D8" w:rsidRPr="00C813A3">
        <w:rPr>
          <w:rFonts w:asciiTheme="minorHAnsi" w:hAnsiTheme="minorHAnsi" w:cstheme="minorHAnsi"/>
          <w:b w:val="0"/>
          <w:bCs w:val="0"/>
          <w:i/>
          <w:iCs/>
        </w:rPr>
        <w:t>.</w:t>
      </w:r>
      <w:r w:rsidR="000636D8" w:rsidRPr="00C813A3">
        <w:rPr>
          <w:rFonts w:asciiTheme="minorHAnsi" w:hAnsiTheme="minorHAnsi" w:cstheme="minorHAnsi"/>
          <w:b w:val="0"/>
          <w:bCs w:val="0"/>
          <w:i/>
          <w:iCs/>
        </w:rPr>
        <w:fldChar w:fldCharType="begin"/>
      </w:r>
      <w:r w:rsidR="000636D8" w:rsidRPr="00C813A3">
        <w:rPr>
          <w:rFonts w:asciiTheme="minorHAnsi" w:hAnsiTheme="minorHAnsi" w:cstheme="minorHAnsi"/>
          <w:b w:val="0"/>
          <w:bCs w:val="0"/>
          <w:i/>
          <w:iCs/>
        </w:rPr>
        <w:instrText xml:space="preserve"> SEQ Rys. \* ARABIC \s 1 </w:instrText>
      </w:r>
      <w:r w:rsidR="000636D8" w:rsidRPr="00C813A3">
        <w:rPr>
          <w:rFonts w:asciiTheme="minorHAnsi" w:hAnsiTheme="minorHAnsi" w:cstheme="minorHAnsi"/>
          <w:b w:val="0"/>
          <w:bCs w:val="0"/>
          <w:i/>
          <w:iCs/>
        </w:rPr>
        <w:fldChar w:fldCharType="separate"/>
      </w:r>
      <w:r w:rsidR="000636D8" w:rsidRPr="00C813A3">
        <w:rPr>
          <w:rFonts w:asciiTheme="minorHAnsi" w:hAnsiTheme="minorHAnsi" w:cstheme="minorHAnsi"/>
          <w:b w:val="0"/>
          <w:bCs w:val="0"/>
          <w:i/>
          <w:iCs/>
          <w:noProof/>
        </w:rPr>
        <w:t>1</w:t>
      </w:r>
      <w:r w:rsidR="000636D8" w:rsidRPr="00C813A3">
        <w:rPr>
          <w:rFonts w:asciiTheme="minorHAnsi" w:hAnsiTheme="minorHAnsi" w:cstheme="minorHAnsi"/>
          <w:b w:val="0"/>
          <w:bCs w:val="0"/>
          <w:i/>
          <w:iCs/>
        </w:rPr>
        <w:fldChar w:fldCharType="end"/>
      </w:r>
      <w:r w:rsidRPr="00C813A3">
        <w:rPr>
          <w:rFonts w:asciiTheme="minorHAnsi" w:hAnsiTheme="minorHAnsi" w:cstheme="minorHAnsi"/>
          <w:b w:val="0"/>
          <w:bCs w:val="0"/>
          <w:i/>
          <w:iCs/>
        </w:rPr>
        <w:t xml:space="preserve"> - Koncepcja badania odporności platformy na zagłuszenia</w:t>
      </w:r>
      <w:bookmarkEnd w:id="247"/>
    </w:p>
    <w:p w14:paraId="72314287" w14:textId="6B4A12BD" w:rsidR="00963170" w:rsidRPr="00C813A3" w:rsidRDefault="00963170" w:rsidP="007A74A7">
      <w:pPr>
        <w:pStyle w:val="Heading1"/>
        <w:rPr>
          <w:rFonts w:asciiTheme="minorHAnsi" w:hAnsiTheme="minorHAnsi" w:cstheme="minorHAnsi"/>
        </w:rPr>
      </w:pPr>
      <w:bookmarkStart w:id="248" w:name="_Toc43645510"/>
      <w:bookmarkStart w:id="249" w:name="_Toc43645602"/>
      <w:r w:rsidRPr="00C813A3">
        <w:rPr>
          <w:rFonts w:asciiTheme="minorHAnsi" w:hAnsiTheme="minorHAnsi" w:cstheme="minorHAnsi"/>
        </w:rPr>
        <w:lastRenderedPageBreak/>
        <w:t>Wnioski</w:t>
      </w:r>
      <w:bookmarkEnd w:id="248"/>
      <w:bookmarkEnd w:id="249"/>
    </w:p>
    <w:p w14:paraId="7D293946" w14:textId="5AE480E5" w:rsidR="0010255F" w:rsidRPr="00C813A3" w:rsidRDefault="002C28E0"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Celem niniejszej pracy była budowa wielosystemowej platformy edukacyjnej dla sieci sensorowej IoT. Projekt zakładał takie zagadnienia jak</w:t>
      </w:r>
      <w:r w:rsidR="00D818C5" w:rsidRPr="00C813A3">
        <w:rPr>
          <w:rFonts w:asciiTheme="minorHAnsi" w:hAnsiTheme="minorHAnsi" w:cstheme="minorHAnsi"/>
          <w:sz w:val="24"/>
          <w:szCs w:val="24"/>
        </w:rPr>
        <w:t>:</w:t>
      </w:r>
      <w:r w:rsidRPr="00C813A3">
        <w:rPr>
          <w:rFonts w:asciiTheme="minorHAnsi" w:hAnsiTheme="minorHAnsi" w:cstheme="minorHAnsi"/>
          <w:sz w:val="24"/>
          <w:szCs w:val="24"/>
        </w:rPr>
        <w:t xml:space="preserve"> analiza</w:t>
      </w:r>
      <w:r w:rsidR="0010255F" w:rsidRPr="00C813A3">
        <w:rPr>
          <w:rFonts w:asciiTheme="minorHAnsi" w:hAnsiTheme="minorHAnsi" w:cstheme="minorHAnsi"/>
          <w:sz w:val="24"/>
          <w:szCs w:val="24"/>
        </w:rPr>
        <w:t xml:space="preserve"> rynku</w:t>
      </w:r>
      <w:r w:rsidRPr="00C813A3">
        <w:rPr>
          <w:rFonts w:asciiTheme="minorHAnsi" w:hAnsiTheme="minorHAnsi" w:cstheme="minorHAnsi"/>
          <w:sz w:val="24"/>
          <w:szCs w:val="24"/>
        </w:rPr>
        <w:t xml:space="preserve"> </w:t>
      </w:r>
      <w:r w:rsidR="0010255F" w:rsidRPr="00C813A3">
        <w:rPr>
          <w:rFonts w:asciiTheme="minorHAnsi" w:hAnsiTheme="minorHAnsi" w:cstheme="minorHAnsi"/>
          <w:sz w:val="24"/>
          <w:szCs w:val="24"/>
        </w:rPr>
        <w:t>dostępnych systemów służących do realizacja zadań sensorowo transmisyjnych, fizyczne zestawienie platformy sprzętowej, sporządzenie skryptów programistycznych potrzebnych do obsługi wybranych urządzeń, dobór i wdrożenie systemu archiwizacji i wizualizacji danych, przeprowadzenie pomiarów poprawnego działania platformy i utworzenie koncepcji ćwiczeń laboratoryjnych z wykorzystaniem zbudowanej platformy. W projekcie wykorzystane zostały następujące moduły systemów bezprzewodowych:</w:t>
      </w:r>
    </w:p>
    <w:p w14:paraId="4A429D81" w14:textId="09546E2D" w:rsidR="0010255F" w:rsidRPr="00C813A3" w:rsidRDefault="0010255F" w:rsidP="006D01BD">
      <w:pPr>
        <w:pStyle w:val="ListParagraph"/>
        <w:numPr>
          <w:ilvl w:val="0"/>
          <w:numId w:val="4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HC-12</w:t>
      </w:r>
    </w:p>
    <w:p w14:paraId="07136D72" w14:textId="78F3365B" w:rsidR="0010255F" w:rsidRPr="00C813A3" w:rsidRDefault="0010255F" w:rsidP="006D01BD">
      <w:pPr>
        <w:pStyle w:val="ListParagraph"/>
        <w:numPr>
          <w:ilvl w:val="0"/>
          <w:numId w:val="4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NRF24L01</w:t>
      </w:r>
    </w:p>
    <w:p w14:paraId="25793CD8" w14:textId="07640F4F" w:rsidR="0010255F" w:rsidRPr="00C813A3" w:rsidRDefault="0010255F" w:rsidP="006D01BD">
      <w:pPr>
        <w:pStyle w:val="ListParagraph"/>
        <w:numPr>
          <w:ilvl w:val="0"/>
          <w:numId w:val="4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Adafruit Feather M0 z wbudowanym modułem LoRa RFM96W</w:t>
      </w:r>
    </w:p>
    <w:p w14:paraId="53451AE4" w14:textId="689B5060" w:rsidR="005A612F" w:rsidRPr="00C813A3" w:rsidRDefault="0010255F" w:rsidP="006D01BD">
      <w:pPr>
        <w:pStyle w:val="ListParagraph"/>
        <w:numPr>
          <w:ilvl w:val="0"/>
          <w:numId w:val="43"/>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XBee Pro S1</w:t>
      </w:r>
    </w:p>
    <w:p w14:paraId="3D22514D" w14:textId="03F3B422" w:rsidR="0010255F" w:rsidRPr="00C813A3" w:rsidRDefault="005A612F"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10255F" w:rsidRPr="00C813A3">
        <w:rPr>
          <w:rFonts w:asciiTheme="minorHAnsi" w:hAnsiTheme="minorHAnsi" w:cstheme="minorHAnsi"/>
          <w:sz w:val="24"/>
          <w:szCs w:val="24"/>
        </w:rPr>
        <w:t>Ponadto użyto również urządzeń potrzebnych do obsługi wyżej wymieniowych modułów oraz czujnika temperatury, z którego pobierano dane:</w:t>
      </w:r>
    </w:p>
    <w:p w14:paraId="755FE9E0" w14:textId="63050544" w:rsidR="0010255F" w:rsidRPr="00C813A3" w:rsidRDefault="0010255F" w:rsidP="006D01BD">
      <w:pPr>
        <w:pStyle w:val="ListParagraph"/>
        <w:numPr>
          <w:ilvl w:val="0"/>
          <w:numId w:val="4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Arduino Une Rev3</w:t>
      </w:r>
    </w:p>
    <w:p w14:paraId="52A7F7CA" w14:textId="720F591F" w:rsidR="0010255F" w:rsidRPr="00C813A3" w:rsidRDefault="0010255F" w:rsidP="006D01BD">
      <w:pPr>
        <w:pStyle w:val="ListParagraph"/>
        <w:numPr>
          <w:ilvl w:val="0"/>
          <w:numId w:val="4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Arduino Mega 2560</w:t>
      </w:r>
    </w:p>
    <w:p w14:paraId="51DAE1F6" w14:textId="2BD3E02A" w:rsidR="0010255F" w:rsidRPr="00C813A3" w:rsidRDefault="0010255F" w:rsidP="006D01BD">
      <w:pPr>
        <w:pStyle w:val="ListParagraph"/>
        <w:numPr>
          <w:ilvl w:val="0"/>
          <w:numId w:val="4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SparkFun Fio V3</w:t>
      </w:r>
    </w:p>
    <w:p w14:paraId="7A4B68C5" w14:textId="3DAB01D2" w:rsidR="0010255F" w:rsidRPr="00C813A3" w:rsidRDefault="009117AF" w:rsidP="006D01BD">
      <w:pPr>
        <w:pStyle w:val="ListParagraph"/>
        <w:numPr>
          <w:ilvl w:val="0"/>
          <w:numId w:val="44"/>
        </w:num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Czujnik temperatury DHT22</w:t>
      </w:r>
    </w:p>
    <w:p w14:paraId="0B1F57A3" w14:textId="758F294F" w:rsidR="0010255F" w:rsidRPr="00C813A3" w:rsidRDefault="009117AF"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Po po</w:t>
      </w:r>
      <w:r w:rsidR="00D818C5" w:rsidRPr="00C813A3">
        <w:rPr>
          <w:rFonts w:asciiTheme="minorHAnsi" w:hAnsiTheme="minorHAnsi" w:cstheme="minorHAnsi"/>
          <w:sz w:val="24"/>
          <w:szCs w:val="24"/>
        </w:rPr>
        <w:t>d</w:t>
      </w:r>
      <w:r w:rsidRPr="00C813A3">
        <w:rPr>
          <w:rFonts w:asciiTheme="minorHAnsi" w:hAnsiTheme="minorHAnsi" w:cstheme="minorHAnsi"/>
          <w:sz w:val="24"/>
          <w:szCs w:val="24"/>
        </w:rPr>
        <w:t>łączeni</w:t>
      </w:r>
      <w:r w:rsidR="00D818C5" w:rsidRPr="00C813A3">
        <w:rPr>
          <w:rFonts w:asciiTheme="minorHAnsi" w:hAnsiTheme="minorHAnsi" w:cstheme="minorHAnsi"/>
          <w:sz w:val="24"/>
          <w:szCs w:val="24"/>
        </w:rPr>
        <w:t>u</w:t>
      </w:r>
      <w:r w:rsidRPr="00C813A3">
        <w:rPr>
          <w:rFonts w:asciiTheme="minorHAnsi" w:hAnsiTheme="minorHAnsi" w:cstheme="minorHAnsi"/>
          <w:sz w:val="24"/>
          <w:szCs w:val="24"/>
        </w:rPr>
        <w:t xml:space="preserve"> wszystkich elementów platformy, opracowaniu i wgraniu skryptów programistycznych na urządzenia oraz weryfikacji działania każdego</w:t>
      </w:r>
      <w:r w:rsidR="00D818C5" w:rsidRPr="00C813A3">
        <w:rPr>
          <w:rFonts w:asciiTheme="minorHAnsi" w:hAnsiTheme="minorHAnsi" w:cstheme="minorHAnsi"/>
          <w:sz w:val="24"/>
          <w:szCs w:val="24"/>
        </w:rPr>
        <w:t xml:space="preserve"> z</w:t>
      </w:r>
      <w:r w:rsidRPr="00C813A3">
        <w:rPr>
          <w:rFonts w:asciiTheme="minorHAnsi" w:hAnsiTheme="minorHAnsi" w:cstheme="minorHAnsi"/>
          <w:sz w:val="24"/>
          <w:szCs w:val="24"/>
        </w:rPr>
        <w:t xml:space="preserve"> system</w:t>
      </w:r>
      <w:r w:rsidR="00D818C5" w:rsidRPr="00C813A3">
        <w:rPr>
          <w:rFonts w:asciiTheme="minorHAnsi" w:hAnsiTheme="minorHAnsi" w:cstheme="minorHAnsi"/>
          <w:sz w:val="24"/>
          <w:szCs w:val="24"/>
        </w:rPr>
        <w:t>ów</w:t>
      </w:r>
      <w:r w:rsidRPr="00C813A3">
        <w:rPr>
          <w:rFonts w:asciiTheme="minorHAnsi" w:hAnsiTheme="minorHAnsi" w:cstheme="minorHAnsi"/>
          <w:sz w:val="24"/>
          <w:szCs w:val="24"/>
        </w:rPr>
        <w:t xml:space="preserve"> łączności bezprzewodowej z </w:t>
      </w:r>
      <w:commentRangeStart w:id="250"/>
      <w:r w:rsidRPr="00C813A3">
        <w:rPr>
          <w:rFonts w:asciiTheme="minorHAnsi" w:hAnsiTheme="minorHAnsi" w:cstheme="minorHAnsi"/>
          <w:sz w:val="24"/>
          <w:szCs w:val="24"/>
        </w:rPr>
        <w:t>osobna</w:t>
      </w:r>
      <w:commentRangeEnd w:id="250"/>
      <w:r w:rsidR="00B1275A" w:rsidRPr="00C813A3">
        <w:rPr>
          <w:rStyle w:val="CommentReference"/>
          <w:rFonts w:asciiTheme="minorHAnsi" w:hAnsiTheme="minorHAnsi" w:cstheme="minorHAnsi"/>
        </w:rPr>
        <w:commentReference w:id="250"/>
      </w:r>
      <w:r w:rsidR="006669EA" w:rsidRPr="00C813A3">
        <w:rPr>
          <w:rFonts w:asciiTheme="minorHAnsi" w:hAnsiTheme="minorHAnsi" w:cstheme="minorHAnsi"/>
          <w:sz w:val="24"/>
          <w:szCs w:val="24"/>
        </w:rPr>
        <w:t>,</w:t>
      </w:r>
      <w:r w:rsidRPr="00C813A3">
        <w:rPr>
          <w:rFonts w:asciiTheme="minorHAnsi" w:hAnsiTheme="minorHAnsi" w:cstheme="minorHAnsi"/>
          <w:sz w:val="24"/>
          <w:szCs w:val="24"/>
        </w:rPr>
        <w:t xml:space="preserve"> wykonane zostały testy funkcjonalne poprawnego działania kompletnej platformy. Uproszczony przepływ danych został pokazany na schemacie maszyny stanów wielosystemowej platformy (Rys. 6.1). Przeprowadzone badanie pokazało poprawną wymianę informacji między modułami poszczególnych systemów. </w:t>
      </w:r>
      <w:r w:rsidR="00B1275A" w:rsidRPr="00C813A3">
        <w:rPr>
          <w:rStyle w:val="CommentReference"/>
          <w:rFonts w:asciiTheme="minorHAnsi" w:hAnsiTheme="minorHAnsi" w:cstheme="minorHAnsi"/>
        </w:rPr>
        <w:commentReference w:id="251"/>
      </w:r>
      <w:r w:rsidR="006669EA" w:rsidRPr="00C813A3">
        <w:rPr>
          <w:rFonts w:asciiTheme="minorHAnsi" w:hAnsiTheme="minorHAnsi" w:cstheme="minorHAnsi"/>
          <w:sz w:val="24"/>
          <w:szCs w:val="24"/>
        </w:rPr>
        <w:t>P</w:t>
      </w:r>
      <w:r w:rsidRPr="00C813A3">
        <w:rPr>
          <w:rFonts w:asciiTheme="minorHAnsi" w:hAnsiTheme="minorHAnsi" w:cstheme="minorHAnsi"/>
          <w:sz w:val="24"/>
          <w:szCs w:val="24"/>
        </w:rPr>
        <w:t>ozytywn</w:t>
      </w:r>
      <w:r w:rsidR="006669EA" w:rsidRPr="00C813A3">
        <w:rPr>
          <w:rFonts w:asciiTheme="minorHAnsi" w:hAnsiTheme="minorHAnsi" w:cstheme="minorHAnsi"/>
          <w:sz w:val="24"/>
          <w:szCs w:val="24"/>
        </w:rPr>
        <w:t>e</w:t>
      </w:r>
      <w:r w:rsidRPr="00C813A3">
        <w:rPr>
          <w:rFonts w:asciiTheme="minorHAnsi" w:hAnsiTheme="minorHAnsi" w:cstheme="minorHAnsi"/>
          <w:sz w:val="24"/>
          <w:szCs w:val="24"/>
        </w:rPr>
        <w:t xml:space="preserve"> wynik</w:t>
      </w:r>
      <w:r w:rsidR="006669EA" w:rsidRPr="00C813A3">
        <w:rPr>
          <w:rFonts w:asciiTheme="minorHAnsi" w:hAnsiTheme="minorHAnsi" w:cstheme="minorHAnsi"/>
          <w:sz w:val="24"/>
          <w:szCs w:val="24"/>
        </w:rPr>
        <w:t>i otrzymano między innymi</w:t>
      </w:r>
      <w:r w:rsidRPr="00C813A3">
        <w:rPr>
          <w:rFonts w:asciiTheme="minorHAnsi" w:hAnsiTheme="minorHAnsi" w:cstheme="minorHAnsi"/>
          <w:sz w:val="24"/>
          <w:szCs w:val="24"/>
        </w:rPr>
        <w:t xml:space="preserve"> </w:t>
      </w:r>
      <w:r w:rsidR="006669EA" w:rsidRPr="00C813A3">
        <w:rPr>
          <w:rFonts w:asciiTheme="minorHAnsi" w:hAnsiTheme="minorHAnsi" w:cstheme="minorHAnsi"/>
          <w:sz w:val="24"/>
          <w:szCs w:val="24"/>
        </w:rPr>
        <w:t>poprzez zachowanie małej</w:t>
      </w:r>
      <w:r w:rsidRPr="00C813A3">
        <w:rPr>
          <w:rFonts w:asciiTheme="minorHAnsi" w:hAnsiTheme="minorHAnsi" w:cstheme="minorHAnsi"/>
          <w:sz w:val="24"/>
          <w:szCs w:val="24"/>
        </w:rPr>
        <w:t xml:space="preserve"> odległość pomiędzy nadajnikami i odbiornika</w:t>
      </w:r>
      <w:r w:rsidR="00B14055" w:rsidRPr="00C813A3">
        <w:rPr>
          <w:rFonts w:asciiTheme="minorHAnsi" w:hAnsiTheme="minorHAnsi" w:cstheme="minorHAnsi"/>
          <w:sz w:val="24"/>
          <w:szCs w:val="24"/>
        </w:rPr>
        <w:t>mi</w:t>
      </w:r>
      <w:r w:rsidRPr="00C813A3">
        <w:rPr>
          <w:rFonts w:asciiTheme="minorHAnsi" w:hAnsiTheme="minorHAnsi" w:cstheme="minorHAnsi"/>
          <w:sz w:val="24"/>
          <w:szCs w:val="24"/>
        </w:rPr>
        <w:t xml:space="preserve"> oraz </w:t>
      </w:r>
      <w:commentRangeStart w:id="252"/>
      <w:r w:rsidRPr="00C813A3">
        <w:rPr>
          <w:rFonts w:asciiTheme="minorHAnsi" w:hAnsiTheme="minorHAnsi" w:cstheme="minorHAnsi"/>
          <w:sz w:val="24"/>
          <w:szCs w:val="24"/>
        </w:rPr>
        <w:t>prac</w:t>
      </w:r>
      <w:r w:rsidR="006669EA" w:rsidRPr="00C813A3">
        <w:rPr>
          <w:rFonts w:asciiTheme="minorHAnsi" w:hAnsiTheme="minorHAnsi" w:cstheme="minorHAnsi"/>
          <w:sz w:val="24"/>
          <w:szCs w:val="24"/>
        </w:rPr>
        <w:t>ę</w:t>
      </w:r>
      <w:r w:rsidRPr="00C813A3">
        <w:rPr>
          <w:rFonts w:asciiTheme="minorHAnsi" w:hAnsiTheme="minorHAnsi" w:cstheme="minorHAnsi"/>
          <w:sz w:val="24"/>
          <w:szCs w:val="24"/>
        </w:rPr>
        <w:t xml:space="preserve"> </w:t>
      </w:r>
      <w:commentRangeEnd w:id="252"/>
      <w:r w:rsidR="00B1275A" w:rsidRPr="00C813A3">
        <w:rPr>
          <w:rStyle w:val="CommentReference"/>
          <w:rFonts w:asciiTheme="minorHAnsi" w:hAnsiTheme="minorHAnsi" w:cstheme="minorHAnsi"/>
        </w:rPr>
        <w:commentReference w:id="252"/>
      </w:r>
      <w:r w:rsidRPr="00C813A3">
        <w:rPr>
          <w:rFonts w:asciiTheme="minorHAnsi" w:hAnsiTheme="minorHAnsi" w:cstheme="minorHAnsi"/>
          <w:sz w:val="24"/>
          <w:szCs w:val="24"/>
        </w:rPr>
        <w:t>w mało zakłóconym środowisku.</w:t>
      </w:r>
    </w:p>
    <w:p w14:paraId="0E31ACA6" w14:textId="378B6201" w:rsidR="000636D8" w:rsidRPr="00C813A3" w:rsidRDefault="000636D8"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Przeprowadzone zostały badania zasięgowe dla skonstruowanej platformy pomiarowej. Moduły testowane były w dwóch scenariuszach, linii bezpośredniej widoczności (ang. Line Of Sigh) oraz linii nie bezpośredniej widoczności (ang. No Line Of Sigh). Wyniki pokazały, że najdłuższe zasięgi osiąga moduł LoRa (ponad 3 km łączności w scenariuszu LOS). System ten opracowany został z myślą o komunikacji na długie dystanse, dzięki czemu pozwala wymieniać informacje na tak długich odcinkach.</w:t>
      </w:r>
    </w:p>
    <w:p w14:paraId="7BB9289A" w14:textId="7F7AC361" w:rsidR="009117AF" w:rsidRPr="00C813A3" w:rsidRDefault="009117AF" w:rsidP="006D01BD">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6F57AD" w:rsidRPr="00C813A3">
        <w:rPr>
          <w:rFonts w:asciiTheme="minorHAnsi" w:hAnsiTheme="minorHAnsi" w:cstheme="minorHAnsi"/>
          <w:sz w:val="24"/>
          <w:szCs w:val="24"/>
        </w:rPr>
        <w:t xml:space="preserve">W projekcie opracowana została koncepcja wykorzystania skonstruowanej platformy w ćwiczeniach laboratoryjnych. Utworzono instrukcje umożliwiająca odtworzyć wykonywane zadania w </w:t>
      </w:r>
      <w:r w:rsidR="006F57AD" w:rsidRPr="00C813A3">
        <w:rPr>
          <w:rFonts w:asciiTheme="minorHAnsi" w:hAnsiTheme="minorHAnsi" w:cstheme="minorHAnsi"/>
          <w:sz w:val="24"/>
          <w:szCs w:val="24"/>
        </w:rPr>
        <w:lastRenderedPageBreak/>
        <w:t>niniejszej pracy i budowę platformy w celach edukacyjnych. W koncepcji pominięto opracowanie systemu archiwizacji i wizualizacji danych, ponieważ zadania te potrzebują dodatkowych zasobów w postaci wirtualnej maszyny na platformie Azure, które nie zawsze mogą być dostępne.</w:t>
      </w:r>
    </w:p>
    <w:p w14:paraId="5B8E2692" w14:textId="07A3CED8" w:rsidR="00940DEB" w:rsidRPr="00C813A3" w:rsidRDefault="006F57AD" w:rsidP="006669EA">
      <w:pPr>
        <w:spacing w:line="360" w:lineRule="auto"/>
        <w:jc w:val="both"/>
        <w:rPr>
          <w:rFonts w:asciiTheme="minorHAnsi" w:hAnsiTheme="minorHAnsi" w:cstheme="minorHAnsi"/>
          <w:sz w:val="24"/>
          <w:szCs w:val="24"/>
        </w:rPr>
      </w:pPr>
      <w:r w:rsidRPr="00C813A3">
        <w:rPr>
          <w:rFonts w:asciiTheme="minorHAnsi" w:hAnsiTheme="minorHAnsi" w:cstheme="minorHAnsi"/>
          <w:sz w:val="24"/>
          <w:szCs w:val="24"/>
        </w:rPr>
        <w:t xml:space="preserve">          </w:t>
      </w:r>
      <w:r w:rsidR="00902E3B" w:rsidRPr="00C813A3">
        <w:rPr>
          <w:rFonts w:asciiTheme="minorHAnsi" w:hAnsiTheme="minorHAnsi" w:cstheme="minorHAnsi"/>
          <w:sz w:val="24"/>
          <w:szCs w:val="24"/>
        </w:rPr>
        <w:t xml:space="preserve">Ostatnim etapem projektu było przedstawienie propozycji dalszych badań i rozwijania platformy. </w:t>
      </w:r>
      <w:r w:rsidR="00B14055" w:rsidRPr="00C813A3">
        <w:rPr>
          <w:rFonts w:asciiTheme="minorHAnsi" w:hAnsiTheme="minorHAnsi" w:cstheme="minorHAnsi"/>
          <w:sz w:val="24"/>
          <w:szCs w:val="24"/>
        </w:rPr>
        <w:t>P</w:t>
      </w:r>
      <w:r w:rsidR="00902E3B" w:rsidRPr="00C813A3">
        <w:rPr>
          <w:rFonts w:asciiTheme="minorHAnsi" w:hAnsiTheme="minorHAnsi" w:cstheme="minorHAnsi"/>
          <w:sz w:val="24"/>
          <w:szCs w:val="24"/>
        </w:rPr>
        <w:t xml:space="preserve">ropozycją jest badanie odporności na zakłócenia. Polega </w:t>
      </w:r>
      <w:r w:rsidR="00B14055" w:rsidRPr="00C813A3">
        <w:rPr>
          <w:rFonts w:asciiTheme="minorHAnsi" w:hAnsiTheme="minorHAnsi" w:cstheme="minorHAnsi"/>
          <w:sz w:val="24"/>
          <w:szCs w:val="24"/>
        </w:rPr>
        <w:t>ona</w:t>
      </w:r>
      <w:r w:rsidR="00902E3B" w:rsidRPr="00C813A3">
        <w:rPr>
          <w:rFonts w:asciiTheme="minorHAnsi" w:hAnsiTheme="minorHAnsi" w:cstheme="minorHAnsi"/>
          <w:sz w:val="24"/>
          <w:szCs w:val="24"/>
        </w:rPr>
        <w:t xml:space="preserve"> na generowaniu zmodulowanego sygnału zagłuszającego o określone częstotliwości, za pomocą generatora sygnałów o kontrolowanej mocy nadawczej i wysyłaniem go w stronę elementów platformy</w:t>
      </w:r>
      <w:r w:rsidR="000920CA" w:rsidRPr="00C813A3">
        <w:rPr>
          <w:rFonts w:asciiTheme="minorHAnsi" w:hAnsiTheme="minorHAnsi" w:cstheme="minorHAnsi"/>
          <w:sz w:val="24"/>
          <w:szCs w:val="24"/>
        </w:rPr>
        <w:t xml:space="preserve"> (Rys. 10.1)</w:t>
      </w:r>
      <w:r w:rsidR="00902E3B" w:rsidRPr="00C813A3">
        <w:rPr>
          <w:rFonts w:asciiTheme="minorHAnsi" w:hAnsiTheme="minorHAnsi" w:cstheme="minorHAnsi"/>
          <w:sz w:val="24"/>
          <w:szCs w:val="24"/>
        </w:rPr>
        <w:t xml:space="preserve">. Przy stopniowym zwiększaniu mocy </w:t>
      </w:r>
      <w:r w:rsidR="00B14055" w:rsidRPr="00C813A3">
        <w:rPr>
          <w:rFonts w:asciiTheme="minorHAnsi" w:hAnsiTheme="minorHAnsi" w:cstheme="minorHAnsi"/>
          <w:sz w:val="24"/>
          <w:szCs w:val="24"/>
        </w:rPr>
        <w:t>sygnału zagłuszającego należy sprawdzać przy jakiej wartości odbiorniki odbierać dane od nadajników.</w:t>
      </w:r>
    </w:p>
    <w:p w14:paraId="3242F00A" w14:textId="7F58A939" w:rsidR="006669EA" w:rsidRPr="00C813A3" w:rsidRDefault="006669EA">
      <w:pPr>
        <w:rPr>
          <w:rFonts w:asciiTheme="minorHAnsi" w:hAnsiTheme="minorHAnsi" w:cstheme="minorHAnsi"/>
          <w:sz w:val="24"/>
          <w:szCs w:val="24"/>
        </w:rPr>
      </w:pPr>
      <w:r w:rsidRPr="00C813A3">
        <w:rPr>
          <w:rFonts w:asciiTheme="minorHAnsi" w:hAnsiTheme="minorHAnsi" w:cstheme="minorHAnsi"/>
          <w:sz w:val="24"/>
          <w:szCs w:val="24"/>
        </w:rPr>
        <w:br w:type="page"/>
      </w:r>
    </w:p>
    <w:p w14:paraId="0760E520" w14:textId="77777777" w:rsidR="006669EA" w:rsidRPr="00C813A3" w:rsidRDefault="006669EA" w:rsidP="006669EA">
      <w:pPr>
        <w:spacing w:line="360" w:lineRule="auto"/>
        <w:jc w:val="both"/>
        <w:rPr>
          <w:rFonts w:asciiTheme="minorHAnsi" w:hAnsiTheme="minorHAnsi" w:cstheme="minorHAnsi"/>
          <w:sz w:val="24"/>
          <w:szCs w:val="24"/>
        </w:rPr>
      </w:pPr>
    </w:p>
    <w:p w14:paraId="1483149F" w14:textId="704F0060" w:rsidR="003D5A6E" w:rsidRPr="00C813A3" w:rsidRDefault="00910D17" w:rsidP="007A74A7">
      <w:pPr>
        <w:pStyle w:val="Heading1"/>
        <w:rPr>
          <w:rFonts w:asciiTheme="minorHAnsi" w:hAnsiTheme="minorHAnsi" w:cstheme="minorHAnsi"/>
        </w:rPr>
      </w:pPr>
      <w:bookmarkStart w:id="253" w:name="_Toc43645511"/>
      <w:bookmarkStart w:id="254" w:name="_Toc43645603"/>
      <w:r w:rsidRPr="00C813A3">
        <w:rPr>
          <w:rFonts w:asciiTheme="minorHAnsi" w:hAnsiTheme="minorHAnsi" w:cstheme="minorHAnsi"/>
        </w:rPr>
        <w:t>B</w:t>
      </w:r>
      <w:r w:rsidR="001D0F1E" w:rsidRPr="00C813A3">
        <w:rPr>
          <w:rFonts w:asciiTheme="minorHAnsi" w:hAnsiTheme="minorHAnsi" w:cstheme="minorHAnsi"/>
        </w:rPr>
        <w:t>ibliografia</w:t>
      </w:r>
      <w:bookmarkEnd w:id="253"/>
      <w:bookmarkEnd w:id="254"/>
    </w:p>
    <w:p w14:paraId="69B8E175" w14:textId="12543D69"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[1] ITU-T Y.2060, „Overview of the Internet of things”</w:t>
      </w:r>
    </w:p>
    <w:p w14:paraId="74AE2D94"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[2] „The „Only” Coke Machine on the Internet”, Carnegie Mellon University, https://www.cs.cmu.edu/~coke/history_long.txt [ostatni dostęp: 01.05.2020r.]</w:t>
      </w:r>
    </w:p>
    <w:p w14:paraId="59176C11"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[3] Ashton Kevin, „That „Internet of Things” Thing”, https://www.rfidjournal.com/that-internet-of-things-thing [ostatni dostęp: 01.05.20202r.]</w:t>
      </w:r>
    </w:p>
    <w:p w14:paraId="7299B831"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[4] Evans Dave, „The Internet of Things How the Next Evolution of the Internet Is changing Everything”, https://www.cisco.com/c/dam/en_us/about/ac79/docs/innov/IoT_IBSG_0411FINAL.pdf [ostatni dostęp: 01.05.2020r.]</w:t>
      </w:r>
    </w:p>
    <w:p w14:paraId="0E3C1ED9"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[5] Department of Information Technology, Krirk University, „Internet of Things: A review of applications &amp; technologies”</w:t>
      </w:r>
    </w:p>
    <w:p w14:paraId="337825CD" w14:textId="77777777" w:rsidR="00951750" w:rsidRPr="00C813A3" w:rsidRDefault="00951750"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[6] System HomeKit, https://developer.apple.com/homekit/ [ostatni dostęp: 05.05.2020r.]</w:t>
      </w:r>
    </w:p>
    <w:p w14:paraId="234F0171"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[7] Jason Baker, „6 open source home automation tools”, https://opensource.com/tools/home-automation [ostatni dostęp: 05.05.2020r.]</w:t>
      </w:r>
    </w:p>
    <w:p w14:paraId="28F708F8"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[8] Demiris, G; Hensel, K, „Technologies for an aging society: a systematic review of "smart home" applications.”, IMIA Yearbook of Medical Informatics 2008</w:t>
      </w:r>
    </w:p>
    <w:p w14:paraId="281FDF6C" w14:textId="77777777" w:rsidR="00951750"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[9] Aburukba, Raafat; Al-Ali, A. R.; Kandil, Nourhan; AbuDamis, Diala, „Configurable ZigBee-based control system for people with multiple disabilities in smart homes”</w:t>
      </w:r>
    </w:p>
    <w:p w14:paraId="7CA8D334" w14:textId="481BCBBE" w:rsidR="00C34BA4" w:rsidRPr="00C813A3" w:rsidRDefault="0095175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[10] da Costa, CA; Pasluosta, CF; Eskofier, B; da Silva, DB; da Rosa Righi, „Internet of Health Things: Toward intelligent vital signs monitoring in hospital wards”, Artificial Intelligence in Medicine</w:t>
      </w:r>
    </w:p>
    <w:p w14:paraId="6D641468" w14:textId="4D4AE5AB" w:rsidR="00F4653F" w:rsidRPr="00C813A3" w:rsidRDefault="00F4653F"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[11] “LoRa Modulation Basics”, Semtech Corporation, dostępny pod adresem: https://web.archive.org/web/20190718200516/https://www.semtech.com/uploads/documents/an1200.22.pdf [ostatni dostęp 13.05.2020r.]</w:t>
      </w:r>
    </w:p>
    <w:p w14:paraId="1B1C35E9" w14:textId="77777777" w:rsidR="004A63FA" w:rsidRPr="00C813A3" w:rsidRDefault="004A63FA"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 xml:space="preserve">[12] Alireza Zourmand, Chan Wai Hung, Adrew Lai Kun Hing, Mohamman AbdulRegman, “Internet of Things (IoT) using LoRa technology”, dostępne pod adresem: </w:t>
      </w:r>
    </w:p>
    <w:p w14:paraId="4D599E12" w14:textId="0B09BC99" w:rsidR="004A63FA" w:rsidRPr="00C813A3" w:rsidRDefault="004A63FA"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https://ieeexplore.ieee.org/stamp/stamp.jsp?tp=&amp;arnumber=8825008 [ostatni dostęp: 14.05.2020r.]</w:t>
      </w:r>
    </w:p>
    <w:p w14:paraId="0F94FBBF" w14:textId="4B46B390" w:rsidR="00893A94" w:rsidRPr="00C813A3" w:rsidRDefault="00893A94"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 xml:space="preserve">[13] </w:t>
      </w:r>
      <w:r w:rsidR="00771DD8" w:rsidRPr="00C813A3">
        <w:rPr>
          <w:rFonts w:asciiTheme="minorHAnsi" w:hAnsiTheme="minorHAnsi" w:cstheme="minorHAnsi"/>
          <w:sz w:val="22"/>
          <w:szCs w:val="22"/>
        </w:rPr>
        <w:t>“</w:t>
      </w:r>
      <w:r w:rsidRPr="00C813A3">
        <w:rPr>
          <w:rFonts w:asciiTheme="minorHAnsi" w:hAnsiTheme="minorHAnsi" w:cstheme="minorHAnsi"/>
          <w:sz w:val="22"/>
          <w:szCs w:val="22"/>
        </w:rPr>
        <w:t>Grove LoRa radio user manual</w:t>
      </w:r>
      <w:r w:rsidR="00771DD8" w:rsidRPr="00C813A3">
        <w:rPr>
          <w:rFonts w:asciiTheme="minorHAnsi" w:hAnsiTheme="minorHAnsi" w:cstheme="minorHAnsi"/>
          <w:sz w:val="22"/>
          <w:szCs w:val="22"/>
        </w:rPr>
        <w:t>”</w:t>
      </w:r>
      <w:r w:rsidRPr="00C813A3">
        <w:rPr>
          <w:rFonts w:asciiTheme="minorHAnsi" w:hAnsiTheme="minorHAnsi" w:cstheme="minorHAnsi"/>
          <w:sz w:val="22"/>
          <w:szCs w:val="22"/>
        </w:rPr>
        <w:t>, https://wiki.seeedstudio.com/Grove_LoRa_Radio/ [ostatni dostęp: 15.05.2020r.]</w:t>
      </w:r>
    </w:p>
    <w:p w14:paraId="7ABE433F" w14:textId="4284956A" w:rsidR="00DD3A7F" w:rsidRPr="00C813A3" w:rsidRDefault="00DD3A7F"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 xml:space="preserve">[14] </w:t>
      </w:r>
      <w:r w:rsidR="00771DD8" w:rsidRPr="00C813A3">
        <w:rPr>
          <w:rFonts w:asciiTheme="minorHAnsi" w:hAnsiTheme="minorHAnsi" w:cstheme="minorHAnsi"/>
          <w:sz w:val="22"/>
          <w:szCs w:val="22"/>
        </w:rPr>
        <w:t>“</w:t>
      </w:r>
      <w:r w:rsidRPr="00C813A3">
        <w:rPr>
          <w:rFonts w:asciiTheme="minorHAnsi" w:hAnsiTheme="minorHAnsi" w:cstheme="minorHAnsi"/>
          <w:sz w:val="22"/>
          <w:szCs w:val="22"/>
        </w:rPr>
        <w:t>DFRobot FireBeetle specification</w:t>
      </w:r>
      <w:r w:rsidR="00771DD8" w:rsidRPr="00C813A3">
        <w:rPr>
          <w:rFonts w:asciiTheme="minorHAnsi" w:hAnsiTheme="minorHAnsi" w:cstheme="minorHAnsi"/>
          <w:sz w:val="22"/>
          <w:szCs w:val="22"/>
        </w:rPr>
        <w:t>”</w:t>
      </w:r>
      <w:r w:rsidRPr="00C813A3">
        <w:rPr>
          <w:rFonts w:asciiTheme="minorHAnsi" w:hAnsiTheme="minorHAnsi" w:cstheme="minorHAnsi"/>
          <w:sz w:val="22"/>
          <w:szCs w:val="22"/>
        </w:rPr>
        <w:t>, https://wiki.dfrobot.com/FireBeetle_Covers-LoRa_Radio_433MHz_SKU_TEL0121 [ostatni dostęp: 14.05.2020r.]</w:t>
      </w:r>
    </w:p>
    <w:p w14:paraId="26D0F083" w14:textId="0D21F87F" w:rsidR="00356D2A" w:rsidRPr="00C813A3" w:rsidRDefault="00356D2A"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 xml:space="preserve">[15] </w:t>
      </w:r>
      <w:r w:rsidR="00771DD8" w:rsidRPr="00C813A3">
        <w:rPr>
          <w:rFonts w:asciiTheme="minorHAnsi" w:hAnsiTheme="minorHAnsi" w:cstheme="minorHAnsi"/>
          <w:sz w:val="22"/>
          <w:szCs w:val="22"/>
          <w:lang w:val="en-US"/>
        </w:rPr>
        <w:t>“</w:t>
      </w:r>
      <w:r w:rsidRPr="00C813A3">
        <w:rPr>
          <w:rFonts w:asciiTheme="minorHAnsi" w:hAnsiTheme="minorHAnsi" w:cstheme="minorHAnsi"/>
          <w:sz w:val="22"/>
          <w:szCs w:val="22"/>
          <w:lang w:val="en-US"/>
        </w:rPr>
        <w:t>HC-12 Wireless Serial Port Communication Module User Manual</w:t>
      </w:r>
      <w:r w:rsidR="00771DD8" w:rsidRPr="00C813A3">
        <w:rPr>
          <w:rFonts w:asciiTheme="minorHAnsi" w:hAnsiTheme="minorHAnsi" w:cstheme="minorHAnsi"/>
          <w:sz w:val="22"/>
          <w:szCs w:val="22"/>
          <w:lang w:val="en-US"/>
        </w:rPr>
        <w:t>”</w:t>
      </w:r>
    </w:p>
    <w:p w14:paraId="3410AC34" w14:textId="21C90185" w:rsidR="00AA69D7" w:rsidRPr="00C813A3" w:rsidRDefault="00AA69D7"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 xml:space="preserve">[16] </w:t>
      </w:r>
      <w:r w:rsidR="00771DD8" w:rsidRPr="00C813A3">
        <w:rPr>
          <w:rFonts w:asciiTheme="minorHAnsi" w:hAnsiTheme="minorHAnsi" w:cstheme="minorHAnsi"/>
          <w:sz w:val="22"/>
          <w:szCs w:val="22"/>
          <w:lang w:val="en-US"/>
        </w:rPr>
        <w:t>“</w:t>
      </w:r>
      <w:r w:rsidRPr="00C813A3">
        <w:rPr>
          <w:rFonts w:asciiTheme="minorHAnsi" w:hAnsiTheme="minorHAnsi" w:cstheme="minorHAnsi"/>
          <w:sz w:val="22"/>
          <w:szCs w:val="22"/>
          <w:lang w:val="en-US"/>
        </w:rPr>
        <w:t>NRF24L01 Transceiver Product Specification</w:t>
      </w:r>
      <w:r w:rsidR="00771DD8" w:rsidRPr="00C813A3">
        <w:rPr>
          <w:rFonts w:asciiTheme="minorHAnsi" w:hAnsiTheme="minorHAnsi" w:cstheme="minorHAnsi"/>
          <w:sz w:val="22"/>
          <w:szCs w:val="22"/>
          <w:lang w:val="en-US"/>
        </w:rPr>
        <w:t>”</w:t>
      </w:r>
      <w:r w:rsidRPr="00C813A3">
        <w:rPr>
          <w:rFonts w:asciiTheme="minorHAnsi" w:hAnsiTheme="minorHAnsi" w:cstheme="minorHAnsi"/>
          <w:sz w:val="22"/>
          <w:szCs w:val="22"/>
          <w:lang w:val="en-US"/>
        </w:rPr>
        <w:t>, https://download.kamami.pl/p231723-nRF24L01P_Product_Specification_1_0.pdf [ostatni dostęp 15.05.2020r.]</w:t>
      </w:r>
    </w:p>
    <w:p w14:paraId="62C91AAA" w14:textId="5467BDDA" w:rsidR="00771DD8" w:rsidRPr="00C813A3" w:rsidRDefault="00771DD8"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[17] “IEEE Standard for Low-RateWireless Networks”, https://ieeexplore.ieee.org/stamp/stamp.jsp?tp=&amp;arnumber=8410916 [ostatni dostęp: 19.05.2020]</w:t>
      </w:r>
    </w:p>
    <w:p w14:paraId="2AEB3EAC" w14:textId="50DF49F2" w:rsidR="00771DD8" w:rsidRPr="00C813A3" w:rsidRDefault="00771DD8"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lastRenderedPageBreak/>
        <w:t>[18] C.  Wang, T. Jiang, Q. Zhang, “Performance Analysis of the IEEE 802.15.4 Mac Layer”, in Zigbee Network   Protocols and Applications, CRS Press Taylor &amp; Francis Group, 2014</w:t>
      </w:r>
    </w:p>
    <w:p w14:paraId="2124A946" w14:textId="107EC7C3" w:rsidR="008A2B35" w:rsidRPr="00C813A3" w:rsidRDefault="008A2B35"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[19]</w:t>
      </w:r>
      <w:r w:rsidRPr="00C813A3">
        <w:rPr>
          <w:rFonts w:asciiTheme="minorHAnsi" w:hAnsiTheme="minorHAnsi" w:cstheme="minorHAnsi"/>
          <w:lang w:val="en-US"/>
        </w:rPr>
        <w:t xml:space="preserve"> </w:t>
      </w:r>
      <w:r w:rsidRPr="00C813A3">
        <w:rPr>
          <w:rFonts w:asciiTheme="minorHAnsi" w:hAnsiTheme="minorHAnsi" w:cstheme="minorHAnsi"/>
          <w:sz w:val="22"/>
          <w:szCs w:val="22"/>
          <w:lang w:val="en-US"/>
        </w:rPr>
        <w:t>Abimael Escudero Osorio, Eddi A. García Sánchez, Gustavo Flores García, Sergio F. Hernández Machuca, Pablo S. Luna Lozano, “Evaluation of Wireless Network Based on ZigBee Technology Using XBee Modules”, University of Veracruz, https://ieeexplore.ieee.org/stamp/stamp.jsp?tp=&amp;arnumber=8920468 [ostatni dostęp: 19.05.2020</w:t>
      </w:r>
      <w:r w:rsidR="005E6C14" w:rsidRPr="00C813A3">
        <w:rPr>
          <w:rFonts w:asciiTheme="minorHAnsi" w:hAnsiTheme="minorHAnsi" w:cstheme="minorHAnsi"/>
          <w:sz w:val="22"/>
          <w:szCs w:val="22"/>
          <w:lang w:val="en-US"/>
        </w:rPr>
        <w:t>r.</w:t>
      </w:r>
      <w:r w:rsidRPr="00C813A3">
        <w:rPr>
          <w:rFonts w:asciiTheme="minorHAnsi" w:hAnsiTheme="minorHAnsi" w:cstheme="minorHAnsi"/>
          <w:sz w:val="22"/>
          <w:szCs w:val="22"/>
          <w:lang w:val="en-US"/>
        </w:rPr>
        <w:t>]</w:t>
      </w:r>
    </w:p>
    <w:p w14:paraId="037680C4" w14:textId="64B1E863" w:rsidR="00873E0E" w:rsidRPr="00C813A3" w:rsidRDefault="002F24F2"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[20]</w:t>
      </w:r>
      <w:r w:rsidRPr="00C813A3">
        <w:rPr>
          <w:rFonts w:asciiTheme="minorHAnsi" w:hAnsiTheme="minorHAnsi" w:cstheme="minorHAnsi"/>
          <w:lang w:val="en-US"/>
        </w:rPr>
        <w:t xml:space="preserve"> </w:t>
      </w:r>
      <w:r w:rsidRPr="00C813A3">
        <w:rPr>
          <w:rFonts w:asciiTheme="minorHAnsi" w:hAnsiTheme="minorHAnsi" w:cstheme="minorHAnsi"/>
          <w:sz w:val="22"/>
          <w:szCs w:val="22"/>
          <w:lang w:val="en-US"/>
        </w:rPr>
        <w:t>Phan Minh Linh An and Taehong Kim, “A Study of the Z-Wave Protocol: Implementing Your Own Smart Home Gateway”, School of Information and Communication Engineering Chungbuk National University Cheongju, South Korea, https://ieeexplore.ieee.org/stamp/stamp.jsp?tp=&amp;arnumber=8463281 [ostatni dostęp: 19.05.2020</w:t>
      </w:r>
      <w:r w:rsidR="005E6C14" w:rsidRPr="00C813A3">
        <w:rPr>
          <w:rFonts w:asciiTheme="minorHAnsi" w:hAnsiTheme="minorHAnsi" w:cstheme="minorHAnsi"/>
          <w:sz w:val="22"/>
          <w:szCs w:val="22"/>
          <w:lang w:val="en-US"/>
        </w:rPr>
        <w:t>r.</w:t>
      </w:r>
      <w:r w:rsidRPr="00C813A3">
        <w:rPr>
          <w:rFonts w:asciiTheme="minorHAnsi" w:hAnsiTheme="minorHAnsi" w:cstheme="minorHAnsi"/>
          <w:sz w:val="22"/>
          <w:szCs w:val="22"/>
          <w:lang w:val="en-US"/>
        </w:rPr>
        <w:t>]</w:t>
      </w:r>
    </w:p>
    <w:p w14:paraId="1320519A" w14:textId="3ED8B1E6" w:rsidR="00873E0E" w:rsidRPr="00C813A3" w:rsidRDefault="00873E0E"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[21] Zhe Zheng, Lei Qiao, Liang Wang, “Discussion and Testing of 802.11ah Wireless Communication in Intelligent Substation”, Research Department of Smart Chip, https://ieeexplore.ieee.org/stamp/stamp.jsp?tp=&amp;arnumber=8403453 [ostatni dostęp: 19.05.2020</w:t>
      </w:r>
      <w:r w:rsidR="005E6C14" w:rsidRPr="00C813A3">
        <w:rPr>
          <w:rFonts w:asciiTheme="minorHAnsi" w:hAnsiTheme="minorHAnsi" w:cstheme="minorHAnsi"/>
          <w:sz w:val="22"/>
          <w:szCs w:val="22"/>
          <w:lang w:val="en-US"/>
        </w:rPr>
        <w:t>r.</w:t>
      </w:r>
      <w:r w:rsidRPr="00C813A3">
        <w:rPr>
          <w:rFonts w:asciiTheme="minorHAnsi" w:hAnsiTheme="minorHAnsi" w:cstheme="minorHAnsi"/>
          <w:sz w:val="22"/>
          <w:szCs w:val="22"/>
          <w:lang w:val="en-US"/>
        </w:rPr>
        <w:t>]</w:t>
      </w:r>
    </w:p>
    <w:p w14:paraId="2A55386E" w14:textId="64077D9F" w:rsidR="00E9064F" w:rsidRPr="00C813A3" w:rsidRDefault="00E9064F"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[22] “LoRa RFM96W transceiver module description”, https://github.com/TomaszBorusiewicz/praca_magisterska/blob/master/dokumentacje/RFM96W-V2.0.pdf [ostatni dostęp: 21.05.2020</w:t>
      </w:r>
      <w:r w:rsidR="005E6C14" w:rsidRPr="00C813A3">
        <w:rPr>
          <w:rFonts w:asciiTheme="minorHAnsi" w:hAnsiTheme="minorHAnsi" w:cstheme="minorHAnsi"/>
          <w:sz w:val="22"/>
          <w:szCs w:val="22"/>
          <w:lang w:val="en-US"/>
        </w:rPr>
        <w:t>r.</w:t>
      </w:r>
      <w:r w:rsidRPr="00C813A3">
        <w:rPr>
          <w:rFonts w:asciiTheme="minorHAnsi" w:hAnsiTheme="minorHAnsi" w:cstheme="minorHAnsi"/>
          <w:sz w:val="22"/>
          <w:szCs w:val="22"/>
          <w:lang w:val="en-US"/>
        </w:rPr>
        <w:t>]</w:t>
      </w:r>
    </w:p>
    <w:p w14:paraId="2C7E9D5B" w14:textId="6CCAFB67" w:rsidR="00E9064F" w:rsidRPr="00C813A3" w:rsidRDefault="00E9064F"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 xml:space="preserve">[23] “XBee </w:t>
      </w:r>
      <w:r w:rsidR="005E6C14" w:rsidRPr="00C813A3">
        <w:rPr>
          <w:rFonts w:asciiTheme="minorHAnsi" w:hAnsiTheme="minorHAnsi" w:cstheme="minorHAnsi"/>
          <w:sz w:val="22"/>
          <w:szCs w:val="22"/>
          <w:lang w:val="en-US"/>
        </w:rPr>
        <w:t>Pro S1 User Manual</w:t>
      </w:r>
      <w:r w:rsidRPr="00C813A3">
        <w:rPr>
          <w:rFonts w:asciiTheme="minorHAnsi" w:hAnsiTheme="minorHAnsi" w:cstheme="minorHAnsi"/>
          <w:sz w:val="22"/>
          <w:szCs w:val="22"/>
          <w:lang w:val="en-US"/>
        </w:rPr>
        <w:t>”</w:t>
      </w:r>
      <w:r w:rsidR="005E6C14" w:rsidRPr="00C813A3">
        <w:rPr>
          <w:rFonts w:asciiTheme="minorHAnsi" w:hAnsiTheme="minorHAnsi" w:cstheme="minorHAnsi"/>
          <w:sz w:val="22"/>
          <w:szCs w:val="22"/>
          <w:lang w:val="en-US"/>
        </w:rPr>
        <w:t>, https://github.com/TomaszBorusiewicz/praca_magisterska/blob/master/dokumentacje/Xbee_user_manual.pdf [ostatni dostęp: 21.05.2020r.]</w:t>
      </w:r>
    </w:p>
    <w:p w14:paraId="421B85BF" w14:textId="00BF6CF2" w:rsidR="000175BF" w:rsidRPr="00C813A3" w:rsidRDefault="000175BF"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[24]</w:t>
      </w:r>
      <w:r w:rsidRPr="00C813A3">
        <w:rPr>
          <w:rFonts w:asciiTheme="minorHAnsi" w:hAnsiTheme="minorHAnsi" w:cstheme="minorHAnsi"/>
        </w:rPr>
        <w:t xml:space="preserve"> </w:t>
      </w:r>
      <w:r w:rsidRPr="00C813A3">
        <w:rPr>
          <w:rFonts w:asciiTheme="minorHAnsi" w:hAnsiTheme="minorHAnsi" w:cstheme="minorHAnsi"/>
          <w:sz w:val="22"/>
          <w:szCs w:val="22"/>
        </w:rPr>
        <w:t xml:space="preserve">Oficjalna dokumentacja urządzenia Arduino </w:t>
      </w:r>
      <w:r w:rsidR="006669EA" w:rsidRPr="00C813A3">
        <w:rPr>
          <w:rFonts w:asciiTheme="minorHAnsi" w:hAnsiTheme="minorHAnsi" w:cstheme="minorHAnsi"/>
          <w:sz w:val="22"/>
          <w:szCs w:val="22"/>
        </w:rPr>
        <w:t>Uno</w:t>
      </w:r>
      <w:r w:rsidRPr="00C813A3">
        <w:rPr>
          <w:rFonts w:asciiTheme="minorHAnsi" w:hAnsiTheme="minorHAnsi" w:cstheme="minorHAnsi"/>
          <w:sz w:val="22"/>
          <w:szCs w:val="22"/>
        </w:rPr>
        <w:t>, https://store.arduino.cc/arduino-</w:t>
      </w:r>
      <w:r w:rsidR="006669EA" w:rsidRPr="00C813A3">
        <w:rPr>
          <w:rFonts w:asciiTheme="minorHAnsi" w:hAnsiTheme="minorHAnsi" w:cstheme="minorHAnsi"/>
          <w:sz w:val="22"/>
          <w:szCs w:val="22"/>
        </w:rPr>
        <w:t>Uno</w:t>
      </w:r>
      <w:r w:rsidRPr="00C813A3">
        <w:rPr>
          <w:rFonts w:asciiTheme="minorHAnsi" w:hAnsiTheme="minorHAnsi" w:cstheme="minorHAnsi"/>
          <w:sz w:val="22"/>
          <w:szCs w:val="22"/>
        </w:rPr>
        <w:t>-rev3 [ostatni dostęp: 21.05.2020]</w:t>
      </w:r>
    </w:p>
    <w:p w14:paraId="7CBB29C9" w14:textId="613947B5" w:rsidR="00196D30" w:rsidRPr="00C813A3" w:rsidRDefault="00196D30"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 xml:space="preserve">[25] Oficjalna dokumentacja urządzenia Arduino </w:t>
      </w:r>
      <w:r w:rsidR="00AC3DF6" w:rsidRPr="00C813A3">
        <w:rPr>
          <w:rFonts w:asciiTheme="minorHAnsi" w:hAnsiTheme="minorHAnsi" w:cstheme="minorHAnsi"/>
          <w:sz w:val="22"/>
          <w:szCs w:val="22"/>
        </w:rPr>
        <w:t>Mega 2560</w:t>
      </w:r>
      <w:r w:rsidRPr="00C813A3">
        <w:rPr>
          <w:rFonts w:asciiTheme="minorHAnsi" w:hAnsiTheme="minorHAnsi" w:cstheme="minorHAnsi"/>
          <w:sz w:val="22"/>
          <w:szCs w:val="22"/>
        </w:rPr>
        <w:t>, https://store.arduino.cc/arduino-mega-2560-rev3 [ostatni dostęp: 21.05.2020]</w:t>
      </w:r>
    </w:p>
    <w:p w14:paraId="6F6510D8" w14:textId="2AE61046" w:rsidR="000B3549" w:rsidRPr="00C813A3" w:rsidRDefault="000B3549"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[26]</w:t>
      </w:r>
      <w:r w:rsidR="00F75C4C" w:rsidRPr="00C813A3">
        <w:rPr>
          <w:rFonts w:asciiTheme="minorHAnsi" w:hAnsiTheme="minorHAnsi" w:cstheme="minorHAnsi"/>
          <w:sz w:val="22"/>
          <w:szCs w:val="22"/>
        </w:rPr>
        <w:t xml:space="preserve"> Oficjalna dokumentacja urządzenia </w:t>
      </w:r>
      <w:r w:rsidR="00C62BE2" w:rsidRPr="00C813A3">
        <w:rPr>
          <w:rFonts w:asciiTheme="minorHAnsi" w:hAnsiTheme="minorHAnsi" w:cstheme="minorHAnsi"/>
          <w:sz w:val="22"/>
          <w:szCs w:val="22"/>
        </w:rPr>
        <w:t>SparkFun</w:t>
      </w:r>
      <w:r w:rsidR="00F75C4C" w:rsidRPr="00C813A3">
        <w:rPr>
          <w:rFonts w:asciiTheme="minorHAnsi" w:hAnsiTheme="minorHAnsi" w:cstheme="minorHAnsi"/>
          <w:sz w:val="22"/>
          <w:szCs w:val="22"/>
        </w:rPr>
        <w:t xml:space="preserve"> Fio v3,</w:t>
      </w:r>
      <w:r w:rsidRPr="00C813A3">
        <w:rPr>
          <w:rFonts w:asciiTheme="minorHAnsi" w:hAnsiTheme="minorHAnsi" w:cstheme="minorHAnsi"/>
          <w:sz w:val="22"/>
          <w:szCs w:val="22"/>
        </w:rPr>
        <w:t xml:space="preserve"> </w:t>
      </w:r>
      <w:r w:rsidR="00F75C4C" w:rsidRPr="00C813A3">
        <w:rPr>
          <w:rFonts w:asciiTheme="minorHAnsi" w:hAnsiTheme="minorHAnsi" w:cstheme="minorHAnsi"/>
          <w:sz w:val="22"/>
          <w:szCs w:val="22"/>
        </w:rPr>
        <w:t>https://cdn.</w:t>
      </w:r>
      <w:r w:rsidR="00C62BE2" w:rsidRPr="00C813A3">
        <w:rPr>
          <w:rFonts w:asciiTheme="minorHAnsi" w:hAnsiTheme="minorHAnsi" w:cstheme="minorHAnsi"/>
          <w:sz w:val="22"/>
          <w:szCs w:val="22"/>
        </w:rPr>
        <w:t>SparkFun</w:t>
      </w:r>
      <w:r w:rsidR="00F75C4C" w:rsidRPr="00C813A3">
        <w:rPr>
          <w:rFonts w:asciiTheme="minorHAnsi" w:hAnsiTheme="minorHAnsi" w:cstheme="minorHAnsi"/>
          <w:sz w:val="22"/>
          <w:szCs w:val="22"/>
        </w:rPr>
        <w:t>.com/datasheets/Components/General%20IC/33244_SPCN.pdf [ostatni dostęp: 21.05.2020r.]</w:t>
      </w:r>
    </w:p>
    <w:p w14:paraId="0D4B9630" w14:textId="40073872" w:rsidR="00111EB1" w:rsidRPr="00C813A3" w:rsidRDefault="00111EB1"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[27]</w:t>
      </w:r>
      <w:r w:rsidR="00E06B99" w:rsidRPr="00C813A3">
        <w:rPr>
          <w:rFonts w:asciiTheme="minorHAnsi" w:hAnsiTheme="minorHAnsi" w:cstheme="minorHAnsi"/>
          <w:sz w:val="22"/>
          <w:szCs w:val="22"/>
        </w:rPr>
        <w:t xml:space="preserve"> Oficjalna dokumentacja urządzenia Raspberry pi zero w, https://www.raspberrypi.org/products/raspberry-pi-zero-w/ [ostatni dostęp: 21.05.2020r.]</w:t>
      </w:r>
    </w:p>
    <w:p w14:paraId="700D3B43" w14:textId="5EE420C8" w:rsidR="00AC1575" w:rsidRPr="00C813A3" w:rsidRDefault="00AC1575"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t>[28] “DHT22 sensor documentation”, https://cdn-shop.adafruit.com/datasheets/Digital+humidity+and+temperature+sensor+AM2302.pdf [ostatni dostęp: 21.05.2020r.]</w:t>
      </w:r>
    </w:p>
    <w:p w14:paraId="70CA8D2B" w14:textId="56F72B05" w:rsidR="00AE17ED" w:rsidRPr="00C813A3" w:rsidRDefault="00AE17ED"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t>[29] “Developer Survey Results”, https://insights.stackoverflow.com/survey/2019#technology [ostatni dostęp: 23.05.2020]</w:t>
      </w:r>
    </w:p>
    <w:p w14:paraId="633A55CD" w14:textId="77777777" w:rsidR="000947A0" w:rsidRPr="00C813A3" w:rsidRDefault="000947A0" w:rsidP="006D01BD">
      <w:pPr>
        <w:spacing w:line="360" w:lineRule="auto"/>
        <w:rPr>
          <w:rFonts w:asciiTheme="minorHAnsi" w:hAnsiTheme="minorHAnsi" w:cstheme="minorHAnsi"/>
          <w:sz w:val="22"/>
          <w:szCs w:val="22"/>
          <w:lang w:val="en-US"/>
        </w:rPr>
      </w:pPr>
    </w:p>
    <w:p w14:paraId="0392CD19" w14:textId="2E0CB4D6" w:rsidR="000947A0" w:rsidRPr="00C813A3" w:rsidRDefault="000947A0" w:rsidP="006D01BD">
      <w:pPr>
        <w:spacing w:line="360" w:lineRule="auto"/>
        <w:rPr>
          <w:rFonts w:asciiTheme="minorHAnsi" w:hAnsiTheme="minorHAnsi" w:cstheme="minorHAnsi"/>
          <w:sz w:val="22"/>
          <w:szCs w:val="22"/>
          <w:lang w:val="en-US"/>
        </w:rPr>
      </w:pPr>
      <w:r w:rsidRPr="00C813A3">
        <w:rPr>
          <w:rFonts w:asciiTheme="minorHAnsi" w:hAnsiTheme="minorHAnsi" w:cstheme="minorHAnsi"/>
          <w:sz w:val="22"/>
          <w:szCs w:val="22"/>
          <w:lang w:val="en-US"/>
        </w:rPr>
        <w:br w:type="page"/>
      </w:r>
    </w:p>
    <w:p w14:paraId="38823582" w14:textId="4B7F2AF5" w:rsidR="007C428B" w:rsidRPr="00C813A3" w:rsidRDefault="00E4300B" w:rsidP="007A74A7">
      <w:pPr>
        <w:pStyle w:val="Heading1"/>
        <w:numPr>
          <w:ilvl w:val="0"/>
          <w:numId w:val="0"/>
        </w:numPr>
        <w:rPr>
          <w:rFonts w:asciiTheme="minorHAnsi" w:hAnsiTheme="minorHAnsi" w:cstheme="minorHAnsi"/>
        </w:rPr>
      </w:pPr>
      <w:bookmarkStart w:id="255" w:name="_Toc43645512"/>
      <w:bookmarkStart w:id="256" w:name="_Toc43645604"/>
      <w:r w:rsidRPr="00C813A3">
        <w:rPr>
          <w:rFonts w:asciiTheme="minorHAnsi" w:hAnsiTheme="minorHAnsi" w:cstheme="minorHAnsi"/>
        </w:rPr>
        <w:lastRenderedPageBreak/>
        <w:t>SPIS RYSUNKÓW</w:t>
      </w:r>
      <w:bookmarkEnd w:id="255"/>
      <w:bookmarkEnd w:id="256"/>
    </w:p>
    <w:p w14:paraId="580ABB04" w14:textId="2B201CDF" w:rsidR="007A74A7" w:rsidRPr="00C813A3" w:rsidRDefault="000947A0">
      <w:pPr>
        <w:pStyle w:val="TableofFigures"/>
        <w:tabs>
          <w:tab w:val="right" w:leader="dot" w:pos="9628"/>
        </w:tabs>
        <w:rPr>
          <w:rFonts w:asciiTheme="minorHAnsi" w:eastAsiaTheme="minorEastAsia" w:hAnsiTheme="minorHAnsi" w:cstheme="minorHAnsi"/>
          <w:noProof/>
          <w:sz w:val="22"/>
          <w:szCs w:val="22"/>
          <w:lang w:val="en-US" w:eastAsia="en-US"/>
        </w:rPr>
      </w:pPr>
      <w:r w:rsidRPr="00C813A3">
        <w:rPr>
          <w:rFonts w:asciiTheme="minorHAnsi" w:hAnsiTheme="minorHAnsi" w:cstheme="minorHAnsi"/>
        </w:rPr>
        <w:fldChar w:fldCharType="begin"/>
      </w:r>
      <w:r w:rsidRPr="00C813A3">
        <w:rPr>
          <w:rFonts w:asciiTheme="minorHAnsi" w:hAnsiTheme="minorHAnsi" w:cstheme="minorHAnsi"/>
        </w:rPr>
        <w:instrText xml:space="preserve"> TOC \h \z \c "Rys." </w:instrText>
      </w:r>
      <w:r w:rsidRPr="00C813A3">
        <w:rPr>
          <w:rFonts w:asciiTheme="minorHAnsi" w:hAnsiTheme="minorHAnsi" w:cstheme="minorHAnsi"/>
        </w:rPr>
        <w:fldChar w:fldCharType="separate"/>
      </w:r>
      <w:hyperlink w:anchor="_Toc43645413" w:history="1">
        <w:r w:rsidR="007A74A7" w:rsidRPr="00C813A3">
          <w:rPr>
            <w:rStyle w:val="Hyperlink"/>
            <w:rFonts w:asciiTheme="minorHAnsi" w:hAnsiTheme="minorHAnsi" w:cstheme="minorHAnsi"/>
            <w:i/>
            <w:iCs/>
            <w:noProof/>
          </w:rPr>
          <w:t>Rys. 3.1 - Mikrokontroler Feather M0 z modułem RFM9x LoRa firmy Adafruit</w:t>
        </w:r>
        <w:r w:rsidR="007A74A7" w:rsidRPr="00C813A3">
          <w:rPr>
            <w:rFonts w:asciiTheme="minorHAnsi" w:hAnsiTheme="minorHAnsi" w:cstheme="minorHAnsi"/>
            <w:noProof/>
            <w:webHidden/>
          </w:rPr>
          <w:tab/>
        </w:r>
        <w:r w:rsidR="007A74A7" w:rsidRPr="00C813A3">
          <w:rPr>
            <w:rFonts w:asciiTheme="minorHAnsi" w:hAnsiTheme="minorHAnsi" w:cstheme="minorHAnsi"/>
            <w:noProof/>
            <w:webHidden/>
          </w:rPr>
          <w:fldChar w:fldCharType="begin"/>
        </w:r>
        <w:r w:rsidR="007A74A7" w:rsidRPr="00C813A3">
          <w:rPr>
            <w:rFonts w:asciiTheme="minorHAnsi" w:hAnsiTheme="minorHAnsi" w:cstheme="minorHAnsi"/>
            <w:noProof/>
            <w:webHidden/>
          </w:rPr>
          <w:instrText xml:space="preserve"> PAGEREF _Toc43645413 \h </w:instrText>
        </w:r>
        <w:r w:rsidR="007A74A7" w:rsidRPr="00C813A3">
          <w:rPr>
            <w:rFonts w:asciiTheme="minorHAnsi" w:hAnsiTheme="minorHAnsi" w:cstheme="minorHAnsi"/>
            <w:noProof/>
            <w:webHidden/>
          </w:rPr>
        </w:r>
        <w:r w:rsidR="007A74A7" w:rsidRPr="00C813A3">
          <w:rPr>
            <w:rFonts w:asciiTheme="minorHAnsi" w:hAnsiTheme="minorHAnsi" w:cstheme="minorHAnsi"/>
            <w:noProof/>
            <w:webHidden/>
          </w:rPr>
          <w:fldChar w:fldCharType="separate"/>
        </w:r>
        <w:r w:rsidR="007A74A7" w:rsidRPr="00C813A3">
          <w:rPr>
            <w:rFonts w:asciiTheme="minorHAnsi" w:hAnsiTheme="minorHAnsi" w:cstheme="minorHAnsi"/>
            <w:noProof/>
            <w:webHidden/>
          </w:rPr>
          <w:t>6</w:t>
        </w:r>
        <w:r w:rsidR="007A74A7" w:rsidRPr="00C813A3">
          <w:rPr>
            <w:rFonts w:asciiTheme="minorHAnsi" w:hAnsiTheme="minorHAnsi" w:cstheme="minorHAnsi"/>
            <w:noProof/>
            <w:webHidden/>
          </w:rPr>
          <w:fldChar w:fldCharType="end"/>
        </w:r>
      </w:hyperlink>
    </w:p>
    <w:p w14:paraId="2EB571F4" w14:textId="2F1A3527"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4" w:history="1">
        <w:r w:rsidRPr="00C813A3">
          <w:rPr>
            <w:rStyle w:val="Hyperlink"/>
            <w:rFonts w:asciiTheme="minorHAnsi" w:hAnsiTheme="minorHAnsi" w:cstheme="minorHAnsi"/>
            <w:i/>
            <w:iCs/>
            <w:noProof/>
          </w:rPr>
          <w:t>Rys. 3.2 - Moduł HC-12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_Toc43645414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7</w:t>
        </w:r>
        <w:r w:rsidRPr="00C813A3">
          <w:rPr>
            <w:rFonts w:asciiTheme="minorHAnsi" w:hAnsiTheme="minorHAnsi" w:cstheme="minorHAnsi"/>
            <w:noProof/>
            <w:webHidden/>
          </w:rPr>
          <w:fldChar w:fldCharType="end"/>
        </w:r>
      </w:hyperlink>
    </w:p>
    <w:p w14:paraId="01E16DE5" w14:textId="42683F49"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5" w:history="1">
        <w:r w:rsidRPr="00C813A3">
          <w:rPr>
            <w:rStyle w:val="Hyperlink"/>
            <w:rFonts w:asciiTheme="minorHAnsi" w:hAnsiTheme="minorHAnsi" w:cstheme="minorHAnsi"/>
            <w:i/>
            <w:iCs/>
            <w:noProof/>
          </w:rPr>
          <w:t>Rys. 3.3 - Moduł NRF24L01</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_Toc43645415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8</w:t>
        </w:r>
        <w:r w:rsidRPr="00C813A3">
          <w:rPr>
            <w:rFonts w:asciiTheme="minorHAnsi" w:hAnsiTheme="minorHAnsi" w:cstheme="minorHAnsi"/>
            <w:noProof/>
            <w:webHidden/>
          </w:rPr>
          <w:fldChar w:fldCharType="end"/>
        </w:r>
      </w:hyperlink>
    </w:p>
    <w:p w14:paraId="40418BE9" w14:textId="6CC61B9E"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6" w:history="1">
        <w:r w:rsidRPr="00C813A3">
          <w:rPr>
            <w:rStyle w:val="Hyperlink"/>
            <w:rFonts w:asciiTheme="minorHAnsi" w:hAnsiTheme="minorHAnsi" w:cstheme="minorHAnsi"/>
            <w:i/>
            <w:iCs/>
            <w:noProof/>
          </w:rPr>
          <w:t>Rys. 3.4 - Moduł Xbee z anteną typu chip.</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_Toc43645416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9</w:t>
        </w:r>
        <w:r w:rsidRPr="00C813A3">
          <w:rPr>
            <w:rFonts w:asciiTheme="minorHAnsi" w:hAnsiTheme="minorHAnsi" w:cstheme="minorHAnsi"/>
            <w:noProof/>
            <w:webHidden/>
          </w:rPr>
          <w:fldChar w:fldCharType="end"/>
        </w:r>
      </w:hyperlink>
    </w:p>
    <w:p w14:paraId="2DA13972" w14:textId="5258B248"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7" w:history="1">
        <w:r w:rsidRPr="00C813A3">
          <w:rPr>
            <w:rStyle w:val="Hyperlink"/>
            <w:rFonts w:asciiTheme="minorHAnsi" w:hAnsiTheme="minorHAnsi" w:cstheme="minorHAnsi"/>
            <w:i/>
            <w:iCs/>
            <w:noProof/>
          </w:rPr>
          <w:t>Rys. 3.5 - Moduł Xbee z anteną typu wire.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_Toc43645417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9</w:t>
        </w:r>
        <w:r w:rsidRPr="00C813A3">
          <w:rPr>
            <w:rFonts w:asciiTheme="minorHAnsi" w:hAnsiTheme="minorHAnsi" w:cstheme="minorHAnsi"/>
            <w:noProof/>
            <w:webHidden/>
          </w:rPr>
          <w:fldChar w:fldCharType="end"/>
        </w:r>
      </w:hyperlink>
    </w:p>
    <w:p w14:paraId="1D25A60E" w14:textId="1614E267"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8" w:history="1">
        <w:r w:rsidRPr="00C813A3">
          <w:rPr>
            <w:rStyle w:val="Hyperlink"/>
            <w:rFonts w:asciiTheme="minorHAnsi" w:hAnsiTheme="minorHAnsi" w:cstheme="minorHAnsi"/>
            <w:i/>
            <w:iCs/>
            <w:noProof/>
          </w:rPr>
          <w:t>Rys. 3.6 - Moduł Xbee z anteną typu u.FL.</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_Toc43645418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10</w:t>
        </w:r>
        <w:r w:rsidRPr="00C813A3">
          <w:rPr>
            <w:rFonts w:asciiTheme="minorHAnsi" w:hAnsiTheme="minorHAnsi" w:cstheme="minorHAnsi"/>
            <w:noProof/>
            <w:webHidden/>
          </w:rPr>
          <w:fldChar w:fldCharType="end"/>
        </w:r>
      </w:hyperlink>
    </w:p>
    <w:p w14:paraId="4860202E" w14:textId="2044B839"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19" w:history="1">
        <w:r w:rsidRPr="00C813A3">
          <w:rPr>
            <w:rStyle w:val="Hyperlink"/>
            <w:rFonts w:asciiTheme="minorHAnsi" w:hAnsiTheme="minorHAnsi" w:cstheme="minorHAnsi"/>
            <w:i/>
            <w:iCs/>
            <w:noProof/>
          </w:rPr>
          <w:t>Rys. 3.7 - Moduł Xbee z anteną typu RPSMA.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_Toc43645419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10</w:t>
        </w:r>
        <w:r w:rsidRPr="00C813A3">
          <w:rPr>
            <w:rFonts w:asciiTheme="minorHAnsi" w:hAnsiTheme="minorHAnsi" w:cstheme="minorHAnsi"/>
            <w:noProof/>
            <w:webHidden/>
          </w:rPr>
          <w:fldChar w:fldCharType="end"/>
        </w:r>
      </w:hyperlink>
    </w:p>
    <w:p w14:paraId="2ABF6E49" w14:textId="72048E2A"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0" w:history="1">
        <w:r w:rsidRPr="00C813A3">
          <w:rPr>
            <w:rStyle w:val="Hyperlink"/>
            <w:rFonts w:asciiTheme="minorHAnsi" w:hAnsiTheme="minorHAnsi" w:cstheme="minorHAnsi"/>
            <w:i/>
            <w:iCs/>
            <w:noProof/>
          </w:rPr>
          <w:t>Rys. 3.8 - Moduł Xbee z anteną typu Trace (PCB).</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_Toc43645420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11</w:t>
        </w:r>
        <w:r w:rsidRPr="00C813A3">
          <w:rPr>
            <w:rFonts w:asciiTheme="minorHAnsi" w:hAnsiTheme="minorHAnsi" w:cstheme="minorHAnsi"/>
            <w:noProof/>
            <w:webHidden/>
          </w:rPr>
          <w:fldChar w:fldCharType="end"/>
        </w:r>
      </w:hyperlink>
    </w:p>
    <w:p w14:paraId="0CF6BDBD" w14:textId="31EC76C5"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1" w:history="1">
        <w:r w:rsidRPr="00C813A3">
          <w:rPr>
            <w:rStyle w:val="Hyperlink"/>
            <w:rFonts w:asciiTheme="minorHAnsi" w:hAnsiTheme="minorHAnsi" w:cstheme="minorHAnsi"/>
            <w:i/>
            <w:iCs/>
            <w:noProof/>
          </w:rPr>
          <w:t>Rys. 3.9 - Czujnik ruchu, temperatury i natężenia światła z modułem komunikacyjnym Z-Wave.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_Toc43645421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12</w:t>
        </w:r>
        <w:r w:rsidRPr="00C813A3">
          <w:rPr>
            <w:rFonts w:asciiTheme="minorHAnsi" w:hAnsiTheme="minorHAnsi" w:cstheme="minorHAnsi"/>
            <w:noProof/>
            <w:webHidden/>
          </w:rPr>
          <w:fldChar w:fldCharType="end"/>
        </w:r>
      </w:hyperlink>
    </w:p>
    <w:p w14:paraId="70D9BF9E" w14:textId="5F41FF52"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2" w:history="1">
        <w:r w:rsidRPr="00C813A3">
          <w:rPr>
            <w:rStyle w:val="Hyperlink"/>
            <w:rFonts w:asciiTheme="minorHAnsi" w:hAnsiTheme="minorHAnsi" w:cstheme="minorHAnsi"/>
            <w:i/>
            <w:iCs/>
            <w:noProof/>
          </w:rPr>
          <w:t>Rys. 3.10 - Zalety technologii WiFi HaLow [źródło: https://www.wi-fi.org/discover-wi-fi/wi-fi-halow]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_Toc43645422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12</w:t>
        </w:r>
        <w:r w:rsidRPr="00C813A3">
          <w:rPr>
            <w:rFonts w:asciiTheme="minorHAnsi" w:hAnsiTheme="minorHAnsi" w:cstheme="minorHAnsi"/>
            <w:noProof/>
            <w:webHidden/>
          </w:rPr>
          <w:fldChar w:fldCharType="end"/>
        </w:r>
      </w:hyperlink>
    </w:p>
    <w:p w14:paraId="6C9906EF" w14:textId="6077A782"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3" w:history="1">
        <w:r w:rsidRPr="00C813A3">
          <w:rPr>
            <w:rStyle w:val="Hyperlink"/>
            <w:rFonts w:asciiTheme="minorHAnsi" w:hAnsiTheme="minorHAnsi" w:cstheme="minorHAnsi"/>
            <w:i/>
            <w:iCs/>
            <w:noProof/>
          </w:rPr>
          <w:t>Rys. 3.11 - Moduł bezprzewodowy kompatybilny z 802.11ah HaLow [źródło: https://www.silextechnology.com/unwired/industrys-first-802.11ah-halow-wireless-module-for-iot-devices]</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_Toc43645423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13</w:t>
        </w:r>
        <w:r w:rsidRPr="00C813A3">
          <w:rPr>
            <w:rFonts w:asciiTheme="minorHAnsi" w:hAnsiTheme="minorHAnsi" w:cstheme="minorHAnsi"/>
            <w:noProof/>
            <w:webHidden/>
          </w:rPr>
          <w:fldChar w:fldCharType="end"/>
        </w:r>
      </w:hyperlink>
    </w:p>
    <w:p w14:paraId="45ABE673" w14:textId="5F68454A"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4" w:history="1">
        <w:r w:rsidRPr="00C813A3">
          <w:rPr>
            <w:rStyle w:val="Hyperlink"/>
            <w:rFonts w:asciiTheme="minorHAnsi" w:hAnsiTheme="minorHAnsi" w:cstheme="minorHAnsi"/>
            <w:i/>
            <w:iCs/>
            <w:noProof/>
          </w:rPr>
          <w:t>Rys. 3.12 - Architektura sieci Bluetooth</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_Toc43645424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13</w:t>
        </w:r>
        <w:r w:rsidRPr="00C813A3">
          <w:rPr>
            <w:rFonts w:asciiTheme="minorHAnsi" w:hAnsiTheme="minorHAnsi" w:cstheme="minorHAnsi"/>
            <w:noProof/>
            <w:webHidden/>
          </w:rPr>
          <w:fldChar w:fldCharType="end"/>
        </w:r>
      </w:hyperlink>
    </w:p>
    <w:p w14:paraId="6EB4ABB5" w14:textId="4D8AA858"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5" w:history="1">
        <w:r w:rsidRPr="00C813A3">
          <w:rPr>
            <w:rStyle w:val="Hyperlink"/>
            <w:rFonts w:asciiTheme="minorHAnsi" w:hAnsiTheme="minorHAnsi" w:cstheme="minorHAnsi"/>
            <w:i/>
            <w:iCs/>
            <w:noProof/>
          </w:rPr>
          <w:t>Rys. 3.13 - Przykładowe urządzenie w technologii Bluetooth realizujące bezprzewodową wymianę informacji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_Toc43645425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14</w:t>
        </w:r>
        <w:r w:rsidRPr="00C813A3">
          <w:rPr>
            <w:rFonts w:asciiTheme="minorHAnsi" w:hAnsiTheme="minorHAnsi" w:cstheme="minorHAnsi"/>
            <w:noProof/>
            <w:webHidden/>
          </w:rPr>
          <w:fldChar w:fldCharType="end"/>
        </w:r>
      </w:hyperlink>
    </w:p>
    <w:p w14:paraId="242C281B" w14:textId="01C53A5F"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6" w:history="1">
        <w:r w:rsidRPr="00C813A3">
          <w:rPr>
            <w:rStyle w:val="Hyperlink"/>
            <w:rFonts w:asciiTheme="minorHAnsi" w:hAnsiTheme="minorHAnsi" w:cstheme="minorHAnsi"/>
            <w:i/>
            <w:iCs/>
            <w:noProof/>
          </w:rPr>
          <w:t>Rys. 4.1 - Moduł HC-12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_Toc43645426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15</w:t>
        </w:r>
        <w:r w:rsidRPr="00C813A3">
          <w:rPr>
            <w:rFonts w:asciiTheme="minorHAnsi" w:hAnsiTheme="minorHAnsi" w:cstheme="minorHAnsi"/>
            <w:noProof/>
            <w:webHidden/>
          </w:rPr>
          <w:fldChar w:fldCharType="end"/>
        </w:r>
      </w:hyperlink>
    </w:p>
    <w:p w14:paraId="4D0B5645" w14:textId="1B2FF1A7"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7" w:history="1">
        <w:r w:rsidRPr="00C813A3">
          <w:rPr>
            <w:rStyle w:val="Hyperlink"/>
            <w:rFonts w:asciiTheme="minorHAnsi" w:hAnsiTheme="minorHAnsi" w:cstheme="minorHAnsi"/>
            <w:i/>
            <w:iCs/>
            <w:noProof/>
          </w:rPr>
          <w:t>Rys. 4.2 - Moduł NRF24L01</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_Toc43645427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16</w:t>
        </w:r>
        <w:r w:rsidRPr="00C813A3">
          <w:rPr>
            <w:rFonts w:asciiTheme="minorHAnsi" w:hAnsiTheme="minorHAnsi" w:cstheme="minorHAnsi"/>
            <w:noProof/>
            <w:webHidden/>
          </w:rPr>
          <w:fldChar w:fldCharType="end"/>
        </w:r>
      </w:hyperlink>
    </w:p>
    <w:p w14:paraId="46F97353" w14:textId="05DB8575"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8" w:history="1">
        <w:r w:rsidRPr="00C813A3">
          <w:rPr>
            <w:rStyle w:val="Hyperlink"/>
            <w:rFonts w:asciiTheme="minorHAnsi" w:hAnsiTheme="minorHAnsi" w:cstheme="minorHAnsi"/>
            <w:i/>
            <w:iCs/>
            <w:noProof/>
          </w:rPr>
          <w:t>Rys. 4.3 - Mikrokontroler Adafruit Feather M0 z modułem radiowym LoRa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_Toc43645428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17</w:t>
        </w:r>
        <w:r w:rsidRPr="00C813A3">
          <w:rPr>
            <w:rFonts w:asciiTheme="minorHAnsi" w:hAnsiTheme="minorHAnsi" w:cstheme="minorHAnsi"/>
            <w:noProof/>
            <w:webHidden/>
          </w:rPr>
          <w:fldChar w:fldCharType="end"/>
        </w:r>
      </w:hyperlink>
    </w:p>
    <w:p w14:paraId="6ACA2452" w14:textId="1521EBB6"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29" w:history="1">
        <w:r w:rsidRPr="00C813A3">
          <w:rPr>
            <w:rStyle w:val="Hyperlink"/>
            <w:rFonts w:asciiTheme="minorHAnsi" w:hAnsiTheme="minorHAnsi" w:cstheme="minorHAnsi"/>
            <w:i/>
            <w:iCs/>
            <w:noProof/>
          </w:rPr>
          <w:t>Rys. 4.4 - Moduł XBee Pro S1</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_Toc43645429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18</w:t>
        </w:r>
        <w:r w:rsidRPr="00C813A3">
          <w:rPr>
            <w:rFonts w:asciiTheme="minorHAnsi" w:hAnsiTheme="minorHAnsi" w:cstheme="minorHAnsi"/>
            <w:noProof/>
            <w:webHidden/>
          </w:rPr>
          <w:fldChar w:fldCharType="end"/>
        </w:r>
      </w:hyperlink>
    </w:p>
    <w:p w14:paraId="67E05094" w14:textId="48C0E077"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0" w:history="1">
        <w:r w:rsidRPr="00C813A3">
          <w:rPr>
            <w:rStyle w:val="Hyperlink"/>
            <w:rFonts w:asciiTheme="minorHAnsi" w:hAnsiTheme="minorHAnsi" w:cstheme="minorHAnsi"/>
            <w:i/>
            <w:iCs/>
            <w:noProof/>
          </w:rPr>
          <w:t>Rys. 4.5 - Mikrokontroler Arduino Uno</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_Toc43645430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19</w:t>
        </w:r>
        <w:r w:rsidRPr="00C813A3">
          <w:rPr>
            <w:rFonts w:asciiTheme="minorHAnsi" w:hAnsiTheme="minorHAnsi" w:cstheme="minorHAnsi"/>
            <w:noProof/>
            <w:webHidden/>
          </w:rPr>
          <w:fldChar w:fldCharType="end"/>
        </w:r>
      </w:hyperlink>
    </w:p>
    <w:p w14:paraId="23802219" w14:textId="04352E6E"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1" w:history="1">
        <w:r w:rsidRPr="00C813A3">
          <w:rPr>
            <w:rStyle w:val="Hyperlink"/>
            <w:rFonts w:asciiTheme="minorHAnsi" w:hAnsiTheme="minorHAnsi" w:cstheme="minorHAnsi"/>
            <w:i/>
            <w:iCs/>
            <w:noProof/>
          </w:rPr>
          <w:t>Rys. 4.6 - Mikrokontroler Arduino Mega 2560</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_Toc43645431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20</w:t>
        </w:r>
        <w:r w:rsidRPr="00C813A3">
          <w:rPr>
            <w:rFonts w:asciiTheme="minorHAnsi" w:hAnsiTheme="minorHAnsi" w:cstheme="minorHAnsi"/>
            <w:noProof/>
            <w:webHidden/>
          </w:rPr>
          <w:fldChar w:fldCharType="end"/>
        </w:r>
      </w:hyperlink>
    </w:p>
    <w:p w14:paraId="05A8D4E1" w14:textId="2BBBC393"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2" w:history="1">
        <w:r w:rsidRPr="00C813A3">
          <w:rPr>
            <w:rStyle w:val="Hyperlink"/>
            <w:rFonts w:asciiTheme="minorHAnsi" w:hAnsiTheme="minorHAnsi" w:cstheme="minorHAnsi"/>
            <w:i/>
            <w:iCs/>
            <w:noProof/>
          </w:rPr>
          <w:t>Rys. 4.7 - Mikrokontroler SparkFun Fio v3</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_Toc43645432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21</w:t>
        </w:r>
        <w:r w:rsidRPr="00C813A3">
          <w:rPr>
            <w:rFonts w:asciiTheme="minorHAnsi" w:hAnsiTheme="minorHAnsi" w:cstheme="minorHAnsi"/>
            <w:noProof/>
            <w:webHidden/>
          </w:rPr>
          <w:fldChar w:fldCharType="end"/>
        </w:r>
      </w:hyperlink>
    </w:p>
    <w:p w14:paraId="38FB6D44" w14:textId="36B24DD7"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3" w:history="1">
        <w:r w:rsidRPr="00C813A3">
          <w:rPr>
            <w:rStyle w:val="Hyperlink"/>
            <w:rFonts w:asciiTheme="minorHAnsi" w:hAnsiTheme="minorHAnsi" w:cstheme="minorHAnsi"/>
            <w:i/>
            <w:iCs/>
            <w:noProof/>
          </w:rPr>
          <w:t>Rys. 4.8 - Mikrokontroler Raspberry pi zero 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_Toc43645433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22</w:t>
        </w:r>
        <w:r w:rsidRPr="00C813A3">
          <w:rPr>
            <w:rFonts w:asciiTheme="minorHAnsi" w:hAnsiTheme="minorHAnsi" w:cstheme="minorHAnsi"/>
            <w:noProof/>
            <w:webHidden/>
          </w:rPr>
          <w:fldChar w:fldCharType="end"/>
        </w:r>
      </w:hyperlink>
    </w:p>
    <w:p w14:paraId="209BA604" w14:textId="5F0052F0"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4" w:history="1">
        <w:r w:rsidRPr="00C813A3">
          <w:rPr>
            <w:rStyle w:val="Hyperlink"/>
            <w:rFonts w:asciiTheme="minorHAnsi" w:hAnsiTheme="minorHAnsi" w:cstheme="minorHAnsi"/>
            <w:i/>
            <w:iCs/>
            <w:noProof/>
          </w:rPr>
          <w:t>Rys. 4.9 - Czujnik temperatury i wilgotności powietrza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_Toc43645434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23</w:t>
        </w:r>
        <w:r w:rsidRPr="00C813A3">
          <w:rPr>
            <w:rFonts w:asciiTheme="minorHAnsi" w:hAnsiTheme="minorHAnsi" w:cstheme="minorHAnsi"/>
            <w:noProof/>
            <w:webHidden/>
          </w:rPr>
          <w:fldChar w:fldCharType="end"/>
        </w:r>
      </w:hyperlink>
    </w:p>
    <w:p w14:paraId="0E3CB8E7" w14:textId="3F5FF9F2"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5" w:history="1">
        <w:r w:rsidRPr="00C813A3">
          <w:rPr>
            <w:rStyle w:val="Hyperlink"/>
            <w:rFonts w:asciiTheme="minorHAnsi" w:hAnsiTheme="minorHAnsi" w:cstheme="minorHAnsi"/>
            <w:i/>
            <w:iCs/>
            <w:noProof/>
          </w:rPr>
          <w:t>Rys. 4.10 - Schemat połączenia Arduino Uno z modułem HC-12 oraz czujnikiem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_Toc43645435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24</w:t>
        </w:r>
        <w:r w:rsidRPr="00C813A3">
          <w:rPr>
            <w:rFonts w:asciiTheme="minorHAnsi" w:hAnsiTheme="minorHAnsi" w:cstheme="minorHAnsi"/>
            <w:noProof/>
            <w:webHidden/>
          </w:rPr>
          <w:fldChar w:fldCharType="end"/>
        </w:r>
      </w:hyperlink>
    </w:p>
    <w:p w14:paraId="4A8E3A67" w14:textId="1395422A"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6" w:history="1">
        <w:r w:rsidRPr="00C813A3">
          <w:rPr>
            <w:rStyle w:val="Hyperlink"/>
            <w:rFonts w:asciiTheme="minorHAnsi" w:hAnsiTheme="minorHAnsi" w:cstheme="minorHAnsi"/>
            <w:i/>
            <w:iCs/>
            <w:noProof/>
          </w:rPr>
          <w:t>Rys. 4.11 - Połączenie Arduino Uno z modułem HC-12 oraz czujnikiem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_Toc43645436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25</w:t>
        </w:r>
        <w:r w:rsidRPr="00C813A3">
          <w:rPr>
            <w:rFonts w:asciiTheme="minorHAnsi" w:hAnsiTheme="minorHAnsi" w:cstheme="minorHAnsi"/>
            <w:noProof/>
            <w:webHidden/>
          </w:rPr>
          <w:fldChar w:fldCharType="end"/>
        </w:r>
      </w:hyperlink>
    </w:p>
    <w:p w14:paraId="4D635C01" w14:textId="3E46BAA7"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7" w:history="1">
        <w:r w:rsidRPr="00C813A3">
          <w:rPr>
            <w:rStyle w:val="Hyperlink"/>
            <w:rFonts w:asciiTheme="minorHAnsi" w:hAnsiTheme="minorHAnsi" w:cstheme="minorHAnsi"/>
            <w:i/>
            <w:iCs/>
            <w:noProof/>
          </w:rPr>
          <w:t>Rys. 4.12 - Schemat połączenie Arduino Uno z modułem NRF24L01 oraz czujnikiem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_Toc43645437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25</w:t>
        </w:r>
        <w:r w:rsidRPr="00C813A3">
          <w:rPr>
            <w:rFonts w:asciiTheme="minorHAnsi" w:hAnsiTheme="minorHAnsi" w:cstheme="minorHAnsi"/>
            <w:noProof/>
            <w:webHidden/>
          </w:rPr>
          <w:fldChar w:fldCharType="end"/>
        </w:r>
      </w:hyperlink>
    </w:p>
    <w:p w14:paraId="77CD835A" w14:textId="10993548"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8" w:history="1">
        <w:r w:rsidRPr="00C813A3">
          <w:rPr>
            <w:rStyle w:val="Hyperlink"/>
            <w:rFonts w:asciiTheme="minorHAnsi" w:hAnsiTheme="minorHAnsi" w:cstheme="minorHAnsi"/>
            <w:i/>
            <w:iCs/>
            <w:noProof/>
          </w:rPr>
          <w:t>Rys. 4.13 - Połączenie Arduino Uno z modułem NRFL01 oraz czujnikiem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_Toc43645438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26</w:t>
        </w:r>
        <w:r w:rsidRPr="00C813A3">
          <w:rPr>
            <w:rFonts w:asciiTheme="minorHAnsi" w:hAnsiTheme="minorHAnsi" w:cstheme="minorHAnsi"/>
            <w:noProof/>
            <w:webHidden/>
          </w:rPr>
          <w:fldChar w:fldCharType="end"/>
        </w:r>
      </w:hyperlink>
    </w:p>
    <w:p w14:paraId="2235109A" w14:textId="0C3880AC"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39" w:history="1">
        <w:r w:rsidRPr="00C813A3">
          <w:rPr>
            <w:rStyle w:val="Hyperlink"/>
            <w:rFonts w:asciiTheme="minorHAnsi" w:hAnsiTheme="minorHAnsi" w:cstheme="minorHAnsi"/>
            <w:i/>
            <w:iCs/>
            <w:noProof/>
          </w:rPr>
          <w:t>Rys. 4.14 - Schemat połączenia Adafruit Feather M0 z czujnikiem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_Toc43645439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26</w:t>
        </w:r>
        <w:r w:rsidRPr="00C813A3">
          <w:rPr>
            <w:rFonts w:asciiTheme="minorHAnsi" w:hAnsiTheme="minorHAnsi" w:cstheme="minorHAnsi"/>
            <w:noProof/>
            <w:webHidden/>
          </w:rPr>
          <w:fldChar w:fldCharType="end"/>
        </w:r>
      </w:hyperlink>
    </w:p>
    <w:p w14:paraId="68CAB5FD" w14:textId="684A3A5B"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0" w:history="1">
        <w:r w:rsidRPr="00C813A3">
          <w:rPr>
            <w:rStyle w:val="Hyperlink"/>
            <w:rFonts w:asciiTheme="minorHAnsi" w:hAnsiTheme="minorHAnsi" w:cstheme="minorHAnsi"/>
            <w:i/>
            <w:iCs/>
            <w:noProof/>
          </w:rPr>
          <w:t>Rys. 4.15 - Połączenie Adafruit Feather M0 z czujnikiem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_Toc43645440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27</w:t>
        </w:r>
        <w:r w:rsidRPr="00C813A3">
          <w:rPr>
            <w:rFonts w:asciiTheme="minorHAnsi" w:hAnsiTheme="minorHAnsi" w:cstheme="minorHAnsi"/>
            <w:noProof/>
            <w:webHidden/>
          </w:rPr>
          <w:fldChar w:fldCharType="end"/>
        </w:r>
      </w:hyperlink>
    </w:p>
    <w:p w14:paraId="43B4A724" w14:textId="78FA0876"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1" w:history="1">
        <w:r w:rsidRPr="00C813A3">
          <w:rPr>
            <w:rStyle w:val="Hyperlink"/>
            <w:rFonts w:asciiTheme="minorHAnsi" w:hAnsiTheme="minorHAnsi" w:cstheme="minorHAnsi"/>
            <w:i/>
            <w:iCs/>
            <w:noProof/>
          </w:rPr>
          <w:t>Rys. 4.16 - Schemat połączenia SparkFun Fio v3 z modułem Xbee Pro oraz czujnikiem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_Toc43645441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27</w:t>
        </w:r>
        <w:r w:rsidRPr="00C813A3">
          <w:rPr>
            <w:rFonts w:asciiTheme="minorHAnsi" w:hAnsiTheme="minorHAnsi" w:cstheme="minorHAnsi"/>
            <w:noProof/>
            <w:webHidden/>
          </w:rPr>
          <w:fldChar w:fldCharType="end"/>
        </w:r>
      </w:hyperlink>
    </w:p>
    <w:p w14:paraId="047CF011" w14:textId="043ACFE7"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2" w:history="1">
        <w:r w:rsidRPr="00C813A3">
          <w:rPr>
            <w:rStyle w:val="Hyperlink"/>
            <w:rFonts w:asciiTheme="minorHAnsi" w:hAnsiTheme="minorHAnsi" w:cstheme="minorHAnsi"/>
            <w:i/>
            <w:iCs/>
            <w:noProof/>
          </w:rPr>
          <w:t>Rys. 4.17 - Połączenie SparkFun Fio v3 z modułem Xbee oraz czujniekiem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_Toc43645442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28</w:t>
        </w:r>
        <w:r w:rsidRPr="00C813A3">
          <w:rPr>
            <w:rFonts w:asciiTheme="minorHAnsi" w:hAnsiTheme="minorHAnsi" w:cstheme="minorHAnsi"/>
            <w:noProof/>
            <w:webHidden/>
          </w:rPr>
          <w:fldChar w:fldCharType="end"/>
        </w:r>
      </w:hyperlink>
    </w:p>
    <w:p w14:paraId="48126370" w14:textId="40410FA4"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3" w:history="1">
        <w:r w:rsidRPr="00C813A3">
          <w:rPr>
            <w:rStyle w:val="Hyperlink"/>
            <w:rFonts w:asciiTheme="minorHAnsi" w:hAnsiTheme="minorHAnsi" w:cstheme="minorHAnsi"/>
            <w:i/>
            <w:iCs/>
            <w:noProof/>
          </w:rPr>
          <w:t>Rys. 4.18 - Schemat połącznie odbiorników z Arduino Mega 2560 oraz Raspberry pi zero 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_Toc43645443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29</w:t>
        </w:r>
        <w:r w:rsidRPr="00C813A3">
          <w:rPr>
            <w:rFonts w:asciiTheme="minorHAnsi" w:hAnsiTheme="minorHAnsi" w:cstheme="minorHAnsi"/>
            <w:noProof/>
            <w:webHidden/>
          </w:rPr>
          <w:fldChar w:fldCharType="end"/>
        </w:r>
      </w:hyperlink>
    </w:p>
    <w:p w14:paraId="047DA06D" w14:textId="1270F407"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4" w:history="1">
        <w:r w:rsidRPr="00C813A3">
          <w:rPr>
            <w:rStyle w:val="Hyperlink"/>
            <w:rFonts w:asciiTheme="minorHAnsi" w:hAnsiTheme="minorHAnsi" w:cstheme="minorHAnsi"/>
            <w:i/>
            <w:iCs/>
            <w:noProof/>
          </w:rPr>
          <w:t>Rys. 4.19 - Połączenie odbiorników z Arduino Mega 2560 oraz Raspberry pi zero w</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_Toc43645444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29</w:t>
        </w:r>
        <w:r w:rsidRPr="00C813A3">
          <w:rPr>
            <w:rFonts w:asciiTheme="minorHAnsi" w:hAnsiTheme="minorHAnsi" w:cstheme="minorHAnsi"/>
            <w:noProof/>
            <w:webHidden/>
          </w:rPr>
          <w:fldChar w:fldCharType="end"/>
        </w:r>
      </w:hyperlink>
    </w:p>
    <w:p w14:paraId="628015D1" w14:textId="105380A2"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5" w:history="1">
        <w:r w:rsidRPr="00C813A3">
          <w:rPr>
            <w:rStyle w:val="Hyperlink"/>
            <w:rFonts w:asciiTheme="minorHAnsi" w:hAnsiTheme="minorHAnsi" w:cstheme="minorHAnsi"/>
            <w:i/>
            <w:iCs/>
            <w:noProof/>
          </w:rPr>
          <w:t>Rys. 5.1 - Logo baz danych InfluxDB stworzonej i utrzymywanej przez firmę InfluxData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_Toc43645445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34</w:t>
        </w:r>
        <w:r w:rsidRPr="00C813A3">
          <w:rPr>
            <w:rFonts w:asciiTheme="minorHAnsi" w:hAnsiTheme="minorHAnsi" w:cstheme="minorHAnsi"/>
            <w:noProof/>
            <w:webHidden/>
          </w:rPr>
          <w:fldChar w:fldCharType="end"/>
        </w:r>
      </w:hyperlink>
    </w:p>
    <w:p w14:paraId="66D1D0CF" w14:textId="6E7DA48C"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6" w:history="1">
        <w:r w:rsidRPr="00C813A3">
          <w:rPr>
            <w:rStyle w:val="Hyperlink"/>
            <w:rFonts w:asciiTheme="minorHAnsi" w:hAnsiTheme="minorHAnsi" w:cstheme="minorHAnsi"/>
            <w:noProof/>
          </w:rPr>
          <w:t>Rys. 5.2 - Grafana, przykładowy widok pulpitu z danymi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_Toc43645446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34</w:t>
        </w:r>
        <w:r w:rsidRPr="00C813A3">
          <w:rPr>
            <w:rFonts w:asciiTheme="minorHAnsi" w:hAnsiTheme="minorHAnsi" w:cstheme="minorHAnsi"/>
            <w:noProof/>
            <w:webHidden/>
          </w:rPr>
          <w:fldChar w:fldCharType="end"/>
        </w:r>
      </w:hyperlink>
    </w:p>
    <w:p w14:paraId="1A4485E5" w14:textId="2B5753A0"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7" w:history="1">
        <w:r w:rsidRPr="00C813A3">
          <w:rPr>
            <w:rStyle w:val="Hyperlink"/>
            <w:rFonts w:asciiTheme="minorHAnsi" w:hAnsiTheme="minorHAnsi" w:cstheme="minorHAnsi"/>
            <w:i/>
            <w:noProof/>
          </w:rPr>
          <w:t>Rys. 6.1 - Maszyna stanów wielosystemowej platformy czujnikowo komunikacyjnej</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_Toc43645447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36</w:t>
        </w:r>
        <w:r w:rsidRPr="00C813A3">
          <w:rPr>
            <w:rFonts w:asciiTheme="minorHAnsi" w:hAnsiTheme="minorHAnsi" w:cstheme="minorHAnsi"/>
            <w:noProof/>
            <w:webHidden/>
          </w:rPr>
          <w:fldChar w:fldCharType="end"/>
        </w:r>
      </w:hyperlink>
    </w:p>
    <w:p w14:paraId="51D15CDC" w14:textId="4200961B"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8" w:history="1">
        <w:r w:rsidRPr="00C813A3">
          <w:rPr>
            <w:rStyle w:val="Hyperlink"/>
            <w:rFonts w:asciiTheme="minorHAnsi" w:hAnsiTheme="minorHAnsi" w:cstheme="minorHAnsi"/>
            <w:i/>
            <w:iCs/>
            <w:noProof/>
          </w:rPr>
          <w:t>Rys. 7.1 - Schemat rozmieszczenia zestawów pomiarowych w budynku</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_Toc43645448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37</w:t>
        </w:r>
        <w:r w:rsidRPr="00C813A3">
          <w:rPr>
            <w:rFonts w:asciiTheme="minorHAnsi" w:hAnsiTheme="minorHAnsi" w:cstheme="minorHAnsi"/>
            <w:noProof/>
            <w:webHidden/>
          </w:rPr>
          <w:fldChar w:fldCharType="end"/>
        </w:r>
      </w:hyperlink>
    </w:p>
    <w:p w14:paraId="67E44660" w14:textId="7F2AEEBD"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49" w:history="1">
        <w:r w:rsidRPr="00C813A3">
          <w:rPr>
            <w:rStyle w:val="Hyperlink"/>
            <w:rFonts w:asciiTheme="minorHAnsi" w:hAnsiTheme="minorHAnsi" w:cstheme="minorHAnsi"/>
            <w:i/>
            <w:iCs/>
            <w:noProof/>
          </w:rPr>
          <w:t>Rys. 7.2 - Wyniki pomiaru temperatury w poszczególnych pomieszczeniach</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_Toc43645449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38</w:t>
        </w:r>
        <w:r w:rsidRPr="00C813A3">
          <w:rPr>
            <w:rFonts w:asciiTheme="minorHAnsi" w:hAnsiTheme="minorHAnsi" w:cstheme="minorHAnsi"/>
            <w:noProof/>
            <w:webHidden/>
          </w:rPr>
          <w:fldChar w:fldCharType="end"/>
        </w:r>
      </w:hyperlink>
    </w:p>
    <w:p w14:paraId="3B6CC4A4" w14:textId="51E7DC51"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0" w:history="1">
        <w:r w:rsidRPr="00C813A3">
          <w:rPr>
            <w:rStyle w:val="Hyperlink"/>
            <w:rFonts w:asciiTheme="minorHAnsi" w:hAnsiTheme="minorHAnsi" w:cstheme="minorHAnsi"/>
            <w:i/>
            <w:iCs/>
            <w:noProof/>
          </w:rPr>
          <w:t>Rys. 7.3 - Maksymalny zasięg HC-12, linia bezpośredniej widoczności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_Toc43645450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40</w:t>
        </w:r>
        <w:r w:rsidRPr="00C813A3">
          <w:rPr>
            <w:rFonts w:asciiTheme="minorHAnsi" w:hAnsiTheme="minorHAnsi" w:cstheme="minorHAnsi"/>
            <w:noProof/>
            <w:webHidden/>
          </w:rPr>
          <w:fldChar w:fldCharType="end"/>
        </w:r>
      </w:hyperlink>
    </w:p>
    <w:p w14:paraId="56C09368" w14:textId="3DDEB641"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1" w:history="1">
        <w:r w:rsidRPr="00C813A3">
          <w:rPr>
            <w:rStyle w:val="Hyperlink"/>
            <w:rFonts w:asciiTheme="minorHAnsi" w:hAnsiTheme="minorHAnsi" w:cstheme="minorHAnsi"/>
            <w:i/>
            <w:iCs/>
            <w:noProof/>
          </w:rPr>
          <w:t>Rys. 7.4 - Maksymalny zasięg XBee, linia bezpośredniej widoczności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_Toc43645451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40</w:t>
        </w:r>
        <w:r w:rsidRPr="00C813A3">
          <w:rPr>
            <w:rFonts w:asciiTheme="minorHAnsi" w:hAnsiTheme="minorHAnsi" w:cstheme="minorHAnsi"/>
            <w:noProof/>
            <w:webHidden/>
          </w:rPr>
          <w:fldChar w:fldCharType="end"/>
        </w:r>
      </w:hyperlink>
    </w:p>
    <w:p w14:paraId="34E3CFBA" w14:textId="6FEB66F1"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2" w:history="1">
        <w:r w:rsidRPr="00C813A3">
          <w:rPr>
            <w:rStyle w:val="Hyperlink"/>
            <w:rFonts w:asciiTheme="minorHAnsi" w:hAnsiTheme="minorHAnsi" w:cstheme="minorHAnsi"/>
            <w:i/>
            <w:iCs/>
            <w:noProof/>
          </w:rPr>
          <w:t>Rys. 7.5 - Maksymalny zasięg NRF24L01, linia bezpośredniej widoczności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_Toc43645452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41</w:t>
        </w:r>
        <w:r w:rsidRPr="00C813A3">
          <w:rPr>
            <w:rFonts w:asciiTheme="minorHAnsi" w:hAnsiTheme="minorHAnsi" w:cstheme="minorHAnsi"/>
            <w:noProof/>
            <w:webHidden/>
          </w:rPr>
          <w:fldChar w:fldCharType="end"/>
        </w:r>
      </w:hyperlink>
    </w:p>
    <w:p w14:paraId="22A4EF55" w14:textId="2B18E9C8"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3" w:history="1">
        <w:r w:rsidRPr="00C813A3">
          <w:rPr>
            <w:rStyle w:val="Hyperlink"/>
            <w:rFonts w:asciiTheme="minorHAnsi" w:hAnsiTheme="minorHAnsi" w:cstheme="minorHAnsi"/>
            <w:i/>
            <w:iCs/>
            <w:noProof/>
          </w:rPr>
          <w:t>Rys. 7.6 - Maksymalny zasięg LoRa, linia bezpośredniej widoczności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_Toc43645453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41</w:t>
        </w:r>
        <w:r w:rsidRPr="00C813A3">
          <w:rPr>
            <w:rFonts w:asciiTheme="minorHAnsi" w:hAnsiTheme="minorHAnsi" w:cstheme="minorHAnsi"/>
            <w:noProof/>
            <w:webHidden/>
          </w:rPr>
          <w:fldChar w:fldCharType="end"/>
        </w:r>
      </w:hyperlink>
    </w:p>
    <w:p w14:paraId="2C7E64C6" w14:textId="06D61B07"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4" w:history="1">
        <w:r w:rsidRPr="00C813A3">
          <w:rPr>
            <w:rStyle w:val="Hyperlink"/>
            <w:rFonts w:asciiTheme="minorHAnsi" w:hAnsiTheme="minorHAnsi" w:cstheme="minorHAnsi"/>
            <w:i/>
            <w:iCs/>
            <w:noProof/>
          </w:rPr>
          <w:t>Rys. 7.7 - Maksymalny zasięg XBee, linia nie bezpośredniej widoczności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_Toc43645454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43</w:t>
        </w:r>
        <w:r w:rsidRPr="00C813A3">
          <w:rPr>
            <w:rFonts w:asciiTheme="minorHAnsi" w:hAnsiTheme="minorHAnsi" w:cstheme="minorHAnsi"/>
            <w:noProof/>
            <w:webHidden/>
          </w:rPr>
          <w:fldChar w:fldCharType="end"/>
        </w:r>
      </w:hyperlink>
    </w:p>
    <w:p w14:paraId="07ECD20E" w14:textId="408E763F"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5" w:history="1">
        <w:r w:rsidRPr="00C813A3">
          <w:rPr>
            <w:rStyle w:val="Hyperlink"/>
            <w:rFonts w:asciiTheme="minorHAnsi" w:hAnsiTheme="minorHAnsi" w:cstheme="minorHAnsi"/>
            <w:i/>
            <w:iCs/>
            <w:noProof/>
          </w:rPr>
          <w:t>Rys. 7.8 - Maksymalny zasięg NRF24L01, linia nie bezpośredniej widoczności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_Toc43645455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43</w:t>
        </w:r>
        <w:r w:rsidRPr="00C813A3">
          <w:rPr>
            <w:rFonts w:asciiTheme="minorHAnsi" w:hAnsiTheme="minorHAnsi" w:cstheme="minorHAnsi"/>
            <w:noProof/>
            <w:webHidden/>
          </w:rPr>
          <w:fldChar w:fldCharType="end"/>
        </w:r>
      </w:hyperlink>
    </w:p>
    <w:p w14:paraId="23431990" w14:textId="666026FC"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6" w:history="1">
        <w:r w:rsidRPr="00C813A3">
          <w:rPr>
            <w:rStyle w:val="Hyperlink"/>
            <w:rFonts w:asciiTheme="minorHAnsi" w:hAnsiTheme="minorHAnsi" w:cstheme="minorHAnsi"/>
            <w:i/>
            <w:iCs/>
            <w:noProof/>
          </w:rPr>
          <w:t>Rys. 7.9 - Maksymalny zasięg HC-12, linia nie bezpośredniej widoczności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_Toc43645456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44</w:t>
        </w:r>
        <w:r w:rsidRPr="00C813A3">
          <w:rPr>
            <w:rFonts w:asciiTheme="minorHAnsi" w:hAnsiTheme="minorHAnsi" w:cstheme="minorHAnsi"/>
            <w:noProof/>
            <w:webHidden/>
          </w:rPr>
          <w:fldChar w:fldCharType="end"/>
        </w:r>
      </w:hyperlink>
    </w:p>
    <w:p w14:paraId="60385ECF" w14:textId="3A5D0D55"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7" w:history="1">
        <w:r w:rsidRPr="00C813A3">
          <w:rPr>
            <w:rStyle w:val="Hyperlink"/>
            <w:rFonts w:asciiTheme="minorHAnsi" w:hAnsiTheme="minorHAnsi" w:cstheme="minorHAnsi"/>
            <w:i/>
            <w:iCs/>
            <w:noProof/>
          </w:rPr>
          <w:t>Rys. 7.10 - Maksymalny zasięg LoRa, linia nie bezpośredniej widoczności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_Toc43645457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44</w:t>
        </w:r>
        <w:r w:rsidRPr="00C813A3">
          <w:rPr>
            <w:rFonts w:asciiTheme="minorHAnsi" w:hAnsiTheme="minorHAnsi" w:cstheme="minorHAnsi"/>
            <w:noProof/>
            <w:webHidden/>
          </w:rPr>
          <w:fldChar w:fldCharType="end"/>
        </w:r>
      </w:hyperlink>
    </w:p>
    <w:p w14:paraId="6D9A1F8F" w14:textId="5A555800"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8" w:history="1">
        <w:r w:rsidRPr="00C813A3">
          <w:rPr>
            <w:rStyle w:val="Hyperlink"/>
            <w:rFonts w:asciiTheme="minorHAnsi" w:hAnsiTheme="minorHAnsi" w:cstheme="minorHAnsi"/>
            <w:i/>
            <w:iCs/>
            <w:noProof/>
          </w:rPr>
          <w:t>Rys. 8.1 - Schemat połączenia Arduino Uno z modułem HC-12 i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_Toc43645458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47</w:t>
        </w:r>
        <w:r w:rsidRPr="00C813A3">
          <w:rPr>
            <w:rFonts w:asciiTheme="minorHAnsi" w:hAnsiTheme="minorHAnsi" w:cstheme="minorHAnsi"/>
            <w:noProof/>
            <w:webHidden/>
          </w:rPr>
          <w:fldChar w:fldCharType="end"/>
        </w:r>
      </w:hyperlink>
    </w:p>
    <w:p w14:paraId="4CB9B486" w14:textId="72039B22"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59" w:history="1">
        <w:r w:rsidRPr="00C813A3">
          <w:rPr>
            <w:rStyle w:val="Hyperlink"/>
            <w:rFonts w:asciiTheme="minorHAnsi" w:hAnsiTheme="minorHAnsi" w:cstheme="minorHAnsi"/>
            <w:i/>
            <w:iCs/>
            <w:noProof/>
          </w:rPr>
          <w:t>Rys. 8.2 - Schemat połączenia Arduino Uno z modułem NRF24L01 i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_Toc43645459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48</w:t>
        </w:r>
        <w:r w:rsidRPr="00C813A3">
          <w:rPr>
            <w:rFonts w:asciiTheme="minorHAnsi" w:hAnsiTheme="minorHAnsi" w:cstheme="minorHAnsi"/>
            <w:noProof/>
            <w:webHidden/>
          </w:rPr>
          <w:fldChar w:fldCharType="end"/>
        </w:r>
      </w:hyperlink>
    </w:p>
    <w:p w14:paraId="0B4F5106" w14:textId="58890ED2"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0" w:history="1">
        <w:r w:rsidRPr="00C813A3">
          <w:rPr>
            <w:rStyle w:val="Hyperlink"/>
            <w:rFonts w:asciiTheme="minorHAnsi" w:hAnsiTheme="minorHAnsi" w:cstheme="minorHAnsi"/>
            <w:i/>
            <w:iCs/>
            <w:noProof/>
          </w:rPr>
          <w:t>Rys. 8.3 - Schemat połączenia Adafruit Feather M0 z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_Toc43645460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48</w:t>
        </w:r>
        <w:r w:rsidRPr="00C813A3">
          <w:rPr>
            <w:rFonts w:asciiTheme="minorHAnsi" w:hAnsiTheme="minorHAnsi" w:cstheme="minorHAnsi"/>
            <w:noProof/>
            <w:webHidden/>
          </w:rPr>
          <w:fldChar w:fldCharType="end"/>
        </w:r>
      </w:hyperlink>
    </w:p>
    <w:p w14:paraId="7CE40C92" w14:textId="5EAE783B"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1" w:history="1">
        <w:r w:rsidRPr="00C813A3">
          <w:rPr>
            <w:rStyle w:val="Hyperlink"/>
            <w:rFonts w:asciiTheme="minorHAnsi" w:hAnsiTheme="minorHAnsi" w:cstheme="minorHAnsi"/>
            <w:i/>
            <w:iCs/>
            <w:noProof/>
          </w:rPr>
          <w:t>Rys. 8.4 - Schemat połączenia SparkFun Fio v3 z XBee Pro S1 i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_Toc43645461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49</w:t>
        </w:r>
        <w:r w:rsidRPr="00C813A3">
          <w:rPr>
            <w:rFonts w:asciiTheme="minorHAnsi" w:hAnsiTheme="minorHAnsi" w:cstheme="minorHAnsi"/>
            <w:noProof/>
            <w:webHidden/>
          </w:rPr>
          <w:fldChar w:fldCharType="end"/>
        </w:r>
      </w:hyperlink>
    </w:p>
    <w:p w14:paraId="53C3427C" w14:textId="1984893A"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2" w:history="1">
        <w:r w:rsidRPr="00C813A3">
          <w:rPr>
            <w:rStyle w:val="Hyperlink"/>
            <w:rFonts w:asciiTheme="minorHAnsi" w:hAnsiTheme="minorHAnsi" w:cstheme="minorHAnsi"/>
            <w:i/>
            <w:iCs/>
            <w:noProof/>
          </w:rPr>
          <w:t>Rys. 8.5 - Konfiguracja środowiska programistycznego dla HC-12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_Toc43645462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50</w:t>
        </w:r>
        <w:r w:rsidRPr="00C813A3">
          <w:rPr>
            <w:rFonts w:asciiTheme="minorHAnsi" w:hAnsiTheme="minorHAnsi" w:cstheme="minorHAnsi"/>
            <w:noProof/>
            <w:webHidden/>
          </w:rPr>
          <w:fldChar w:fldCharType="end"/>
        </w:r>
      </w:hyperlink>
    </w:p>
    <w:p w14:paraId="04DA7C39" w14:textId="3E8D7EC7"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3" w:history="1">
        <w:r w:rsidRPr="00C813A3">
          <w:rPr>
            <w:rStyle w:val="Hyperlink"/>
            <w:rFonts w:asciiTheme="minorHAnsi" w:hAnsiTheme="minorHAnsi" w:cstheme="minorHAnsi"/>
            <w:i/>
            <w:iCs/>
            <w:noProof/>
          </w:rPr>
          <w:t>Rys. 8.6 - Wartości temperatury pobrane z czujnika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_Toc43645463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51</w:t>
        </w:r>
        <w:r w:rsidRPr="00C813A3">
          <w:rPr>
            <w:rFonts w:asciiTheme="minorHAnsi" w:hAnsiTheme="minorHAnsi" w:cstheme="minorHAnsi"/>
            <w:noProof/>
            <w:webHidden/>
          </w:rPr>
          <w:fldChar w:fldCharType="end"/>
        </w:r>
      </w:hyperlink>
    </w:p>
    <w:p w14:paraId="4CDC3CC5" w14:textId="3E356805"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4" w:history="1">
        <w:r w:rsidRPr="00C813A3">
          <w:rPr>
            <w:rStyle w:val="Hyperlink"/>
            <w:rFonts w:asciiTheme="minorHAnsi" w:hAnsiTheme="minorHAnsi" w:cstheme="minorHAnsi"/>
            <w:i/>
            <w:iCs/>
            <w:noProof/>
          </w:rPr>
          <w:t>Rys. 8.7 - Wartości temperatury pobrane z czujnika DHT22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_Toc43645464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52</w:t>
        </w:r>
        <w:r w:rsidRPr="00C813A3">
          <w:rPr>
            <w:rFonts w:asciiTheme="minorHAnsi" w:hAnsiTheme="minorHAnsi" w:cstheme="minorHAnsi"/>
            <w:noProof/>
            <w:webHidden/>
          </w:rPr>
          <w:fldChar w:fldCharType="end"/>
        </w:r>
      </w:hyperlink>
    </w:p>
    <w:p w14:paraId="381435E5" w14:textId="0052B0D1"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5" w:history="1">
        <w:r w:rsidRPr="00C813A3">
          <w:rPr>
            <w:rStyle w:val="Hyperlink"/>
            <w:rFonts w:asciiTheme="minorHAnsi" w:hAnsiTheme="minorHAnsi" w:cstheme="minorHAnsi"/>
            <w:i/>
            <w:iCs/>
            <w:noProof/>
          </w:rPr>
          <w:t>Rys. 8.8 - Konfiguracja środowiska programistycznego dla LoRa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_Toc43645465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55</w:t>
        </w:r>
        <w:r w:rsidRPr="00C813A3">
          <w:rPr>
            <w:rFonts w:asciiTheme="minorHAnsi" w:hAnsiTheme="minorHAnsi" w:cstheme="minorHAnsi"/>
            <w:noProof/>
            <w:webHidden/>
          </w:rPr>
          <w:fldChar w:fldCharType="end"/>
        </w:r>
      </w:hyperlink>
    </w:p>
    <w:p w14:paraId="7A647458" w14:textId="2AAAE47A"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6" w:history="1">
        <w:r w:rsidRPr="00C813A3">
          <w:rPr>
            <w:rStyle w:val="Hyperlink"/>
            <w:rFonts w:asciiTheme="minorHAnsi" w:hAnsiTheme="minorHAnsi" w:cstheme="minorHAnsi"/>
            <w:i/>
            <w:iCs/>
            <w:noProof/>
          </w:rPr>
          <w:t>Rys. 8.9 - Schemat połączenia Arduino i XBee Pro S1 pod konfigurację w programie X-CTU</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_Toc43645466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56</w:t>
        </w:r>
        <w:r w:rsidRPr="00C813A3">
          <w:rPr>
            <w:rFonts w:asciiTheme="minorHAnsi" w:hAnsiTheme="minorHAnsi" w:cstheme="minorHAnsi"/>
            <w:noProof/>
            <w:webHidden/>
          </w:rPr>
          <w:fldChar w:fldCharType="end"/>
        </w:r>
      </w:hyperlink>
    </w:p>
    <w:p w14:paraId="7AD05238" w14:textId="2AFA9CB1"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7" w:history="1">
        <w:r w:rsidRPr="00C813A3">
          <w:rPr>
            <w:rStyle w:val="Hyperlink"/>
            <w:rFonts w:asciiTheme="minorHAnsi" w:hAnsiTheme="minorHAnsi" w:cstheme="minorHAnsi"/>
            <w:i/>
            <w:iCs/>
            <w:noProof/>
          </w:rPr>
          <w:t>Rys. 8.10 - Konfiguracja programu X-CTU</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_Toc43645467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57</w:t>
        </w:r>
        <w:r w:rsidRPr="00C813A3">
          <w:rPr>
            <w:rFonts w:asciiTheme="minorHAnsi" w:hAnsiTheme="minorHAnsi" w:cstheme="minorHAnsi"/>
            <w:noProof/>
            <w:webHidden/>
          </w:rPr>
          <w:fldChar w:fldCharType="end"/>
        </w:r>
      </w:hyperlink>
    </w:p>
    <w:p w14:paraId="24EF3118" w14:textId="4C32E2BD"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8" w:history="1">
        <w:r w:rsidRPr="00C813A3">
          <w:rPr>
            <w:rStyle w:val="Hyperlink"/>
            <w:rFonts w:asciiTheme="minorHAnsi" w:hAnsiTheme="minorHAnsi" w:cstheme="minorHAnsi"/>
            <w:i/>
            <w:iCs/>
            <w:noProof/>
          </w:rPr>
          <w:t>Rys. 8.11 - Panel konfiguracyjny XBee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_Toc43645468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58</w:t>
        </w:r>
        <w:r w:rsidRPr="00C813A3">
          <w:rPr>
            <w:rFonts w:asciiTheme="minorHAnsi" w:hAnsiTheme="minorHAnsi" w:cstheme="minorHAnsi"/>
            <w:noProof/>
            <w:webHidden/>
          </w:rPr>
          <w:fldChar w:fldCharType="end"/>
        </w:r>
      </w:hyperlink>
    </w:p>
    <w:p w14:paraId="073B3E36" w14:textId="79C59A44"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69" w:history="1">
        <w:r w:rsidRPr="00C813A3">
          <w:rPr>
            <w:rStyle w:val="Hyperlink"/>
            <w:rFonts w:asciiTheme="minorHAnsi" w:hAnsiTheme="minorHAnsi" w:cstheme="minorHAnsi"/>
            <w:i/>
            <w:iCs/>
            <w:noProof/>
          </w:rPr>
          <w:t>Rys. 8.12 - Weryfikacja łączności pomiędzy XBee w programie X-CTU</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_Toc43645469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59</w:t>
        </w:r>
        <w:r w:rsidRPr="00C813A3">
          <w:rPr>
            <w:rFonts w:asciiTheme="minorHAnsi" w:hAnsiTheme="minorHAnsi" w:cstheme="minorHAnsi"/>
            <w:noProof/>
            <w:webHidden/>
          </w:rPr>
          <w:fldChar w:fldCharType="end"/>
        </w:r>
      </w:hyperlink>
    </w:p>
    <w:p w14:paraId="06CE64F4" w14:textId="1E4BB771"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70" w:history="1">
        <w:r w:rsidRPr="00C813A3">
          <w:rPr>
            <w:rStyle w:val="Hyperlink"/>
            <w:rFonts w:asciiTheme="minorHAnsi" w:hAnsiTheme="minorHAnsi" w:cstheme="minorHAnsi"/>
            <w:i/>
            <w:iCs/>
            <w:noProof/>
          </w:rPr>
          <w:t>Rys. 8.13 - Schemat połączenia odbiorników do Arduino Mega 2560</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_Toc43645470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60</w:t>
        </w:r>
        <w:r w:rsidRPr="00C813A3">
          <w:rPr>
            <w:rFonts w:asciiTheme="minorHAnsi" w:hAnsiTheme="minorHAnsi" w:cstheme="minorHAnsi"/>
            <w:noProof/>
            <w:webHidden/>
          </w:rPr>
          <w:fldChar w:fldCharType="end"/>
        </w:r>
      </w:hyperlink>
    </w:p>
    <w:p w14:paraId="3703951F" w14:textId="070A0870"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71" w:history="1">
        <w:r w:rsidRPr="00C813A3">
          <w:rPr>
            <w:rStyle w:val="Hyperlink"/>
            <w:rFonts w:asciiTheme="minorHAnsi" w:hAnsiTheme="minorHAnsi" w:cstheme="minorHAnsi"/>
            <w:i/>
            <w:iCs/>
            <w:noProof/>
          </w:rPr>
          <w:t>Rys. 8.14 - Wartości zarejestrowanych temperatur otrzymanych od modułów nadawczych</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_Toc43645471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62</w:t>
        </w:r>
        <w:r w:rsidRPr="00C813A3">
          <w:rPr>
            <w:rFonts w:asciiTheme="minorHAnsi" w:hAnsiTheme="minorHAnsi" w:cstheme="minorHAnsi"/>
            <w:noProof/>
            <w:webHidden/>
          </w:rPr>
          <w:fldChar w:fldCharType="end"/>
        </w:r>
      </w:hyperlink>
    </w:p>
    <w:p w14:paraId="1F7C8DBF" w14:textId="1C96CDA1" w:rsidR="007A74A7" w:rsidRPr="00C813A3" w:rsidRDefault="007A74A7">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72" w:history="1">
        <w:r w:rsidRPr="00C813A3">
          <w:rPr>
            <w:rStyle w:val="Hyperlink"/>
            <w:rFonts w:asciiTheme="minorHAnsi" w:hAnsiTheme="minorHAnsi" w:cstheme="minorHAnsi"/>
            <w:i/>
            <w:iCs/>
            <w:noProof/>
          </w:rPr>
          <w:t>Rys. 9.1 - Koncepcja badania odporności platformy na zagłuszenia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_Toc43645472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63</w:t>
        </w:r>
        <w:r w:rsidRPr="00C813A3">
          <w:rPr>
            <w:rFonts w:asciiTheme="minorHAnsi" w:hAnsiTheme="minorHAnsi" w:cstheme="minorHAnsi"/>
            <w:noProof/>
            <w:webHidden/>
          </w:rPr>
          <w:fldChar w:fldCharType="end"/>
        </w:r>
      </w:hyperlink>
    </w:p>
    <w:p w14:paraId="64567483" w14:textId="3802A1EC" w:rsidR="000947A0" w:rsidRPr="00C813A3" w:rsidRDefault="000947A0" w:rsidP="00C813A3">
      <w:pPr>
        <w:pStyle w:val="TEXT"/>
        <w:rPr>
          <w:rFonts w:asciiTheme="minorHAnsi" w:hAnsiTheme="minorHAnsi" w:cstheme="minorHAnsi"/>
        </w:rPr>
      </w:pPr>
      <w:r w:rsidRPr="00C813A3">
        <w:rPr>
          <w:rFonts w:asciiTheme="minorHAnsi" w:hAnsiTheme="minorHAnsi" w:cstheme="minorHAnsi"/>
        </w:rPr>
        <w:fldChar w:fldCharType="end"/>
      </w:r>
    </w:p>
    <w:p w14:paraId="7703869C" w14:textId="74D7ABEB" w:rsidR="000947A0" w:rsidRPr="00C813A3" w:rsidRDefault="000947A0"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br w:type="page"/>
      </w:r>
    </w:p>
    <w:p w14:paraId="10EB4FE8" w14:textId="0F7A7F28" w:rsidR="000947A0" w:rsidRPr="00C813A3" w:rsidRDefault="00C80EC7" w:rsidP="007A74A7">
      <w:pPr>
        <w:pStyle w:val="Heading1"/>
        <w:numPr>
          <w:ilvl w:val="0"/>
          <w:numId w:val="0"/>
        </w:numPr>
        <w:rPr>
          <w:rFonts w:asciiTheme="minorHAnsi" w:hAnsiTheme="minorHAnsi" w:cstheme="minorHAnsi"/>
        </w:rPr>
      </w:pPr>
      <w:bookmarkStart w:id="257" w:name="_Toc43645513"/>
      <w:bookmarkStart w:id="258" w:name="_Toc43645605"/>
      <w:r w:rsidRPr="00C813A3">
        <w:rPr>
          <w:rFonts w:asciiTheme="minorHAnsi" w:hAnsiTheme="minorHAnsi" w:cstheme="minorHAnsi"/>
        </w:rPr>
        <w:lastRenderedPageBreak/>
        <w:t>SPIS TABEL</w:t>
      </w:r>
      <w:bookmarkEnd w:id="257"/>
      <w:bookmarkEnd w:id="258"/>
    </w:p>
    <w:p w14:paraId="00C0AF64" w14:textId="70D3680F" w:rsidR="0012035B" w:rsidRPr="00C813A3" w:rsidRDefault="00C80EC7">
      <w:pPr>
        <w:pStyle w:val="TableofFigures"/>
        <w:tabs>
          <w:tab w:val="right" w:leader="dot" w:pos="9628"/>
        </w:tabs>
        <w:rPr>
          <w:rFonts w:asciiTheme="minorHAnsi" w:eastAsiaTheme="minorEastAsia" w:hAnsiTheme="minorHAnsi" w:cstheme="minorHAnsi"/>
          <w:noProof/>
          <w:sz w:val="22"/>
          <w:szCs w:val="22"/>
          <w:lang w:val="en-US" w:eastAsia="en-US"/>
        </w:rPr>
      </w:pPr>
      <w:r w:rsidRPr="00C813A3">
        <w:rPr>
          <w:rFonts w:asciiTheme="minorHAnsi" w:hAnsiTheme="minorHAnsi" w:cstheme="minorHAnsi"/>
          <w:sz w:val="22"/>
          <w:szCs w:val="22"/>
        </w:rPr>
        <w:fldChar w:fldCharType="begin"/>
      </w:r>
      <w:r w:rsidRPr="00C813A3">
        <w:rPr>
          <w:rFonts w:asciiTheme="minorHAnsi" w:hAnsiTheme="minorHAnsi" w:cstheme="minorHAnsi"/>
          <w:sz w:val="22"/>
          <w:szCs w:val="22"/>
        </w:rPr>
        <w:instrText xml:space="preserve"> TOC \h \z \c "Tabela" </w:instrText>
      </w:r>
      <w:r w:rsidRPr="00C813A3">
        <w:rPr>
          <w:rFonts w:asciiTheme="minorHAnsi" w:hAnsiTheme="minorHAnsi" w:cstheme="minorHAnsi"/>
          <w:sz w:val="22"/>
          <w:szCs w:val="22"/>
        </w:rPr>
        <w:fldChar w:fldCharType="separate"/>
      </w:r>
      <w:hyperlink w:anchor="_Toc43645364" w:history="1">
        <w:r w:rsidR="0012035B" w:rsidRPr="00C813A3">
          <w:rPr>
            <w:rStyle w:val="Hyperlink"/>
            <w:rFonts w:asciiTheme="minorHAnsi" w:hAnsiTheme="minorHAnsi" w:cstheme="minorHAnsi"/>
            <w:i/>
            <w:iCs/>
            <w:noProof/>
          </w:rPr>
          <w:t>Tabela 1 - Zestawienie wyników badania w warunkach bezpośredniej widoczności</w:t>
        </w:r>
        <w:r w:rsidR="0012035B" w:rsidRPr="00C813A3">
          <w:rPr>
            <w:rFonts w:asciiTheme="minorHAnsi" w:hAnsiTheme="minorHAnsi" w:cstheme="minorHAnsi"/>
            <w:noProof/>
            <w:webHidden/>
          </w:rPr>
          <w:tab/>
        </w:r>
        <w:r w:rsidR="0012035B" w:rsidRPr="00C813A3">
          <w:rPr>
            <w:rFonts w:asciiTheme="minorHAnsi" w:hAnsiTheme="minorHAnsi" w:cstheme="minorHAnsi"/>
            <w:noProof/>
            <w:webHidden/>
          </w:rPr>
          <w:fldChar w:fldCharType="begin"/>
        </w:r>
        <w:r w:rsidR="0012035B" w:rsidRPr="00C813A3">
          <w:rPr>
            <w:rFonts w:asciiTheme="minorHAnsi" w:hAnsiTheme="minorHAnsi" w:cstheme="minorHAnsi"/>
            <w:noProof/>
            <w:webHidden/>
          </w:rPr>
          <w:instrText xml:space="preserve"> PAGEREF _Toc43645364 \h </w:instrText>
        </w:r>
        <w:r w:rsidR="0012035B" w:rsidRPr="00C813A3">
          <w:rPr>
            <w:rFonts w:asciiTheme="minorHAnsi" w:hAnsiTheme="minorHAnsi" w:cstheme="minorHAnsi"/>
            <w:noProof/>
            <w:webHidden/>
          </w:rPr>
        </w:r>
        <w:r w:rsidR="0012035B" w:rsidRPr="00C813A3">
          <w:rPr>
            <w:rFonts w:asciiTheme="minorHAnsi" w:hAnsiTheme="minorHAnsi" w:cstheme="minorHAnsi"/>
            <w:noProof/>
            <w:webHidden/>
          </w:rPr>
          <w:fldChar w:fldCharType="separate"/>
        </w:r>
        <w:r w:rsidR="0012035B" w:rsidRPr="00C813A3">
          <w:rPr>
            <w:rFonts w:asciiTheme="minorHAnsi" w:hAnsiTheme="minorHAnsi" w:cstheme="minorHAnsi"/>
            <w:noProof/>
            <w:webHidden/>
          </w:rPr>
          <w:t>42</w:t>
        </w:r>
        <w:r w:rsidR="0012035B" w:rsidRPr="00C813A3">
          <w:rPr>
            <w:rFonts w:asciiTheme="minorHAnsi" w:hAnsiTheme="minorHAnsi" w:cstheme="minorHAnsi"/>
            <w:noProof/>
            <w:webHidden/>
          </w:rPr>
          <w:fldChar w:fldCharType="end"/>
        </w:r>
      </w:hyperlink>
    </w:p>
    <w:p w14:paraId="7B1530D1" w14:textId="132EAA44"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365" w:history="1">
        <w:r w:rsidRPr="00C813A3">
          <w:rPr>
            <w:rStyle w:val="Hyperlink"/>
            <w:rFonts w:asciiTheme="minorHAnsi" w:hAnsiTheme="minorHAnsi" w:cstheme="minorHAnsi"/>
            <w:i/>
            <w:iCs/>
            <w:noProof/>
          </w:rPr>
          <w:t>Tabela 2 - Porównanie mocy odebranej oraz mocy minimalnej deklarowanej przez producenta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_Toc43645365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42</w:t>
        </w:r>
        <w:r w:rsidRPr="00C813A3">
          <w:rPr>
            <w:rFonts w:asciiTheme="minorHAnsi" w:hAnsiTheme="minorHAnsi" w:cstheme="minorHAnsi"/>
            <w:noProof/>
            <w:webHidden/>
          </w:rPr>
          <w:fldChar w:fldCharType="end"/>
        </w:r>
      </w:hyperlink>
    </w:p>
    <w:p w14:paraId="76FEC98B" w14:textId="6627DA50"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366" w:history="1">
        <w:r w:rsidRPr="00C813A3">
          <w:rPr>
            <w:rStyle w:val="Hyperlink"/>
            <w:rFonts w:asciiTheme="minorHAnsi" w:hAnsiTheme="minorHAnsi" w:cstheme="minorHAnsi"/>
            <w:i/>
            <w:iCs/>
            <w:noProof/>
          </w:rPr>
          <w:t>Tabela 3 - Wartości otrzymane podczas badania w środowisku nie bezpośredniej widoczności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_Toc43645366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45</w:t>
        </w:r>
        <w:r w:rsidRPr="00C813A3">
          <w:rPr>
            <w:rFonts w:asciiTheme="minorHAnsi" w:hAnsiTheme="minorHAnsi" w:cstheme="minorHAnsi"/>
            <w:noProof/>
            <w:webHidden/>
          </w:rPr>
          <w:fldChar w:fldCharType="end"/>
        </w:r>
      </w:hyperlink>
    </w:p>
    <w:p w14:paraId="5B3896B1" w14:textId="2A0AF0B2" w:rsidR="00C80EC7" w:rsidRPr="00C813A3" w:rsidRDefault="00C80EC7"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fldChar w:fldCharType="end"/>
      </w:r>
    </w:p>
    <w:p w14:paraId="719D8671" w14:textId="77777777" w:rsidR="00C80EC7" w:rsidRPr="00C813A3" w:rsidRDefault="00C80EC7"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br w:type="page"/>
      </w:r>
    </w:p>
    <w:p w14:paraId="76E6A125" w14:textId="0B5CBD19" w:rsidR="000636D8" w:rsidRPr="00C813A3" w:rsidRDefault="006D01BD" w:rsidP="007A74A7">
      <w:pPr>
        <w:pStyle w:val="Heading1"/>
        <w:numPr>
          <w:ilvl w:val="0"/>
          <w:numId w:val="0"/>
        </w:numPr>
        <w:rPr>
          <w:rFonts w:asciiTheme="minorHAnsi" w:hAnsiTheme="minorHAnsi" w:cstheme="minorHAnsi"/>
        </w:rPr>
      </w:pPr>
      <w:bookmarkStart w:id="259" w:name="_Toc43645514"/>
      <w:bookmarkStart w:id="260" w:name="_Toc43645606"/>
      <w:r w:rsidRPr="00C813A3">
        <w:rPr>
          <w:rFonts w:asciiTheme="minorHAnsi" w:hAnsiTheme="minorHAnsi" w:cstheme="minorHAnsi"/>
        </w:rPr>
        <w:lastRenderedPageBreak/>
        <w:t>SPIS LISTINGÓW</w:t>
      </w:r>
      <w:bookmarkEnd w:id="259"/>
      <w:bookmarkEnd w:id="260"/>
    </w:p>
    <w:p w14:paraId="7FCF3089" w14:textId="77777777" w:rsidR="0012035B" w:rsidRPr="00C813A3" w:rsidRDefault="0012035B" w:rsidP="00C813A3">
      <w:pPr>
        <w:pStyle w:val="TEXT"/>
        <w:rPr>
          <w:rFonts w:asciiTheme="minorHAnsi" w:hAnsiTheme="minorHAnsi" w:cstheme="minorHAnsi"/>
        </w:rPr>
      </w:pPr>
      <w:commentRangeStart w:id="261"/>
      <w:commentRangeStart w:id="262"/>
    </w:p>
    <w:commentRangeEnd w:id="261"/>
    <w:p w14:paraId="4C3CEC95" w14:textId="29DC0CC1"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r w:rsidRPr="00C813A3">
        <w:rPr>
          <w:rFonts w:asciiTheme="minorHAnsi" w:hAnsiTheme="minorHAnsi" w:cstheme="minorHAnsi"/>
          <w:sz w:val="22"/>
          <w:szCs w:val="22"/>
        </w:rPr>
        <w:fldChar w:fldCharType="begin"/>
      </w:r>
      <w:r w:rsidRPr="00C813A3">
        <w:rPr>
          <w:rFonts w:asciiTheme="minorHAnsi" w:hAnsiTheme="minorHAnsi" w:cstheme="minorHAnsi"/>
          <w:sz w:val="22"/>
          <w:szCs w:val="22"/>
        </w:rPr>
        <w:instrText xml:space="preserve"> TOC \h \z \c "Listing" </w:instrText>
      </w:r>
      <w:r w:rsidRPr="00C813A3">
        <w:rPr>
          <w:rFonts w:asciiTheme="minorHAnsi" w:hAnsiTheme="minorHAnsi" w:cstheme="minorHAnsi"/>
          <w:sz w:val="22"/>
          <w:szCs w:val="22"/>
        </w:rPr>
        <w:fldChar w:fldCharType="separate"/>
      </w:r>
      <w:hyperlink w:anchor="_Toc43645396" w:history="1">
        <w:r w:rsidRPr="00C813A3">
          <w:rPr>
            <w:rStyle w:val="Hyperlink"/>
            <w:rFonts w:asciiTheme="minorHAnsi" w:hAnsiTheme="minorHAnsi" w:cstheme="minorHAnsi"/>
            <w:i/>
            <w:iCs/>
            <w:noProof/>
          </w:rPr>
          <w:t>Listing 1 - Fragment skryptu realizującego wysyłanie danych przez moduł HC-12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_Toc43645396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30</w:t>
        </w:r>
        <w:r w:rsidRPr="00C813A3">
          <w:rPr>
            <w:rFonts w:asciiTheme="minorHAnsi" w:hAnsiTheme="minorHAnsi" w:cstheme="minorHAnsi"/>
            <w:noProof/>
            <w:webHidden/>
          </w:rPr>
          <w:fldChar w:fldCharType="end"/>
        </w:r>
      </w:hyperlink>
    </w:p>
    <w:p w14:paraId="584CEE2A" w14:textId="0D387C73"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397" w:history="1">
        <w:r w:rsidRPr="00C813A3">
          <w:rPr>
            <w:rStyle w:val="Hyperlink"/>
            <w:rFonts w:asciiTheme="minorHAnsi" w:hAnsiTheme="minorHAnsi" w:cstheme="minorHAnsi"/>
            <w:i/>
            <w:iCs/>
            <w:noProof/>
          </w:rPr>
          <w:t>Listing 2 - Fragment skryptu realizujący odbieranie danych przez odbiornik HC-12</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_Toc43645397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30</w:t>
        </w:r>
        <w:r w:rsidRPr="00C813A3">
          <w:rPr>
            <w:rFonts w:asciiTheme="minorHAnsi" w:hAnsiTheme="minorHAnsi" w:cstheme="minorHAnsi"/>
            <w:noProof/>
            <w:webHidden/>
          </w:rPr>
          <w:fldChar w:fldCharType="end"/>
        </w:r>
      </w:hyperlink>
    </w:p>
    <w:p w14:paraId="1A599987" w14:textId="03038512"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398" w:history="1">
        <w:r w:rsidRPr="00C813A3">
          <w:rPr>
            <w:rStyle w:val="Hyperlink"/>
            <w:rFonts w:asciiTheme="minorHAnsi" w:hAnsiTheme="minorHAnsi" w:cstheme="minorHAnsi"/>
            <w:i/>
            <w:iCs/>
            <w:noProof/>
          </w:rPr>
          <w:t>Listing 3 - Fragment Skryptu realizujący wysyłanie danych przez moduł NRF24L01</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_Toc43645398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31</w:t>
        </w:r>
        <w:r w:rsidRPr="00C813A3">
          <w:rPr>
            <w:rFonts w:asciiTheme="minorHAnsi" w:hAnsiTheme="minorHAnsi" w:cstheme="minorHAnsi"/>
            <w:noProof/>
            <w:webHidden/>
          </w:rPr>
          <w:fldChar w:fldCharType="end"/>
        </w:r>
      </w:hyperlink>
    </w:p>
    <w:p w14:paraId="7A638277" w14:textId="77A615DD"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399" w:history="1">
        <w:r w:rsidRPr="00C813A3">
          <w:rPr>
            <w:rStyle w:val="Hyperlink"/>
            <w:rFonts w:asciiTheme="minorHAnsi" w:hAnsiTheme="minorHAnsi" w:cstheme="minorHAnsi"/>
            <w:i/>
            <w:iCs/>
            <w:noProof/>
          </w:rPr>
          <w:t>Listing 4 - Fragment skrypu odbierający informacje z nadajnika NRF24L01</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_Toc43645399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31</w:t>
        </w:r>
        <w:r w:rsidRPr="00C813A3">
          <w:rPr>
            <w:rFonts w:asciiTheme="minorHAnsi" w:hAnsiTheme="minorHAnsi" w:cstheme="minorHAnsi"/>
            <w:noProof/>
            <w:webHidden/>
          </w:rPr>
          <w:fldChar w:fldCharType="end"/>
        </w:r>
      </w:hyperlink>
    </w:p>
    <w:p w14:paraId="569118CC" w14:textId="2B4A0A5B"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0" w:history="1">
        <w:r w:rsidRPr="00C813A3">
          <w:rPr>
            <w:rStyle w:val="Hyperlink"/>
            <w:rFonts w:asciiTheme="minorHAnsi" w:hAnsiTheme="minorHAnsi" w:cstheme="minorHAnsi"/>
            <w:i/>
            <w:iCs/>
            <w:noProof/>
          </w:rPr>
          <w:t>Listing 5 - Fragment skryptu realizujący wysyłanie danych przez system LoRa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_Toc43645400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32</w:t>
        </w:r>
        <w:r w:rsidRPr="00C813A3">
          <w:rPr>
            <w:rFonts w:asciiTheme="minorHAnsi" w:hAnsiTheme="minorHAnsi" w:cstheme="minorHAnsi"/>
            <w:noProof/>
            <w:webHidden/>
          </w:rPr>
          <w:fldChar w:fldCharType="end"/>
        </w:r>
      </w:hyperlink>
    </w:p>
    <w:p w14:paraId="177136D5" w14:textId="411625F4"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1" w:history="1">
        <w:r w:rsidRPr="00C813A3">
          <w:rPr>
            <w:rStyle w:val="Hyperlink"/>
            <w:rFonts w:asciiTheme="minorHAnsi" w:hAnsiTheme="minorHAnsi" w:cstheme="minorHAnsi"/>
            <w:i/>
            <w:iCs/>
            <w:noProof/>
          </w:rPr>
          <w:t>Listing 6 - Fragment skryptu obsługujący odbiornik LoRa</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_Toc43645401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32</w:t>
        </w:r>
        <w:r w:rsidRPr="00C813A3">
          <w:rPr>
            <w:rFonts w:asciiTheme="minorHAnsi" w:hAnsiTheme="minorHAnsi" w:cstheme="minorHAnsi"/>
            <w:noProof/>
            <w:webHidden/>
          </w:rPr>
          <w:fldChar w:fldCharType="end"/>
        </w:r>
      </w:hyperlink>
    </w:p>
    <w:p w14:paraId="6D51525B" w14:textId="6C5F1FC1"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2" w:history="1">
        <w:r w:rsidRPr="00C813A3">
          <w:rPr>
            <w:rStyle w:val="Hyperlink"/>
            <w:rFonts w:asciiTheme="minorHAnsi" w:hAnsiTheme="minorHAnsi" w:cstheme="minorHAnsi"/>
            <w:i/>
            <w:iCs/>
            <w:noProof/>
          </w:rPr>
          <w:t>Listing 7 - Fragment skryptu obsługujący nadajnik modułu XBee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_Toc43645402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33</w:t>
        </w:r>
        <w:r w:rsidRPr="00C813A3">
          <w:rPr>
            <w:rFonts w:asciiTheme="minorHAnsi" w:hAnsiTheme="minorHAnsi" w:cstheme="minorHAnsi"/>
            <w:noProof/>
            <w:webHidden/>
          </w:rPr>
          <w:fldChar w:fldCharType="end"/>
        </w:r>
      </w:hyperlink>
    </w:p>
    <w:p w14:paraId="63D16A1D" w14:textId="53A9E84A"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3" w:history="1">
        <w:r w:rsidRPr="00C813A3">
          <w:rPr>
            <w:rStyle w:val="Hyperlink"/>
            <w:rFonts w:asciiTheme="minorHAnsi" w:hAnsiTheme="minorHAnsi" w:cstheme="minorHAnsi"/>
            <w:i/>
            <w:iCs/>
            <w:noProof/>
          </w:rPr>
          <w:t>Listing 8 - Fragment skryptu obsługujący odbiornik XBee</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_Toc43645403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33</w:t>
        </w:r>
        <w:r w:rsidRPr="00C813A3">
          <w:rPr>
            <w:rFonts w:asciiTheme="minorHAnsi" w:hAnsiTheme="minorHAnsi" w:cstheme="minorHAnsi"/>
            <w:noProof/>
            <w:webHidden/>
          </w:rPr>
          <w:fldChar w:fldCharType="end"/>
        </w:r>
      </w:hyperlink>
    </w:p>
    <w:p w14:paraId="73E0BA84" w14:textId="4EB18C18"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4" w:history="1">
        <w:r w:rsidRPr="00C813A3">
          <w:rPr>
            <w:rStyle w:val="Hyperlink"/>
            <w:rFonts w:asciiTheme="minorHAnsi" w:hAnsiTheme="minorHAnsi" w:cstheme="minorHAnsi"/>
            <w:noProof/>
          </w:rPr>
          <w:t>Listing 9 - Równanie tłumienia swobodniej przestrzeni</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_Toc43645404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39</w:t>
        </w:r>
        <w:r w:rsidRPr="00C813A3">
          <w:rPr>
            <w:rFonts w:asciiTheme="minorHAnsi" w:hAnsiTheme="minorHAnsi" w:cstheme="minorHAnsi"/>
            <w:noProof/>
            <w:webHidden/>
          </w:rPr>
          <w:fldChar w:fldCharType="end"/>
        </w:r>
      </w:hyperlink>
    </w:p>
    <w:p w14:paraId="0F604DF2" w14:textId="69003854"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5" w:history="1">
        <w:r w:rsidRPr="00C813A3">
          <w:rPr>
            <w:rStyle w:val="Hyperlink"/>
            <w:rFonts w:asciiTheme="minorHAnsi" w:hAnsiTheme="minorHAnsi" w:cstheme="minorHAnsi"/>
            <w:i/>
            <w:iCs/>
            <w:noProof/>
          </w:rPr>
          <w:t>Listing 10 - Skrypt obsługujący moduł HC-12 nadajnik</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_Toc43645405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50</w:t>
        </w:r>
        <w:r w:rsidRPr="00C813A3">
          <w:rPr>
            <w:rFonts w:asciiTheme="minorHAnsi" w:hAnsiTheme="minorHAnsi" w:cstheme="minorHAnsi"/>
            <w:noProof/>
            <w:webHidden/>
          </w:rPr>
          <w:fldChar w:fldCharType="end"/>
        </w:r>
      </w:hyperlink>
    </w:p>
    <w:p w14:paraId="7C9AF748" w14:textId="3BB4C786"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6" w:history="1">
        <w:r w:rsidRPr="00C813A3">
          <w:rPr>
            <w:rStyle w:val="Hyperlink"/>
            <w:rFonts w:asciiTheme="minorHAnsi" w:hAnsiTheme="minorHAnsi" w:cstheme="minorHAnsi"/>
            <w:i/>
            <w:iCs/>
            <w:noProof/>
          </w:rPr>
          <w:t>Listing 11 - Skrypt obsługujący moduł NRF24L01 nadajnik</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_Toc43645406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52</w:t>
        </w:r>
        <w:r w:rsidRPr="00C813A3">
          <w:rPr>
            <w:rFonts w:asciiTheme="minorHAnsi" w:hAnsiTheme="minorHAnsi" w:cstheme="minorHAnsi"/>
            <w:noProof/>
            <w:webHidden/>
          </w:rPr>
          <w:fldChar w:fldCharType="end"/>
        </w:r>
      </w:hyperlink>
    </w:p>
    <w:p w14:paraId="600D721A" w14:textId="43A8442D"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7" w:history="1">
        <w:r w:rsidRPr="00C813A3">
          <w:rPr>
            <w:rStyle w:val="Hyperlink"/>
            <w:rFonts w:asciiTheme="minorHAnsi" w:hAnsiTheme="minorHAnsi" w:cstheme="minorHAnsi"/>
            <w:i/>
            <w:iCs/>
            <w:noProof/>
          </w:rPr>
          <w:t>Listing 12 - Skrypt obsługujący moduł LoRa nadajnik</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_Toc43645407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54</w:t>
        </w:r>
        <w:r w:rsidRPr="00C813A3">
          <w:rPr>
            <w:rFonts w:asciiTheme="minorHAnsi" w:hAnsiTheme="minorHAnsi" w:cstheme="minorHAnsi"/>
            <w:noProof/>
            <w:webHidden/>
          </w:rPr>
          <w:fldChar w:fldCharType="end"/>
        </w:r>
      </w:hyperlink>
    </w:p>
    <w:p w14:paraId="7EDF2D7A" w14:textId="18184819" w:rsidR="0012035B" w:rsidRPr="00C813A3" w:rsidRDefault="0012035B">
      <w:pPr>
        <w:pStyle w:val="TableofFigures"/>
        <w:tabs>
          <w:tab w:val="right" w:leader="dot" w:pos="9628"/>
        </w:tabs>
        <w:rPr>
          <w:rFonts w:asciiTheme="minorHAnsi" w:eastAsiaTheme="minorEastAsia" w:hAnsiTheme="minorHAnsi" w:cstheme="minorHAnsi"/>
          <w:noProof/>
          <w:sz w:val="22"/>
          <w:szCs w:val="22"/>
          <w:lang w:val="en-US" w:eastAsia="en-US"/>
        </w:rPr>
      </w:pPr>
      <w:hyperlink w:anchor="_Toc43645408" w:history="1">
        <w:r w:rsidRPr="00C813A3">
          <w:rPr>
            <w:rStyle w:val="Hyperlink"/>
            <w:rFonts w:asciiTheme="minorHAnsi" w:hAnsiTheme="minorHAnsi" w:cstheme="minorHAnsi"/>
            <w:i/>
            <w:iCs/>
            <w:noProof/>
          </w:rPr>
          <w:t>Listing 13 - Skrypt obsługujący odbiorniki systemów bezprzewodowych</w:t>
        </w:r>
        <w:r w:rsidRPr="00C813A3">
          <w:rPr>
            <w:rFonts w:asciiTheme="minorHAnsi" w:hAnsiTheme="minorHAnsi" w:cstheme="minorHAnsi"/>
            <w:noProof/>
            <w:webHidden/>
          </w:rPr>
          <w:tab/>
        </w:r>
        <w:r w:rsidRPr="00C813A3">
          <w:rPr>
            <w:rFonts w:asciiTheme="minorHAnsi" w:hAnsiTheme="minorHAnsi" w:cstheme="minorHAnsi"/>
            <w:noProof/>
            <w:webHidden/>
          </w:rPr>
          <w:fldChar w:fldCharType="begin"/>
        </w:r>
        <w:r w:rsidRPr="00C813A3">
          <w:rPr>
            <w:rFonts w:asciiTheme="minorHAnsi" w:hAnsiTheme="minorHAnsi" w:cstheme="minorHAnsi"/>
            <w:noProof/>
            <w:webHidden/>
          </w:rPr>
          <w:instrText xml:space="preserve"> PAGEREF _Toc43645408 \h </w:instrText>
        </w:r>
        <w:r w:rsidRPr="00C813A3">
          <w:rPr>
            <w:rFonts w:asciiTheme="minorHAnsi" w:hAnsiTheme="minorHAnsi" w:cstheme="minorHAnsi"/>
            <w:noProof/>
            <w:webHidden/>
          </w:rPr>
        </w:r>
        <w:r w:rsidRPr="00C813A3">
          <w:rPr>
            <w:rFonts w:asciiTheme="minorHAnsi" w:hAnsiTheme="minorHAnsi" w:cstheme="minorHAnsi"/>
            <w:noProof/>
            <w:webHidden/>
          </w:rPr>
          <w:fldChar w:fldCharType="separate"/>
        </w:r>
        <w:r w:rsidRPr="00C813A3">
          <w:rPr>
            <w:rFonts w:asciiTheme="minorHAnsi" w:hAnsiTheme="minorHAnsi" w:cstheme="minorHAnsi"/>
            <w:noProof/>
            <w:webHidden/>
          </w:rPr>
          <w:t>61</w:t>
        </w:r>
        <w:r w:rsidRPr="00C813A3">
          <w:rPr>
            <w:rFonts w:asciiTheme="minorHAnsi" w:hAnsiTheme="minorHAnsi" w:cstheme="minorHAnsi"/>
            <w:noProof/>
            <w:webHidden/>
          </w:rPr>
          <w:fldChar w:fldCharType="end"/>
        </w:r>
      </w:hyperlink>
    </w:p>
    <w:p w14:paraId="68701FA7" w14:textId="2080487C" w:rsidR="006D01BD" w:rsidRPr="00C813A3" w:rsidRDefault="0012035B" w:rsidP="006D01BD">
      <w:pPr>
        <w:spacing w:line="360" w:lineRule="auto"/>
        <w:rPr>
          <w:rFonts w:asciiTheme="minorHAnsi" w:hAnsiTheme="minorHAnsi" w:cstheme="minorHAnsi"/>
          <w:sz w:val="22"/>
          <w:szCs w:val="22"/>
        </w:rPr>
      </w:pPr>
      <w:r w:rsidRPr="00C813A3">
        <w:rPr>
          <w:rFonts w:asciiTheme="minorHAnsi" w:hAnsiTheme="minorHAnsi" w:cstheme="minorHAnsi"/>
          <w:sz w:val="22"/>
          <w:szCs w:val="22"/>
        </w:rPr>
        <w:fldChar w:fldCharType="end"/>
      </w:r>
      <w:r w:rsidR="00B1275A" w:rsidRPr="00C813A3">
        <w:rPr>
          <w:rStyle w:val="CommentReference"/>
          <w:rFonts w:asciiTheme="minorHAnsi" w:hAnsiTheme="minorHAnsi" w:cstheme="minorHAnsi"/>
        </w:rPr>
        <w:commentReference w:id="261"/>
      </w:r>
      <w:commentRangeEnd w:id="262"/>
      <w:r w:rsidR="00B1275A" w:rsidRPr="00C813A3">
        <w:rPr>
          <w:rStyle w:val="CommentReference"/>
          <w:rFonts w:asciiTheme="minorHAnsi" w:hAnsiTheme="minorHAnsi" w:cstheme="minorHAnsi"/>
        </w:rPr>
        <w:commentReference w:id="262"/>
      </w:r>
    </w:p>
    <w:p w14:paraId="38C1F50D" w14:textId="11280261" w:rsidR="006D01BD" w:rsidRPr="00C813A3" w:rsidRDefault="006D01BD" w:rsidP="006D01BD">
      <w:pPr>
        <w:rPr>
          <w:rFonts w:asciiTheme="minorHAnsi" w:hAnsiTheme="minorHAnsi" w:cstheme="minorHAnsi"/>
          <w:sz w:val="22"/>
          <w:szCs w:val="22"/>
        </w:rPr>
      </w:pPr>
      <w:r w:rsidRPr="00C813A3">
        <w:rPr>
          <w:rFonts w:asciiTheme="minorHAnsi" w:hAnsiTheme="minorHAnsi" w:cstheme="minorHAnsi"/>
          <w:sz w:val="22"/>
          <w:szCs w:val="22"/>
        </w:rPr>
        <w:br w:type="page"/>
      </w:r>
    </w:p>
    <w:p w14:paraId="07461ED7" w14:textId="2C3EA21B" w:rsidR="00196D30" w:rsidRPr="00C813A3" w:rsidRDefault="007C428B" w:rsidP="007A74A7">
      <w:pPr>
        <w:pStyle w:val="Heading1"/>
        <w:numPr>
          <w:ilvl w:val="0"/>
          <w:numId w:val="0"/>
        </w:numPr>
        <w:rPr>
          <w:rFonts w:asciiTheme="minorHAnsi" w:hAnsiTheme="minorHAnsi" w:cstheme="minorHAnsi"/>
        </w:rPr>
      </w:pPr>
      <w:bookmarkStart w:id="263" w:name="_Toc43645515"/>
      <w:bookmarkStart w:id="264" w:name="_Toc43645607"/>
      <w:r w:rsidRPr="00C813A3">
        <w:rPr>
          <w:rFonts w:asciiTheme="minorHAnsi" w:hAnsiTheme="minorHAnsi" w:cstheme="minorHAnsi"/>
        </w:rPr>
        <w:lastRenderedPageBreak/>
        <w:t>Dodatek A. Kody źródłowe u</w:t>
      </w:r>
      <w:bookmarkStart w:id="265" w:name="_GoBack"/>
      <w:bookmarkEnd w:id="265"/>
      <w:r w:rsidRPr="00C813A3">
        <w:rPr>
          <w:rFonts w:asciiTheme="minorHAnsi" w:hAnsiTheme="minorHAnsi" w:cstheme="minorHAnsi"/>
        </w:rPr>
        <w:t xml:space="preserve">rządzeń Arduino </w:t>
      </w:r>
      <w:r w:rsidR="006669EA" w:rsidRPr="00C813A3">
        <w:rPr>
          <w:rFonts w:asciiTheme="minorHAnsi" w:hAnsiTheme="minorHAnsi" w:cstheme="minorHAnsi"/>
        </w:rPr>
        <w:t>Uno</w:t>
      </w:r>
      <w:r w:rsidRPr="00C813A3">
        <w:rPr>
          <w:rFonts w:asciiTheme="minorHAnsi" w:hAnsiTheme="minorHAnsi" w:cstheme="minorHAnsi"/>
        </w:rPr>
        <w:t xml:space="preserve">, Arduino mega, Adafruit Feather M0, </w:t>
      </w:r>
      <w:r w:rsidR="00C62BE2" w:rsidRPr="00C813A3">
        <w:rPr>
          <w:rFonts w:asciiTheme="minorHAnsi" w:hAnsiTheme="minorHAnsi" w:cstheme="minorHAnsi"/>
        </w:rPr>
        <w:t>SparkFun</w:t>
      </w:r>
      <w:r w:rsidRPr="00C813A3">
        <w:rPr>
          <w:rFonts w:asciiTheme="minorHAnsi" w:hAnsiTheme="minorHAnsi" w:cstheme="minorHAnsi"/>
        </w:rPr>
        <w:t xml:space="preserve"> fio v3 oraz Raspberry pi zero w</w:t>
      </w:r>
      <w:bookmarkEnd w:id="263"/>
      <w:bookmarkEnd w:id="264"/>
    </w:p>
    <w:p w14:paraId="14931934" w14:textId="6A3A977C" w:rsidR="007C428B" w:rsidRPr="00C813A3" w:rsidRDefault="007C428B" w:rsidP="00C813A3">
      <w:pPr>
        <w:pStyle w:val="TEXT"/>
        <w:rPr>
          <w:rFonts w:asciiTheme="minorHAnsi" w:hAnsiTheme="minorHAnsi" w:cstheme="minorHAnsi"/>
        </w:rPr>
      </w:pPr>
    </w:p>
    <w:p w14:paraId="64D267B5" w14:textId="1528F49F" w:rsidR="007C428B" w:rsidRPr="00C813A3" w:rsidRDefault="007C428B" w:rsidP="00C813A3">
      <w:pPr>
        <w:pStyle w:val="TEXT"/>
        <w:rPr>
          <w:rFonts w:asciiTheme="minorHAnsi" w:hAnsiTheme="minorHAnsi" w:cstheme="minorHAnsi"/>
        </w:rPr>
      </w:pPr>
      <w:r w:rsidRPr="00C813A3">
        <w:rPr>
          <w:rFonts w:asciiTheme="minorHAnsi" w:hAnsiTheme="minorHAnsi" w:cstheme="minorHAnsi"/>
        </w:rPr>
        <w:t xml:space="preserve">Arduino </w:t>
      </w:r>
      <w:r w:rsidR="006669EA" w:rsidRPr="00C813A3">
        <w:rPr>
          <w:rFonts w:asciiTheme="minorHAnsi" w:hAnsiTheme="minorHAnsi" w:cstheme="minorHAnsi"/>
        </w:rPr>
        <w:t>Uno</w:t>
      </w:r>
      <w:r w:rsidRPr="00C813A3">
        <w:rPr>
          <w:rFonts w:asciiTheme="minorHAnsi" w:hAnsiTheme="minorHAnsi" w:cstheme="minorHAnsi"/>
        </w:rPr>
        <w:t xml:space="preserve"> + moduł HC-12 nadajnik:</w:t>
      </w:r>
    </w:p>
    <w:bookmarkStart w:id="266" w:name="_MON_1651761586"/>
    <w:bookmarkEnd w:id="266"/>
    <w:p w14:paraId="5606E2C1" w14:textId="24C4C603" w:rsidR="007C428B" w:rsidRPr="00C813A3" w:rsidRDefault="00F534D3" w:rsidP="00C813A3">
      <w:pPr>
        <w:pStyle w:val="TEXT"/>
        <w:rPr>
          <w:rFonts w:asciiTheme="minorHAnsi" w:hAnsiTheme="minorHAnsi" w:cstheme="minorHAnsi"/>
        </w:rPr>
      </w:pPr>
      <w:r w:rsidRPr="00C813A3">
        <w:rPr>
          <w:rFonts w:asciiTheme="minorHAnsi" w:hAnsiTheme="minorHAnsi" w:cstheme="minorHAnsi"/>
        </w:rPr>
        <w:object w:dxaOrig="9072" w:dyaOrig="4651" w14:anchorId="15F5E326">
          <v:shape id="_x0000_i33835" type="#_x0000_t75" style="width:453.75pt;height:232.5pt" o:ole="">
            <v:imagedata r:id="rId101" o:title=""/>
          </v:shape>
          <o:OLEObject Type="Embed" ProgID="Word.OpenDocumentText.12" ShapeID="_x0000_i33835" DrawAspect="Content" ObjectID="_1654258806" r:id="rId102"/>
        </w:object>
      </w:r>
    </w:p>
    <w:p w14:paraId="4A489338" w14:textId="4022EC1E" w:rsidR="009F7258" w:rsidRPr="00C813A3" w:rsidRDefault="009F7258" w:rsidP="006D01BD">
      <w:pPr>
        <w:spacing w:line="360" w:lineRule="auto"/>
        <w:rPr>
          <w:rFonts w:asciiTheme="minorHAnsi" w:hAnsiTheme="minorHAnsi" w:cstheme="minorHAnsi"/>
          <w:sz w:val="24"/>
          <w:szCs w:val="24"/>
        </w:rPr>
      </w:pPr>
    </w:p>
    <w:p w14:paraId="56813683" w14:textId="4BBE71A8" w:rsidR="007C428B" w:rsidRPr="00C813A3" w:rsidRDefault="007C428B" w:rsidP="00C813A3">
      <w:pPr>
        <w:pStyle w:val="TEXT"/>
        <w:rPr>
          <w:rFonts w:asciiTheme="minorHAnsi" w:hAnsiTheme="minorHAnsi" w:cstheme="minorHAnsi"/>
        </w:rPr>
      </w:pPr>
      <w:r w:rsidRPr="00C813A3">
        <w:rPr>
          <w:rFonts w:asciiTheme="minorHAnsi" w:hAnsiTheme="minorHAnsi" w:cstheme="minorHAnsi"/>
        </w:rPr>
        <w:t xml:space="preserve">Arduino </w:t>
      </w:r>
      <w:r w:rsidR="006669EA" w:rsidRPr="00C813A3">
        <w:rPr>
          <w:rFonts w:asciiTheme="minorHAnsi" w:hAnsiTheme="minorHAnsi" w:cstheme="minorHAnsi"/>
        </w:rPr>
        <w:t>Uno</w:t>
      </w:r>
      <w:r w:rsidRPr="00C813A3">
        <w:rPr>
          <w:rFonts w:asciiTheme="minorHAnsi" w:hAnsiTheme="minorHAnsi" w:cstheme="minorHAnsi"/>
        </w:rPr>
        <w:t xml:space="preserve"> + NRF24L01 nadajnik:</w:t>
      </w:r>
    </w:p>
    <w:bookmarkStart w:id="267" w:name="_MON_1651761676"/>
    <w:bookmarkEnd w:id="267"/>
    <w:p w14:paraId="16409FEC" w14:textId="38CEE39F" w:rsidR="009F7258" w:rsidRPr="00C813A3" w:rsidRDefault="008C386C" w:rsidP="00C813A3">
      <w:pPr>
        <w:pStyle w:val="TEXT"/>
        <w:rPr>
          <w:rFonts w:asciiTheme="minorHAnsi" w:hAnsiTheme="minorHAnsi" w:cstheme="minorHAnsi"/>
        </w:rPr>
      </w:pPr>
      <w:r w:rsidRPr="00C813A3">
        <w:rPr>
          <w:rFonts w:asciiTheme="minorHAnsi" w:hAnsiTheme="minorHAnsi" w:cstheme="minorHAnsi"/>
        </w:rPr>
        <w:object w:dxaOrig="9072" w:dyaOrig="6718" w14:anchorId="7FAF336D">
          <v:shape id="_x0000_i33836" type="#_x0000_t75" style="width:453.75pt;height:335.25pt" o:ole="">
            <v:imagedata r:id="rId103" o:title=""/>
          </v:shape>
          <o:OLEObject Type="Embed" ProgID="Word.OpenDocumentText.12" ShapeID="_x0000_i33836" DrawAspect="Content" ObjectID="_1654258807" r:id="rId104"/>
        </w:object>
      </w:r>
    </w:p>
    <w:p w14:paraId="6135B160" w14:textId="10793DB2" w:rsidR="007C428B" w:rsidRPr="00C813A3" w:rsidRDefault="009F7258" w:rsidP="00C813A3">
      <w:pPr>
        <w:pStyle w:val="TEXT"/>
        <w:rPr>
          <w:rFonts w:asciiTheme="minorHAnsi" w:hAnsiTheme="minorHAnsi" w:cstheme="minorHAnsi"/>
        </w:rPr>
      </w:pPr>
      <w:r w:rsidRPr="00C813A3">
        <w:rPr>
          <w:rFonts w:asciiTheme="minorHAnsi" w:hAnsiTheme="minorHAnsi" w:cstheme="minorHAnsi"/>
        </w:rPr>
        <w:t>Adafruit Feather M0 + LoRa nadajnik</w:t>
      </w:r>
    </w:p>
    <w:bookmarkStart w:id="268" w:name="_MON_1651762589"/>
    <w:bookmarkEnd w:id="268"/>
    <w:p w14:paraId="0750F930" w14:textId="496D38F6" w:rsidR="009F7258" w:rsidRPr="00C813A3" w:rsidRDefault="008C386C" w:rsidP="00C813A3">
      <w:pPr>
        <w:pStyle w:val="TEXT"/>
        <w:rPr>
          <w:rFonts w:asciiTheme="minorHAnsi" w:hAnsiTheme="minorHAnsi" w:cstheme="minorHAnsi"/>
        </w:rPr>
      </w:pPr>
      <w:r w:rsidRPr="00C813A3">
        <w:rPr>
          <w:rFonts w:asciiTheme="minorHAnsi" w:hAnsiTheme="minorHAnsi" w:cstheme="minorHAnsi"/>
        </w:rPr>
        <w:object w:dxaOrig="9072" w:dyaOrig="8010" w14:anchorId="60F81D84">
          <v:shape id="_x0000_i33837" type="#_x0000_t75" style="width:453.75pt;height:399.75pt" o:ole="">
            <v:imagedata r:id="rId105" o:title=""/>
          </v:shape>
          <o:OLEObject Type="Embed" ProgID="Word.OpenDocumentText.12" ShapeID="_x0000_i33837" DrawAspect="Content" ObjectID="_1654258808" r:id="rId106"/>
        </w:object>
      </w:r>
    </w:p>
    <w:p w14:paraId="496DF8DC" w14:textId="77777777" w:rsidR="00A35813" w:rsidRPr="00C813A3" w:rsidRDefault="00A35813" w:rsidP="006D01BD">
      <w:pPr>
        <w:spacing w:line="360" w:lineRule="auto"/>
        <w:rPr>
          <w:rFonts w:asciiTheme="minorHAnsi" w:hAnsiTheme="minorHAnsi" w:cstheme="minorHAnsi"/>
          <w:b/>
          <w:bCs/>
          <w:sz w:val="24"/>
          <w:szCs w:val="24"/>
        </w:rPr>
      </w:pPr>
      <w:r w:rsidRPr="00C813A3">
        <w:rPr>
          <w:rFonts w:asciiTheme="minorHAnsi" w:hAnsiTheme="minorHAnsi" w:cstheme="minorHAnsi"/>
        </w:rPr>
        <w:br w:type="page"/>
      </w:r>
    </w:p>
    <w:p w14:paraId="72737021" w14:textId="53B7B37F" w:rsidR="00A35813" w:rsidRPr="00C813A3" w:rsidRDefault="00A35813" w:rsidP="00C813A3">
      <w:pPr>
        <w:pStyle w:val="TEXT"/>
        <w:rPr>
          <w:rFonts w:asciiTheme="minorHAnsi" w:hAnsiTheme="minorHAnsi" w:cstheme="minorHAnsi"/>
        </w:rPr>
      </w:pPr>
      <w:r w:rsidRPr="00C813A3">
        <w:rPr>
          <w:rFonts w:asciiTheme="minorHAnsi" w:hAnsiTheme="minorHAnsi" w:cstheme="minorHAnsi"/>
        </w:rPr>
        <w:lastRenderedPageBreak/>
        <w:t>Adafruit Feather M0 + LoRa odbiornik</w:t>
      </w:r>
    </w:p>
    <w:bookmarkStart w:id="269" w:name="_MON_1651762459"/>
    <w:bookmarkEnd w:id="269"/>
    <w:p w14:paraId="0622F3A3" w14:textId="18ABD335" w:rsidR="007C428B" w:rsidRPr="00C813A3" w:rsidRDefault="008C386C" w:rsidP="00C813A3">
      <w:pPr>
        <w:pStyle w:val="TEXT"/>
        <w:rPr>
          <w:rFonts w:asciiTheme="minorHAnsi" w:hAnsiTheme="minorHAnsi" w:cstheme="minorHAnsi"/>
        </w:rPr>
      </w:pPr>
      <w:r w:rsidRPr="00C813A3">
        <w:rPr>
          <w:rFonts w:asciiTheme="minorHAnsi" w:hAnsiTheme="minorHAnsi" w:cstheme="minorHAnsi"/>
        </w:rPr>
        <w:object w:dxaOrig="9072" w:dyaOrig="6797" w14:anchorId="72452ACF">
          <v:shape id="_x0000_i33838" type="#_x0000_t75" style="width:453.75pt;height:339.75pt" o:ole="">
            <v:imagedata r:id="rId107" o:title=""/>
          </v:shape>
          <o:OLEObject Type="Embed" ProgID="Word.OpenDocumentText.12" ShapeID="_x0000_i33838" DrawAspect="Content" ObjectID="_1654258809" r:id="rId108"/>
        </w:object>
      </w:r>
    </w:p>
    <w:p w14:paraId="28F6BBFC" w14:textId="1C968379" w:rsidR="00A35813" w:rsidRPr="00C813A3" w:rsidRDefault="00A35813" w:rsidP="00C813A3">
      <w:pPr>
        <w:pStyle w:val="TEXT"/>
        <w:rPr>
          <w:rFonts w:asciiTheme="minorHAnsi" w:hAnsiTheme="minorHAnsi" w:cstheme="minorHAnsi"/>
        </w:rPr>
      </w:pPr>
    </w:p>
    <w:p w14:paraId="0E695C08" w14:textId="77777777" w:rsidR="00A35813" w:rsidRPr="00C813A3" w:rsidRDefault="00A35813" w:rsidP="006D01BD">
      <w:pPr>
        <w:spacing w:line="360" w:lineRule="auto"/>
        <w:rPr>
          <w:rFonts w:asciiTheme="minorHAnsi" w:hAnsiTheme="minorHAnsi" w:cstheme="minorHAnsi"/>
          <w:b/>
          <w:bCs/>
          <w:sz w:val="24"/>
          <w:szCs w:val="24"/>
        </w:rPr>
      </w:pPr>
      <w:r w:rsidRPr="00C813A3">
        <w:rPr>
          <w:rFonts w:asciiTheme="minorHAnsi" w:hAnsiTheme="minorHAnsi" w:cstheme="minorHAnsi"/>
        </w:rPr>
        <w:br w:type="page"/>
      </w:r>
    </w:p>
    <w:p w14:paraId="553E7307" w14:textId="1C84C913" w:rsidR="00A35813" w:rsidRPr="00C813A3" w:rsidRDefault="00C62BE2" w:rsidP="00C813A3">
      <w:pPr>
        <w:pStyle w:val="TEXT"/>
        <w:rPr>
          <w:rFonts w:asciiTheme="minorHAnsi" w:hAnsiTheme="minorHAnsi" w:cstheme="minorHAnsi"/>
        </w:rPr>
      </w:pPr>
      <w:r w:rsidRPr="00C813A3">
        <w:rPr>
          <w:rFonts w:asciiTheme="minorHAnsi" w:hAnsiTheme="minorHAnsi" w:cstheme="minorHAnsi"/>
        </w:rPr>
        <w:lastRenderedPageBreak/>
        <w:t>SparkFun</w:t>
      </w:r>
      <w:r w:rsidR="00A35813" w:rsidRPr="00C813A3">
        <w:rPr>
          <w:rFonts w:asciiTheme="minorHAnsi" w:hAnsiTheme="minorHAnsi" w:cstheme="minorHAnsi"/>
        </w:rPr>
        <w:t xml:space="preserve"> Fio v3 + XBee nadajnik</w:t>
      </w:r>
    </w:p>
    <w:bookmarkStart w:id="270" w:name="_MON_1651762606"/>
    <w:bookmarkEnd w:id="270"/>
    <w:p w14:paraId="7EF318C4" w14:textId="01CD794A" w:rsidR="00A35813" w:rsidRPr="00C813A3" w:rsidRDefault="002C28E0" w:rsidP="00C813A3">
      <w:pPr>
        <w:pStyle w:val="TEXT"/>
        <w:rPr>
          <w:rFonts w:asciiTheme="minorHAnsi" w:hAnsiTheme="minorHAnsi" w:cstheme="minorHAnsi"/>
        </w:rPr>
      </w:pPr>
      <w:r w:rsidRPr="00C813A3">
        <w:rPr>
          <w:rFonts w:asciiTheme="minorHAnsi" w:hAnsiTheme="minorHAnsi" w:cstheme="minorHAnsi"/>
        </w:rPr>
        <w:object w:dxaOrig="9072" w:dyaOrig="4085" w14:anchorId="70E9F726">
          <v:shape id="_x0000_i33839" type="#_x0000_t75" style="width:453.75pt;height:204pt" o:ole="">
            <v:imagedata r:id="rId109" o:title=""/>
          </v:shape>
          <o:OLEObject Type="Embed" ProgID="Word.OpenDocumentText.12" ShapeID="_x0000_i33839" DrawAspect="Content" ObjectID="_1654258810" r:id="rId110"/>
        </w:object>
      </w:r>
    </w:p>
    <w:p w14:paraId="4A787F26" w14:textId="2626BA43" w:rsidR="00A35813" w:rsidRPr="00C813A3" w:rsidRDefault="00C62BE2" w:rsidP="00C813A3">
      <w:pPr>
        <w:pStyle w:val="TEXT"/>
        <w:rPr>
          <w:rFonts w:asciiTheme="minorHAnsi" w:hAnsiTheme="minorHAnsi" w:cstheme="minorHAnsi"/>
        </w:rPr>
      </w:pPr>
      <w:r w:rsidRPr="00C813A3">
        <w:rPr>
          <w:rFonts w:asciiTheme="minorHAnsi" w:hAnsiTheme="minorHAnsi" w:cstheme="minorHAnsi"/>
        </w:rPr>
        <w:t>SparkFun</w:t>
      </w:r>
      <w:r w:rsidR="00A35813" w:rsidRPr="00C813A3">
        <w:rPr>
          <w:rFonts w:asciiTheme="minorHAnsi" w:hAnsiTheme="minorHAnsi" w:cstheme="minorHAnsi"/>
        </w:rPr>
        <w:t xml:space="preserve"> Fio v3 + XBee odbiornik</w:t>
      </w:r>
    </w:p>
    <w:bookmarkStart w:id="271" w:name="_MON_1651763321"/>
    <w:bookmarkEnd w:id="271"/>
    <w:p w14:paraId="3DA47810" w14:textId="238ACDCB" w:rsidR="00A35813" w:rsidRPr="00C813A3" w:rsidRDefault="002C28E0" w:rsidP="00C813A3">
      <w:pPr>
        <w:pStyle w:val="TEXT"/>
        <w:rPr>
          <w:rFonts w:asciiTheme="minorHAnsi" w:hAnsiTheme="minorHAnsi" w:cstheme="minorHAnsi"/>
        </w:rPr>
      </w:pPr>
      <w:r w:rsidRPr="00C813A3">
        <w:rPr>
          <w:rFonts w:asciiTheme="minorHAnsi" w:hAnsiTheme="minorHAnsi" w:cstheme="minorHAnsi"/>
        </w:rPr>
        <w:object w:dxaOrig="9072" w:dyaOrig="2326" w14:anchorId="1C485FD2">
          <v:shape id="_x0000_i33840" type="#_x0000_t75" style="width:453.75pt;height:116.25pt" o:ole="">
            <v:imagedata r:id="rId111" o:title=""/>
          </v:shape>
          <o:OLEObject Type="Embed" ProgID="Word.OpenDocumentText.12" ShapeID="_x0000_i33840" DrawAspect="Content" ObjectID="_1654258811" r:id="rId112"/>
        </w:object>
      </w:r>
    </w:p>
    <w:p w14:paraId="3CB7CDDC" w14:textId="6076C833" w:rsidR="00F66232" w:rsidRPr="00C813A3" w:rsidRDefault="00F66232" w:rsidP="006D01BD">
      <w:pPr>
        <w:spacing w:line="360" w:lineRule="auto"/>
        <w:rPr>
          <w:rFonts w:asciiTheme="minorHAnsi" w:hAnsiTheme="minorHAnsi" w:cstheme="minorHAnsi"/>
          <w:b/>
          <w:bCs/>
          <w:sz w:val="24"/>
          <w:szCs w:val="24"/>
        </w:rPr>
      </w:pPr>
      <w:r w:rsidRPr="00C813A3">
        <w:rPr>
          <w:rFonts w:asciiTheme="minorHAnsi" w:hAnsiTheme="minorHAnsi" w:cstheme="minorHAnsi"/>
        </w:rPr>
        <w:br w:type="page"/>
      </w:r>
    </w:p>
    <w:p w14:paraId="47EB2F35" w14:textId="7674BF9A" w:rsidR="00A35813" w:rsidRPr="00C813A3" w:rsidRDefault="00F66232" w:rsidP="00C813A3">
      <w:pPr>
        <w:pStyle w:val="TEXT"/>
        <w:rPr>
          <w:rFonts w:asciiTheme="minorHAnsi" w:hAnsiTheme="minorHAnsi" w:cstheme="minorHAnsi"/>
        </w:rPr>
      </w:pPr>
      <w:r w:rsidRPr="00C813A3">
        <w:rPr>
          <w:rFonts w:asciiTheme="minorHAnsi" w:hAnsiTheme="minorHAnsi" w:cstheme="minorHAnsi"/>
        </w:rPr>
        <w:lastRenderedPageBreak/>
        <w:t xml:space="preserve">Arduino </w:t>
      </w:r>
      <w:r w:rsidR="00AC3DF6" w:rsidRPr="00C813A3">
        <w:rPr>
          <w:rFonts w:asciiTheme="minorHAnsi" w:hAnsiTheme="minorHAnsi" w:cstheme="minorHAnsi"/>
        </w:rPr>
        <w:t>Mega 2560</w:t>
      </w:r>
      <w:r w:rsidRPr="00C813A3">
        <w:rPr>
          <w:rFonts w:asciiTheme="minorHAnsi" w:hAnsiTheme="minorHAnsi" w:cstheme="minorHAnsi"/>
        </w:rPr>
        <w:t>:</w:t>
      </w:r>
    </w:p>
    <w:bookmarkStart w:id="272" w:name="_MON_1651763560"/>
    <w:bookmarkEnd w:id="272"/>
    <w:p w14:paraId="2A658115" w14:textId="4068946D" w:rsidR="00F66232" w:rsidRPr="00C813A3" w:rsidRDefault="00C92B77" w:rsidP="00C813A3">
      <w:pPr>
        <w:pStyle w:val="TEXT"/>
        <w:rPr>
          <w:rFonts w:asciiTheme="minorHAnsi" w:hAnsiTheme="minorHAnsi" w:cstheme="minorHAnsi"/>
        </w:rPr>
      </w:pPr>
      <w:r w:rsidRPr="00C813A3">
        <w:rPr>
          <w:rFonts w:asciiTheme="minorHAnsi" w:hAnsiTheme="minorHAnsi" w:cstheme="minorHAnsi"/>
        </w:rPr>
        <w:object w:dxaOrig="9072" w:dyaOrig="12511" w14:anchorId="4C3EC3AB">
          <v:shape id="_x0000_i33841" type="#_x0000_t75" style="width:453.75pt;height:625.5pt" o:ole="">
            <v:imagedata r:id="rId113" o:title=""/>
          </v:shape>
          <o:OLEObject Type="Embed" ProgID="Word.OpenDocumentText.12" ShapeID="_x0000_i33841" DrawAspect="Content" ObjectID="_1654258812" r:id="rId114"/>
        </w:object>
      </w:r>
    </w:p>
    <w:p w14:paraId="21990E3C" w14:textId="1F745FCD" w:rsidR="00F66232" w:rsidRPr="00C813A3" w:rsidRDefault="00F66232" w:rsidP="00C813A3">
      <w:pPr>
        <w:pStyle w:val="TEXT"/>
        <w:rPr>
          <w:rFonts w:asciiTheme="minorHAnsi" w:hAnsiTheme="minorHAnsi" w:cstheme="minorHAnsi"/>
        </w:rPr>
      </w:pPr>
    </w:p>
    <w:p w14:paraId="7F8D7647" w14:textId="77777777" w:rsidR="00F66232" w:rsidRPr="00C813A3" w:rsidRDefault="00F66232" w:rsidP="006D01BD">
      <w:pPr>
        <w:spacing w:line="360" w:lineRule="auto"/>
        <w:rPr>
          <w:rFonts w:asciiTheme="minorHAnsi" w:hAnsiTheme="minorHAnsi" w:cstheme="minorHAnsi"/>
          <w:b/>
          <w:bCs/>
          <w:sz w:val="24"/>
          <w:szCs w:val="24"/>
        </w:rPr>
      </w:pPr>
      <w:r w:rsidRPr="00C813A3">
        <w:rPr>
          <w:rFonts w:asciiTheme="minorHAnsi" w:hAnsiTheme="minorHAnsi" w:cstheme="minorHAnsi"/>
        </w:rPr>
        <w:br w:type="page"/>
      </w:r>
    </w:p>
    <w:p w14:paraId="1A4CE334" w14:textId="70FF8B6F" w:rsidR="00A35813" w:rsidRPr="00C813A3" w:rsidRDefault="00F66232" w:rsidP="00C813A3">
      <w:pPr>
        <w:pStyle w:val="TEXT"/>
        <w:rPr>
          <w:rFonts w:asciiTheme="minorHAnsi" w:hAnsiTheme="minorHAnsi" w:cstheme="minorHAnsi"/>
        </w:rPr>
      </w:pPr>
      <w:r w:rsidRPr="00C813A3">
        <w:rPr>
          <w:rFonts w:asciiTheme="minorHAnsi" w:hAnsiTheme="minorHAnsi" w:cstheme="minorHAnsi"/>
        </w:rPr>
        <w:lastRenderedPageBreak/>
        <w:t>Raspberry pi zero w:</w:t>
      </w:r>
    </w:p>
    <w:bookmarkStart w:id="273" w:name="_MON_1651763790"/>
    <w:bookmarkEnd w:id="273"/>
    <w:p w14:paraId="16951517" w14:textId="5F740462" w:rsidR="00F66232" w:rsidRPr="00C813A3" w:rsidRDefault="00F42873" w:rsidP="00C813A3">
      <w:pPr>
        <w:pStyle w:val="TEXT"/>
        <w:rPr>
          <w:rFonts w:asciiTheme="minorHAnsi" w:hAnsiTheme="minorHAnsi" w:cstheme="minorHAnsi"/>
        </w:rPr>
      </w:pPr>
      <w:r w:rsidRPr="00C813A3">
        <w:rPr>
          <w:rFonts w:asciiTheme="minorHAnsi" w:hAnsiTheme="minorHAnsi" w:cstheme="minorHAnsi"/>
        </w:rPr>
        <w:object w:dxaOrig="9072" w:dyaOrig="5229" w14:anchorId="0D07B8AB">
          <v:shape id="_x0000_i33842" type="#_x0000_t75" style="width:453.75pt;height:261.75pt" o:ole="">
            <v:imagedata r:id="rId115" o:title=""/>
          </v:shape>
          <o:OLEObject Type="Embed" ProgID="Word.OpenDocumentText.12" ShapeID="_x0000_i33842" DrawAspect="Content" ObjectID="_1654258813" r:id="rId116"/>
        </w:object>
      </w:r>
    </w:p>
    <w:bookmarkStart w:id="274" w:name="_MON_1651763842"/>
    <w:bookmarkEnd w:id="274"/>
    <w:p w14:paraId="5DB2D771" w14:textId="1CF8BF64" w:rsidR="00F66232" w:rsidRPr="00C813A3" w:rsidRDefault="00E74C1C" w:rsidP="00C813A3">
      <w:pPr>
        <w:pStyle w:val="TEXT"/>
        <w:rPr>
          <w:rFonts w:asciiTheme="minorHAnsi" w:hAnsiTheme="minorHAnsi" w:cstheme="minorHAnsi"/>
        </w:rPr>
      </w:pPr>
      <w:r w:rsidRPr="00C813A3">
        <w:rPr>
          <w:rFonts w:asciiTheme="minorHAnsi" w:hAnsiTheme="minorHAnsi" w:cstheme="minorHAnsi"/>
        </w:rPr>
        <w:object w:dxaOrig="9072" w:dyaOrig="6718" w14:anchorId="0C80FA49">
          <v:shape id="_x0000_i33843" type="#_x0000_t75" style="width:453.75pt;height:336pt" o:ole="">
            <v:imagedata r:id="rId117" o:title=""/>
          </v:shape>
          <o:OLEObject Type="Embed" ProgID="Word.OpenDocumentText.12" ShapeID="_x0000_i33843" DrawAspect="Content" ObjectID="_1654258814" r:id="rId118"/>
        </w:object>
      </w:r>
    </w:p>
    <w:p w14:paraId="73E264FA" w14:textId="77777777" w:rsidR="00F66232" w:rsidRPr="00C813A3" w:rsidRDefault="00F66232" w:rsidP="00C813A3">
      <w:pPr>
        <w:pStyle w:val="TEXT"/>
        <w:rPr>
          <w:rFonts w:asciiTheme="minorHAnsi" w:hAnsiTheme="minorHAnsi" w:cstheme="minorHAnsi"/>
        </w:rPr>
      </w:pPr>
    </w:p>
    <w:p w14:paraId="44B157C0" w14:textId="77777777" w:rsidR="00A35813" w:rsidRPr="00C813A3" w:rsidRDefault="00A35813" w:rsidP="00C813A3">
      <w:pPr>
        <w:pStyle w:val="TEXT"/>
        <w:rPr>
          <w:rFonts w:asciiTheme="minorHAnsi" w:hAnsiTheme="minorHAnsi" w:cstheme="minorHAnsi"/>
        </w:rPr>
      </w:pPr>
    </w:p>
    <w:sectPr w:rsidR="00A35813" w:rsidRPr="00C813A3" w:rsidSect="0071013B">
      <w:pgSz w:w="11907" w:h="16840" w:code="9"/>
      <w:pgMar w:top="1134" w:right="851" w:bottom="1134" w:left="1418" w:header="720" w:footer="720" w:gutter="0"/>
      <w:cols w:space="45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Tomasz Borusiewicz (219278)" w:date="2020-06-20T18:31:00Z" w:initials="TB(">
    <w:p w14:paraId="44706BFE" w14:textId="1CF116C8" w:rsidR="00E74C1C" w:rsidRDefault="00E74C1C">
      <w:pPr>
        <w:pStyle w:val="CommentText"/>
      </w:pPr>
      <w:r>
        <w:rPr>
          <w:rStyle w:val="CommentReference"/>
        </w:rPr>
        <w:annotationRef/>
      </w:r>
      <w:r>
        <w:t>Za do  dała bym enter żeby słowo INTERNETU przenieść na dół bo głupio wygląda sama [2] rozpoczynające kolejny wers</w:t>
      </w:r>
    </w:p>
  </w:comment>
  <w:comment w:id="15" w:author="Tomasz Borusiewicz (219278)" w:date="2020-06-20T18:33:00Z" w:initials="TB(">
    <w:p w14:paraId="6803BF0A" w14:textId="2617013A" w:rsidR="00E74C1C" w:rsidRDefault="00E74C1C">
      <w:pPr>
        <w:pStyle w:val="CommentText"/>
      </w:pPr>
      <w:r>
        <w:rPr>
          <w:rStyle w:val="CommentReference"/>
        </w:rPr>
        <w:annotationRef/>
      </w:r>
      <w:r>
        <w:t>Nie powinien być przecinek zamiast kropki?</w:t>
      </w:r>
    </w:p>
  </w:comment>
  <w:comment w:id="16" w:author="Tomasz Borusiewicz (219278)" w:date="2020-06-20T18:33:00Z" w:initials="TB(">
    <w:p w14:paraId="5B96CA50" w14:textId="44ACE8B8" w:rsidR="00E74C1C" w:rsidRDefault="00E74C1C">
      <w:pPr>
        <w:pStyle w:val="CommentText"/>
      </w:pPr>
      <w:r>
        <w:rPr>
          <w:rStyle w:val="CommentReference"/>
        </w:rPr>
        <w:annotationRef/>
      </w:r>
      <w:r>
        <w:t>Z dużej loT? Bo początek zdania</w:t>
      </w:r>
    </w:p>
  </w:comment>
  <w:comment w:id="17" w:author="Tomasz Borusiewicz (219278)" w:date="2020-06-20T18:35:00Z" w:initials="TB(">
    <w:p w14:paraId="3868B73B" w14:textId="13D37C1E" w:rsidR="00E74C1C" w:rsidRDefault="00E74C1C">
      <w:pPr>
        <w:pStyle w:val="CommentText"/>
      </w:pPr>
      <w:r>
        <w:rPr>
          <w:rStyle w:val="CommentReference"/>
        </w:rPr>
        <w:annotationRef/>
      </w:r>
      <w:r>
        <w:t>Z ograniczeniem wzroku</w:t>
      </w:r>
    </w:p>
  </w:comment>
  <w:comment w:id="24" w:author="Tomasz Borusiewicz (219278)" w:date="2020-06-20T18:37:00Z" w:initials="TB(">
    <w:p w14:paraId="334D3D07" w14:textId="5111E050" w:rsidR="00E74C1C" w:rsidRDefault="00E74C1C">
      <w:pPr>
        <w:pStyle w:val="CommentText"/>
      </w:pPr>
      <w:r>
        <w:rPr>
          <w:rStyle w:val="CommentReference"/>
        </w:rPr>
        <w:annotationRef/>
      </w:r>
      <w:r>
        <w:t>Spacja za widma</w:t>
      </w:r>
    </w:p>
  </w:comment>
  <w:comment w:id="25" w:author="Tomasz Borusiewicz (219278)" w:date="2020-06-20T18:38:00Z" w:initials="TB(">
    <w:p w14:paraId="35D750E7" w14:textId="14C0B1B3" w:rsidR="00E74C1C" w:rsidRDefault="00E74C1C">
      <w:pPr>
        <w:pStyle w:val="CommentText"/>
      </w:pPr>
      <w:r>
        <w:rPr>
          <w:rStyle w:val="CommentReference"/>
        </w:rPr>
        <w:annotationRef/>
      </w:r>
      <w:r>
        <w:t>Spacja za danych</w:t>
      </w:r>
    </w:p>
  </w:comment>
  <w:comment w:id="35" w:author="Tomasz Borusiewicz (219278)" w:date="2020-06-20T18:40:00Z" w:initials="TB(">
    <w:p w14:paraId="4B2A11FA" w14:textId="73CE9C2D" w:rsidR="00E74C1C" w:rsidRDefault="00E74C1C">
      <w:pPr>
        <w:pStyle w:val="CommentText"/>
      </w:pPr>
      <w:r>
        <w:rPr>
          <w:rStyle w:val="CommentReference"/>
        </w:rPr>
        <w:annotationRef/>
      </w:r>
      <w:r>
        <w:t>Punkt-punkt</w:t>
      </w:r>
    </w:p>
  </w:comment>
  <w:comment w:id="36" w:author="Tomasz Borusiewicz (219278)" w:date="2020-06-20T18:41:00Z" w:initials="TB(">
    <w:p w14:paraId="7ADB9A94" w14:textId="1E315F31" w:rsidR="00E74C1C" w:rsidRDefault="00E74C1C">
      <w:pPr>
        <w:pStyle w:val="CommentText"/>
      </w:pPr>
      <w:r>
        <w:rPr>
          <w:rStyle w:val="CommentReference"/>
        </w:rPr>
        <w:annotationRef/>
      </w:r>
      <w:r>
        <w:t>Spacja?</w:t>
      </w:r>
    </w:p>
  </w:comment>
  <w:comment w:id="44" w:author="Tomasz Borusiewicz (219278)" w:date="2020-06-20T18:43:00Z" w:initials="TB(">
    <w:p w14:paraId="671DA9A0" w14:textId="035FFDE8" w:rsidR="00E74C1C" w:rsidRDefault="00E74C1C">
      <w:pPr>
        <w:pStyle w:val="CommentText"/>
      </w:pPr>
      <w:r>
        <w:rPr>
          <w:rStyle w:val="CommentReference"/>
        </w:rPr>
        <w:annotationRef/>
      </w:r>
      <w:r>
        <w:t>spacja</w:t>
      </w:r>
    </w:p>
  </w:comment>
  <w:comment w:id="49" w:author="Tomasz Borusiewicz (219278)" w:date="2020-06-20T18:44:00Z" w:initials="TB(">
    <w:p w14:paraId="149C511A" w14:textId="0F329666" w:rsidR="00E74C1C" w:rsidRDefault="00E74C1C">
      <w:pPr>
        <w:pStyle w:val="CommentText"/>
      </w:pPr>
      <w:r>
        <w:rPr>
          <w:rStyle w:val="CommentReference"/>
        </w:rPr>
        <w:annotationRef/>
      </w:r>
      <w:r>
        <w:t>głupio bo na dole</w:t>
      </w:r>
    </w:p>
  </w:comment>
  <w:comment w:id="53" w:author="Tomasz Borusiewicz (219278)" w:date="2020-06-20T18:45:00Z" w:initials="TB(">
    <w:p w14:paraId="22C091D6" w14:textId="559545A5" w:rsidR="00E74C1C" w:rsidRDefault="00E74C1C">
      <w:pPr>
        <w:pStyle w:val="CommentText"/>
      </w:pPr>
      <w:r>
        <w:rPr>
          <w:rStyle w:val="CommentReference"/>
        </w:rPr>
        <w:annotationRef/>
      </w:r>
      <w:r>
        <w:t>na dół</w:t>
      </w:r>
    </w:p>
  </w:comment>
  <w:comment w:id="63" w:author="Tomasz Borusiewicz (219278)" w:date="2020-06-20T18:46:00Z" w:initials="TB(">
    <w:p w14:paraId="5A9DBF15" w14:textId="77829ADE" w:rsidR="00E74C1C" w:rsidRDefault="00E74C1C">
      <w:pPr>
        <w:pStyle w:val="CommentText"/>
      </w:pPr>
      <w:r>
        <w:rPr>
          <w:rStyle w:val="CommentReference"/>
        </w:rPr>
        <w:annotationRef/>
      </w:r>
      <w:r>
        <w:t>następne urządzenie</w:t>
      </w:r>
    </w:p>
  </w:comment>
  <w:comment w:id="64" w:author="Tomasz Borusiewicz (219278)" w:date="2020-06-20T18:46:00Z" w:initials="TB(">
    <w:p w14:paraId="687C3FB1" w14:textId="2F7B4A8D" w:rsidR="00E74C1C" w:rsidRDefault="00E74C1C">
      <w:pPr>
        <w:pStyle w:val="CommentText"/>
      </w:pPr>
      <w:r>
        <w:rPr>
          <w:rStyle w:val="CommentReference"/>
        </w:rPr>
        <w:annotationRef/>
      </w:r>
      <w:r>
        <w:t>spacja</w:t>
      </w:r>
    </w:p>
  </w:comment>
  <w:comment w:id="66" w:author="Tomasz Borusiewicz (219278)" w:date="2020-06-20T18:46:00Z" w:initials="TB(">
    <w:p w14:paraId="27E7C7A2" w14:textId="0EF5880B" w:rsidR="00E74C1C" w:rsidRDefault="00E74C1C">
      <w:pPr>
        <w:pStyle w:val="CommentText"/>
      </w:pPr>
      <w:r>
        <w:rPr>
          <w:rStyle w:val="CommentReference"/>
        </w:rPr>
        <w:annotationRef/>
      </w:r>
      <w:r>
        <w:t>modułem (z małej) bezprzewodowym obsługującyM</w:t>
      </w:r>
    </w:p>
  </w:comment>
  <w:comment w:id="67" w:author="Tomasz Borusiewicz (219278)" w:date="2020-06-20T18:47:00Z" w:initials="TB(">
    <w:p w14:paraId="7C70C07F" w14:textId="71049E0D" w:rsidR="00E74C1C" w:rsidRDefault="00E74C1C">
      <w:pPr>
        <w:pStyle w:val="CommentText"/>
      </w:pPr>
      <w:r>
        <w:rPr>
          <w:rStyle w:val="CommentReference"/>
        </w:rPr>
        <w:annotationRef/>
      </w:r>
      <w:r>
        <w:t>spacja</w:t>
      </w:r>
    </w:p>
  </w:comment>
  <w:comment w:id="68" w:author="Tomasz Borusiewicz (219278)" w:date="2020-06-20T18:47:00Z" w:initials="TB(">
    <w:p w14:paraId="593051F5" w14:textId="1CDE3737" w:rsidR="00E74C1C" w:rsidRDefault="00E74C1C">
      <w:pPr>
        <w:pStyle w:val="CommentText"/>
      </w:pPr>
      <w:r>
        <w:rPr>
          <w:rStyle w:val="CommentReference"/>
        </w:rPr>
        <w:annotationRef/>
      </w:r>
      <w:r>
        <w:t>realizacji przecinek</w:t>
      </w:r>
    </w:p>
  </w:comment>
  <w:comment w:id="71" w:author="Tomasz Borusiewicz (219278)" w:date="2020-06-20T18:48:00Z" w:initials="TB(">
    <w:p w14:paraId="13F8F0F4" w14:textId="305A2E55" w:rsidR="00E74C1C" w:rsidRDefault="00E74C1C">
      <w:pPr>
        <w:pStyle w:val="CommentText"/>
      </w:pPr>
      <w:r>
        <w:rPr>
          <w:rStyle w:val="CommentReference"/>
        </w:rPr>
        <w:annotationRef/>
      </w:r>
      <w:r>
        <w:t>podpięty</w:t>
      </w:r>
    </w:p>
  </w:comment>
  <w:comment w:id="73" w:author="Tomasz Borusiewicz (219278)" w:date="2020-06-20T18:48:00Z" w:initials="TB(">
    <w:p w14:paraId="0EB03232" w14:textId="7E6621B8" w:rsidR="00E74C1C" w:rsidRDefault="00E74C1C">
      <w:pPr>
        <w:pStyle w:val="CommentText"/>
      </w:pPr>
      <w:r>
        <w:rPr>
          <w:rStyle w:val="CommentReference"/>
        </w:rPr>
        <w:annotationRef/>
      </w:r>
      <w:r>
        <w:t>spacja</w:t>
      </w:r>
    </w:p>
  </w:comment>
  <w:comment w:id="75" w:author="Tomasz Borusiewicz (219278)" w:date="2020-06-20T18:48:00Z" w:initials="TB(">
    <w:p w14:paraId="2F287FB7" w14:textId="1A1F3C04" w:rsidR="00E74C1C" w:rsidRDefault="00E74C1C">
      <w:pPr>
        <w:pStyle w:val="CommentText"/>
      </w:pPr>
      <w:r>
        <w:rPr>
          <w:rStyle w:val="CommentReference"/>
        </w:rPr>
        <w:annotationRef/>
      </w:r>
      <w:r>
        <w:t>spacja żeby było razem 16 Mhz</w:t>
      </w:r>
    </w:p>
  </w:comment>
  <w:comment w:id="76" w:author="Tomasz Borusiewicz (219278)" w:date="2020-06-20T18:49:00Z" w:initials="TB(">
    <w:p w14:paraId="3B4E24FE" w14:textId="1AE56B8D" w:rsidR="00E74C1C" w:rsidRDefault="00E74C1C">
      <w:pPr>
        <w:pStyle w:val="CommentText"/>
      </w:pPr>
      <w:r>
        <w:rPr>
          <w:rStyle w:val="CommentReference"/>
        </w:rPr>
        <w:annotationRef/>
      </w:r>
      <w:r>
        <w:t>spacja</w:t>
      </w:r>
    </w:p>
  </w:comment>
  <w:comment w:id="78" w:author="Tomasz Borusiewicz (219278)" w:date="2020-06-20T18:49:00Z" w:initials="TB(">
    <w:p w14:paraId="6E5BC7A0" w14:textId="36B3D5A3" w:rsidR="00E74C1C" w:rsidRDefault="00E74C1C">
      <w:pPr>
        <w:pStyle w:val="CommentText"/>
      </w:pPr>
      <w:r>
        <w:rPr>
          <w:rStyle w:val="CommentReference"/>
        </w:rPr>
        <w:annotationRef/>
      </w:r>
      <w:r>
        <w:t>spacja</w:t>
      </w:r>
    </w:p>
  </w:comment>
  <w:comment w:id="80" w:author="Tomasz Borusiewicz (219278)" w:date="2020-06-20T18:49:00Z" w:initials="TB(">
    <w:p w14:paraId="2C179639" w14:textId="4C359A5D" w:rsidR="00E74C1C" w:rsidRDefault="00E74C1C">
      <w:pPr>
        <w:pStyle w:val="CommentText"/>
      </w:pPr>
      <w:r>
        <w:rPr>
          <w:rStyle w:val="CommentReference"/>
        </w:rPr>
        <w:annotationRef/>
      </w:r>
      <w:r>
        <w:t>posłużył</w:t>
      </w:r>
    </w:p>
  </w:comment>
  <w:comment w:id="81" w:author="Tomasz Borusiewicz (219278)" w:date="2020-06-20T18:50:00Z" w:initials="TB(">
    <w:p w14:paraId="3F6FC31E" w14:textId="4B207DD7" w:rsidR="00E74C1C" w:rsidRDefault="00E74C1C">
      <w:pPr>
        <w:pStyle w:val="CommentText"/>
      </w:pPr>
      <w:r>
        <w:rPr>
          <w:rStyle w:val="CommentReference"/>
        </w:rPr>
        <w:annotationRef/>
      </w:r>
      <w:r>
        <w:t>spacja</w:t>
      </w:r>
    </w:p>
  </w:comment>
  <w:comment w:id="82" w:author="Tomasz Borusiewicz (219278)" w:date="2020-06-20T18:51:00Z" w:initials="TB(">
    <w:p w14:paraId="0BF300A9" w14:textId="52E77EFB" w:rsidR="00E74C1C" w:rsidRDefault="00E74C1C">
      <w:pPr>
        <w:pStyle w:val="CommentText"/>
      </w:pPr>
      <w:r>
        <w:rPr>
          <w:rStyle w:val="CommentReference"/>
        </w:rPr>
        <w:annotationRef/>
      </w:r>
      <w:r>
        <w:t>bez tegp</w:t>
      </w:r>
    </w:p>
  </w:comment>
  <w:comment w:id="85" w:author="Tomasz Borusiewicz (219278)" w:date="2020-06-20T18:51:00Z" w:initials="TB(">
    <w:p w14:paraId="15FF560D" w14:textId="1EDDD146" w:rsidR="00E74C1C" w:rsidRDefault="00E74C1C">
      <w:pPr>
        <w:pStyle w:val="CommentText"/>
      </w:pPr>
      <w:r>
        <w:rPr>
          <w:rStyle w:val="CommentReference"/>
        </w:rPr>
        <w:annotationRef/>
      </w:r>
      <w:r>
        <w:t>popularne</w:t>
      </w:r>
    </w:p>
  </w:comment>
  <w:comment w:id="84" w:author="Tomasz Borusiewicz (219278)" w:date="2020-06-20T18:51:00Z" w:initials="TB(">
    <w:p w14:paraId="3EB234FC" w14:textId="69C747A4" w:rsidR="00E74C1C" w:rsidRDefault="00E74C1C">
      <w:pPr>
        <w:pStyle w:val="CommentText"/>
      </w:pPr>
      <w:r>
        <w:rPr>
          <w:rStyle w:val="CommentReference"/>
        </w:rPr>
        <w:annotationRef/>
      </w:r>
      <w:r>
        <w:t>Dr Gaj chciał by mieć odnośnik skąd wiemy że jest popularny xd</w:t>
      </w:r>
    </w:p>
  </w:comment>
  <w:comment w:id="100" w:author="Tomasz Borusiewicz (219278)" w:date="2020-06-20T18:53:00Z" w:initials="TB(">
    <w:p w14:paraId="1D145D5C" w14:textId="72353AAB" w:rsidR="00E74C1C" w:rsidRDefault="00E74C1C">
      <w:pPr>
        <w:pStyle w:val="CommentText"/>
      </w:pPr>
      <w:r>
        <w:rPr>
          <w:rStyle w:val="CommentReference"/>
        </w:rPr>
        <w:annotationRef/>
      </w:r>
      <w:r>
        <w:t>Bleeeee PUKE PUKE PUKE</w:t>
      </w:r>
    </w:p>
  </w:comment>
  <w:comment w:id="101" w:author="Tomasz Borusiewicz (219278)" w:date="2020-06-20T18:54:00Z" w:initials="TB(">
    <w:p w14:paraId="7F18B4B8" w14:textId="66DA77BC" w:rsidR="00E74C1C" w:rsidRDefault="00E74C1C">
      <w:pPr>
        <w:pStyle w:val="CommentText"/>
      </w:pPr>
      <w:r>
        <w:rPr>
          <w:rStyle w:val="CommentReference"/>
        </w:rPr>
        <w:annotationRef/>
      </w:r>
      <w:r>
        <w:t>Bez kropku po 2019 tylko spacja</w:t>
      </w:r>
    </w:p>
  </w:comment>
  <w:comment w:id="104" w:author="Tomasz Borusiewicz (219278)" w:date="2020-06-20T18:55:00Z" w:initials="TB(">
    <w:p w14:paraId="66305B0F" w14:textId="3A13396E" w:rsidR="00E74C1C" w:rsidRDefault="00E74C1C">
      <w:pPr>
        <w:pStyle w:val="CommentText"/>
      </w:pPr>
      <w:r>
        <w:rPr>
          <w:rStyle w:val="CommentReference"/>
        </w:rPr>
        <w:annotationRef/>
      </w:r>
      <w:r>
        <w:t>Wysyła je poprzez interfejs radiowy do odbiornika HC-12</w:t>
      </w:r>
    </w:p>
  </w:comment>
  <w:comment w:id="105" w:author="Tomasz Borusiewicz (219278)" w:date="2020-06-20T18:55:00Z" w:initials="TB(">
    <w:p w14:paraId="0E8EFC0B" w14:textId="3FC0C83D" w:rsidR="00E74C1C" w:rsidRDefault="00E74C1C">
      <w:pPr>
        <w:pStyle w:val="CommentText"/>
      </w:pPr>
      <w:r>
        <w:rPr>
          <w:rStyle w:val="CommentReference"/>
        </w:rPr>
        <w:annotationRef/>
      </w:r>
      <w:r>
        <w:t>Samo się nic nie robi xd powtarza się</w:t>
      </w:r>
    </w:p>
  </w:comment>
  <w:comment w:id="106" w:author="Tomasz Borusiewicz (219278)" w:date="2020-06-20T18:55:00Z" w:initials="TB(">
    <w:p w14:paraId="61CEB5A8" w14:textId="1502BCD9" w:rsidR="00E74C1C" w:rsidRDefault="00E74C1C">
      <w:pPr>
        <w:pStyle w:val="CommentText"/>
      </w:pPr>
      <w:r>
        <w:rPr>
          <w:rStyle w:val="CommentReference"/>
        </w:rPr>
        <w:annotationRef/>
      </w:r>
      <w:r>
        <w:t>Spacja przed nawiasem</w:t>
      </w:r>
    </w:p>
  </w:comment>
  <w:comment w:id="113" w:author="Tomasz Borusiewicz (219278)" w:date="2020-06-20T18:56:00Z" w:initials="TB(">
    <w:p w14:paraId="25138AC1" w14:textId="76C357A4" w:rsidR="00E74C1C" w:rsidRDefault="00E74C1C">
      <w:pPr>
        <w:pStyle w:val="CommentText"/>
      </w:pPr>
      <w:r>
        <w:rPr>
          <w:rStyle w:val="CommentReference"/>
        </w:rPr>
        <w:annotationRef/>
      </w:r>
      <w:r>
        <w:t>spacja</w:t>
      </w:r>
    </w:p>
  </w:comment>
  <w:comment w:id="116" w:author="Tomasz Borusiewicz (219278)" w:date="2020-06-20T18:57:00Z" w:initials="TB(">
    <w:p w14:paraId="3F0617A1" w14:textId="7583C2B6" w:rsidR="00E74C1C" w:rsidRDefault="00E74C1C">
      <w:pPr>
        <w:pStyle w:val="CommentText"/>
      </w:pPr>
      <w:r>
        <w:rPr>
          <w:rStyle w:val="CommentReference"/>
        </w:rPr>
        <w:annotationRef/>
      </w:r>
      <w:r>
        <w:t>przecinek po poprawna</w:t>
      </w:r>
    </w:p>
  </w:comment>
  <w:comment w:id="117" w:author="Tomasz Borusiewicz (219278)" w:date="2020-06-20T18:57:00Z" w:initials="TB(">
    <w:p w14:paraId="5AD1A9B1" w14:textId="446153B6" w:rsidR="00E74C1C" w:rsidRDefault="00E74C1C">
      <w:pPr>
        <w:pStyle w:val="CommentText"/>
      </w:pPr>
      <w:r>
        <w:rPr>
          <w:rStyle w:val="CommentReference"/>
        </w:rPr>
        <w:annotationRef/>
      </w:r>
      <w:r>
        <w:t>spacja</w:t>
      </w:r>
    </w:p>
  </w:comment>
  <w:comment w:id="122" w:author="Tomasz Borusiewicz (219278)" w:date="2020-06-20T18:57:00Z" w:initials="TB(">
    <w:p w14:paraId="64D55557" w14:textId="65468F3E" w:rsidR="00E74C1C" w:rsidRDefault="00E74C1C">
      <w:pPr>
        <w:pStyle w:val="CommentText"/>
      </w:pPr>
      <w:r>
        <w:rPr>
          <w:rStyle w:val="CommentReference"/>
        </w:rPr>
        <w:annotationRef/>
      </w:r>
      <w:r>
        <w:t>w</w:t>
      </w:r>
    </w:p>
  </w:comment>
  <w:comment w:id="123" w:author="Tomasz Borusiewicz (219278)" w:date="2020-06-20T18:58:00Z" w:initials="TB(">
    <w:p w14:paraId="5EF22D51" w14:textId="55759560" w:rsidR="00E74C1C" w:rsidRDefault="00E74C1C">
      <w:pPr>
        <w:pStyle w:val="CommentText"/>
      </w:pPr>
      <w:r>
        <w:rPr>
          <w:rStyle w:val="CommentReference"/>
        </w:rPr>
        <w:annotationRef/>
      </w:r>
      <w:r>
        <w:t>spacja</w:t>
      </w:r>
    </w:p>
  </w:comment>
  <w:comment w:id="126" w:author="Tomasz Borusiewicz (219278)" w:date="2020-06-20T18:58:00Z" w:initials="TB(">
    <w:p w14:paraId="1AF05A92" w14:textId="4FB0AF89" w:rsidR="00E74C1C" w:rsidRDefault="00E74C1C">
      <w:pPr>
        <w:pStyle w:val="CommentText"/>
      </w:pPr>
      <w:r>
        <w:rPr>
          <w:rStyle w:val="CommentReference"/>
        </w:rPr>
        <w:annotationRef/>
      </w:r>
      <w:r>
        <w:t>z urządzeń</w:t>
      </w:r>
    </w:p>
  </w:comment>
  <w:comment w:id="133" w:author="Tomasz Borusiewicz (219278)" w:date="2020-06-20T18:59:00Z" w:initials="TB(">
    <w:p w14:paraId="484AF834" w14:textId="62836BA8" w:rsidR="00E74C1C" w:rsidRDefault="00E74C1C">
      <w:pPr>
        <w:pStyle w:val="CommentText"/>
      </w:pPr>
      <w:r>
        <w:rPr>
          <w:rStyle w:val="CommentReference"/>
        </w:rPr>
        <w:annotationRef/>
      </w:r>
      <w:r>
        <w:t>głupio wygląda ale cyba tak musi byc</w:t>
      </w:r>
    </w:p>
  </w:comment>
  <w:comment w:id="138" w:author="Tomasz Borusiewicz (219278)" w:date="2020-06-20T19:00:00Z" w:initials="TB(">
    <w:p w14:paraId="66C5EE56" w14:textId="36FCECE7" w:rsidR="00E74C1C" w:rsidRDefault="00E74C1C">
      <w:pPr>
        <w:pStyle w:val="CommentText"/>
      </w:pPr>
      <w:r>
        <w:rPr>
          <w:rStyle w:val="CommentReference"/>
        </w:rPr>
        <w:annotationRef/>
      </w:r>
      <w:r>
        <w:t>poprzez</w:t>
      </w:r>
    </w:p>
  </w:comment>
  <w:comment w:id="143" w:author="Tomasz Borusiewicz (219278)" w:date="2020-06-20T19:01:00Z" w:initials="TB(">
    <w:p w14:paraId="4727ED21" w14:textId="6C0CDF8E" w:rsidR="00E74C1C" w:rsidRDefault="00E74C1C">
      <w:pPr>
        <w:pStyle w:val="CommentText"/>
      </w:pPr>
      <w:r>
        <w:rPr>
          <w:rStyle w:val="CommentReference"/>
        </w:rPr>
        <w:annotationRef/>
      </w:r>
      <w:r>
        <w:t>sprawdzane jest czy są…..</w:t>
      </w:r>
    </w:p>
  </w:comment>
  <w:comment w:id="144" w:author="Tomasz Borusiewicz (219278)" w:date="2020-06-20T19:02:00Z" w:initials="TB(">
    <w:p w14:paraId="44E942EC" w14:textId="6130E563" w:rsidR="00E74C1C" w:rsidRDefault="00E74C1C">
      <w:pPr>
        <w:pStyle w:val="CommentText"/>
      </w:pPr>
      <w:r>
        <w:rPr>
          <w:rStyle w:val="CommentReference"/>
        </w:rPr>
        <w:annotationRef/>
      </w:r>
      <w:r>
        <w:t>enter żeby było na dole</w:t>
      </w:r>
    </w:p>
  </w:comment>
  <w:comment w:id="151" w:author="Tomasz Borusiewicz (219278)" w:date="2020-06-20T19:03:00Z" w:initials="TB(">
    <w:p w14:paraId="75D60F1C" w14:textId="121F07BE" w:rsidR="00E74C1C" w:rsidRDefault="00E74C1C">
      <w:pPr>
        <w:pStyle w:val="CommentText"/>
      </w:pPr>
      <w:r>
        <w:rPr>
          <w:rStyle w:val="CommentReference"/>
        </w:rPr>
        <w:annotationRef/>
      </w:r>
      <w:r>
        <w:t>jedno i wywalic</w:t>
      </w:r>
    </w:p>
  </w:comment>
  <w:comment w:id="152" w:author="Tomasz Borusiewicz (219278)" w:date="2020-06-20T19:04:00Z" w:initials="TB(">
    <w:p w14:paraId="4B78CDFA" w14:textId="2BC69F02" w:rsidR="00E74C1C" w:rsidRDefault="00E74C1C">
      <w:pPr>
        <w:pStyle w:val="CommentText"/>
      </w:pPr>
      <w:r>
        <w:rPr>
          <w:rStyle w:val="CommentReference"/>
        </w:rPr>
        <w:annotationRef/>
      </w:r>
      <w:r>
        <w:t>przecinek po tak</w:t>
      </w:r>
    </w:p>
  </w:comment>
  <w:comment w:id="156" w:author="Tomasz Borusiewicz (219278)" w:date="2020-06-20T19:06:00Z" w:initials="TB(">
    <w:p w14:paraId="7DCEE212" w14:textId="2870FC9A" w:rsidR="00E74C1C" w:rsidRDefault="00E74C1C">
      <w:pPr>
        <w:pStyle w:val="CommentText"/>
      </w:pPr>
      <w:r>
        <w:rPr>
          <w:rStyle w:val="CommentReference"/>
        </w:rPr>
        <w:annotationRef/>
      </w:r>
      <w:r>
        <w:t>dwa rzy daleko ale nie wiem jak zamienic</w:t>
      </w:r>
    </w:p>
  </w:comment>
  <w:comment w:id="157" w:author="Tomasz Borusiewicz (219278)" w:date="2020-06-20T19:07:00Z" w:initials="TB(">
    <w:p w14:paraId="11976A47" w14:textId="68CF7D4E" w:rsidR="00E74C1C" w:rsidRDefault="00E74C1C">
      <w:pPr>
        <w:pStyle w:val="CommentText"/>
      </w:pPr>
      <w:r>
        <w:rPr>
          <w:rStyle w:val="CommentReference"/>
        </w:rPr>
        <w:annotationRef/>
      </w:r>
      <w:r>
        <w:t xml:space="preserve">jaka </w:t>
      </w:r>
    </w:p>
  </w:comment>
  <w:comment w:id="158" w:author="Tomasz Borusiewicz (219278)" w:date="2020-06-20T19:07:00Z" w:initials="TB(">
    <w:p w14:paraId="7B070D8C" w14:textId="4C1E47F7" w:rsidR="00E74C1C" w:rsidRDefault="00E74C1C">
      <w:pPr>
        <w:pStyle w:val="CommentText"/>
      </w:pPr>
      <w:r>
        <w:rPr>
          <w:rStyle w:val="CommentReference"/>
        </w:rPr>
        <w:annotationRef/>
      </w:r>
      <w:r>
        <w:t>aby urządzenianadal mogły realizować wymianę między sobą</w:t>
      </w:r>
    </w:p>
  </w:comment>
  <w:comment w:id="159" w:author="Tomasz Borusiewicz (219278)" w:date="2020-06-20T19:08:00Z" w:initials="TB(">
    <w:p w14:paraId="40BBB622" w14:textId="21800DCC" w:rsidR="00E74C1C" w:rsidRDefault="00E74C1C">
      <w:pPr>
        <w:pStyle w:val="CommentText"/>
      </w:pPr>
      <w:r>
        <w:rPr>
          <w:rStyle w:val="CommentReference"/>
        </w:rPr>
        <w:annotationRef/>
      </w:r>
      <w:r>
        <w:t>zostały</w:t>
      </w:r>
    </w:p>
  </w:comment>
  <w:comment w:id="160" w:author="Tomasz Borusiewicz (219278)" w:date="2020-06-20T19:08:00Z" w:initials="TB(">
    <w:p w14:paraId="489DFD3C" w14:textId="2493D3BD" w:rsidR="00E74C1C" w:rsidRDefault="00E74C1C">
      <w:pPr>
        <w:pStyle w:val="CommentText"/>
      </w:pPr>
      <w:r>
        <w:rPr>
          <w:rStyle w:val="CommentReference"/>
        </w:rPr>
        <w:annotationRef/>
      </w:r>
      <w:r>
        <w:t>uwzględnone zostały</w:t>
      </w:r>
    </w:p>
  </w:comment>
  <w:comment w:id="166" w:author="Tomasz Borusiewicz (219278)" w:date="2020-06-20T19:09:00Z" w:initials="TB(">
    <w:p w14:paraId="2A945BEC" w14:textId="166A8F27" w:rsidR="00E74C1C" w:rsidRDefault="00E74C1C">
      <w:pPr>
        <w:pStyle w:val="CommentText"/>
      </w:pPr>
      <w:r>
        <w:rPr>
          <w:rStyle w:val="CommentReference"/>
        </w:rPr>
        <w:annotationRef/>
      </w:r>
      <w:r>
        <w:t xml:space="preserve">w czasie </w:t>
      </w:r>
    </w:p>
  </w:comment>
  <w:comment w:id="167" w:author="Tomasz Borusiewicz (219278)" w:date="2020-06-20T19:10:00Z" w:initials="TB(">
    <w:p w14:paraId="110280AC" w14:textId="3B30C2DE" w:rsidR="00E74C1C" w:rsidRDefault="00E74C1C">
      <w:pPr>
        <w:pStyle w:val="CommentText"/>
      </w:pPr>
      <w:r>
        <w:rPr>
          <w:rStyle w:val="CommentReference"/>
        </w:rPr>
        <w:annotationRef/>
      </w:r>
      <w:r>
        <w:t>podczas połączenia ich w środowisko bezpośrednej widocznośći</w:t>
      </w:r>
    </w:p>
  </w:comment>
  <w:comment w:id="168" w:author="Tomasz Borusiewicz (219278)" w:date="2020-06-20T19:10:00Z" w:initials="TB(">
    <w:p w14:paraId="58B085FB" w14:textId="64E3164D" w:rsidR="00E74C1C" w:rsidRDefault="00E74C1C">
      <w:pPr>
        <w:pStyle w:val="CommentText"/>
      </w:pPr>
      <w:r>
        <w:rPr>
          <w:rStyle w:val="CommentReference"/>
        </w:rPr>
        <w:annotationRef/>
      </w:r>
      <w:r>
        <w:t>takim</w:t>
      </w:r>
    </w:p>
  </w:comment>
  <w:comment w:id="173" w:author="Tomasz Borusiewicz (219278)" w:date="2020-06-20T19:11:00Z" w:initials="TB(">
    <w:p w14:paraId="252DD0CC" w14:textId="7D5C13C1" w:rsidR="00E74C1C" w:rsidRDefault="00E74C1C">
      <w:pPr>
        <w:pStyle w:val="CommentText"/>
      </w:pPr>
      <w:r>
        <w:rPr>
          <w:rStyle w:val="CommentReference"/>
        </w:rPr>
        <w:annotationRef/>
      </w:r>
      <w:r>
        <w:t>nie udało się w pełni osiągnąć warunków los ze….</w:t>
      </w:r>
    </w:p>
  </w:comment>
  <w:comment w:id="174" w:author="Tomasz Borusiewicz (219278)" w:date="2020-06-20T19:12:00Z" w:initials="TB(">
    <w:p w14:paraId="78E879B1" w14:textId="5171323B" w:rsidR="00E74C1C" w:rsidRDefault="00E74C1C">
      <w:pPr>
        <w:pStyle w:val="CommentText"/>
      </w:pPr>
      <w:r>
        <w:rPr>
          <w:rStyle w:val="CommentReference"/>
        </w:rPr>
        <w:annotationRef/>
      </w:r>
      <w:r>
        <w:rPr>
          <w:rStyle w:val="CommentReference"/>
        </w:rPr>
        <w:t>(w nawiasie co obrazuje kolumna 3 w tabeli 2) bez przecinka i pozwala</w:t>
      </w:r>
    </w:p>
  </w:comment>
  <w:comment w:id="176" w:author="Tomasz Borusiewicz (219278)" w:date="2020-06-20T19:13:00Z" w:initials="TB(">
    <w:p w14:paraId="7EA0EE13" w14:textId="215ED775" w:rsidR="00E74C1C" w:rsidRDefault="00E74C1C">
      <w:pPr>
        <w:pStyle w:val="CommentText"/>
      </w:pPr>
      <w:r>
        <w:rPr>
          <w:rStyle w:val="CommentReference"/>
        </w:rPr>
        <w:annotationRef/>
      </w:r>
      <w:r>
        <w:t>W kolumnie 4. Tabeli 1</w:t>
      </w:r>
    </w:p>
  </w:comment>
  <w:comment w:id="177" w:author="Tomasz Borusiewicz (219278)" w:date="2020-06-20T19:13:00Z" w:initials="TB(">
    <w:p w14:paraId="4E7C6DC2" w14:textId="340A52FE" w:rsidR="00E74C1C" w:rsidRDefault="00E74C1C">
      <w:pPr>
        <w:pStyle w:val="CommentText"/>
      </w:pPr>
      <w:r>
        <w:rPr>
          <w:rStyle w:val="CommentReference"/>
        </w:rPr>
        <w:annotationRef/>
      </w:r>
      <w:r>
        <w:t>Nie paniemaju . powinno być podstawą?</w:t>
      </w:r>
    </w:p>
  </w:comment>
  <w:comment w:id="178" w:author="Tomasz Borusiewicz (219278)" w:date="2020-06-20T19:15:00Z" w:initials="TB(">
    <w:p w14:paraId="0B1EA49B" w14:textId="737E8679" w:rsidR="00E74C1C" w:rsidRDefault="00E74C1C">
      <w:pPr>
        <w:pStyle w:val="CommentText"/>
      </w:pPr>
      <w:r>
        <w:rPr>
          <w:rStyle w:val="CommentReference"/>
        </w:rPr>
        <w:annotationRef/>
      </w:r>
      <w:r>
        <w:t>Otrzymane wyniki</w:t>
      </w:r>
    </w:p>
  </w:comment>
  <w:comment w:id="179" w:author="Tomasz Borusiewicz (219278)" w:date="2020-06-20T19:16:00Z" w:initials="TB(">
    <w:p w14:paraId="57F9D64D" w14:textId="767BB605" w:rsidR="00E74C1C" w:rsidRDefault="00E74C1C">
      <w:pPr>
        <w:pStyle w:val="CommentText"/>
      </w:pPr>
      <w:r>
        <w:rPr>
          <w:rStyle w:val="CommentReference"/>
        </w:rPr>
        <w:annotationRef/>
      </w:r>
      <w:r>
        <w:t>Przecinek po odebranej</w:t>
      </w:r>
    </w:p>
  </w:comment>
  <w:comment w:id="180" w:author="Tomasz Borusiewicz (219278)" w:date="2020-06-20T19:19:00Z" w:initials="TB(">
    <w:p w14:paraId="583652E6" w14:textId="10B5198E" w:rsidR="00E74C1C" w:rsidRDefault="00E74C1C">
      <w:pPr>
        <w:pStyle w:val="CommentText"/>
      </w:pPr>
      <w:r>
        <w:rPr>
          <w:rStyle w:val="CommentReference"/>
        </w:rPr>
        <w:annotationRef/>
      </w:r>
      <w:r>
        <w:t>Przecinek po modelu</w:t>
      </w:r>
    </w:p>
  </w:comment>
  <w:comment w:id="184" w:author="Tomasz Borusiewicz (219278)" w:date="2020-06-20T19:20:00Z" w:initials="TB(">
    <w:p w14:paraId="0EA205A6" w14:textId="1DBD48B2" w:rsidR="00E74C1C" w:rsidRDefault="00E74C1C">
      <w:pPr>
        <w:pStyle w:val="CommentText"/>
      </w:pPr>
      <w:r>
        <w:rPr>
          <w:rStyle w:val="CommentReference"/>
        </w:rPr>
        <w:annotationRef/>
      </w:r>
      <w:r>
        <w:t>Przecinek po</w:t>
      </w:r>
    </w:p>
  </w:comment>
  <w:comment w:id="185" w:author="Tomasz Borusiewicz (219278)" w:date="2020-06-20T19:21:00Z" w:initials="TB(">
    <w:p w14:paraId="37788FE4" w14:textId="49311828" w:rsidR="00E74C1C" w:rsidRDefault="00E74C1C">
      <w:pPr>
        <w:pStyle w:val="CommentText"/>
      </w:pPr>
      <w:r>
        <w:rPr>
          <w:rStyle w:val="CommentReference"/>
        </w:rPr>
        <w:annotationRef/>
      </w:r>
      <w:r>
        <w:t>Są jednym z elementó</w:t>
      </w:r>
      <w:r>
        <w:fldChar w:fldCharType="begin"/>
      </w:r>
      <w:r>
        <w:instrText xml:space="preserve"> LISTNUM </w:instrText>
      </w:r>
      <w:r>
        <w:fldChar w:fldCharType="end"/>
      </w:r>
      <w:r>
        <w:t xml:space="preserve"> tłumiących sygnał</w:t>
      </w:r>
    </w:p>
  </w:comment>
  <w:comment w:id="186" w:author="Tomasz Borusiewicz (219278)" w:date="2020-06-20T19:21:00Z" w:initials="TB(">
    <w:p w14:paraId="07A617CD" w14:textId="0CFCEAB6" w:rsidR="00E74C1C" w:rsidRDefault="00E74C1C">
      <w:pPr>
        <w:pStyle w:val="CommentText"/>
      </w:pPr>
      <w:r>
        <w:rPr>
          <w:rStyle w:val="CommentReference"/>
        </w:rPr>
        <w:annotationRef/>
      </w:r>
      <w:r>
        <w:t>były od odbiornika??? Ocz cego oddalone</w:t>
      </w:r>
    </w:p>
  </w:comment>
  <w:comment w:id="191" w:author="Tomasz Borusiewicz (219278)" w:date="2020-06-20T19:23:00Z" w:initials="TB(">
    <w:p w14:paraId="5DC50CAD" w14:textId="10D575CA" w:rsidR="00E74C1C" w:rsidRDefault="00E74C1C">
      <w:pPr>
        <w:pStyle w:val="CommentText"/>
      </w:pPr>
      <w:r>
        <w:rPr>
          <w:rStyle w:val="CommentReference"/>
        </w:rPr>
        <w:annotationRef/>
      </w:r>
      <w:r>
        <w:t>w kierunku połązeń długodystansowych</w:t>
      </w:r>
    </w:p>
  </w:comment>
  <w:comment w:id="192" w:author="Tomasz Borusiewicz (219278)" w:date="2020-06-20T19:24:00Z" w:initials="TB(">
    <w:p w14:paraId="68148EB0" w14:textId="50D6D097" w:rsidR="00E74C1C" w:rsidRDefault="00E74C1C">
      <w:pPr>
        <w:pStyle w:val="CommentText"/>
      </w:pPr>
      <w:r>
        <w:rPr>
          <w:rStyle w:val="CommentReference"/>
        </w:rPr>
        <w:annotationRef/>
      </w:r>
      <w:r>
        <w:t>jak zamienic to słoowo żeby nie było znowu działają</w:t>
      </w:r>
    </w:p>
  </w:comment>
  <w:comment w:id="194" w:author="Tomasz Borusiewicz (219278)" w:date="2020-06-20T19:24:00Z" w:initials="TB(">
    <w:p w14:paraId="5C0D0A05" w14:textId="24C1E7B4" w:rsidR="00E74C1C" w:rsidRDefault="00E74C1C">
      <w:pPr>
        <w:pStyle w:val="CommentText"/>
      </w:pPr>
      <w:r>
        <w:rPr>
          <w:rStyle w:val="CommentReference"/>
        </w:rPr>
        <w:annotationRef/>
      </w:r>
      <w:r>
        <w:t>kropka</w:t>
      </w:r>
    </w:p>
  </w:comment>
  <w:comment w:id="195" w:author="Tomasz Borusiewicz (219278)" w:date="2020-06-20T19:26:00Z" w:initials="TB(">
    <w:p w14:paraId="6A6E278E" w14:textId="6A13681E" w:rsidR="00E74C1C" w:rsidRDefault="00E74C1C">
      <w:pPr>
        <w:pStyle w:val="CommentText"/>
      </w:pPr>
      <w:r>
        <w:rPr>
          <w:rStyle w:val="CommentReference"/>
        </w:rPr>
        <w:annotationRef/>
      </w:r>
      <w:r>
        <w:t xml:space="preserve">dość duży. Jesteś pierdolonym inżynierem. Albo coś jest duże albo nie. </w:t>
      </w:r>
    </w:p>
  </w:comment>
  <w:comment w:id="196" w:author="Tomasz Borusiewicz (219278)" w:date="2020-06-20T19:27:00Z" w:initials="TB(">
    <w:p w14:paraId="5E7CE504" w14:textId="6BD89BB6" w:rsidR="00E74C1C" w:rsidRDefault="00E74C1C">
      <w:pPr>
        <w:pStyle w:val="CommentText"/>
      </w:pPr>
      <w:r>
        <w:rPr>
          <w:rStyle w:val="CommentReference"/>
        </w:rPr>
        <w:annotationRef/>
      </w:r>
      <w:r>
        <w:t>kropka</w:t>
      </w:r>
    </w:p>
  </w:comment>
  <w:comment w:id="197" w:author="Tomasz Borusiewicz (219278)" w:date="2020-06-20T19:27:00Z" w:initials="TB(">
    <w:p w14:paraId="6FDA8415" w14:textId="19782FCC" w:rsidR="00E74C1C" w:rsidRDefault="00E74C1C">
      <w:pPr>
        <w:pStyle w:val="CommentText"/>
      </w:pPr>
      <w:r>
        <w:rPr>
          <w:rStyle w:val="CommentReference"/>
        </w:rPr>
        <w:annotationRef/>
      </w:r>
      <w:r>
        <w:t>Należy jednak</w:t>
      </w:r>
    </w:p>
  </w:comment>
  <w:comment w:id="198" w:author="Tomasz Borusiewicz (219278)" w:date="2020-06-20T19:27:00Z" w:initials="TB(">
    <w:p w14:paraId="058E350C" w14:textId="6138E382" w:rsidR="00E74C1C" w:rsidRDefault="00E74C1C">
      <w:pPr>
        <w:pStyle w:val="CommentText"/>
      </w:pPr>
      <w:r>
        <w:rPr>
          <w:rStyle w:val="CommentReference"/>
        </w:rPr>
        <w:annotationRef/>
      </w:r>
      <w:r>
        <w:t>Bez przecinka</w:t>
      </w:r>
    </w:p>
  </w:comment>
  <w:comment w:id="205" w:author="Tomasz Borusiewicz (219278)" w:date="2020-06-20T19:29:00Z" w:initials="TB(">
    <w:p w14:paraId="1E5F2C82" w14:textId="30BA82FE" w:rsidR="00E74C1C" w:rsidRDefault="00E74C1C">
      <w:pPr>
        <w:pStyle w:val="CommentText"/>
      </w:pPr>
      <w:r>
        <w:rPr>
          <w:rStyle w:val="CommentReference"/>
        </w:rPr>
        <w:annotationRef/>
      </w:r>
      <w:r>
        <w:t>Zazwyczaj dostęp do stałego zasilania jest utrudniony lub nawet niemożluwy ponieważ w takich środowiskach występują liczne zakłócenia</w:t>
      </w:r>
    </w:p>
  </w:comment>
  <w:comment w:id="220" w:author="Tomasz Borusiewicz (219278)" w:date="2020-06-20T19:31:00Z" w:initials="TB(">
    <w:p w14:paraId="6DFFE6D4" w14:textId="18D13B54" w:rsidR="00E74C1C" w:rsidRDefault="00E74C1C">
      <w:pPr>
        <w:pStyle w:val="CommentText"/>
      </w:pPr>
      <w:r>
        <w:rPr>
          <w:rStyle w:val="CommentReference"/>
        </w:rPr>
        <w:annotationRef/>
      </w:r>
      <w:r>
        <w:t>Uno z dużej litery?</w:t>
      </w:r>
    </w:p>
  </w:comment>
  <w:comment w:id="227" w:author="Tomasz Borusiewicz (219278)" w:date="2020-06-20T19:32:00Z" w:initials="TB(">
    <w:p w14:paraId="7D318D17" w14:textId="165E7050" w:rsidR="00E74C1C" w:rsidRDefault="00E74C1C">
      <w:pPr>
        <w:pStyle w:val="CommentText"/>
      </w:pPr>
      <w:r>
        <w:rPr>
          <w:rStyle w:val="CommentReference"/>
        </w:rPr>
        <w:annotationRef/>
      </w:r>
      <w:r>
        <w:t>Przecinek po poprzednio</w:t>
      </w:r>
    </w:p>
  </w:comment>
  <w:comment w:id="229" w:author="Tomasz Borusiewicz (219278)" w:date="2020-06-20T19:33:00Z" w:initials="TB(">
    <w:p w14:paraId="4007742B" w14:textId="5B7FBE7F" w:rsidR="00E74C1C" w:rsidRDefault="00E74C1C">
      <w:pPr>
        <w:pStyle w:val="CommentText"/>
      </w:pPr>
      <w:r>
        <w:rPr>
          <w:rStyle w:val="CommentReference"/>
        </w:rPr>
        <w:annotationRef/>
      </w:r>
      <w:r>
        <w:t>Powinno pojawić się okno</w:t>
      </w:r>
    </w:p>
  </w:comment>
  <w:comment w:id="239" w:author="Tomasz Borusiewicz (219278)" w:date="2020-06-20T19:34:00Z" w:initials="TB(">
    <w:p w14:paraId="4EBC01AD" w14:textId="1D992723" w:rsidR="00E74C1C" w:rsidRDefault="00E74C1C">
      <w:pPr>
        <w:pStyle w:val="CommentText"/>
      </w:pPr>
      <w:r>
        <w:rPr>
          <w:rStyle w:val="CommentReference"/>
        </w:rPr>
        <w:annotationRef/>
      </w:r>
    </w:p>
  </w:comment>
  <w:comment w:id="240" w:author="Tomasz Borusiewicz (219278)" w:date="2020-06-20T19:34:00Z" w:initials="TB(">
    <w:p w14:paraId="177F22AA" w14:textId="03618909" w:rsidR="00E74C1C" w:rsidRDefault="00E74C1C">
      <w:pPr>
        <w:pStyle w:val="CommentText"/>
      </w:pPr>
      <w:r>
        <w:rPr>
          <w:rStyle w:val="CommentReference"/>
        </w:rPr>
        <w:annotationRef/>
      </w:r>
    </w:p>
  </w:comment>
  <w:comment w:id="241" w:author="Tomasz Borusiewicz (219278)" w:date="2020-06-20T19:34:00Z" w:initials="TB(">
    <w:p w14:paraId="4FD2D75D" w14:textId="174FDDB9" w:rsidR="00E74C1C" w:rsidRDefault="00E74C1C">
      <w:pPr>
        <w:pStyle w:val="CommentText"/>
      </w:pPr>
      <w:r>
        <w:rPr>
          <w:rStyle w:val="CommentReference"/>
        </w:rPr>
        <w:annotationRef/>
      </w:r>
      <w:r>
        <w:t>( w postaci tabeli i wykresu)</w:t>
      </w:r>
    </w:p>
  </w:comment>
  <w:comment w:id="244" w:author="Tomasz Borusiewicz (219278)" w:date="2020-06-20T19:35:00Z" w:initials="TB(">
    <w:p w14:paraId="6DF9B5FB" w14:textId="363F1EE2" w:rsidR="00E74C1C" w:rsidRDefault="00E74C1C">
      <w:pPr>
        <w:pStyle w:val="CommentText"/>
      </w:pPr>
      <w:r>
        <w:rPr>
          <w:rStyle w:val="CommentReference"/>
        </w:rPr>
        <w:annotationRef/>
      </w:r>
      <w:r>
        <w:t>(np. za pomocą tabeli i wykresu)</w:t>
      </w:r>
    </w:p>
  </w:comment>
  <w:comment w:id="250" w:author="Tomasz Borusiewicz (219278)" w:date="2020-06-20T19:37:00Z" w:initials="TB(">
    <w:p w14:paraId="0D77085C" w14:textId="4EB2881E" w:rsidR="00E74C1C" w:rsidRDefault="00E74C1C">
      <w:pPr>
        <w:pStyle w:val="CommentText"/>
      </w:pPr>
      <w:r>
        <w:rPr>
          <w:rStyle w:val="CommentReference"/>
        </w:rPr>
        <w:annotationRef/>
      </w:r>
      <w:r>
        <w:t>Przecinek po osobna</w:t>
      </w:r>
    </w:p>
  </w:comment>
  <w:comment w:id="251" w:author="Tomasz Borusiewicz (219278)" w:date="2020-06-20T19:37:00Z" w:initials="TB(">
    <w:p w14:paraId="321CD45F" w14:textId="379B7099" w:rsidR="00E74C1C" w:rsidRDefault="00E74C1C">
      <w:pPr>
        <w:pStyle w:val="CommentText"/>
      </w:pPr>
      <w:r>
        <w:rPr>
          <w:rStyle w:val="CommentReference"/>
        </w:rPr>
        <w:annotationRef/>
      </w:r>
      <w:r>
        <w:t>Przyczyna kojarzy się z czymś złym. Może:</w:t>
      </w:r>
      <w:r>
        <w:br/>
        <w:t>Pozytywne wyniki otrzymano między innymi poprzez zachowanie małęj odległości pomiędzy ……</w:t>
      </w:r>
    </w:p>
  </w:comment>
  <w:comment w:id="252" w:author="Tomasz Borusiewicz (219278)" w:date="2020-06-20T19:38:00Z" w:initials="TB(">
    <w:p w14:paraId="613B5F25" w14:textId="2DA55658" w:rsidR="00E74C1C" w:rsidRDefault="00E74C1C">
      <w:pPr>
        <w:pStyle w:val="CommentText"/>
      </w:pPr>
      <w:r>
        <w:rPr>
          <w:rStyle w:val="CommentReference"/>
        </w:rPr>
        <w:annotationRef/>
      </w:r>
      <w:r>
        <w:t>Jak zmien isz poprzednie to zmienić na „pracę”</w:t>
      </w:r>
    </w:p>
  </w:comment>
  <w:comment w:id="261" w:author="Tomasz Borusiewicz (219278)" w:date="2020-06-20T19:40:00Z" w:initials="TB(">
    <w:p w14:paraId="577A88F3" w14:textId="12E4B5DC" w:rsidR="00E74C1C" w:rsidRDefault="00E74C1C">
      <w:pPr>
        <w:pStyle w:val="CommentText"/>
      </w:pPr>
      <w:r>
        <w:rPr>
          <w:rStyle w:val="CommentReference"/>
        </w:rPr>
        <w:annotationRef/>
      </w:r>
    </w:p>
  </w:comment>
  <w:comment w:id="262" w:author="Tomasz Borusiewicz (219278)" w:date="2020-06-20T19:40:00Z" w:initials="TB(">
    <w:p w14:paraId="6B217BC1" w14:textId="6E63A6C5" w:rsidR="00E74C1C" w:rsidRDefault="00E74C1C">
      <w:pPr>
        <w:pStyle w:val="CommentText"/>
      </w:pPr>
      <w:r>
        <w:rPr>
          <w:rStyle w:val="CommentReference"/>
        </w:rPr>
        <w:annotationRef/>
      </w:r>
      <w:r>
        <w:t>WIĘKSZE ODLEGŁOŚCI MIĘDZY LINIAMI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706BFE" w15:done="1"/>
  <w15:commentEx w15:paraId="6803BF0A" w15:done="1"/>
  <w15:commentEx w15:paraId="5B96CA50" w15:done="1"/>
  <w15:commentEx w15:paraId="3868B73B" w15:done="1"/>
  <w15:commentEx w15:paraId="334D3D07" w15:done="1"/>
  <w15:commentEx w15:paraId="35D750E7" w15:done="1"/>
  <w15:commentEx w15:paraId="4B2A11FA" w15:done="1"/>
  <w15:commentEx w15:paraId="7ADB9A94" w15:done="1"/>
  <w15:commentEx w15:paraId="671DA9A0" w15:done="1"/>
  <w15:commentEx w15:paraId="149C511A" w15:done="1"/>
  <w15:commentEx w15:paraId="22C091D6" w15:done="1"/>
  <w15:commentEx w15:paraId="5A9DBF15" w15:done="1"/>
  <w15:commentEx w15:paraId="687C3FB1" w15:done="1"/>
  <w15:commentEx w15:paraId="27E7C7A2" w15:done="1"/>
  <w15:commentEx w15:paraId="7C70C07F" w15:done="1"/>
  <w15:commentEx w15:paraId="593051F5" w15:done="1"/>
  <w15:commentEx w15:paraId="13F8F0F4" w15:done="1"/>
  <w15:commentEx w15:paraId="0EB03232" w15:done="1"/>
  <w15:commentEx w15:paraId="2F287FB7" w15:done="1"/>
  <w15:commentEx w15:paraId="3B4E24FE" w15:done="1"/>
  <w15:commentEx w15:paraId="6E5BC7A0" w15:done="1"/>
  <w15:commentEx w15:paraId="2C179639" w15:done="1"/>
  <w15:commentEx w15:paraId="3F6FC31E" w15:done="1"/>
  <w15:commentEx w15:paraId="0BF300A9" w15:done="1"/>
  <w15:commentEx w15:paraId="15FF560D" w15:done="1"/>
  <w15:commentEx w15:paraId="3EB234FC" w15:done="1"/>
  <w15:commentEx w15:paraId="1D145D5C" w15:done="0"/>
  <w15:commentEx w15:paraId="7F18B4B8" w15:done="1"/>
  <w15:commentEx w15:paraId="66305B0F" w15:done="1"/>
  <w15:commentEx w15:paraId="0E8EFC0B" w15:done="1"/>
  <w15:commentEx w15:paraId="61CEB5A8" w15:done="1"/>
  <w15:commentEx w15:paraId="25138AC1" w15:done="1"/>
  <w15:commentEx w15:paraId="3F0617A1" w15:done="1"/>
  <w15:commentEx w15:paraId="5AD1A9B1" w15:done="1"/>
  <w15:commentEx w15:paraId="64D55557" w15:done="1"/>
  <w15:commentEx w15:paraId="5EF22D51" w15:done="1"/>
  <w15:commentEx w15:paraId="1AF05A92" w15:done="1"/>
  <w15:commentEx w15:paraId="484AF834" w15:done="1"/>
  <w15:commentEx w15:paraId="66C5EE56" w15:done="1"/>
  <w15:commentEx w15:paraId="4727ED21" w15:done="1"/>
  <w15:commentEx w15:paraId="44E942EC" w15:done="1"/>
  <w15:commentEx w15:paraId="75D60F1C" w15:done="1"/>
  <w15:commentEx w15:paraId="4B78CDFA" w15:done="1"/>
  <w15:commentEx w15:paraId="7DCEE212" w15:done="1"/>
  <w15:commentEx w15:paraId="11976A47" w15:done="1"/>
  <w15:commentEx w15:paraId="7B070D8C" w15:done="1"/>
  <w15:commentEx w15:paraId="40BBB622" w15:done="0"/>
  <w15:commentEx w15:paraId="489DFD3C" w15:done="0"/>
  <w15:commentEx w15:paraId="2A945BEC" w15:done="1"/>
  <w15:commentEx w15:paraId="110280AC" w15:done="1"/>
  <w15:commentEx w15:paraId="58B085FB" w15:done="1"/>
  <w15:commentEx w15:paraId="252DD0CC" w15:done="1"/>
  <w15:commentEx w15:paraId="78E879B1" w15:done="1"/>
  <w15:commentEx w15:paraId="7EA0EE13" w15:done="1"/>
  <w15:commentEx w15:paraId="4E7C6DC2" w15:done="1"/>
  <w15:commentEx w15:paraId="0B1EA49B" w15:done="1"/>
  <w15:commentEx w15:paraId="57F9D64D" w15:done="1"/>
  <w15:commentEx w15:paraId="583652E6" w15:done="1"/>
  <w15:commentEx w15:paraId="0EA205A6" w15:done="0"/>
  <w15:commentEx w15:paraId="37788FE4" w15:done="1"/>
  <w15:commentEx w15:paraId="07A617CD" w15:done="1"/>
  <w15:commentEx w15:paraId="5DC50CAD" w15:done="1"/>
  <w15:commentEx w15:paraId="68148EB0" w15:done="1"/>
  <w15:commentEx w15:paraId="5C0D0A05" w15:done="1"/>
  <w15:commentEx w15:paraId="6A6E278E" w15:done="1"/>
  <w15:commentEx w15:paraId="5E7CE504" w15:done="1"/>
  <w15:commentEx w15:paraId="6FDA8415" w15:done="1"/>
  <w15:commentEx w15:paraId="058E350C" w15:done="1"/>
  <w15:commentEx w15:paraId="1E5F2C82" w15:done="1"/>
  <w15:commentEx w15:paraId="6DFFE6D4" w15:done="0"/>
  <w15:commentEx w15:paraId="7D318D17" w15:done="0"/>
  <w15:commentEx w15:paraId="4007742B" w15:done="1"/>
  <w15:commentEx w15:paraId="4EBC01AD" w15:done="1"/>
  <w15:commentEx w15:paraId="177F22AA" w15:paraIdParent="4EBC01AD" w15:done="1"/>
  <w15:commentEx w15:paraId="4FD2D75D" w15:paraIdParent="4EBC01AD" w15:done="1"/>
  <w15:commentEx w15:paraId="6DF9B5FB" w15:done="1"/>
  <w15:commentEx w15:paraId="0D77085C" w15:done="1"/>
  <w15:commentEx w15:paraId="321CD45F" w15:done="1"/>
  <w15:commentEx w15:paraId="613B5F25" w15:done="1"/>
  <w15:commentEx w15:paraId="577A88F3" w15:done="1"/>
  <w15:commentEx w15:paraId="6B217BC1" w15:paraIdParent="577A88F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706BFE" w16cid:durableId="2298D482"/>
  <w16cid:commentId w16cid:paraId="6803BF0A" w16cid:durableId="2298D4E0"/>
  <w16cid:commentId w16cid:paraId="5B96CA50" w16cid:durableId="2298D4F1"/>
  <w16cid:commentId w16cid:paraId="3868B73B" w16cid:durableId="2298D556"/>
  <w16cid:commentId w16cid:paraId="334D3D07" w16cid:durableId="2298D5FE"/>
  <w16cid:commentId w16cid:paraId="35D750E7" w16cid:durableId="2298D617"/>
  <w16cid:commentId w16cid:paraId="4B2A11FA" w16cid:durableId="2298D681"/>
  <w16cid:commentId w16cid:paraId="7ADB9A94" w16cid:durableId="2298D6D1"/>
  <w16cid:commentId w16cid:paraId="671DA9A0" w16cid:durableId="2298D73E"/>
  <w16cid:commentId w16cid:paraId="149C511A" w16cid:durableId="2298D789"/>
  <w16cid:commentId w16cid:paraId="22C091D6" w16cid:durableId="2298D7B3"/>
  <w16cid:commentId w16cid:paraId="5A9DBF15" w16cid:durableId="2298D7F2"/>
  <w16cid:commentId w16cid:paraId="687C3FB1" w16cid:durableId="2298D809"/>
  <w16cid:commentId w16cid:paraId="27E7C7A2" w16cid:durableId="2298D81B"/>
  <w16cid:commentId w16cid:paraId="7C70C07F" w16cid:durableId="2298D834"/>
  <w16cid:commentId w16cid:paraId="593051F5" w16cid:durableId="2298D84F"/>
  <w16cid:commentId w16cid:paraId="13F8F0F4" w16cid:durableId="2298D873"/>
  <w16cid:commentId w16cid:paraId="0EB03232" w16cid:durableId="2298D886"/>
  <w16cid:commentId w16cid:paraId="2F287FB7" w16cid:durableId="2298D897"/>
  <w16cid:commentId w16cid:paraId="3B4E24FE" w16cid:durableId="2298D8A2"/>
  <w16cid:commentId w16cid:paraId="6E5BC7A0" w16cid:durableId="2298D8BA"/>
  <w16cid:commentId w16cid:paraId="2C179639" w16cid:durableId="2298D8CE"/>
  <w16cid:commentId w16cid:paraId="3F6FC31E" w16cid:durableId="2298D8DA"/>
  <w16cid:commentId w16cid:paraId="0BF300A9" w16cid:durableId="2298D923"/>
  <w16cid:commentId w16cid:paraId="15FF560D" w16cid:durableId="2298D92C"/>
  <w16cid:commentId w16cid:paraId="3EB234FC" w16cid:durableId="2298D93B"/>
  <w16cid:commentId w16cid:paraId="1D145D5C" w16cid:durableId="2298D9C7"/>
  <w16cid:commentId w16cid:paraId="7F18B4B8" w16cid:durableId="2298D9DF"/>
  <w16cid:commentId w16cid:paraId="66305B0F" w16cid:durableId="2298DA07"/>
  <w16cid:commentId w16cid:paraId="0E8EFC0B" w16cid:durableId="2298DA21"/>
  <w16cid:commentId w16cid:paraId="61CEB5A8" w16cid:durableId="2298DA33"/>
  <w16cid:commentId w16cid:paraId="25138AC1" w16cid:durableId="2298DA5B"/>
  <w16cid:commentId w16cid:paraId="3F0617A1" w16cid:durableId="2298DA9B"/>
  <w16cid:commentId w16cid:paraId="5AD1A9B1" w16cid:durableId="2298DAA8"/>
  <w16cid:commentId w16cid:paraId="5EF22D51" w16cid:durableId="2298DAC1"/>
  <w16cid:commentId w16cid:paraId="1AF05A92" w16cid:durableId="2298DACF"/>
  <w16cid:commentId w16cid:paraId="484AF834" w16cid:durableId="2298DB06"/>
  <w16cid:commentId w16cid:paraId="66C5EE56" w16cid:durableId="2298DB3D"/>
  <w16cid:commentId w16cid:paraId="4727ED21" w16cid:durableId="2298DB8C"/>
  <w16cid:commentId w16cid:paraId="44E942EC" w16cid:durableId="2298DBBE"/>
  <w16cid:commentId w16cid:paraId="75D60F1C" w16cid:durableId="2298DC17"/>
  <w16cid:commentId w16cid:paraId="4B78CDFA" w16cid:durableId="2298DC39"/>
  <w16cid:commentId w16cid:paraId="7DCEE212" w16cid:durableId="2298DCA5"/>
  <w16cid:commentId w16cid:paraId="11976A47" w16cid:durableId="2298DCD4"/>
  <w16cid:commentId w16cid:paraId="7B070D8C" w16cid:durableId="2298DD05"/>
  <w16cid:commentId w16cid:paraId="40BBB622" w16cid:durableId="2298DD2F"/>
  <w16cid:commentId w16cid:paraId="489DFD3C" w16cid:durableId="2298DD3E"/>
  <w16cid:commentId w16cid:paraId="2A945BEC" w16cid:durableId="2298DD67"/>
  <w16cid:commentId w16cid:paraId="110280AC" w16cid:durableId="2298DD92"/>
  <w16cid:commentId w16cid:paraId="58B085FB" w16cid:durableId="2298DDAD"/>
  <w16cid:commentId w16cid:paraId="252DD0CC" w16cid:durableId="2298DDCB"/>
  <w16cid:commentId w16cid:paraId="78E879B1" w16cid:durableId="2298DE21"/>
  <w16cid:commentId w16cid:paraId="7EA0EE13" w16cid:durableId="2298DE59"/>
  <w16cid:commentId w16cid:paraId="4E7C6DC2" w16cid:durableId="2298DE72"/>
  <w16cid:commentId w16cid:paraId="0B1EA49B" w16cid:durableId="2298DED5"/>
  <w16cid:commentId w16cid:paraId="57F9D64D" w16cid:durableId="2298DEFD"/>
  <w16cid:commentId w16cid:paraId="583652E6" w16cid:durableId="2298DFDA"/>
  <w16cid:commentId w16cid:paraId="0EA205A6" w16cid:durableId="2298E012"/>
  <w16cid:commentId w16cid:paraId="37788FE4" w16cid:durableId="2298E023"/>
  <w16cid:commentId w16cid:paraId="07A617CD" w16cid:durableId="2298E04D"/>
  <w16cid:commentId w16cid:paraId="5DC50CAD" w16cid:durableId="2298E0B6"/>
  <w16cid:commentId w16cid:paraId="5C0D0A05" w16cid:durableId="2298E10B"/>
  <w16cid:commentId w16cid:paraId="6A6E278E" w16cid:durableId="2298E156"/>
  <w16cid:commentId w16cid:paraId="5E7CE504" w16cid:durableId="2298E1A7"/>
  <w16cid:commentId w16cid:paraId="6FDA8415" w16cid:durableId="2298E1AD"/>
  <w16cid:commentId w16cid:paraId="1E5F2C82" w16cid:durableId="2298E221"/>
  <w16cid:commentId w16cid:paraId="7D318D17" w16cid:durableId="2298E2CF"/>
  <w16cid:commentId w16cid:paraId="4007742B" w16cid:durableId="2298E2EF"/>
  <w16cid:commentId w16cid:paraId="4EBC01AD" w16cid:durableId="2298E360"/>
  <w16cid:commentId w16cid:paraId="177F22AA" w16cid:durableId="2298E361"/>
  <w16cid:commentId w16cid:paraId="4FD2D75D" w16cid:durableId="2298E362"/>
  <w16cid:commentId w16cid:paraId="6DF9B5FB" w16cid:durableId="2298E386"/>
  <w16cid:commentId w16cid:paraId="0D77085C" w16cid:durableId="2298E3E2"/>
  <w16cid:commentId w16cid:paraId="613B5F25" w16cid:durableId="2298E44C"/>
  <w16cid:commentId w16cid:paraId="577A88F3" w16cid:durableId="2298E4B6"/>
  <w16cid:commentId w16cid:paraId="6B217BC1" w16cid:durableId="2298E4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E7468A" w14:textId="77777777" w:rsidR="00942939" w:rsidRDefault="00942939">
      <w:r>
        <w:separator/>
      </w:r>
    </w:p>
  </w:endnote>
  <w:endnote w:type="continuationSeparator" w:id="0">
    <w:p w14:paraId="078972DB" w14:textId="77777777" w:rsidR="00942939" w:rsidRDefault="00942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2AEF" w:usb1="4000207B" w:usb2="00000000" w:usb3="00000000" w:csb0="000001FF" w:csb1="00000000"/>
  </w:font>
  <w:font w:name="Calibri">
    <w:panose1 w:val="020F0502020204030204"/>
    <w:charset w:val="EE"/>
    <w:family w:val="swiss"/>
    <w:pitch w:val="variable"/>
    <w:sig w:usb0="E0002AFF" w:usb1="4000ACFF" w:usb2="00000001"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9F84C" w14:textId="77777777" w:rsidR="00E74C1C" w:rsidRDefault="00E74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D38D2" w14:textId="77777777" w:rsidR="00E74C1C" w:rsidRDefault="00E74C1C" w:rsidP="00E9534B">
    <w:pPr>
      <w:jc w:val="center"/>
    </w:pPr>
    <w:r>
      <w:t xml:space="preserve">- </w:t>
    </w:r>
    <w:r>
      <w:fldChar w:fldCharType="begin"/>
    </w:r>
    <w:r>
      <w:instrText xml:space="preserve"> PAGE </w:instrText>
    </w:r>
    <w:r>
      <w:fldChar w:fldCharType="separate"/>
    </w:r>
    <w:r>
      <w:rPr>
        <w:noProof/>
      </w:rPr>
      <w:t>5</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65584" w14:textId="77777777" w:rsidR="00E74C1C" w:rsidRDefault="00E74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445F9" w14:textId="77777777" w:rsidR="00942939" w:rsidRDefault="00942939">
      <w:r>
        <w:separator/>
      </w:r>
    </w:p>
  </w:footnote>
  <w:footnote w:type="continuationSeparator" w:id="0">
    <w:p w14:paraId="1A0E3884" w14:textId="77777777" w:rsidR="00942939" w:rsidRDefault="009429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045D4" w14:textId="77777777" w:rsidR="00E74C1C" w:rsidRDefault="00E74C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29164" w14:textId="77777777" w:rsidR="00E74C1C" w:rsidRDefault="00E74C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1B467" w14:textId="77777777" w:rsidR="00E74C1C" w:rsidRDefault="00E74C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5C3"/>
    <w:multiLevelType w:val="hybridMultilevel"/>
    <w:tmpl w:val="7F1A8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BF2"/>
    <w:multiLevelType w:val="multilevel"/>
    <w:tmpl w:val="7108C20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15:restartNumberingAfterBreak="0">
    <w:nsid w:val="094A11C1"/>
    <w:multiLevelType w:val="multilevel"/>
    <w:tmpl w:val="843A296E"/>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D355793"/>
    <w:multiLevelType w:val="hybridMultilevel"/>
    <w:tmpl w:val="CA4C7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F62FA"/>
    <w:multiLevelType w:val="hybridMultilevel"/>
    <w:tmpl w:val="A06A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D4757"/>
    <w:multiLevelType w:val="hybridMultilevel"/>
    <w:tmpl w:val="492A6464"/>
    <w:lvl w:ilvl="0" w:tplc="56B4882A">
      <w:start w:val="1"/>
      <w:numFmt w:val="decimal"/>
      <w:lvlText w:val="[%1]"/>
      <w:lvlJc w:val="left"/>
      <w:pPr>
        <w:tabs>
          <w:tab w:val="num" w:pos="567"/>
        </w:tabs>
        <w:ind w:left="567" w:hanging="567"/>
      </w:pPr>
      <w:rPr>
        <w:rFonts w:hint="default"/>
      </w:rPr>
    </w:lvl>
    <w:lvl w:ilvl="1" w:tplc="30CA34FA" w:tentative="1">
      <w:start w:val="1"/>
      <w:numFmt w:val="lowerLetter"/>
      <w:lvlText w:val="%2."/>
      <w:lvlJc w:val="left"/>
      <w:pPr>
        <w:tabs>
          <w:tab w:val="num" w:pos="1440"/>
        </w:tabs>
        <w:ind w:left="1440" w:hanging="360"/>
      </w:pPr>
    </w:lvl>
    <w:lvl w:ilvl="2" w:tplc="A8A8AF7A" w:tentative="1">
      <w:start w:val="1"/>
      <w:numFmt w:val="lowerRoman"/>
      <w:lvlText w:val="%3."/>
      <w:lvlJc w:val="right"/>
      <w:pPr>
        <w:tabs>
          <w:tab w:val="num" w:pos="2160"/>
        </w:tabs>
        <w:ind w:left="2160" w:hanging="180"/>
      </w:pPr>
    </w:lvl>
    <w:lvl w:ilvl="3" w:tplc="7B0629A8" w:tentative="1">
      <w:start w:val="1"/>
      <w:numFmt w:val="decimal"/>
      <w:lvlText w:val="%4."/>
      <w:lvlJc w:val="left"/>
      <w:pPr>
        <w:tabs>
          <w:tab w:val="num" w:pos="2880"/>
        </w:tabs>
        <w:ind w:left="2880" w:hanging="360"/>
      </w:pPr>
    </w:lvl>
    <w:lvl w:ilvl="4" w:tplc="8846604E" w:tentative="1">
      <w:start w:val="1"/>
      <w:numFmt w:val="lowerLetter"/>
      <w:lvlText w:val="%5."/>
      <w:lvlJc w:val="left"/>
      <w:pPr>
        <w:tabs>
          <w:tab w:val="num" w:pos="3600"/>
        </w:tabs>
        <w:ind w:left="3600" w:hanging="360"/>
      </w:pPr>
    </w:lvl>
    <w:lvl w:ilvl="5" w:tplc="14A0943A" w:tentative="1">
      <w:start w:val="1"/>
      <w:numFmt w:val="lowerRoman"/>
      <w:lvlText w:val="%6."/>
      <w:lvlJc w:val="right"/>
      <w:pPr>
        <w:tabs>
          <w:tab w:val="num" w:pos="4320"/>
        </w:tabs>
        <w:ind w:left="4320" w:hanging="180"/>
      </w:pPr>
    </w:lvl>
    <w:lvl w:ilvl="6" w:tplc="0B96FD9E" w:tentative="1">
      <w:start w:val="1"/>
      <w:numFmt w:val="decimal"/>
      <w:lvlText w:val="%7."/>
      <w:lvlJc w:val="left"/>
      <w:pPr>
        <w:tabs>
          <w:tab w:val="num" w:pos="5040"/>
        </w:tabs>
        <w:ind w:left="5040" w:hanging="360"/>
      </w:pPr>
    </w:lvl>
    <w:lvl w:ilvl="7" w:tplc="2A6E3F98" w:tentative="1">
      <w:start w:val="1"/>
      <w:numFmt w:val="lowerLetter"/>
      <w:lvlText w:val="%8."/>
      <w:lvlJc w:val="left"/>
      <w:pPr>
        <w:tabs>
          <w:tab w:val="num" w:pos="5760"/>
        </w:tabs>
        <w:ind w:left="5760" w:hanging="360"/>
      </w:pPr>
    </w:lvl>
    <w:lvl w:ilvl="8" w:tplc="252EBCFC" w:tentative="1">
      <w:start w:val="1"/>
      <w:numFmt w:val="lowerRoman"/>
      <w:lvlText w:val="%9."/>
      <w:lvlJc w:val="right"/>
      <w:pPr>
        <w:tabs>
          <w:tab w:val="num" w:pos="6480"/>
        </w:tabs>
        <w:ind w:left="6480" w:hanging="180"/>
      </w:pPr>
    </w:lvl>
  </w:abstractNum>
  <w:abstractNum w:abstractNumId="6" w15:restartNumberingAfterBreak="0">
    <w:nsid w:val="17FB20DE"/>
    <w:multiLevelType w:val="singleLevel"/>
    <w:tmpl w:val="5FC8D1B4"/>
    <w:lvl w:ilvl="0">
      <w:start w:val="65535"/>
      <w:numFmt w:val="bullet"/>
      <w:lvlText w:val="-"/>
      <w:lvlJc w:val="left"/>
      <w:pPr>
        <w:tabs>
          <w:tab w:val="num" w:pos="360"/>
        </w:tabs>
        <w:ind w:left="284" w:hanging="284"/>
      </w:pPr>
      <w:rPr>
        <w:rFonts w:ascii="Courier New" w:hAnsi="Courier New" w:hint="default"/>
      </w:rPr>
    </w:lvl>
  </w:abstractNum>
  <w:abstractNum w:abstractNumId="7" w15:restartNumberingAfterBreak="0">
    <w:nsid w:val="18907DF5"/>
    <w:multiLevelType w:val="singleLevel"/>
    <w:tmpl w:val="406E1CA2"/>
    <w:lvl w:ilvl="0">
      <w:start w:val="65535"/>
      <w:numFmt w:val="bullet"/>
      <w:lvlText w:val="-"/>
      <w:lvlJc w:val="left"/>
      <w:pPr>
        <w:tabs>
          <w:tab w:val="num" w:pos="369"/>
        </w:tabs>
        <w:ind w:left="369" w:hanging="369"/>
      </w:pPr>
      <w:rPr>
        <w:rFonts w:ascii="Courier New" w:hAnsi="Courier New" w:hint="default"/>
      </w:rPr>
    </w:lvl>
  </w:abstractNum>
  <w:abstractNum w:abstractNumId="8" w15:restartNumberingAfterBreak="0">
    <w:nsid w:val="190463E2"/>
    <w:multiLevelType w:val="hybridMultilevel"/>
    <w:tmpl w:val="29F88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5D488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1FB10D90"/>
    <w:multiLevelType w:val="hybridMultilevel"/>
    <w:tmpl w:val="12188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5630A2"/>
    <w:multiLevelType w:val="hybridMultilevel"/>
    <w:tmpl w:val="E3107F3C"/>
    <w:lvl w:ilvl="0" w:tplc="27322178">
      <w:start w:val="1"/>
      <w:numFmt w:val="decimal"/>
      <w:lvlText w:val="[%1]"/>
      <w:lvlJc w:val="left"/>
      <w:pPr>
        <w:tabs>
          <w:tab w:val="num" w:pos="0"/>
        </w:tabs>
        <w:ind w:left="927" w:hanging="9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B61507F"/>
    <w:multiLevelType w:val="hybridMultilevel"/>
    <w:tmpl w:val="B4E6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5729A"/>
    <w:multiLevelType w:val="hybridMultilevel"/>
    <w:tmpl w:val="8CD676E6"/>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EAE074A"/>
    <w:multiLevelType w:val="hybridMultilevel"/>
    <w:tmpl w:val="A1D8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C2CD2"/>
    <w:multiLevelType w:val="multilevel"/>
    <w:tmpl w:val="BC0E178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4597DA2"/>
    <w:multiLevelType w:val="hybridMultilevel"/>
    <w:tmpl w:val="0AC0C078"/>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7" w15:restartNumberingAfterBreak="0">
    <w:nsid w:val="34B71575"/>
    <w:multiLevelType w:val="hybridMultilevel"/>
    <w:tmpl w:val="DDEC4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A2F1A"/>
    <w:multiLevelType w:val="hybridMultilevel"/>
    <w:tmpl w:val="50AEB374"/>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3B6E4B"/>
    <w:multiLevelType w:val="hybridMultilevel"/>
    <w:tmpl w:val="114E3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275B3"/>
    <w:multiLevelType w:val="singleLevel"/>
    <w:tmpl w:val="39F85DD0"/>
    <w:lvl w:ilvl="0">
      <w:start w:val="65535"/>
      <w:numFmt w:val="bullet"/>
      <w:lvlText w:val="-"/>
      <w:lvlJc w:val="left"/>
      <w:pPr>
        <w:tabs>
          <w:tab w:val="num" w:pos="425"/>
        </w:tabs>
        <w:ind w:left="425" w:hanging="425"/>
      </w:pPr>
      <w:rPr>
        <w:rFonts w:ascii="Courier New" w:hAnsi="Courier New" w:hint="default"/>
      </w:rPr>
    </w:lvl>
  </w:abstractNum>
  <w:abstractNum w:abstractNumId="21" w15:restartNumberingAfterBreak="0">
    <w:nsid w:val="3E515C20"/>
    <w:multiLevelType w:val="hybridMultilevel"/>
    <w:tmpl w:val="70B44C7A"/>
    <w:lvl w:ilvl="0" w:tplc="261EBE98">
      <w:start w:val="1"/>
      <w:numFmt w:val="decimal"/>
      <w:lvlText w:val="%1."/>
      <w:lvlJc w:val="left"/>
      <w:pPr>
        <w:tabs>
          <w:tab w:val="num" w:pos="1004"/>
        </w:tabs>
        <w:ind w:left="1004" w:hanging="360"/>
      </w:pPr>
    </w:lvl>
    <w:lvl w:ilvl="1" w:tplc="687CD170">
      <w:start w:val="1"/>
      <w:numFmt w:val="decimal"/>
      <w:lvlText w:val="[%2]"/>
      <w:lvlJc w:val="left"/>
      <w:pPr>
        <w:tabs>
          <w:tab w:val="num" w:pos="1724"/>
        </w:tabs>
        <w:ind w:left="1724" w:hanging="360"/>
      </w:pPr>
      <w:rPr>
        <w:rFonts w:hint="default"/>
      </w:rPr>
    </w:lvl>
    <w:lvl w:ilvl="2" w:tplc="0409001B">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23" w15:restartNumberingAfterBreak="0">
    <w:nsid w:val="402A4DA9"/>
    <w:multiLevelType w:val="hybridMultilevel"/>
    <w:tmpl w:val="47A26BFE"/>
    <w:lvl w:ilvl="0" w:tplc="FFFFFFFF">
      <w:numFmt w:val="bullet"/>
      <w:lvlText w:val="-"/>
      <w:lvlJc w:val="left"/>
      <w:pPr>
        <w:tabs>
          <w:tab w:val="num" w:pos="1080"/>
        </w:tabs>
        <w:ind w:left="108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14E1FD1"/>
    <w:multiLevelType w:val="hybridMultilevel"/>
    <w:tmpl w:val="B9D6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A745D"/>
    <w:multiLevelType w:val="hybridMultilevel"/>
    <w:tmpl w:val="C62E8D96"/>
    <w:lvl w:ilvl="0" w:tplc="67BCFCDC">
      <w:start w:val="1"/>
      <w:numFmt w:val="decimal"/>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42E32F8E"/>
    <w:multiLevelType w:val="hybridMultilevel"/>
    <w:tmpl w:val="08DC2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906952"/>
    <w:multiLevelType w:val="hybridMultilevel"/>
    <w:tmpl w:val="843A296E"/>
    <w:lvl w:ilvl="0" w:tplc="C3705CC8">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68F2EF8"/>
    <w:multiLevelType w:val="hybridMultilevel"/>
    <w:tmpl w:val="452C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033CFB"/>
    <w:multiLevelType w:val="singleLevel"/>
    <w:tmpl w:val="D08AD7B4"/>
    <w:lvl w:ilvl="0">
      <w:start w:val="65535"/>
      <w:numFmt w:val="bullet"/>
      <w:lvlText w:val="-"/>
      <w:legacy w:legacy="1" w:legacySpace="0" w:legacyIndent="212"/>
      <w:lvlJc w:val="left"/>
      <w:rPr>
        <w:rFonts w:ascii="Courier New" w:hAnsi="Courier New" w:hint="default"/>
      </w:rPr>
    </w:lvl>
  </w:abstractNum>
  <w:abstractNum w:abstractNumId="30" w15:restartNumberingAfterBreak="0">
    <w:nsid w:val="49B6114D"/>
    <w:multiLevelType w:val="multilevel"/>
    <w:tmpl w:val="144E55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B9B30AD"/>
    <w:multiLevelType w:val="multilevel"/>
    <w:tmpl w:val="041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15:restartNumberingAfterBreak="0">
    <w:nsid w:val="4EE02CB5"/>
    <w:multiLevelType w:val="hybridMultilevel"/>
    <w:tmpl w:val="94983930"/>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1CC4F31"/>
    <w:multiLevelType w:val="hybridMultilevel"/>
    <w:tmpl w:val="A5B6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FF5332"/>
    <w:multiLevelType w:val="hybridMultilevel"/>
    <w:tmpl w:val="FC969864"/>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35" w15:restartNumberingAfterBreak="0">
    <w:nsid w:val="5FC844C9"/>
    <w:multiLevelType w:val="hybridMultilevel"/>
    <w:tmpl w:val="09A8CE58"/>
    <w:lvl w:ilvl="0" w:tplc="256CF11E">
      <w:start w:val="1"/>
      <w:numFmt w:val="decimal"/>
      <w:lvlText w:val="[%1]"/>
      <w:lvlJc w:val="left"/>
      <w:pPr>
        <w:tabs>
          <w:tab w:val="num" w:pos="567"/>
        </w:tabs>
        <w:ind w:left="567" w:hanging="567"/>
      </w:pPr>
      <w:rPr>
        <w:rFonts w:hint="default"/>
      </w:rPr>
    </w:lvl>
    <w:lvl w:ilvl="1" w:tplc="04150019">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6" w15:restartNumberingAfterBreak="0">
    <w:nsid w:val="66C445D7"/>
    <w:multiLevelType w:val="hybridMultilevel"/>
    <w:tmpl w:val="1E72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D0322B"/>
    <w:multiLevelType w:val="multilevel"/>
    <w:tmpl w:val="E1424F7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AAC163D"/>
    <w:multiLevelType w:val="multilevel"/>
    <w:tmpl w:val="E3107F3C"/>
    <w:lvl w:ilvl="0">
      <w:start w:val="1"/>
      <w:numFmt w:val="decimal"/>
      <w:lvlText w:val="[%1]"/>
      <w:lvlJc w:val="left"/>
      <w:pPr>
        <w:tabs>
          <w:tab w:val="num" w:pos="0"/>
        </w:tabs>
        <w:ind w:left="927" w:hanging="92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6CA674FD"/>
    <w:multiLevelType w:val="hybridMultilevel"/>
    <w:tmpl w:val="D596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44EB3"/>
    <w:multiLevelType w:val="multilevel"/>
    <w:tmpl w:val="8D6624E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71B91EAB"/>
    <w:multiLevelType w:val="hybridMultilevel"/>
    <w:tmpl w:val="9970E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B31619"/>
    <w:multiLevelType w:val="hybridMultilevel"/>
    <w:tmpl w:val="E340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8D33AA"/>
    <w:multiLevelType w:val="multilevel"/>
    <w:tmpl w:val="0415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4" w15:restartNumberingAfterBreak="0">
    <w:nsid w:val="7B9B2FAD"/>
    <w:multiLevelType w:val="hybridMultilevel"/>
    <w:tmpl w:val="668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
  </w:num>
  <w:num w:numId="3">
    <w:abstractNumId w:val="29"/>
  </w:num>
  <w:num w:numId="4">
    <w:abstractNumId w:val="7"/>
  </w:num>
  <w:num w:numId="5">
    <w:abstractNumId w:val="20"/>
  </w:num>
  <w:num w:numId="6">
    <w:abstractNumId w:val="6"/>
  </w:num>
  <w:num w:numId="7">
    <w:abstractNumId w:val="5"/>
  </w:num>
  <w:num w:numId="8">
    <w:abstractNumId w:val="18"/>
  </w:num>
  <w:num w:numId="9">
    <w:abstractNumId w:val="32"/>
  </w:num>
  <w:num w:numId="10">
    <w:abstractNumId w:val="35"/>
  </w:num>
  <w:num w:numId="11">
    <w:abstractNumId w:val="11"/>
  </w:num>
  <w:num w:numId="12">
    <w:abstractNumId w:val="38"/>
  </w:num>
  <w:num w:numId="13">
    <w:abstractNumId w:val="27"/>
  </w:num>
  <w:num w:numId="14">
    <w:abstractNumId w:val="2"/>
  </w:num>
  <w:num w:numId="15">
    <w:abstractNumId w:val="25"/>
  </w:num>
  <w:num w:numId="16">
    <w:abstractNumId w:val="30"/>
  </w:num>
  <w:num w:numId="17">
    <w:abstractNumId w:val="9"/>
  </w:num>
  <w:num w:numId="18">
    <w:abstractNumId w:val="23"/>
  </w:num>
  <w:num w:numId="19">
    <w:abstractNumId w:val="13"/>
  </w:num>
  <w:num w:numId="20">
    <w:abstractNumId w:val="21"/>
  </w:num>
  <w:num w:numId="21">
    <w:abstractNumId w:val="37"/>
  </w:num>
  <w:num w:numId="22">
    <w:abstractNumId w:val="43"/>
  </w:num>
  <w:num w:numId="23">
    <w:abstractNumId w:val="31"/>
  </w:num>
  <w:num w:numId="24">
    <w:abstractNumId w:val="15"/>
  </w:num>
  <w:num w:numId="25">
    <w:abstractNumId w:val="26"/>
  </w:num>
  <w:num w:numId="26">
    <w:abstractNumId w:val="4"/>
  </w:num>
  <w:num w:numId="27">
    <w:abstractNumId w:val="3"/>
  </w:num>
  <w:num w:numId="28">
    <w:abstractNumId w:val="36"/>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2"/>
  </w:num>
  <w:num w:numId="31">
    <w:abstractNumId w:val="41"/>
  </w:num>
  <w:num w:numId="32">
    <w:abstractNumId w:val="8"/>
  </w:num>
  <w:num w:numId="33">
    <w:abstractNumId w:val="10"/>
  </w:num>
  <w:num w:numId="34">
    <w:abstractNumId w:val="17"/>
  </w:num>
  <w:num w:numId="35">
    <w:abstractNumId w:val="28"/>
  </w:num>
  <w:num w:numId="36">
    <w:abstractNumId w:val="0"/>
  </w:num>
  <w:num w:numId="37">
    <w:abstractNumId w:val="16"/>
  </w:num>
  <w:num w:numId="38">
    <w:abstractNumId w:val="19"/>
  </w:num>
  <w:num w:numId="39">
    <w:abstractNumId w:val="33"/>
  </w:num>
  <w:num w:numId="40">
    <w:abstractNumId w:val="12"/>
  </w:num>
  <w:num w:numId="41">
    <w:abstractNumId w:val="34"/>
  </w:num>
  <w:num w:numId="42">
    <w:abstractNumId w:val="14"/>
  </w:num>
  <w:num w:numId="43">
    <w:abstractNumId w:val="24"/>
  </w:num>
  <w:num w:numId="44">
    <w:abstractNumId w:val="44"/>
  </w:num>
  <w:num w:numId="45">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asz Borusiewicz (219278)">
    <w15:presenceInfo w15:providerId="None" w15:userId="Tomasz Borusiewicz (2192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A1E"/>
    <w:rsid w:val="000007EE"/>
    <w:rsid w:val="00001DF8"/>
    <w:rsid w:val="00003E88"/>
    <w:rsid w:val="000044FB"/>
    <w:rsid w:val="00004943"/>
    <w:rsid w:val="0000546F"/>
    <w:rsid w:val="00006841"/>
    <w:rsid w:val="000117FF"/>
    <w:rsid w:val="000124F5"/>
    <w:rsid w:val="0001371A"/>
    <w:rsid w:val="0001420D"/>
    <w:rsid w:val="00014B53"/>
    <w:rsid w:val="000175BF"/>
    <w:rsid w:val="00024FD6"/>
    <w:rsid w:val="000300DB"/>
    <w:rsid w:val="00033F13"/>
    <w:rsid w:val="00034FA5"/>
    <w:rsid w:val="00036B00"/>
    <w:rsid w:val="000377E2"/>
    <w:rsid w:val="00041078"/>
    <w:rsid w:val="0004298C"/>
    <w:rsid w:val="00042EEF"/>
    <w:rsid w:val="000430AB"/>
    <w:rsid w:val="00044CF4"/>
    <w:rsid w:val="00045EBA"/>
    <w:rsid w:val="00046775"/>
    <w:rsid w:val="00054FDE"/>
    <w:rsid w:val="00060E40"/>
    <w:rsid w:val="000614F4"/>
    <w:rsid w:val="000636D8"/>
    <w:rsid w:val="0007157C"/>
    <w:rsid w:val="00074615"/>
    <w:rsid w:val="0007669C"/>
    <w:rsid w:val="00081B50"/>
    <w:rsid w:val="000828EE"/>
    <w:rsid w:val="00082A47"/>
    <w:rsid w:val="000833AD"/>
    <w:rsid w:val="000834EF"/>
    <w:rsid w:val="000860F0"/>
    <w:rsid w:val="00086494"/>
    <w:rsid w:val="00090BC1"/>
    <w:rsid w:val="00090F09"/>
    <w:rsid w:val="00090FBF"/>
    <w:rsid w:val="000920CA"/>
    <w:rsid w:val="000947A0"/>
    <w:rsid w:val="00097F58"/>
    <w:rsid w:val="000A0C82"/>
    <w:rsid w:val="000A362A"/>
    <w:rsid w:val="000A53EB"/>
    <w:rsid w:val="000B1CDA"/>
    <w:rsid w:val="000B3549"/>
    <w:rsid w:val="000C1423"/>
    <w:rsid w:val="000C1A76"/>
    <w:rsid w:val="000C32EC"/>
    <w:rsid w:val="000C41D9"/>
    <w:rsid w:val="000C64C4"/>
    <w:rsid w:val="000C7042"/>
    <w:rsid w:val="000C7726"/>
    <w:rsid w:val="000D0948"/>
    <w:rsid w:val="000D117D"/>
    <w:rsid w:val="000D1B54"/>
    <w:rsid w:val="000D36D8"/>
    <w:rsid w:val="000D462B"/>
    <w:rsid w:val="000D4CEE"/>
    <w:rsid w:val="000D50FA"/>
    <w:rsid w:val="000E0B41"/>
    <w:rsid w:val="000E1063"/>
    <w:rsid w:val="000E23FD"/>
    <w:rsid w:val="000E36B2"/>
    <w:rsid w:val="000E3BF2"/>
    <w:rsid w:val="000E5906"/>
    <w:rsid w:val="000E63D3"/>
    <w:rsid w:val="000F2BEF"/>
    <w:rsid w:val="000F5970"/>
    <w:rsid w:val="001022F6"/>
    <w:rsid w:val="0010255F"/>
    <w:rsid w:val="00106504"/>
    <w:rsid w:val="00107257"/>
    <w:rsid w:val="00107920"/>
    <w:rsid w:val="00111EB1"/>
    <w:rsid w:val="00114DC4"/>
    <w:rsid w:val="00115AC3"/>
    <w:rsid w:val="00115C37"/>
    <w:rsid w:val="00115ECA"/>
    <w:rsid w:val="001168E9"/>
    <w:rsid w:val="001175FE"/>
    <w:rsid w:val="0012035B"/>
    <w:rsid w:val="00122B9D"/>
    <w:rsid w:val="00123DAB"/>
    <w:rsid w:val="00124B10"/>
    <w:rsid w:val="00124E15"/>
    <w:rsid w:val="00125C06"/>
    <w:rsid w:val="00125C54"/>
    <w:rsid w:val="00131365"/>
    <w:rsid w:val="0013418C"/>
    <w:rsid w:val="001402A7"/>
    <w:rsid w:val="0014372C"/>
    <w:rsid w:val="0014400D"/>
    <w:rsid w:val="00150D66"/>
    <w:rsid w:val="0015159C"/>
    <w:rsid w:val="00155E2C"/>
    <w:rsid w:val="0015679B"/>
    <w:rsid w:val="00156845"/>
    <w:rsid w:val="00163171"/>
    <w:rsid w:val="00163CCC"/>
    <w:rsid w:val="00165CDF"/>
    <w:rsid w:val="00171116"/>
    <w:rsid w:val="001717BA"/>
    <w:rsid w:val="001719A6"/>
    <w:rsid w:val="001738A7"/>
    <w:rsid w:val="00185408"/>
    <w:rsid w:val="00187147"/>
    <w:rsid w:val="00187623"/>
    <w:rsid w:val="00190137"/>
    <w:rsid w:val="0019180E"/>
    <w:rsid w:val="00191D9F"/>
    <w:rsid w:val="00194AF3"/>
    <w:rsid w:val="00196D30"/>
    <w:rsid w:val="001A061F"/>
    <w:rsid w:val="001A156B"/>
    <w:rsid w:val="001A3B40"/>
    <w:rsid w:val="001A4BE0"/>
    <w:rsid w:val="001A5CD9"/>
    <w:rsid w:val="001A64A1"/>
    <w:rsid w:val="001A6C0E"/>
    <w:rsid w:val="001A7760"/>
    <w:rsid w:val="001C377A"/>
    <w:rsid w:val="001C4AE7"/>
    <w:rsid w:val="001C5050"/>
    <w:rsid w:val="001C6158"/>
    <w:rsid w:val="001D0673"/>
    <w:rsid w:val="001D0F1E"/>
    <w:rsid w:val="001D13BC"/>
    <w:rsid w:val="001D17CF"/>
    <w:rsid w:val="001D491F"/>
    <w:rsid w:val="001E000A"/>
    <w:rsid w:val="001E1852"/>
    <w:rsid w:val="001E3D77"/>
    <w:rsid w:val="001E6A1E"/>
    <w:rsid w:val="001E73BD"/>
    <w:rsid w:val="001F0368"/>
    <w:rsid w:val="001F04A8"/>
    <w:rsid w:val="001F3D0F"/>
    <w:rsid w:val="001F3F40"/>
    <w:rsid w:val="001F4803"/>
    <w:rsid w:val="001F527C"/>
    <w:rsid w:val="00201B0D"/>
    <w:rsid w:val="00201D12"/>
    <w:rsid w:val="00203747"/>
    <w:rsid w:val="00205464"/>
    <w:rsid w:val="00207865"/>
    <w:rsid w:val="002101EB"/>
    <w:rsid w:val="00214D81"/>
    <w:rsid w:val="00216149"/>
    <w:rsid w:val="00217E82"/>
    <w:rsid w:val="002230FA"/>
    <w:rsid w:val="00224F59"/>
    <w:rsid w:val="00225A7E"/>
    <w:rsid w:val="00226346"/>
    <w:rsid w:val="00227AD8"/>
    <w:rsid w:val="002325C9"/>
    <w:rsid w:val="002337C7"/>
    <w:rsid w:val="002345B3"/>
    <w:rsid w:val="002358C2"/>
    <w:rsid w:val="00237BFF"/>
    <w:rsid w:val="002402B4"/>
    <w:rsid w:val="00242ACA"/>
    <w:rsid w:val="00243125"/>
    <w:rsid w:val="0024321C"/>
    <w:rsid w:val="002441CB"/>
    <w:rsid w:val="002521D3"/>
    <w:rsid w:val="002600DB"/>
    <w:rsid w:val="00264937"/>
    <w:rsid w:val="00267EF2"/>
    <w:rsid w:val="00274AFE"/>
    <w:rsid w:val="002764F0"/>
    <w:rsid w:val="002771CD"/>
    <w:rsid w:val="002808A5"/>
    <w:rsid w:val="00281516"/>
    <w:rsid w:val="002827CF"/>
    <w:rsid w:val="0028557C"/>
    <w:rsid w:val="00285DDA"/>
    <w:rsid w:val="002871FE"/>
    <w:rsid w:val="002906AA"/>
    <w:rsid w:val="002909C3"/>
    <w:rsid w:val="0029109B"/>
    <w:rsid w:val="00292E53"/>
    <w:rsid w:val="00295E64"/>
    <w:rsid w:val="002A1C0B"/>
    <w:rsid w:val="002A2C9F"/>
    <w:rsid w:val="002A60D3"/>
    <w:rsid w:val="002A773C"/>
    <w:rsid w:val="002B093E"/>
    <w:rsid w:val="002B1D7F"/>
    <w:rsid w:val="002B4AB4"/>
    <w:rsid w:val="002C1DC5"/>
    <w:rsid w:val="002C28E0"/>
    <w:rsid w:val="002C377A"/>
    <w:rsid w:val="002C6184"/>
    <w:rsid w:val="002C7757"/>
    <w:rsid w:val="002D1895"/>
    <w:rsid w:val="002D1E01"/>
    <w:rsid w:val="002D2440"/>
    <w:rsid w:val="002D248D"/>
    <w:rsid w:val="002D64CB"/>
    <w:rsid w:val="002E2110"/>
    <w:rsid w:val="002E25F0"/>
    <w:rsid w:val="002E2CCD"/>
    <w:rsid w:val="002E5793"/>
    <w:rsid w:val="002F07BE"/>
    <w:rsid w:val="002F24F2"/>
    <w:rsid w:val="002F5872"/>
    <w:rsid w:val="002F726A"/>
    <w:rsid w:val="00302A77"/>
    <w:rsid w:val="00312A63"/>
    <w:rsid w:val="00316A8F"/>
    <w:rsid w:val="00320C7E"/>
    <w:rsid w:val="00322BF1"/>
    <w:rsid w:val="00324415"/>
    <w:rsid w:val="00324418"/>
    <w:rsid w:val="00324DC3"/>
    <w:rsid w:val="0032644C"/>
    <w:rsid w:val="0033472B"/>
    <w:rsid w:val="0033510D"/>
    <w:rsid w:val="0033694D"/>
    <w:rsid w:val="00343BE8"/>
    <w:rsid w:val="00350774"/>
    <w:rsid w:val="003515C0"/>
    <w:rsid w:val="00354CB3"/>
    <w:rsid w:val="00355042"/>
    <w:rsid w:val="00355265"/>
    <w:rsid w:val="00356D2A"/>
    <w:rsid w:val="00357DB7"/>
    <w:rsid w:val="00361336"/>
    <w:rsid w:val="00370FB8"/>
    <w:rsid w:val="00374569"/>
    <w:rsid w:val="003757D9"/>
    <w:rsid w:val="00375E72"/>
    <w:rsid w:val="00376D69"/>
    <w:rsid w:val="00383B79"/>
    <w:rsid w:val="003842DD"/>
    <w:rsid w:val="00387D2A"/>
    <w:rsid w:val="00390625"/>
    <w:rsid w:val="003920DD"/>
    <w:rsid w:val="00392C8D"/>
    <w:rsid w:val="0039368C"/>
    <w:rsid w:val="0039391E"/>
    <w:rsid w:val="00393CC2"/>
    <w:rsid w:val="00393FE9"/>
    <w:rsid w:val="00394680"/>
    <w:rsid w:val="00397410"/>
    <w:rsid w:val="003A289C"/>
    <w:rsid w:val="003A4DA9"/>
    <w:rsid w:val="003A59EF"/>
    <w:rsid w:val="003A723A"/>
    <w:rsid w:val="003A7988"/>
    <w:rsid w:val="003B1B15"/>
    <w:rsid w:val="003B213A"/>
    <w:rsid w:val="003B4406"/>
    <w:rsid w:val="003B55A6"/>
    <w:rsid w:val="003B5A92"/>
    <w:rsid w:val="003C262E"/>
    <w:rsid w:val="003C5512"/>
    <w:rsid w:val="003C55AD"/>
    <w:rsid w:val="003C68B7"/>
    <w:rsid w:val="003C6A44"/>
    <w:rsid w:val="003C7064"/>
    <w:rsid w:val="003D01A8"/>
    <w:rsid w:val="003D2221"/>
    <w:rsid w:val="003D22DD"/>
    <w:rsid w:val="003D5A6E"/>
    <w:rsid w:val="003D5BEE"/>
    <w:rsid w:val="003D65BC"/>
    <w:rsid w:val="003E13EA"/>
    <w:rsid w:val="003E1B1E"/>
    <w:rsid w:val="003E2489"/>
    <w:rsid w:val="003E3739"/>
    <w:rsid w:val="003E7315"/>
    <w:rsid w:val="003F00AB"/>
    <w:rsid w:val="003F03B4"/>
    <w:rsid w:val="003F2E5D"/>
    <w:rsid w:val="003F563A"/>
    <w:rsid w:val="00404726"/>
    <w:rsid w:val="00410E5D"/>
    <w:rsid w:val="00411F64"/>
    <w:rsid w:val="00414DAC"/>
    <w:rsid w:val="004173B9"/>
    <w:rsid w:val="00425032"/>
    <w:rsid w:val="004257FD"/>
    <w:rsid w:val="00425A04"/>
    <w:rsid w:val="00425A22"/>
    <w:rsid w:val="00426B0F"/>
    <w:rsid w:val="00431D81"/>
    <w:rsid w:val="00432C8D"/>
    <w:rsid w:val="00435711"/>
    <w:rsid w:val="004359FE"/>
    <w:rsid w:val="00436A00"/>
    <w:rsid w:val="004407F1"/>
    <w:rsid w:val="0044322F"/>
    <w:rsid w:val="0045212E"/>
    <w:rsid w:val="004539E8"/>
    <w:rsid w:val="0045411C"/>
    <w:rsid w:val="00454D3C"/>
    <w:rsid w:val="004550B9"/>
    <w:rsid w:val="00455FCC"/>
    <w:rsid w:val="00456C57"/>
    <w:rsid w:val="00456F39"/>
    <w:rsid w:val="00461159"/>
    <w:rsid w:val="0046179D"/>
    <w:rsid w:val="004642F1"/>
    <w:rsid w:val="004643DD"/>
    <w:rsid w:val="00464E86"/>
    <w:rsid w:val="00465090"/>
    <w:rsid w:val="00471D23"/>
    <w:rsid w:val="0047277A"/>
    <w:rsid w:val="00472D75"/>
    <w:rsid w:val="00473923"/>
    <w:rsid w:val="00473CA5"/>
    <w:rsid w:val="00480B12"/>
    <w:rsid w:val="00480F4F"/>
    <w:rsid w:val="0048123E"/>
    <w:rsid w:val="0048366E"/>
    <w:rsid w:val="004932D2"/>
    <w:rsid w:val="004945F5"/>
    <w:rsid w:val="00497FE9"/>
    <w:rsid w:val="004A238D"/>
    <w:rsid w:val="004A5550"/>
    <w:rsid w:val="004A5EB9"/>
    <w:rsid w:val="004A63FA"/>
    <w:rsid w:val="004A78E2"/>
    <w:rsid w:val="004B58BB"/>
    <w:rsid w:val="004C3B87"/>
    <w:rsid w:val="004C78A6"/>
    <w:rsid w:val="004D1BB6"/>
    <w:rsid w:val="004E1FB0"/>
    <w:rsid w:val="004E35A1"/>
    <w:rsid w:val="004E3EED"/>
    <w:rsid w:val="004E4AC0"/>
    <w:rsid w:val="004E662E"/>
    <w:rsid w:val="004E6B3B"/>
    <w:rsid w:val="004F0FB6"/>
    <w:rsid w:val="004F10E1"/>
    <w:rsid w:val="004F12F9"/>
    <w:rsid w:val="004F4CB9"/>
    <w:rsid w:val="0050302C"/>
    <w:rsid w:val="00505E95"/>
    <w:rsid w:val="005075BF"/>
    <w:rsid w:val="00510085"/>
    <w:rsid w:val="00511EBB"/>
    <w:rsid w:val="00513BF2"/>
    <w:rsid w:val="00514C25"/>
    <w:rsid w:val="005216F8"/>
    <w:rsid w:val="005243D7"/>
    <w:rsid w:val="00525BBE"/>
    <w:rsid w:val="00526800"/>
    <w:rsid w:val="00535E89"/>
    <w:rsid w:val="005411CB"/>
    <w:rsid w:val="005444C2"/>
    <w:rsid w:val="00550E5D"/>
    <w:rsid w:val="005521CA"/>
    <w:rsid w:val="00552FCB"/>
    <w:rsid w:val="00554879"/>
    <w:rsid w:val="005576E0"/>
    <w:rsid w:val="005619B4"/>
    <w:rsid w:val="005643F8"/>
    <w:rsid w:val="00564EB1"/>
    <w:rsid w:val="00573381"/>
    <w:rsid w:val="00574826"/>
    <w:rsid w:val="005902DC"/>
    <w:rsid w:val="0059381A"/>
    <w:rsid w:val="00593DAD"/>
    <w:rsid w:val="0059488A"/>
    <w:rsid w:val="005965F8"/>
    <w:rsid w:val="00596965"/>
    <w:rsid w:val="0059774B"/>
    <w:rsid w:val="005A39A6"/>
    <w:rsid w:val="005A612F"/>
    <w:rsid w:val="005B13B5"/>
    <w:rsid w:val="005B1953"/>
    <w:rsid w:val="005B3545"/>
    <w:rsid w:val="005B47CB"/>
    <w:rsid w:val="005B74DD"/>
    <w:rsid w:val="005B7C3D"/>
    <w:rsid w:val="005C1522"/>
    <w:rsid w:val="005C589C"/>
    <w:rsid w:val="005C7259"/>
    <w:rsid w:val="005D0DBF"/>
    <w:rsid w:val="005D6CD7"/>
    <w:rsid w:val="005E1A9E"/>
    <w:rsid w:val="005E6C14"/>
    <w:rsid w:val="005E7D57"/>
    <w:rsid w:val="005F23B1"/>
    <w:rsid w:val="005F5807"/>
    <w:rsid w:val="00601BE1"/>
    <w:rsid w:val="00602323"/>
    <w:rsid w:val="006023D5"/>
    <w:rsid w:val="00605383"/>
    <w:rsid w:val="00613D5C"/>
    <w:rsid w:val="006149A2"/>
    <w:rsid w:val="00617E25"/>
    <w:rsid w:val="00621350"/>
    <w:rsid w:val="00622BF2"/>
    <w:rsid w:val="006243C3"/>
    <w:rsid w:val="006254AB"/>
    <w:rsid w:val="0063526E"/>
    <w:rsid w:val="0063651C"/>
    <w:rsid w:val="00641E3C"/>
    <w:rsid w:val="0064244E"/>
    <w:rsid w:val="0064367F"/>
    <w:rsid w:val="0064394C"/>
    <w:rsid w:val="00643A53"/>
    <w:rsid w:val="006446F4"/>
    <w:rsid w:val="006459FB"/>
    <w:rsid w:val="00646CDC"/>
    <w:rsid w:val="00647650"/>
    <w:rsid w:val="00652EE5"/>
    <w:rsid w:val="00654E8C"/>
    <w:rsid w:val="006558C6"/>
    <w:rsid w:val="00656DE7"/>
    <w:rsid w:val="00660036"/>
    <w:rsid w:val="0066174E"/>
    <w:rsid w:val="006626AE"/>
    <w:rsid w:val="00662C23"/>
    <w:rsid w:val="00664C8A"/>
    <w:rsid w:val="006669EA"/>
    <w:rsid w:val="00667C67"/>
    <w:rsid w:val="00673245"/>
    <w:rsid w:val="00673876"/>
    <w:rsid w:val="00673FE4"/>
    <w:rsid w:val="006777AD"/>
    <w:rsid w:val="00680919"/>
    <w:rsid w:val="00681E91"/>
    <w:rsid w:val="00686B97"/>
    <w:rsid w:val="00690D6D"/>
    <w:rsid w:val="00692F0D"/>
    <w:rsid w:val="00693896"/>
    <w:rsid w:val="0069646E"/>
    <w:rsid w:val="006A738D"/>
    <w:rsid w:val="006A7831"/>
    <w:rsid w:val="006A7C67"/>
    <w:rsid w:val="006B2422"/>
    <w:rsid w:val="006B3ADE"/>
    <w:rsid w:val="006C00EB"/>
    <w:rsid w:val="006C28F7"/>
    <w:rsid w:val="006C37E4"/>
    <w:rsid w:val="006C5D30"/>
    <w:rsid w:val="006C6551"/>
    <w:rsid w:val="006C6A91"/>
    <w:rsid w:val="006C7A0E"/>
    <w:rsid w:val="006D01BD"/>
    <w:rsid w:val="006D0D82"/>
    <w:rsid w:val="006D1F2F"/>
    <w:rsid w:val="006D2860"/>
    <w:rsid w:val="006E201F"/>
    <w:rsid w:val="006E2548"/>
    <w:rsid w:val="006E7234"/>
    <w:rsid w:val="006F12DE"/>
    <w:rsid w:val="006F15C7"/>
    <w:rsid w:val="006F3EE2"/>
    <w:rsid w:val="006F57AD"/>
    <w:rsid w:val="006F5C63"/>
    <w:rsid w:val="006F6577"/>
    <w:rsid w:val="0070012C"/>
    <w:rsid w:val="00700C04"/>
    <w:rsid w:val="007027F5"/>
    <w:rsid w:val="00702C0D"/>
    <w:rsid w:val="00702C8C"/>
    <w:rsid w:val="0070633B"/>
    <w:rsid w:val="0071013B"/>
    <w:rsid w:val="00710264"/>
    <w:rsid w:val="0071069B"/>
    <w:rsid w:val="007124DE"/>
    <w:rsid w:val="0071567D"/>
    <w:rsid w:val="007160A2"/>
    <w:rsid w:val="007178C7"/>
    <w:rsid w:val="0072114A"/>
    <w:rsid w:val="007213A2"/>
    <w:rsid w:val="00721434"/>
    <w:rsid w:val="00723824"/>
    <w:rsid w:val="00725A6B"/>
    <w:rsid w:val="00727762"/>
    <w:rsid w:val="007279E3"/>
    <w:rsid w:val="00730FA6"/>
    <w:rsid w:val="0073284D"/>
    <w:rsid w:val="00735066"/>
    <w:rsid w:val="00736687"/>
    <w:rsid w:val="00744362"/>
    <w:rsid w:val="00750646"/>
    <w:rsid w:val="00760E11"/>
    <w:rsid w:val="00762F0D"/>
    <w:rsid w:val="00764750"/>
    <w:rsid w:val="00764F5B"/>
    <w:rsid w:val="00766A3A"/>
    <w:rsid w:val="00771208"/>
    <w:rsid w:val="00771DD8"/>
    <w:rsid w:val="00771FF2"/>
    <w:rsid w:val="00774B5B"/>
    <w:rsid w:val="00775348"/>
    <w:rsid w:val="00775C0F"/>
    <w:rsid w:val="00783472"/>
    <w:rsid w:val="0078398E"/>
    <w:rsid w:val="00792195"/>
    <w:rsid w:val="00792BAE"/>
    <w:rsid w:val="00794169"/>
    <w:rsid w:val="0079650E"/>
    <w:rsid w:val="007A25AF"/>
    <w:rsid w:val="007A4019"/>
    <w:rsid w:val="007A74A7"/>
    <w:rsid w:val="007B2EF9"/>
    <w:rsid w:val="007B7A19"/>
    <w:rsid w:val="007B7CF7"/>
    <w:rsid w:val="007C13AA"/>
    <w:rsid w:val="007C428B"/>
    <w:rsid w:val="007C437B"/>
    <w:rsid w:val="007C54AE"/>
    <w:rsid w:val="007D109A"/>
    <w:rsid w:val="007D118C"/>
    <w:rsid w:val="007D2A5C"/>
    <w:rsid w:val="007D7525"/>
    <w:rsid w:val="007D78A0"/>
    <w:rsid w:val="007E0D6C"/>
    <w:rsid w:val="007E4BBF"/>
    <w:rsid w:val="007E554D"/>
    <w:rsid w:val="007E6247"/>
    <w:rsid w:val="007F0537"/>
    <w:rsid w:val="007F22B3"/>
    <w:rsid w:val="007F2FB0"/>
    <w:rsid w:val="007F367E"/>
    <w:rsid w:val="007F4B54"/>
    <w:rsid w:val="007F549C"/>
    <w:rsid w:val="007F5574"/>
    <w:rsid w:val="007F5FF8"/>
    <w:rsid w:val="007F7B63"/>
    <w:rsid w:val="007F7CF4"/>
    <w:rsid w:val="00800D61"/>
    <w:rsid w:val="00804685"/>
    <w:rsid w:val="00807FCC"/>
    <w:rsid w:val="008112A8"/>
    <w:rsid w:val="008135B5"/>
    <w:rsid w:val="00817864"/>
    <w:rsid w:val="008232F6"/>
    <w:rsid w:val="0082374E"/>
    <w:rsid w:val="00825B14"/>
    <w:rsid w:val="008260A1"/>
    <w:rsid w:val="00833519"/>
    <w:rsid w:val="00833E4E"/>
    <w:rsid w:val="008366D6"/>
    <w:rsid w:val="00841799"/>
    <w:rsid w:val="008452A5"/>
    <w:rsid w:val="008457C6"/>
    <w:rsid w:val="00846695"/>
    <w:rsid w:val="00847925"/>
    <w:rsid w:val="00847D10"/>
    <w:rsid w:val="00851AF4"/>
    <w:rsid w:val="00853245"/>
    <w:rsid w:val="00856F66"/>
    <w:rsid w:val="00857568"/>
    <w:rsid w:val="00857A40"/>
    <w:rsid w:val="00873E0E"/>
    <w:rsid w:val="00875AAB"/>
    <w:rsid w:val="008808AD"/>
    <w:rsid w:val="00882206"/>
    <w:rsid w:val="00882318"/>
    <w:rsid w:val="00883574"/>
    <w:rsid w:val="00885FCC"/>
    <w:rsid w:val="00886BAE"/>
    <w:rsid w:val="0089089E"/>
    <w:rsid w:val="00893A94"/>
    <w:rsid w:val="00894B7F"/>
    <w:rsid w:val="008A2B35"/>
    <w:rsid w:val="008A3890"/>
    <w:rsid w:val="008A3C07"/>
    <w:rsid w:val="008B1199"/>
    <w:rsid w:val="008B1818"/>
    <w:rsid w:val="008B3641"/>
    <w:rsid w:val="008C0292"/>
    <w:rsid w:val="008C2F30"/>
    <w:rsid w:val="008C386C"/>
    <w:rsid w:val="008C4710"/>
    <w:rsid w:val="008E1869"/>
    <w:rsid w:val="008E1F07"/>
    <w:rsid w:val="008E52DB"/>
    <w:rsid w:val="008E6EA6"/>
    <w:rsid w:val="008F028E"/>
    <w:rsid w:val="008F3C3B"/>
    <w:rsid w:val="008F5315"/>
    <w:rsid w:val="008F6021"/>
    <w:rsid w:val="00900C7F"/>
    <w:rsid w:val="009028F3"/>
    <w:rsid w:val="00902E3B"/>
    <w:rsid w:val="009039BF"/>
    <w:rsid w:val="00904CB5"/>
    <w:rsid w:val="009059AF"/>
    <w:rsid w:val="00907441"/>
    <w:rsid w:val="00907AA7"/>
    <w:rsid w:val="00910D17"/>
    <w:rsid w:val="009110D6"/>
    <w:rsid w:val="009117AF"/>
    <w:rsid w:val="009207F1"/>
    <w:rsid w:val="00920E7A"/>
    <w:rsid w:val="00922E52"/>
    <w:rsid w:val="00931A8C"/>
    <w:rsid w:val="009350F2"/>
    <w:rsid w:val="00940B1F"/>
    <w:rsid w:val="00940BB5"/>
    <w:rsid w:val="00940DEB"/>
    <w:rsid w:val="00942939"/>
    <w:rsid w:val="00942ACB"/>
    <w:rsid w:val="0094387D"/>
    <w:rsid w:val="00945C08"/>
    <w:rsid w:val="00951750"/>
    <w:rsid w:val="00954934"/>
    <w:rsid w:val="00954C2A"/>
    <w:rsid w:val="00955099"/>
    <w:rsid w:val="00957EA4"/>
    <w:rsid w:val="00961B79"/>
    <w:rsid w:val="00963170"/>
    <w:rsid w:val="00965352"/>
    <w:rsid w:val="00966E9E"/>
    <w:rsid w:val="00967F49"/>
    <w:rsid w:val="00975B0C"/>
    <w:rsid w:val="00975C34"/>
    <w:rsid w:val="00984365"/>
    <w:rsid w:val="00986006"/>
    <w:rsid w:val="0099794C"/>
    <w:rsid w:val="009A188F"/>
    <w:rsid w:val="009A3929"/>
    <w:rsid w:val="009A66E3"/>
    <w:rsid w:val="009A7E90"/>
    <w:rsid w:val="009B18DD"/>
    <w:rsid w:val="009B3E90"/>
    <w:rsid w:val="009B478B"/>
    <w:rsid w:val="009B5B00"/>
    <w:rsid w:val="009B5FF5"/>
    <w:rsid w:val="009B7D1E"/>
    <w:rsid w:val="009B7F8E"/>
    <w:rsid w:val="009C25A7"/>
    <w:rsid w:val="009C4C98"/>
    <w:rsid w:val="009C6016"/>
    <w:rsid w:val="009C6EDE"/>
    <w:rsid w:val="009C7AF4"/>
    <w:rsid w:val="009D119E"/>
    <w:rsid w:val="009D125D"/>
    <w:rsid w:val="009D189D"/>
    <w:rsid w:val="009D4854"/>
    <w:rsid w:val="009D5E0F"/>
    <w:rsid w:val="009F136D"/>
    <w:rsid w:val="009F5C27"/>
    <w:rsid w:val="009F5E25"/>
    <w:rsid w:val="009F7258"/>
    <w:rsid w:val="009F7E38"/>
    <w:rsid w:val="00A0212C"/>
    <w:rsid w:val="00A02F37"/>
    <w:rsid w:val="00A0438E"/>
    <w:rsid w:val="00A07F6B"/>
    <w:rsid w:val="00A108D4"/>
    <w:rsid w:val="00A11290"/>
    <w:rsid w:val="00A133C9"/>
    <w:rsid w:val="00A14929"/>
    <w:rsid w:val="00A14F6E"/>
    <w:rsid w:val="00A20213"/>
    <w:rsid w:val="00A2073F"/>
    <w:rsid w:val="00A23C04"/>
    <w:rsid w:val="00A26A1B"/>
    <w:rsid w:val="00A27B72"/>
    <w:rsid w:val="00A33FE5"/>
    <w:rsid w:val="00A356DD"/>
    <w:rsid w:val="00A35813"/>
    <w:rsid w:val="00A36753"/>
    <w:rsid w:val="00A41108"/>
    <w:rsid w:val="00A41C22"/>
    <w:rsid w:val="00A43D8A"/>
    <w:rsid w:val="00A472D9"/>
    <w:rsid w:val="00A50AC0"/>
    <w:rsid w:val="00A52A83"/>
    <w:rsid w:val="00A532A4"/>
    <w:rsid w:val="00A55555"/>
    <w:rsid w:val="00A5669A"/>
    <w:rsid w:val="00A568E6"/>
    <w:rsid w:val="00A56C73"/>
    <w:rsid w:val="00A711D9"/>
    <w:rsid w:val="00A71B2E"/>
    <w:rsid w:val="00A764AF"/>
    <w:rsid w:val="00A80920"/>
    <w:rsid w:val="00A828E2"/>
    <w:rsid w:val="00A85E07"/>
    <w:rsid w:val="00A872B6"/>
    <w:rsid w:val="00A9132E"/>
    <w:rsid w:val="00A93C87"/>
    <w:rsid w:val="00A94396"/>
    <w:rsid w:val="00A94A21"/>
    <w:rsid w:val="00A950AF"/>
    <w:rsid w:val="00A9601F"/>
    <w:rsid w:val="00AA129D"/>
    <w:rsid w:val="00AA2511"/>
    <w:rsid w:val="00AA2A9B"/>
    <w:rsid w:val="00AA69D7"/>
    <w:rsid w:val="00AB2A24"/>
    <w:rsid w:val="00AB4789"/>
    <w:rsid w:val="00AB5AA2"/>
    <w:rsid w:val="00AB74CB"/>
    <w:rsid w:val="00AC1575"/>
    <w:rsid w:val="00AC2FCF"/>
    <w:rsid w:val="00AC3DF6"/>
    <w:rsid w:val="00AC4113"/>
    <w:rsid w:val="00AC453E"/>
    <w:rsid w:val="00AD3D8B"/>
    <w:rsid w:val="00AD4859"/>
    <w:rsid w:val="00AD6CB2"/>
    <w:rsid w:val="00AD7B80"/>
    <w:rsid w:val="00AD7EE6"/>
    <w:rsid w:val="00AE1469"/>
    <w:rsid w:val="00AE17ED"/>
    <w:rsid w:val="00AE1BFC"/>
    <w:rsid w:val="00AE37FD"/>
    <w:rsid w:val="00AE3DC8"/>
    <w:rsid w:val="00AE463A"/>
    <w:rsid w:val="00AE4A51"/>
    <w:rsid w:val="00AE4EBE"/>
    <w:rsid w:val="00AE66B4"/>
    <w:rsid w:val="00AF3C3E"/>
    <w:rsid w:val="00B003F8"/>
    <w:rsid w:val="00B015ED"/>
    <w:rsid w:val="00B01C2D"/>
    <w:rsid w:val="00B0426C"/>
    <w:rsid w:val="00B043DE"/>
    <w:rsid w:val="00B06E23"/>
    <w:rsid w:val="00B07A1A"/>
    <w:rsid w:val="00B07FA5"/>
    <w:rsid w:val="00B1275A"/>
    <w:rsid w:val="00B12B67"/>
    <w:rsid w:val="00B14055"/>
    <w:rsid w:val="00B14ADF"/>
    <w:rsid w:val="00B16505"/>
    <w:rsid w:val="00B2366B"/>
    <w:rsid w:val="00B23C76"/>
    <w:rsid w:val="00B274AF"/>
    <w:rsid w:val="00B27739"/>
    <w:rsid w:val="00B3174A"/>
    <w:rsid w:val="00B37DC5"/>
    <w:rsid w:val="00B4466C"/>
    <w:rsid w:val="00B4608D"/>
    <w:rsid w:val="00B47F34"/>
    <w:rsid w:val="00B509A0"/>
    <w:rsid w:val="00B55027"/>
    <w:rsid w:val="00B55533"/>
    <w:rsid w:val="00B55A5C"/>
    <w:rsid w:val="00B5661B"/>
    <w:rsid w:val="00B568A0"/>
    <w:rsid w:val="00B56CA0"/>
    <w:rsid w:val="00B573C3"/>
    <w:rsid w:val="00B63A1B"/>
    <w:rsid w:val="00B6479A"/>
    <w:rsid w:val="00B6574B"/>
    <w:rsid w:val="00B77781"/>
    <w:rsid w:val="00B778FF"/>
    <w:rsid w:val="00B817E9"/>
    <w:rsid w:val="00B8216F"/>
    <w:rsid w:val="00B82FDF"/>
    <w:rsid w:val="00B83FA6"/>
    <w:rsid w:val="00B8453F"/>
    <w:rsid w:val="00B90492"/>
    <w:rsid w:val="00B90731"/>
    <w:rsid w:val="00B96D2F"/>
    <w:rsid w:val="00BA02B0"/>
    <w:rsid w:val="00BA0957"/>
    <w:rsid w:val="00BA3DAF"/>
    <w:rsid w:val="00BB2323"/>
    <w:rsid w:val="00BB70A9"/>
    <w:rsid w:val="00BC1934"/>
    <w:rsid w:val="00BC58A3"/>
    <w:rsid w:val="00BC69CE"/>
    <w:rsid w:val="00BD0058"/>
    <w:rsid w:val="00BD0805"/>
    <w:rsid w:val="00BD0BDE"/>
    <w:rsid w:val="00BD4D74"/>
    <w:rsid w:val="00BD5684"/>
    <w:rsid w:val="00BD7A23"/>
    <w:rsid w:val="00BE6661"/>
    <w:rsid w:val="00BE6B3A"/>
    <w:rsid w:val="00BE76BB"/>
    <w:rsid w:val="00BF07AF"/>
    <w:rsid w:val="00BF0AE7"/>
    <w:rsid w:val="00BF10C0"/>
    <w:rsid w:val="00BF18B7"/>
    <w:rsid w:val="00BF33D2"/>
    <w:rsid w:val="00BF4CC4"/>
    <w:rsid w:val="00BF66F2"/>
    <w:rsid w:val="00C03E70"/>
    <w:rsid w:val="00C05A99"/>
    <w:rsid w:val="00C11C4C"/>
    <w:rsid w:val="00C12250"/>
    <w:rsid w:val="00C1365E"/>
    <w:rsid w:val="00C138C1"/>
    <w:rsid w:val="00C16804"/>
    <w:rsid w:val="00C16C91"/>
    <w:rsid w:val="00C20D6C"/>
    <w:rsid w:val="00C312ED"/>
    <w:rsid w:val="00C314C9"/>
    <w:rsid w:val="00C3367C"/>
    <w:rsid w:val="00C3382D"/>
    <w:rsid w:val="00C34926"/>
    <w:rsid w:val="00C34BA4"/>
    <w:rsid w:val="00C34BD0"/>
    <w:rsid w:val="00C36002"/>
    <w:rsid w:val="00C376BB"/>
    <w:rsid w:val="00C37BE0"/>
    <w:rsid w:val="00C41F3E"/>
    <w:rsid w:val="00C41FCB"/>
    <w:rsid w:val="00C43E7E"/>
    <w:rsid w:val="00C44405"/>
    <w:rsid w:val="00C46881"/>
    <w:rsid w:val="00C50514"/>
    <w:rsid w:val="00C50AD3"/>
    <w:rsid w:val="00C545B1"/>
    <w:rsid w:val="00C56053"/>
    <w:rsid w:val="00C567A4"/>
    <w:rsid w:val="00C62BE2"/>
    <w:rsid w:val="00C63228"/>
    <w:rsid w:val="00C64AD5"/>
    <w:rsid w:val="00C66710"/>
    <w:rsid w:val="00C66A04"/>
    <w:rsid w:val="00C676B1"/>
    <w:rsid w:val="00C73646"/>
    <w:rsid w:val="00C73DB2"/>
    <w:rsid w:val="00C74FE6"/>
    <w:rsid w:val="00C75C46"/>
    <w:rsid w:val="00C76A79"/>
    <w:rsid w:val="00C77D49"/>
    <w:rsid w:val="00C80EC7"/>
    <w:rsid w:val="00C813A3"/>
    <w:rsid w:val="00C820A3"/>
    <w:rsid w:val="00C83C44"/>
    <w:rsid w:val="00C843B4"/>
    <w:rsid w:val="00C84F8D"/>
    <w:rsid w:val="00C85B4B"/>
    <w:rsid w:val="00C91253"/>
    <w:rsid w:val="00C914DA"/>
    <w:rsid w:val="00C92B77"/>
    <w:rsid w:val="00C97470"/>
    <w:rsid w:val="00C97CD3"/>
    <w:rsid w:val="00CA3D30"/>
    <w:rsid w:val="00CA6183"/>
    <w:rsid w:val="00CB3B0C"/>
    <w:rsid w:val="00CB5727"/>
    <w:rsid w:val="00CC1FB0"/>
    <w:rsid w:val="00CC2400"/>
    <w:rsid w:val="00CC370B"/>
    <w:rsid w:val="00CC660D"/>
    <w:rsid w:val="00CD0DD6"/>
    <w:rsid w:val="00CD1B49"/>
    <w:rsid w:val="00CD7925"/>
    <w:rsid w:val="00CE1D0F"/>
    <w:rsid w:val="00CE1F6F"/>
    <w:rsid w:val="00CE32FB"/>
    <w:rsid w:val="00CE6A55"/>
    <w:rsid w:val="00CE7E29"/>
    <w:rsid w:val="00CF4EFD"/>
    <w:rsid w:val="00CF5EE4"/>
    <w:rsid w:val="00CF6E9D"/>
    <w:rsid w:val="00D07440"/>
    <w:rsid w:val="00D118CD"/>
    <w:rsid w:val="00D161F1"/>
    <w:rsid w:val="00D20077"/>
    <w:rsid w:val="00D21AB2"/>
    <w:rsid w:val="00D22A35"/>
    <w:rsid w:val="00D23D1F"/>
    <w:rsid w:val="00D26522"/>
    <w:rsid w:val="00D2710E"/>
    <w:rsid w:val="00D313C6"/>
    <w:rsid w:val="00D31EFC"/>
    <w:rsid w:val="00D32070"/>
    <w:rsid w:val="00D371AE"/>
    <w:rsid w:val="00D41767"/>
    <w:rsid w:val="00D4256A"/>
    <w:rsid w:val="00D42FD4"/>
    <w:rsid w:val="00D43CED"/>
    <w:rsid w:val="00D44B26"/>
    <w:rsid w:val="00D45806"/>
    <w:rsid w:val="00D5108A"/>
    <w:rsid w:val="00D55E57"/>
    <w:rsid w:val="00D63A00"/>
    <w:rsid w:val="00D63DD1"/>
    <w:rsid w:val="00D64AAE"/>
    <w:rsid w:val="00D67390"/>
    <w:rsid w:val="00D80E88"/>
    <w:rsid w:val="00D818C5"/>
    <w:rsid w:val="00D84A81"/>
    <w:rsid w:val="00D8609B"/>
    <w:rsid w:val="00D96099"/>
    <w:rsid w:val="00D9672A"/>
    <w:rsid w:val="00DA12BF"/>
    <w:rsid w:val="00DA1A34"/>
    <w:rsid w:val="00DA22B8"/>
    <w:rsid w:val="00DA6873"/>
    <w:rsid w:val="00DB1806"/>
    <w:rsid w:val="00DB1C48"/>
    <w:rsid w:val="00DB3CC1"/>
    <w:rsid w:val="00DC466A"/>
    <w:rsid w:val="00DC74A8"/>
    <w:rsid w:val="00DD1167"/>
    <w:rsid w:val="00DD3A7F"/>
    <w:rsid w:val="00DD43F2"/>
    <w:rsid w:val="00DD5A15"/>
    <w:rsid w:val="00DD7657"/>
    <w:rsid w:val="00DE1F5D"/>
    <w:rsid w:val="00DE3430"/>
    <w:rsid w:val="00DE6010"/>
    <w:rsid w:val="00DE6F1C"/>
    <w:rsid w:val="00DE7ABE"/>
    <w:rsid w:val="00DF263E"/>
    <w:rsid w:val="00DF32B5"/>
    <w:rsid w:val="00DF346E"/>
    <w:rsid w:val="00DF44FA"/>
    <w:rsid w:val="00DF4FA3"/>
    <w:rsid w:val="00DF520B"/>
    <w:rsid w:val="00DF5928"/>
    <w:rsid w:val="00DF7AA0"/>
    <w:rsid w:val="00E00E8E"/>
    <w:rsid w:val="00E03A13"/>
    <w:rsid w:val="00E063AF"/>
    <w:rsid w:val="00E06B99"/>
    <w:rsid w:val="00E06ECA"/>
    <w:rsid w:val="00E07CAA"/>
    <w:rsid w:val="00E13CC5"/>
    <w:rsid w:val="00E13DA0"/>
    <w:rsid w:val="00E13F3A"/>
    <w:rsid w:val="00E16BB3"/>
    <w:rsid w:val="00E21614"/>
    <w:rsid w:val="00E2168F"/>
    <w:rsid w:val="00E21851"/>
    <w:rsid w:val="00E230F2"/>
    <w:rsid w:val="00E32C85"/>
    <w:rsid w:val="00E34823"/>
    <w:rsid w:val="00E37AEC"/>
    <w:rsid w:val="00E409D1"/>
    <w:rsid w:val="00E4153E"/>
    <w:rsid w:val="00E4300B"/>
    <w:rsid w:val="00E53C73"/>
    <w:rsid w:val="00E57932"/>
    <w:rsid w:val="00E62338"/>
    <w:rsid w:val="00E62987"/>
    <w:rsid w:val="00E62DE0"/>
    <w:rsid w:val="00E63AF6"/>
    <w:rsid w:val="00E647FB"/>
    <w:rsid w:val="00E711CE"/>
    <w:rsid w:val="00E72C51"/>
    <w:rsid w:val="00E73ABF"/>
    <w:rsid w:val="00E73FEE"/>
    <w:rsid w:val="00E7423C"/>
    <w:rsid w:val="00E74C1C"/>
    <w:rsid w:val="00E812A8"/>
    <w:rsid w:val="00E83E4C"/>
    <w:rsid w:val="00E83EE8"/>
    <w:rsid w:val="00E849B3"/>
    <w:rsid w:val="00E85013"/>
    <w:rsid w:val="00E86F74"/>
    <w:rsid w:val="00E87DCC"/>
    <w:rsid w:val="00E905EA"/>
    <w:rsid w:val="00E9064F"/>
    <w:rsid w:val="00E90ABE"/>
    <w:rsid w:val="00E9372A"/>
    <w:rsid w:val="00E94586"/>
    <w:rsid w:val="00E9534B"/>
    <w:rsid w:val="00E97E8C"/>
    <w:rsid w:val="00EA62F0"/>
    <w:rsid w:val="00EA7C67"/>
    <w:rsid w:val="00EB3C45"/>
    <w:rsid w:val="00EB6AE5"/>
    <w:rsid w:val="00EB757B"/>
    <w:rsid w:val="00EB7AE5"/>
    <w:rsid w:val="00EC05F6"/>
    <w:rsid w:val="00EC1944"/>
    <w:rsid w:val="00EC40C7"/>
    <w:rsid w:val="00EC4601"/>
    <w:rsid w:val="00EC4B6F"/>
    <w:rsid w:val="00EC6298"/>
    <w:rsid w:val="00EC7DFF"/>
    <w:rsid w:val="00ED4CAA"/>
    <w:rsid w:val="00ED50FE"/>
    <w:rsid w:val="00ED579E"/>
    <w:rsid w:val="00ED5E1C"/>
    <w:rsid w:val="00ED662C"/>
    <w:rsid w:val="00ED6A91"/>
    <w:rsid w:val="00EE0D94"/>
    <w:rsid w:val="00EE12B5"/>
    <w:rsid w:val="00EE479E"/>
    <w:rsid w:val="00EE5CE9"/>
    <w:rsid w:val="00EE6C83"/>
    <w:rsid w:val="00EE7E8B"/>
    <w:rsid w:val="00EF13ED"/>
    <w:rsid w:val="00EF303B"/>
    <w:rsid w:val="00EF5C59"/>
    <w:rsid w:val="00F047EE"/>
    <w:rsid w:val="00F05A90"/>
    <w:rsid w:val="00F05B96"/>
    <w:rsid w:val="00F06829"/>
    <w:rsid w:val="00F10C0C"/>
    <w:rsid w:val="00F136F5"/>
    <w:rsid w:val="00F15316"/>
    <w:rsid w:val="00F15E55"/>
    <w:rsid w:val="00F16520"/>
    <w:rsid w:val="00F20EB8"/>
    <w:rsid w:val="00F21CF1"/>
    <w:rsid w:val="00F2220D"/>
    <w:rsid w:val="00F23831"/>
    <w:rsid w:val="00F3043B"/>
    <w:rsid w:val="00F31AD2"/>
    <w:rsid w:val="00F334F9"/>
    <w:rsid w:val="00F34980"/>
    <w:rsid w:val="00F42873"/>
    <w:rsid w:val="00F4439B"/>
    <w:rsid w:val="00F45ED5"/>
    <w:rsid w:val="00F4653F"/>
    <w:rsid w:val="00F534D3"/>
    <w:rsid w:val="00F5520A"/>
    <w:rsid w:val="00F5622A"/>
    <w:rsid w:val="00F56254"/>
    <w:rsid w:val="00F56812"/>
    <w:rsid w:val="00F6164B"/>
    <w:rsid w:val="00F635B3"/>
    <w:rsid w:val="00F63A39"/>
    <w:rsid w:val="00F65D50"/>
    <w:rsid w:val="00F65EC6"/>
    <w:rsid w:val="00F66232"/>
    <w:rsid w:val="00F67648"/>
    <w:rsid w:val="00F72479"/>
    <w:rsid w:val="00F725F9"/>
    <w:rsid w:val="00F73074"/>
    <w:rsid w:val="00F75C4C"/>
    <w:rsid w:val="00F77E80"/>
    <w:rsid w:val="00F825C5"/>
    <w:rsid w:val="00F82871"/>
    <w:rsid w:val="00F82B6C"/>
    <w:rsid w:val="00F82CB7"/>
    <w:rsid w:val="00F8325F"/>
    <w:rsid w:val="00F86022"/>
    <w:rsid w:val="00F875A1"/>
    <w:rsid w:val="00F904E9"/>
    <w:rsid w:val="00F90961"/>
    <w:rsid w:val="00F90A7A"/>
    <w:rsid w:val="00F90BCE"/>
    <w:rsid w:val="00F920FB"/>
    <w:rsid w:val="00F97D7A"/>
    <w:rsid w:val="00FA0405"/>
    <w:rsid w:val="00FA2DE8"/>
    <w:rsid w:val="00FA357F"/>
    <w:rsid w:val="00FB0922"/>
    <w:rsid w:val="00FB4FEA"/>
    <w:rsid w:val="00FB6327"/>
    <w:rsid w:val="00FC19C0"/>
    <w:rsid w:val="00FC228A"/>
    <w:rsid w:val="00FC240D"/>
    <w:rsid w:val="00FC2C40"/>
    <w:rsid w:val="00FC7998"/>
    <w:rsid w:val="00FD2EC2"/>
    <w:rsid w:val="00FD2F14"/>
    <w:rsid w:val="00FD32E0"/>
    <w:rsid w:val="00FD62CF"/>
    <w:rsid w:val="00FD6872"/>
    <w:rsid w:val="00FE0B37"/>
    <w:rsid w:val="00FE23F6"/>
    <w:rsid w:val="00FE270C"/>
    <w:rsid w:val="00FE2BFD"/>
    <w:rsid w:val="00FE4C3C"/>
    <w:rsid w:val="00FE60E6"/>
    <w:rsid w:val="00FF1A74"/>
    <w:rsid w:val="00FF28CF"/>
    <w:rsid w:val="00FF606E"/>
    <w:rsid w:val="00FF6401"/>
    <w:rsid w:val="00FF70F3"/>
    <w:rsid w:val="00FF742B"/>
    <w:rsid w:val="00FF7D3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09E17E"/>
  <w15:chartTrackingRefBased/>
  <w15:docId w15:val="{3A98F11B-6F92-4E1D-8E8C-FA66AA69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Definition" w:semiHidden="1" w:unhideWhenUsed="1"/>
    <w:lsdException w:name="HTML Preformatted" w:uiPriority="99"/>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liases w:val="TEKST W TABELI"/>
    <w:qFormat/>
  </w:style>
  <w:style w:type="paragraph" w:styleId="Heading1">
    <w:name w:val="heading 1"/>
    <w:basedOn w:val="Normal"/>
    <w:next w:val="TEXT"/>
    <w:autoRedefine/>
    <w:qFormat/>
    <w:rsid w:val="007A74A7"/>
    <w:pPr>
      <w:keepNext/>
      <w:numPr>
        <w:numId w:val="24"/>
      </w:numPr>
      <w:spacing w:before="120" w:after="60"/>
      <w:outlineLvl w:val="0"/>
    </w:pPr>
    <w:rPr>
      <w:rFonts w:ascii="Arial" w:hAnsi="Arial"/>
      <w:b/>
      <w:sz w:val="28"/>
    </w:rPr>
  </w:style>
  <w:style w:type="paragraph" w:styleId="Heading2">
    <w:name w:val="heading 2"/>
    <w:basedOn w:val="Normal"/>
    <w:next w:val="TEXT"/>
    <w:autoRedefine/>
    <w:qFormat/>
    <w:rsid w:val="00E57932"/>
    <w:pPr>
      <w:keepNext/>
      <w:numPr>
        <w:ilvl w:val="1"/>
        <w:numId w:val="24"/>
      </w:numPr>
      <w:spacing w:before="60" w:after="60"/>
      <w:ind w:left="578" w:hanging="578"/>
      <w:outlineLvl w:val="1"/>
    </w:pPr>
    <w:rPr>
      <w:rFonts w:ascii="Arial" w:hAnsi="Arial"/>
      <w:b/>
      <w:bCs/>
      <w:i/>
      <w:sz w:val="26"/>
      <w:szCs w:val="28"/>
    </w:rPr>
  </w:style>
  <w:style w:type="paragraph" w:styleId="Heading3">
    <w:name w:val="heading 3"/>
    <w:basedOn w:val="Normal"/>
    <w:next w:val="TEXT"/>
    <w:qFormat/>
    <w:rsid w:val="00E87DCC"/>
    <w:pPr>
      <w:keepNext/>
      <w:numPr>
        <w:ilvl w:val="2"/>
        <w:numId w:val="24"/>
      </w:numPr>
      <w:spacing w:before="60" w:after="60"/>
      <w:outlineLvl w:val="2"/>
    </w:pPr>
    <w:rPr>
      <w:rFonts w:ascii="Arial" w:hAnsi="Arial"/>
      <w:b/>
      <w:iCs/>
      <w:sz w:val="24"/>
    </w:rPr>
  </w:style>
  <w:style w:type="paragraph" w:styleId="Heading4">
    <w:name w:val="heading 4"/>
    <w:basedOn w:val="Normal"/>
    <w:next w:val="TEXT"/>
    <w:qFormat/>
    <w:rsid w:val="00A14F6E"/>
    <w:pPr>
      <w:keepNext/>
      <w:numPr>
        <w:ilvl w:val="3"/>
        <w:numId w:val="24"/>
      </w:numPr>
      <w:spacing w:before="60" w:after="60"/>
      <w:ind w:left="862" w:hanging="862"/>
      <w:outlineLvl w:val="3"/>
    </w:pPr>
    <w:rPr>
      <w:b/>
      <w:bCs/>
      <w:sz w:val="24"/>
      <w:szCs w:val="28"/>
    </w:rPr>
  </w:style>
  <w:style w:type="paragraph" w:styleId="Heading5">
    <w:name w:val="heading 5"/>
    <w:basedOn w:val="Normal"/>
    <w:next w:val="Normal"/>
    <w:qFormat/>
    <w:rsid w:val="00E87DCC"/>
    <w:pPr>
      <w:numPr>
        <w:ilvl w:val="4"/>
        <w:numId w:val="24"/>
      </w:numPr>
      <w:spacing w:before="240" w:after="60"/>
      <w:outlineLvl w:val="4"/>
    </w:pPr>
    <w:rPr>
      <w:b/>
      <w:bCs/>
      <w:i/>
      <w:iCs/>
      <w:sz w:val="26"/>
      <w:szCs w:val="26"/>
    </w:rPr>
  </w:style>
  <w:style w:type="paragraph" w:styleId="Heading6">
    <w:name w:val="heading 6"/>
    <w:basedOn w:val="Normal"/>
    <w:next w:val="Normal"/>
    <w:qFormat/>
    <w:rsid w:val="00E87DCC"/>
    <w:pPr>
      <w:numPr>
        <w:ilvl w:val="5"/>
        <w:numId w:val="24"/>
      </w:numPr>
      <w:spacing w:before="240" w:after="60"/>
      <w:outlineLvl w:val="5"/>
    </w:pPr>
    <w:rPr>
      <w:b/>
      <w:bCs/>
      <w:sz w:val="22"/>
      <w:szCs w:val="22"/>
    </w:rPr>
  </w:style>
  <w:style w:type="paragraph" w:styleId="Heading7">
    <w:name w:val="heading 7"/>
    <w:basedOn w:val="Normal"/>
    <w:next w:val="Normal"/>
    <w:qFormat/>
    <w:rsid w:val="00E87DCC"/>
    <w:pPr>
      <w:numPr>
        <w:ilvl w:val="6"/>
        <w:numId w:val="24"/>
      </w:numPr>
      <w:spacing w:before="240" w:after="60"/>
      <w:outlineLvl w:val="6"/>
    </w:pPr>
    <w:rPr>
      <w:sz w:val="24"/>
      <w:szCs w:val="24"/>
    </w:rPr>
  </w:style>
  <w:style w:type="paragraph" w:styleId="Heading8">
    <w:name w:val="heading 8"/>
    <w:basedOn w:val="Normal"/>
    <w:next w:val="Normal"/>
    <w:qFormat/>
    <w:rsid w:val="00E87DCC"/>
    <w:pPr>
      <w:numPr>
        <w:ilvl w:val="7"/>
        <w:numId w:val="24"/>
      </w:numPr>
      <w:spacing w:before="240" w:after="60"/>
      <w:outlineLvl w:val="7"/>
    </w:pPr>
    <w:rPr>
      <w:i/>
      <w:iCs/>
      <w:sz w:val="24"/>
      <w:szCs w:val="24"/>
    </w:rPr>
  </w:style>
  <w:style w:type="paragraph" w:styleId="Heading9">
    <w:name w:val="heading 9"/>
    <w:basedOn w:val="Normal"/>
    <w:next w:val="Normal"/>
    <w:qFormat/>
    <w:rsid w:val="00E87DCC"/>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8366D6"/>
    <w:pPr>
      <w:tabs>
        <w:tab w:val="left" w:pos="425"/>
      </w:tabs>
      <w:jc w:val="both"/>
    </w:pPr>
  </w:style>
  <w:style w:type="character" w:customStyle="1" w:styleId="BodyTextChar">
    <w:name w:val="Body Text Char"/>
    <w:basedOn w:val="DefaultParagraphFont"/>
    <w:link w:val="BodyText"/>
    <w:rsid w:val="008366D6"/>
    <w:rPr>
      <w:lang w:val="pl-PL" w:eastAsia="pl-PL" w:bidi="ar-SA"/>
    </w:rPr>
  </w:style>
  <w:style w:type="paragraph" w:customStyle="1" w:styleId="RYSUNEK">
    <w:name w:val="RYSUNEK"/>
    <w:basedOn w:val="Normal"/>
    <w:next w:val="TEXT"/>
    <w:link w:val="RYSUNEKZnakZnak"/>
    <w:autoRedefine/>
    <w:rsid w:val="00A14929"/>
    <w:pPr>
      <w:spacing w:before="120" w:after="180"/>
      <w:jc w:val="center"/>
    </w:pPr>
    <w:rPr>
      <w:i/>
      <w:iCs/>
      <w:sz w:val="24"/>
    </w:rPr>
  </w:style>
  <w:style w:type="character" w:customStyle="1" w:styleId="RYSUNEKZnakZnak">
    <w:name w:val="RYSUNEK Znak Znak"/>
    <w:basedOn w:val="DefaultParagraphFont"/>
    <w:link w:val="RYSUNEK"/>
    <w:rsid w:val="00A14929"/>
    <w:rPr>
      <w:i/>
      <w:iCs/>
      <w:sz w:val="24"/>
      <w:lang w:val="pl-PL" w:eastAsia="pl-PL"/>
    </w:rPr>
  </w:style>
  <w:style w:type="paragraph" w:customStyle="1" w:styleId="TABELA">
    <w:name w:val="TABELA"/>
    <w:basedOn w:val="Normal"/>
    <w:next w:val="TEXT"/>
    <w:rsid w:val="002764F0"/>
    <w:pPr>
      <w:keepNext/>
      <w:spacing w:before="180" w:after="60"/>
      <w:jc w:val="center"/>
    </w:pPr>
    <w:rPr>
      <w:i/>
      <w:iCs/>
      <w:sz w:val="24"/>
    </w:rPr>
  </w:style>
  <w:style w:type="paragraph" w:styleId="BalloonText">
    <w:name w:val="Balloon Text"/>
    <w:basedOn w:val="Normal"/>
    <w:semiHidden/>
    <w:rPr>
      <w:rFonts w:ascii="Tahoma" w:hAnsi="Tahoma"/>
      <w:sz w:val="16"/>
      <w:szCs w:val="16"/>
    </w:rPr>
  </w:style>
  <w:style w:type="paragraph" w:styleId="Caption">
    <w:name w:val="caption"/>
    <w:basedOn w:val="Normal"/>
    <w:next w:val="Normal"/>
    <w:link w:val="CaptionChar"/>
    <w:qFormat/>
    <w:rsid w:val="00C545B1"/>
    <w:rPr>
      <w:b/>
      <w:bCs/>
    </w:rPr>
  </w:style>
  <w:style w:type="paragraph" w:styleId="EndnoteText">
    <w:name w:val="endnote text"/>
    <w:basedOn w:val="Normal"/>
    <w:semiHidden/>
    <w:rsid w:val="00FC7998"/>
  </w:style>
  <w:style w:type="character" w:styleId="EndnoteReference">
    <w:name w:val="endnote reference"/>
    <w:basedOn w:val="DefaultParagraphFont"/>
    <w:semiHidden/>
    <w:rsid w:val="00FC7998"/>
    <w:rPr>
      <w:vertAlign w:val="superscript"/>
    </w:rPr>
  </w:style>
  <w:style w:type="paragraph" w:customStyle="1" w:styleId="TEXT">
    <w:name w:val="TEXT"/>
    <w:basedOn w:val="Normal"/>
    <w:link w:val="TEXTZnak"/>
    <w:autoRedefine/>
    <w:rsid w:val="00C813A3"/>
    <w:pPr>
      <w:tabs>
        <w:tab w:val="center" w:pos="4820"/>
        <w:tab w:val="right" w:pos="9638"/>
      </w:tabs>
      <w:spacing w:line="360" w:lineRule="auto"/>
      <w:jc w:val="both"/>
    </w:pPr>
    <w:rPr>
      <w:sz w:val="24"/>
      <w:szCs w:val="24"/>
    </w:rPr>
  </w:style>
  <w:style w:type="character" w:customStyle="1" w:styleId="TEXTZnak">
    <w:name w:val="TEXT Znak"/>
    <w:basedOn w:val="DefaultParagraphFont"/>
    <w:link w:val="TEXT"/>
    <w:rsid w:val="00C813A3"/>
    <w:rPr>
      <w:sz w:val="24"/>
      <w:szCs w:val="24"/>
    </w:rPr>
  </w:style>
  <w:style w:type="table" w:styleId="TableGrid">
    <w:name w:val="Table Grid"/>
    <w:basedOn w:val="TableNormal"/>
    <w:rsid w:val="005733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7A74A7"/>
    <w:pPr>
      <w:tabs>
        <w:tab w:val="right" w:leader="dot" w:pos="9061"/>
      </w:tabs>
    </w:pPr>
  </w:style>
  <w:style w:type="paragraph" w:styleId="TOC2">
    <w:name w:val="toc 2"/>
    <w:basedOn w:val="Normal"/>
    <w:next w:val="Normal"/>
    <w:autoRedefine/>
    <w:uiPriority w:val="39"/>
    <w:rsid w:val="007A74A7"/>
    <w:pPr>
      <w:tabs>
        <w:tab w:val="left" w:pos="880"/>
        <w:tab w:val="right" w:leader="dot" w:pos="9061"/>
      </w:tabs>
      <w:ind w:left="200"/>
    </w:pPr>
  </w:style>
  <w:style w:type="paragraph" w:styleId="TOC3">
    <w:name w:val="toc 3"/>
    <w:basedOn w:val="Normal"/>
    <w:next w:val="Normal"/>
    <w:autoRedefine/>
    <w:uiPriority w:val="39"/>
    <w:rsid w:val="003D01A8"/>
    <w:pPr>
      <w:ind w:left="400"/>
    </w:pPr>
  </w:style>
  <w:style w:type="character" w:styleId="Hyperlink">
    <w:name w:val="Hyperlink"/>
    <w:basedOn w:val="DefaultParagraphFont"/>
    <w:uiPriority w:val="99"/>
    <w:rsid w:val="003D01A8"/>
    <w:rPr>
      <w:color w:val="0000FF"/>
      <w:u w:val="single"/>
    </w:rPr>
  </w:style>
  <w:style w:type="paragraph" w:customStyle="1" w:styleId="figure">
    <w:name w:val="figure"/>
    <w:basedOn w:val="Caption"/>
    <w:rsid w:val="007279E3"/>
    <w:pPr>
      <w:jc w:val="center"/>
    </w:pPr>
  </w:style>
  <w:style w:type="paragraph" w:customStyle="1" w:styleId="StylLegendaNiePogrubienie">
    <w:name w:val="Styl Legenda + Nie Pogrubienie"/>
    <w:basedOn w:val="Caption"/>
    <w:link w:val="StylLegendaNiePogrubienieZnak"/>
    <w:rsid w:val="003E13EA"/>
    <w:rPr>
      <w:b w:val="0"/>
      <w:bCs w:val="0"/>
      <w:sz w:val="24"/>
    </w:rPr>
  </w:style>
  <w:style w:type="character" w:customStyle="1" w:styleId="CaptionChar">
    <w:name w:val="Caption Char"/>
    <w:basedOn w:val="DefaultParagraphFont"/>
    <w:link w:val="Caption"/>
    <w:rsid w:val="003E13EA"/>
    <w:rPr>
      <w:b/>
      <w:bCs/>
      <w:lang w:val="pl-PL" w:eastAsia="pl-PL"/>
    </w:rPr>
  </w:style>
  <w:style w:type="character" w:customStyle="1" w:styleId="StylLegendaNiePogrubienieZnak">
    <w:name w:val="Styl Legenda + Nie Pogrubienie Znak"/>
    <w:basedOn w:val="CaptionChar"/>
    <w:link w:val="StylLegendaNiePogrubienie"/>
    <w:rsid w:val="003E13EA"/>
    <w:rPr>
      <w:b/>
      <w:bCs/>
      <w:sz w:val="24"/>
      <w:lang w:val="pl-PL" w:eastAsia="pl-PL"/>
    </w:rPr>
  </w:style>
  <w:style w:type="paragraph" w:customStyle="1" w:styleId="WZR">
    <w:name w:val="WZÓR"/>
    <w:basedOn w:val="Caption"/>
    <w:link w:val="WZRZnak"/>
    <w:autoRedefine/>
    <w:rsid w:val="00BD0BDE"/>
    <w:pPr>
      <w:keepNext/>
      <w:tabs>
        <w:tab w:val="center" w:pos="4820"/>
        <w:tab w:val="right" w:pos="9639"/>
      </w:tabs>
    </w:pPr>
    <w:rPr>
      <w:b w:val="0"/>
      <w:sz w:val="24"/>
    </w:rPr>
  </w:style>
  <w:style w:type="character" w:customStyle="1" w:styleId="WZRZnak">
    <w:name w:val="WZÓR Znak"/>
    <w:basedOn w:val="CaptionChar"/>
    <w:link w:val="WZR"/>
    <w:rsid w:val="00BD0BDE"/>
    <w:rPr>
      <w:b/>
      <w:bCs/>
      <w:sz w:val="24"/>
      <w:lang w:val="pl-PL" w:eastAsia="pl-PL"/>
    </w:rPr>
  </w:style>
  <w:style w:type="paragraph" w:styleId="Header">
    <w:name w:val="header"/>
    <w:basedOn w:val="Normal"/>
    <w:link w:val="HeaderChar"/>
    <w:rsid w:val="00123DAB"/>
    <w:pPr>
      <w:tabs>
        <w:tab w:val="center" w:pos="4536"/>
        <w:tab w:val="right" w:pos="9072"/>
      </w:tabs>
    </w:pPr>
  </w:style>
  <w:style w:type="character" w:customStyle="1" w:styleId="HeaderChar">
    <w:name w:val="Header Char"/>
    <w:basedOn w:val="DefaultParagraphFont"/>
    <w:link w:val="Header"/>
    <w:rsid w:val="00123DAB"/>
  </w:style>
  <w:style w:type="paragraph" w:styleId="Footer">
    <w:name w:val="footer"/>
    <w:basedOn w:val="Normal"/>
    <w:link w:val="FooterChar"/>
    <w:rsid w:val="00123DAB"/>
    <w:pPr>
      <w:tabs>
        <w:tab w:val="center" w:pos="4536"/>
        <w:tab w:val="right" w:pos="9072"/>
      </w:tabs>
    </w:pPr>
  </w:style>
  <w:style w:type="character" w:customStyle="1" w:styleId="FooterChar">
    <w:name w:val="Footer Char"/>
    <w:basedOn w:val="DefaultParagraphFont"/>
    <w:link w:val="Footer"/>
    <w:rsid w:val="00123DAB"/>
  </w:style>
  <w:style w:type="paragraph" w:styleId="ListParagraph">
    <w:name w:val="List Paragraph"/>
    <w:basedOn w:val="Normal"/>
    <w:uiPriority w:val="34"/>
    <w:qFormat/>
    <w:rsid w:val="00951750"/>
    <w:pPr>
      <w:ind w:left="720"/>
      <w:contextualSpacing/>
    </w:pPr>
  </w:style>
  <w:style w:type="character" w:styleId="UnresolvedMention">
    <w:name w:val="Unresolved Mention"/>
    <w:basedOn w:val="DefaultParagraphFont"/>
    <w:uiPriority w:val="99"/>
    <w:semiHidden/>
    <w:unhideWhenUsed/>
    <w:rsid w:val="00F4653F"/>
    <w:rPr>
      <w:color w:val="605E5C"/>
      <w:shd w:val="clear" w:color="auto" w:fill="E1DFDD"/>
    </w:rPr>
  </w:style>
  <w:style w:type="paragraph" w:styleId="HTMLPreformatted">
    <w:name w:val="HTML Preformatted"/>
    <w:basedOn w:val="Normal"/>
    <w:link w:val="HTMLPreformattedChar"/>
    <w:uiPriority w:val="99"/>
    <w:unhideWhenUsed/>
    <w:rsid w:val="00483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rsid w:val="0048366E"/>
    <w:rPr>
      <w:rFonts w:ascii="Courier New" w:hAnsi="Courier New" w:cs="Courier New"/>
      <w:lang w:val="en-US" w:eastAsia="en-US"/>
    </w:rPr>
  </w:style>
  <w:style w:type="paragraph" w:styleId="TableofFigures">
    <w:name w:val="table of figures"/>
    <w:basedOn w:val="Normal"/>
    <w:next w:val="Normal"/>
    <w:uiPriority w:val="99"/>
    <w:rsid w:val="000947A0"/>
  </w:style>
  <w:style w:type="character" w:styleId="PlaceholderText">
    <w:name w:val="Placeholder Text"/>
    <w:basedOn w:val="DefaultParagraphFont"/>
    <w:uiPriority w:val="99"/>
    <w:semiHidden/>
    <w:rsid w:val="00721434"/>
    <w:rPr>
      <w:color w:val="808080"/>
    </w:rPr>
  </w:style>
  <w:style w:type="character" w:styleId="CommentReference">
    <w:name w:val="annotation reference"/>
    <w:basedOn w:val="DefaultParagraphFont"/>
    <w:rsid w:val="00203747"/>
    <w:rPr>
      <w:sz w:val="16"/>
      <w:szCs w:val="16"/>
    </w:rPr>
  </w:style>
  <w:style w:type="paragraph" w:styleId="CommentText">
    <w:name w:val="annotation text"/>
    <w:basedOn w:val="Normal"/>
    <w:link w:val="CommentTextChar"/>
    <w:rsid w:val="00203747"/>
  </w:style>
  <w:style w:type="character" w:customStyle="1" w:styleId="CommentTextChar">
    <w:name w:val="Comment Text Char"/>
    <w:basedOn w:val="DefaultParagraphFont"/>
    <w:link w:val="CommentText"/>
    <w:rsid w:val="00203747"/>
  </w:style>
  <w:style w:type="paragraph" w:styleId="CommentSubject">
    <w:name w:val="annotation subject"/>
    <w:basedOn w:val="CommentText"/>
    <w:next w:val="CommentText"/>
    <w:link w:val="CommentSubjectChar"/>
    <w:semiHidden/>
    <w:unhideWhenUsed/>
    <w:rsid w:val="00203747"/>
    <w:rPr>
      <w:b/>
      <w:bCs/>
    </w:rPr>
  </w:style>
  <w:style w:type="character" w:customStyle="1" w:styleId="CommentSubjectChar">
    <w:name w:val="Comment Subject Char"/>
    <w:basedOn w:val="CommentTextChar"/>
    <w:link w:val="CommentSubject"/>
    <w:semiHidden/>
    <w:rsid w:val="00203747"/>
    <w:rPr>
      <w:b/>
      <w:bCs/>
    </w:rPr>
  </w:style>
  <w:style w:type="paragraph" w:styleId="Revision">
    <w:name w:val="Revision"/>
    <w:hidden/>
    <w:uiPriority w:val="99"/>
    <w:semiHidden/>
    <w:rsid w:val="004F0FB6"/>
  </w:style>
  <w:style w:type="paragraph" w:styleId="TOCHeading">
    <w:name w:val="TOC Heading"/>
    <w:basedOn w:val="Heading1"/>
    <w:next w:val="Normal"/>
    <w:uiPriority w:val="39"/>
    <w:unhideWhenUsed/>
    <w:qFormat/>
    <w:rsid w:val="007A74A7"/>
    <w:pPr>
      <w:keepLines/>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270730">
      <w:bodyDiv w:val="1"/>
      <w:marLeft w:val="0"/>
      <w:marRight w:val="0"/>
      <w:marTop w:val="0"/>
      <w:marBottom w:val="0"/>
      <w:divBdr>
        <w:top w:val="none" w:sz="0" w:space="0" w:color="auto"/>
        <w:left w:val="none" w:sz="0" w:space="0" w:color="auto"/>
        <w:bottom w:val="none" w:sz="0" w:space="0" w:color="auto"/>
        <w:right w:val="none" w:sz="0" w:space="0" w:color="auto"/>
      </w:divBdr>
      <w:divsChild>
        <w:div w:id="248665077">
          <w:marLeft w:val="446"/>
          <w:marRight w:val="0"/>
          <w:marTop w:val="0"/>
          <w:marBottom w:val="0"/>
          <w:divBdr>
            <w:top w:val="none" w:sz="0" w:space="0" w:color="auto"/>
            <w:left w:val="none" w:sz="0" w:space="0" w:color="auto"/>
            <w:bottom w:val="none" w:sz="0" w:space="0" w:color="auto"/>
            <w:right w:val="none" w:sz="0" w:space="0" w:color="auto"/>
          </w:divBdr>
        </w:div>
        <w:div w:id="1112673007">
          <w:marLeft w:val="446"/>
          <w:marRight w:val="0"/>
          <w:marTop w:val="0"/>
          <w:marBottom w:val="0"/>
          <w:divBdr>
            <w:top w:val="none" w:sz="0" w:space="0" w:color="auto"/>
            <w:left w:val="none" w:sz="0" w:space="0" w:color="auto"/>
            <w:bottom w:val="none" w:sz="0" w:space="0" w:color="auto"/>
            <w:right w:val="none" w:sz="0" w:space="0" w:color="auto"/>
          </w:divBdr>
        </w:div>
        <w:div w:id="527762488">
          <w:marLeft w:val="446"/>
          <w:marRight w:val="0"/>
          <w:marTop w:val="0"/>
          <w:marBottom w:val="0"/>
          <w:divBdr>
            <w:top w:val="none" w:sz="0" w:space="0" w:color="auto"/>
            <w:left w:val="none" w:sz="0" w:space="0" w:color="auto"/>
            <w:bottom w:val="none" w:sz="0" w:space="0" w:color="auto"/>
            <w:right w:val="none" w:sz="0" w:space="0" w:color="auto"/>
          </w:divBdr>
        </w:div>
        <w:div w:id="473841333">
          <w:marLeft w:val="446"/>
          <w:marRight w:val="0"/>
          <w:marTop w:val="0"/>
          <w:marBottom w:val="0"/>
          <w:divBdr>
            <w:top w:val="none" w:sz="0" w:space="0" w:color="auto"/>
            <w:left w:val="none" w:sz="0" w:space="0" w:color="auto"/>
            <w:bottom w:val="none" w:sz="0" w:space="0" w:color="auto"/>
            <w:right w:val="none" w:sz="0" w:space="0" w:color="auto"/>
          </w:divBdr>
        </w:div>
        <w:div w:id="729233974">
          <w:marLeft w:val="446"/>
          <w:marRight w:val="0"/>
          <w:marTop w:val="0"/>
          <w:marBottom w:val="0"/>
          <w:divBdr>
            <w:top w:val="none" w:sz="0" w:space="0" w:color="auto"/>
            <w:left w:val="none" w:sz="0" w:space="0" w:color="auto"/>
            <w:bottom w:val="none" w:sz="0" w:space="0" w:color="auto"/>
            <w:right w:val="none" w:sz="0" w:space="0" w:color="auto"/>
          </w:divBdr>
        </w:div>
        <w:div w:id="181750653">
          <w:marLeft w:val="446"/>
          <w:marRight w:val="0"/>
          <w:marTop w:val="0"/>
          <w:marBottom w:val="0"/>
          <w:divBdr>
            <w:top w:val="none" w:sz="0" w:space="0" w:color="auto"/>
            <w:left w:val="none" w:sz="0" w:space="0" w:color="auto"/>
            <w:bottom w:val="none" w:sz="0" w:space="0" w:color="auto"/>
            <w:right w:val="none" w:sz="0" w:space="0" w:color="auto"/>
          </w:divBdr>
        </w:div>
      </w:divsChild>
    </w:div>
    <w:div w:id="655842712">
      <w:bodyDiv w:val="1"/>
      <w:marLeft w:val="0"/>
      <w:marRight w:val="0"/>
      <w:marTop w:val="0"/>
      <w:marBottom w:val="0"/>
      <w:divBdr>
        <w:top w:val="none" w:sz="0" w:space="0" w:color="auto"/>
        <w:left w:val="none" w:sz="0" w:space="0" w:color="auto"/>
        <w:bottom w:val="none" w:sz="0" w:space="0" w:color="auto"/>
        <w:right w:val="none" w:sz="0" w:space="0" w:color="auto"/>
      </w:divBdr>
    </w:div>
    <w:div w:id="1997802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0.emf"/><Relationship Id="rId21" Type="http://schemas.openxmlformats.org/officeDocument/2006/relationships/image" Target="media/image5.pn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0.emf"/><Relationship Id="rId68" Type="http://schemas.openxmlformats.org/officeDocument/2006/relationships/image" Target="media/image44.png"/><Relationship Id="rId84" Type="http://schemas.openxmlformats.org/officeDocument/2006/relationships/oleObject" Target="embeddings/oleObject10.bin"/><Relationship Id="rId89" Type="http://schemas.openxmlformats.org/officeDocument/2006/relationships/image" Target="media/image62.emf"/><Relationship Id="rId112" Type="http://schemas.openxmlformats.org/officeDocument/2006/relationships/oleObject" Target="embeddings/oleObject19.bin"/><Relationship Id="rId16" Type="http://schemas.microsoft.com/office/2016/09/relationships/commentsIds" Target="commentsIds.xml"/><Relationship Id="rId107" Type="http://schemas.openxmlformats.org/officeDocument/2006/relationships/image" Target="media/image75.emf"/><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emf"/><Relationship Id="rId58" Type="http://schemas.openxmlformats.org/officeDocument/2006/relationships/oleObject" Target="embeddings/oleObject5.bin"/><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oleObject" Target="embeddings/oleObject14.bin"/><Relationship Id="rId5" Type="http://schemas.openxmlformats.org/officeDocument/2006/relationships/webSettings" Target="webSettings.xml"/><Relationship Id="rId61" Type="http://schemas.openxmlformats.org/officeDocument/2006/relationships/image" Target="media/image39.emf"/><Relationship Id="rId82" Type="http://schemas.openxmlformats.org/officeDocument/2006/relationships/image" Target="media/image57.png"/><Relationship Id="rId90" Type="http://schemas.openxmlformats.org/officeDocument/2006/relationships/oleObject" Target="embeddings/oleObject12.bin"/><Relationship Id="rId95" Type="http://schemas.openxmlformats.org/officeDocument/2006/relationships/image" Target="media/image67.png"/><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oleObject" Target="embeddings/oleObject4.bin"/><Relationship Id="rId64" Type="http://schemas.openxmlformats.org/officeDocument/2006/relationships/oleObject" Target="embeddings/oleObject8.bin"/><Relationship Id="rId69" Type="http://schemas.openxmlformats.org/officeDocument/2006/relationships/image" Target="media/image45.png"/><Relationship Id="rId77" Type="http://schemas.openxmlformats.org/officeDocument/2006/relationships/image" Target="media/image52.png"/><Relationship Id="rId100" Type="http://schemas.openxmlformats.org/officeDocument/2006/relationships/image" Target="media/image71.png"/><Relationship Id="rId105" Type="http://schemas.openxmlformats.org/officeDocument/2006/relationships/image" Target="media/image74.emf"/><Relationship Id="rId113" Type="http://schemas.openxmlformats.org/officeDocument/2006/relationships/image" Target="media/image78.emf"/><Relationship Id="rId118" Type="http://schemas.openxmlformats.org/officeDocument/2006/relationships/oleObject" Target="embeddings/oleObject22.bin"/><Relationship Id="rId8" Type="http://schemas.openxmlformats.org/officeDocument/2006/relationships/header" Target="header1.xml"/><Relationship Id="rId51" Type="http://schemas.openxmlformats.org/officeDocument/2006/relationships/image" Target="media/image34.emf"/><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59.png"/><Relationship Id="rId93" Type="http://schemas.openxmlformats.org/officeDocument/2006/relationships/image" Target="media/image65.png"/><Relationship Id="rId98" Type="http://schemas.openxmlformats.org/officeDocument/2006/relationships/oleObject" Target="embeddings/oleObject13.bin"/><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38.emf"/><Relationship Id="rId67" Type="http://schemas.openxmlformats.org/officeDocument/2006/relationships/image" Target="media/image43.png"/><Relationship Id="rId103" Type="http://schemas.openxmlformats.org/officeDocument/2006/relationships/image" Target="media/image73.emf"/><Relationship Id="rId108" Type="http://schemas.openxmlformats.org/officeDocument/2006/relationships/oleObject" Target="embeddings/oleObject17.bin"/><Relationship Id="rId116" Type="http://schemas.openxmlformats.org/officeDocument/2006/relationships/oleObject" Target="embeddings/oleObject21.bin"/><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oleObject" Target="embeddings/oleObject3.bin"/><Relationship Id="rId62" Type="http://schemas.openxmlformats.org/officeDocument/2006/relationships/oleObject" Target="embeddings/oleObject7.bin"/><Relationship Id="rId70" Type="http://schemas.openxmlformats.org/officeDocument/2006/relationships/image" Target="media/image46.emf"/><Relationship Id="rId75" Type="http://schemas.openxmlformats.org/officeDocument/2006/relationships/image" Target="media/image50.png"/><Relationship Id="rId83" Type="http://schemas.openxmlformats.org/officeDocument/2006/relationships/image" Target="media/image58.emf"/><Relationship Id="rId88" Type="http://schemas.openxmlformats.org/officeDocument/2006/relationships/image" Target="media/image61.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77.emf"/><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image" Target="media/image37.emf"/><Relationship Id="rId106" Type="http://schemas.openxmlformats.org/officeDocument/2006/relationships/oleObject" Target="embeddings/oleObject16.bin"/><Relationship Id="rId114" Type="http://schemas.openxmlformats.org/officeDocument/2006/relationships/oleObject" Target="embeddings/oleObject20.bin"/><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oleObject" Target="embeddings/oleObject2.bin"/><Relationship Id="rId60" Type="http://schemas.openxmlformats.org/officeDocument/2006/relationships/oleObject" Target="embeddings/oleObject6.bin"/><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emf"/><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2.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76.emf"/><Relationship Id="rId34" Type="http://schemas.openxmlformats.org/officeDocument/2006/relationships/image" Target="media/image18.png"/><Relationship Id="rId50" Type="http://schemas.openxmlformats.org/officeDocument/2006/relationships/oleObject" Target="embeddings/oleObject1.bin"/><Relationship Id="rId55" Type="http://schemas.openxmlformats.org/officeDocument/2006/relationships/image" Target="media/image36.emf"/><Relationship Id="rId76" Type="http://schemas.openxmlformats.org/officeDocument/2006/relationships/image" Target="media/image51.png"/><Relationship Id="rId97" Type="http://schemas.openxmlformats.org/officeDocument/2006/relationships/image" Target="media/image69.emf"/><Relationship Id="rId104" Type="http://schemas.openxmlformats.org/officeDocument/2006/relationships/oleObject" Target="embeddings/oleObject15.bin"/><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oleObject" Target="embeddings/oleObject9.bin"/><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oleObject" Target="embeddings/oleObject11.bin"/><Relationship Id="rId110" Type="http://schemas.openxmlformats.org/officeDocument/2006/relationships/oleObject" Target="embeddings/oleObject18.bin"/><Relationship Id="rId115" Type="http://schemas.openxmlformats.org/officeDocument/2006/relationships/image" Target="media/image79.emf"/></Relationships>
</file>

<file path=word/_rels/settings.xml.rels><?xml version="1.0" encoding="UTF-8" standalone="yes"?>
<Relationships xmlns="http://schemas.openxmlformats.org/package/2006/relationships"><Relationship Id="rId1" Type="http://schemas.openxmlformats.org/officeDocument/2006/relationships/attachedTemplate" Target="file:///D:\PRACE%20DYPLOMOWE\PRACA%20DYPLOMOWA%20-%20szablon.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BEEAB-E15B-4F0E-8280-EC5D870D1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 szablon.dotx</Template>
  <TotalTime>4543</TotalTime>
  <Pages>79</Pages>
  <Words>10792</Words>
  <Characters>61515</Characters>
  <Application>Microsoft Office Word</Application>
  <DocSecurity>0</DocSecurity>
  <Lines>512</Lines>
  <Paragraphs>144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Wskazówki dla autorów referatów na4KKRRiT 2003</vt:lpstr>
      <vt:lpstr>Wskazówki dla autorów referatów na4KKRRiT 2003</vt:lpstr>
    </vt:vector>
  </TitlesOfParts>
  <Company>Politechnika Warszawska</Company>
  <LinksUpToDate>false</LinksUpToDate>
  <CharactersWithSpaces>72163</CharactersWithSpaces>
  <SharedDoc>false</SharedDoc>
  <HLinks>
    <vt:vector size="36" baseType="variant">
      <vt:variant>
        <vt:i4>1703987</vt:i4>
      </vt:variant>
      <vt:variant>
        <vt:i4>32</vt:i4>
      </vt:variant>
      <vt:variant>
        <vt:i4>0</vt:i4>
      </vt:variant>
      <vt:variant>
        <vt:i4>5</vt:i4>
      </vt:variant>
      <vt:variant>
        <vt:lpwstr/>
      </vt:variant>
      <vt:variant>
        <vt:lpwstr>_Toc303678437</vt:lpwstr>
      </vt:variant>
      <vt:variant>
        <vt:i4>1703987</vt:i4>
      </vt:variant>
      <vt:variant>
        <vt:i4>26</vt:i4>
      </vt:variant>
      <vt:variant>
        <vt:i4>0</vt:i4>
      </vt:variant>
      <vt:variant>
        <vt:i4>5</vt:i4>
      </vt:variant>
      <vt:variant>
        <vt:lpwstr/>
      </vt:variant>
      <vt:variant>
        <vt:lpwstr>_Toc303678436</vt:lpwstr>
      </vt:variant>
      <vt:variant>
        <vt:i4>1703987</vt:i4>
      </vt:variant>
      <vt:variant>
        <vt:i4>20</vt:i4>
      </vt:variant>
      <vt:variant>
        <vt:i4>0</vt:i4>
      </vt:variant>
      <vt:variant>
        <vt:i4>5</vt:i4>
      </vt:variant>
      <vt:variant>
        <vt:lpwstr/>
      </vt:variant>
      <vt:variant>
        <vt:lpwstr>_Toc303678435</vt:lpwstr>
      </vt:variant>
      <vt:variant>
        <vt:i4>1703987</vt:i4>
      </vt:variant>
      <vt:variant>
        <vt:i4>14</vt:i4>
      </vt:variant>
      <vt:variant>
        <vt:i4>0</vt:i4>
      </vt:variant>
      <vt:variant>
        <vt:i4>5</vt:i4>
      </vt:variant>
      <vt:variant>
        <vt:lpwstr/>
      </vt:variant>
      <vt:variant>
        <vt:lpwstr>_Toc303678434</vt:lpwstr>
      </vt:variant>
      <vt:variant>
        <vt:i4>1703987</vt:i4>
      </vt:variant>
      <vt:variant>
        <vt:i4>8</vt:i4>
      </vt:variant>
      <vt:variant>
        <vt:i4>0</vt:i4>
      </vt:variant>
      <vt:variant>
        <vt:i4>5</vt:i4>
      </vt:variant>
      <vt:variant>
        <vt:lpwstr/>
      </vt:variant>
      <vt:variant>
        <vt:lpwstr>_Toc303678433</vt:lpwstr>
      </vt:variant>
      <vt:variant>
        <vt:i4>1703987</vt:i4>
      </vt:variant>
      <vt:variant>
        <vt:i4>2</vt:i4>
      </vt:variant>
      <vt:variant>
        <vt:i4>0</vt:i4>
      </vt:variant>
      <vt:variant>
        <vt:i4>5</vt:i4>
      </vt:variant>
      <vt:variant>
        <vt:lpwstr/>
      </vt:variant>
      <vt:variant>
        <vt:lpwstr>_Toc303678432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Wskazówki dla autorów referatów na4KKRRiT 2003</dc:title>
  <dc:subject/>
  <dc:creator>Kamil Staniec</dc:creator>
  <cp:keywords/>
  <cp:lastModifiedBy>Borusiewicz, Tomasz (Nokia - PL/Wroclaw)</cp:lastModifiedBy>
  <cp:revision>84</cp:revision>
  <cp:lastPrinted>2020-05-30T14:19:00Z</cp:lastPrinted>
  <dcterms:created xsi:type="dcterms:W3CDTF">2017-12-03T16:34:00Z</dcterms:created>
  <dcterms:modified xsi:type="dcterms:W3CDTF">2020-06-21T13:31:00Z</dcterms:modified>
</cp:coreProperties>
</file>